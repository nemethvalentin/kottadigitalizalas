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7C5DF4" w:rsidRDefault="007C5DF4">
      <w:pPr>
        <w:jc w:val="center"/>
        <w:rPr>
          <w:rFonts w:ascii="Arial" w:hAnsi="Arial" w:cs="Arial"/>
        </w:rPr>
      </w:pPr>
      <w:r>
        <w:rPr>
          <w:color w:val="800000"/>
        </w:rPr>
        <w:t>[Külső fekete borítólap</w:t>
      </w:r>
      <w:r>
        <w:rPr>
          <w:rFonts w:eastAsia="Times New Roman" w:cs="Times New Roman"/>
          <w:color w:val="800000"/>
        </w:rPr>
        <w:t xml:space="preserve"> </w:t>
      </w:r>
      <w:r>
        <w:rPr>
          <w:color w:val="800000"/>
        </w:rPr>
        <w:t>formátuma]</w:t>
      </w:r>
    </w:p>
    <w:p w:rsidR="007C5DF4" w:rsidRDefault="007C5DF4">
      <w:pPr>
        <w:rPr>
          <w:rFonts w:ascii="Arial" w:hAnsi="Arial" w:cs="Arial"/>
        </w:rPr>
      </w:pPr>
    </w:p>
    <w:p w:rsidR="007C5DF4" w:rsidRDefault="007C5DF4">
      <w:pPr>
        <w:jc w:val="center"/>
        <w:rPr>
          <w:rFonts w:ascii="Arial" w:hAnsi="Arial" w:cs="Arial"/>
          <w:sz w:val="36"/>
          <w:szCs w:val="36"/>
        </w:rPr>
      </w:pPr>
      <w:r>
        <w:rPr>
          <w:rFonts w:ascii="Arial" w:hAnsi="Arial" w:cs="Arial"/>
          <w:sz w:val="36"/>
          <w:szCs w:val="36"/>
        </w:rPr>
        <w:t>Széchenyi</w:t>
      </w:r>
      <w:r>
        <w:rPr>
          <w:rFonts w:ascii="Arial" w:eastAsia="Arial" w:hAnsi="Arial" w:cs="Arial"/>
          <w:sz w:val="36"/>
          <w:szCs w:val="36"/>
        </w:rPr>
        <w:t xml:space="preserve"> </w:t>
      </w:r>
      <w:r>
        <w:rPr>
          <w:rFonts w:ascii="Arial" w:hAnsi="Arial" w:cs="Arial"/>
          <w:sz w:val="36"/>
          <w:szCs w:val="36"/>
        </w:rPr>
        <w:t>István</w:t>
      </w:r>
      <w:r>
        <w:rPr>
          <w:rFonts w:ascii="Arial" w:eastAsia="Arial" w:hAnsi="Arial" w:cs="Arial"/>
          <w:sz w:val="36"/>
          <w:szCs w:val="36"/>
        </w:rPr>
        <w:t xml:space="preserve"> </w:t>
      </w:r>
      <w:r>
        <w:rPr>
          <w:rFonts w:ascii="Arial" w:hAnsi="Arial" w:cs="Arial"/>
          <w:sz w:val="36"/>
          <w:szCs w:val="36"/>
        </w:rPr>
        <w:t>Egyetem</w:t>
      </w:r>
    </w:p>
    <w:p w:rsidR="007C5DF4" w:rsidRDefault="00DF651E">
      <w:pPr>
        <w:jc w:val="center"/>
        <w:rPr>
          <w:rFonts w:ascii="Arial" w:hAnsi="Arial" w:cs="Arial"/>
          <w:sz w:val="36"/>
          <w:szCs w:val="36"/>
        </w:rPr>
      </w:pPr>
      <w:r>
        <w:rPr>
          <w:rFonts w:ascii="Arial" w:hAnsi="Arial" w:cs="Arial"/>
          <w:sz w:val="36"/>
          <w:szCs w:val="36"/>
        </w:rPr>
        <w:t>Gépészmérnöki, Informatikai és Villamosmérnöki Kar</w:t>
      </w:r>
    </w:p>
    <w:p w:rsidR="00C44965" w:rsidRDefault="00C44965">
      <w:pPr>
        <w:jc w:val="center"/>
        <w:rPr>
          <w:rFonts w:ascii="Arial" w:hAnsi="Arial" w:cs="Arial"/>
          <w:b/>
          <w:bCs/>
          <w:sz w:val="52"/>
          <w:szCs w:val="52"/>
        </w:rPr>
      </w:pPr>
      <w:r>
        <w:rPr>
          <w:rFonts w:ascii="Arial" w:hAnsi="Arial" w:cs="Arial"/>
          <w:sz w:val="36"/>
          <w:szCs w:val="36"/>
        </w:rPr>
        <w:t>Informatika Tanszék</w:t>
      </w:r>
    </w:p>
    <w:p w:rsidR="007C5DF4" w:rsidRDefault="007C5DF4">
      <w:pPr>
        <w:spacing w:before="2268"/>
        <w:jc w:val="center"/>
        <w:rPr>
          <w:rFonts w:ascii="Arial" w:hAnsi="Arial" w:cs="Arial"/>
          <w:b/>
          <w:bCs/>
          <w:color w:val="800000"/>
          <w:sz w:val="44"/>
          <w:szCs w:val="44"/>
        </w:rPr>
      </w:pPr>
      <w:r>
        <w:rPr>
          <w:rFonts w:ascii="Arial" w:hAnsi="Arial" w:cs="Arial"/>
          <w:b/>
          <w:bCs/>
          <w:sz w:val="52"/>
          <w:szCs w:val="52"/>
        </w:rPr>
        <w:t>SZAKDOLGOZAT</w:t>
      </w:r>
    </w:p>
    <w:p w:rsidR="007C5DF4" w:rsidRPr="007004A3" w:rsidRDefault="003C14F6" w:rsidP="003C14F6">
      <w:pPr>
        <w:spacing w:before="2835"/>
        <w:jc w:val="center"/>
        <w:rPr>
          <w:rFonts w:ascii="Arial" w:hAnsi="Arial" w:cs="Arial"/>
          <w:b/>
          <w:color w:val="auto"/>
          <w:sz w:val="32"/>
          <w:szCs w:val="32"/>
        </w:rPr>
      </w:pPr>
      <w:r w:rsidRPr="007004A3">
        <w:rPr>
          <w:rFonts w:ascii="Arial" w:hAnsi="Arial" w:cs="Arial"/>
          <w:b/>
          <w:bCs/>
          <w:color w:val="auto"/>
          <w:sz w:val="44"/>
          <w:szCs w:val="44"/>
        </w:rPr>
        <w:t>Németh Valentin</w:t>
      </w:r>
      <w:r w:rsidR="007C5DF4" w:rsidRPr="007004A3">
        <w:rPr>
          <w:rFonts w:ascii="Arial" w:eastAsia="Times New Roman" w:hAnsi="Arial" w:cs="Arial"/>
          <w:b/>
          <w:color w:val="auto"/>
          <w:sz w:val="32"/>
          <w:szCs w:val="32"/>
        </w:rPr>
        <w:t xml:space="preserve"> </w:t>
      </w:r>
    </w:p>
    <w:p w:rsidR="007C5DF4" w:rsidRPr="007004A3" w:rsidRDefault="00C44965">
      <w:pPr>
        <w:spacing w:line="252" w:lineRule="auto"/>
        <w:jc w:val="center"/>
        <w:rPr>
          <w:rFonts w:ascii="Arial" w:hAnsi="Arial" w:cs="Arial"/>
          <w:color w:val="auto"/>
          <w:sz w:val="36"/>
          <w:szCs w:val="36"/>
        </w:rPr>
      </w:pPr>
      <w:r w:rsidRPr="007004A3">
        <w:rPr>
          <w:rFonts w:ascii="Arial" w:eastAsia="Times New Roman" w:hAnsi="Arial" w:cs="Arial"/>
          <w:b/>
          <w:color w:val="auto"/>
          <w:sz w:val="32"/>
          <w:szCs w:val="32"/>
        </w:rPr>
        <w:t>Mérnök Informatikus</w:t>
      </w:r>
      <w:r w:rsidR="007C5DF4" w:rsidRPr="007004A3">
        <w:rPr>
          <w:rFonts w:ascii="Arial" w:eastAsia="Times New Roman" w:hAnsi="Arial" w:cs="Arial"/>
          <w:b/>
          <w:color w:val="auto"/>
          <w:sz w:val="32"/>
          <w:szCs w:val="32"/>
        </w:rPr>
        <w:t xml:space="preserve"> </w:t>
      </w:r>
      <w:proofErr w:type="spellStart"/>
      <w:r w:rsidR="007C5DF4" w:rsidRPr="007004A3">
        <w:rPr>
          <w:rFonts w:ascii="Arial" w:eastAsia="Times New Roman" w:hAnsi="Arial" w:cs="Arial"/>
          <w:b/>
          <w:color w:val="auto"/>
          <w:sz w:val="32"/>
          <w:szCs w:val="32"/>
        </w:rPr>
        <w:t>B</w:t>
      </w:r>
      <w:r w:rsidR="007C5DF4" w:rsidRPr="007004A3">
        <w:rPr>
          <w:rFonts w:ascii="Arial" w:hAnsi="Arial" w:cs="Arial"/>
          <w:b/>
          <w:color w:val="auto"/>
          <w:sz w:val="32"/>
          <w:szCs w:val="32"/>
        </w:rPr>
        <w:t>Sc</w:t>
      </w:r>
      <w:proofErr w:type="spellEnd"/>
    </w:p>
    <w:p w:rsidR="007C5DF4" w:rsidRPr="007004A3" w:rsidRDefault="003C14F6">
      <w:pPr>
        <w:spacing w:before="3402"/>
        <w:jc w:val="center"/>
        <w:rPr>
          <w:rFonts w:ascii="Arial" w:hAnsi="Arial" w:cs="Arial"/>
          <w:color w:val="auto"/>
          <w:sz w:val="36"/>
          <w:szCs w:val="36"/>
        </w:rPr>
      </w:pPr>
      <w:r w:rsidRPr="007004A3">
        <w:rPr>
          <w:rFonts w:ascii="Arial" w:hAnsi="Arial" w:cs="Arial"/>
          <w:color w:val="auto"/>
          <w:sz w:val="36"/>
          <w:szCs w:val="36"/>
        </w:rPr>
        <w:t>2021</w:t>
      </w:r>
    </w:p>
    <w:p w:rsidR="007C5DF4" w:rsidRDefault="007C5DF4">
      <w:pPr>
        <w:jc w:val="center"/>
        <w:rPr>
          <w:rFonts w:ascii="Arial" w:hAnsi="Arial" w:cs="Arial"/>
          <w:color w:val="800000"/>
          <w:sz w:val="36"/>
          <w:szCs w:val="36"/>
        </w:rPr>
      </w:pPr>
    </w:p>
    <w:tbl>
      <w:tblPr>
        <w:tblW w:w="0" w:type="auto"/>
        <w:tblInd w:w="39" w:type="dxa"/>
        <w:tblLayout w:type="fixed"/>
        <w:tblCellMar>
          <w:top w:w="55" w:type="dxa"/>
          <w:left w:w="42" w:type="dxa"/>
          <w:bottom w:w="55" w:type="dxa"/>
          <w:right w:w="55" w:type="dxa"/>
        </w:tblCellMar>
        <w:tblLook w:val="0000" w:firstRow="0" w:lastRow="0" w:firstColumn="0" w:lastColumn="0" w:noHBand="0" w:noVBand="0"/>
      </w:tblPr>
      <w:tblGrid>
        <w:gridCol w:w="9674"/>
      </w:tblGrid>
      <w:tr w:rsidR="007C5DF4">
        <w:tc>
          <w:tcPr>
            <w:tcW w:w="9674" w:type="dxa"/>
            <w:tcBorders>
              <w:top w:val="single" w:sz="2" w:space="0" w:color="000000"/>
              <w:left w:val="single" w:sz="2" w:space="0" w:color="000000"/>
              <w:bottom w:val="single" w:sz="2" w:space="0" w:color="000000"/>
              <w:right w:val="single" w:sz="2" w:space="0" w:color="000000"/>
            </w:tcBorders>
            <w:shd w:val="clear" w:color="auto" w:fill="FFFFFF"/>
          </w:tcPr>
          <w:p w:rsidR="007C5DF4" w:rsidRDefault="003C14F6" w:rsidP="003C14F6">
            <w:r w:rsidRPr="007004A3">
              <w:rPr>
                <w:rFonts w:ascii="Arial" w:hAnsi="Arial" w:cs="Arial"/>
                <w:color w:val="auto"/>
                <w:sz w:val="36"/>
                <w:szCs w:val="36"/>
              </w:rPr>
              <w:t>Németh Valentin</w:t>
            </w:r>
            <w:r w:rsidR="007C5DF4" w:rsidRPr="007004A3">
              <w:rPr>
                <w:rFonts w:ascii="Arial" w:hAnsi="Arial" w:cs="Arial"/>
                <w:color w:val="auto"/>
                <w:sz w:val="36"/>
                <w:szCs w:val="36"/>
              </w:rPr>
              <w:t>,</w:t>
            </w:r>
            <w:r w:rsidR="007C5DF4" w:rsidRPr="007004A3">
              <w:rPr>
                <w:rFonts w:ascii="Arial" w:eastAsia="Arial" w:hAnsi="Arial" w:cs="Arial"/>
                <w:color w:val="auto"/>
                <w:sz w:val="36"/>
                <w:szCs w:val="36"/>
              </w:rPr>
              <w:t xml:space="preserve"> </w:t>
            </w:r>
            <w:r w:rsidRPr="007004A3">
              <w:rPr>
                <w:rFonts w:ascii="Arial" w:hAnsi="Arial" w:cs="Arial"/>
                <w:color w:val="auto"/>
                <w:sz w:val="36"/>
                <w:szCs w:val="36"/>
              </w:rPr>
              <w:t>2021</w:t>
            </w:r>
            <w:r w:rsidR="007C5DF4" w:rsidRPr="007004A3">
              <w:rPr>
                <w:rFonts w:ascii="Arial" w:hAnsi="Arial" w:cs="Arial"/>
                <w:color w:val="auto"/>
                <w:sz w:val="36"/>
                <w:szCs w:val="36"/>
              </w:rPr>
              <w:t xml:space="preserve"> </w:t>
            </w:r>
          </w:p>
        </w:tc>
      </w:tr>
    </w:tbl>
    <w:p w:rsidR="007C5DF4" w:rsidRDefault="007C5DF4" w:rsidP="00C44965">
      <w:pPr>
        <w:pageBreakBefore/>
        <w:tabs>
          <w:tab w:val="right" w:pos="9645"/>
        </w:tabs>
        <w:jc w:val="right"/>
        <w:rPr>
          <w:rFonts w:ascii="Arial" w:eastAsia="Times New Roman" w:hAnsi="Arial" w:cs="Arial"/>
          <w:color w:val="800000"/>
        </w:rPr>
      </w:pPr>
    </w:p>
    <w:p w:rsidR="007C5DF4" w:rsidRDefault="00041081" w:rsidP="00041081">
      <w:pPr>
        <w:tabs>
          <w:tab w:val="right" w:pos="8787"/>
          <w:tab w:val="right" w:pos="9645"/>
        </w:tabs>
        <w:jc w:val="both"/>
        <w:rPr>
          <w:color w:val="800000"/>
        </w:rPr>
      </w:pPr>
      <w:r w:rsidRPr="00041081">
        <w:rPr>
          <w:noProof/>
          <w:lang w:eastAsia="hu-HU" w:bidi="ar-SA"/>
        </w:rPr>
        <mc:AlternateContent>
          <mc:Choice Requires="wpg">
            <w:drawing>
              <wp:inline distT="0" distB="0" distL="0" distR="0" wp14:anchorId="5391347D">
                <wp:extent cx="2250641" cy="569704"/>
                <wp:effectExtent l="0" t="0" r="0" b="1905"/>
                <wp:docPr id="11" name="Graphic 6">
                  <a:extLst xmlns:a="http://schemas.openxmlformats.org/drawingml/2006/main">
                    <a:ext uri="{FF2B5EF4-FFF2-40B4-BE49-F238E27FC236}">
                      <a16:creationId xmlns:a16="http://schemas.microsoft.com/office/drawing/2014/main" id="{7E7A6A3F-0BAF-4345-8FE8-5B24618EF398}"/>
                    </a:ext>
                  </a:extLst>
                </wp:docPr>
                <wp:cNvGraphicFramePr/>
                <a:graphic xmlns:a="http://schemas.openxmlformats.org/drawingml/2006/main">
                  <a:graphicData uri="http://schemas.microsoft.com/office/word/2010/wordprocessingGroup">
                    <wpg:wgp>
                      <wpg:cNvGrpSpPr/>
                      <wpg:grpSpPr>
                        <a:xfrm>
                          <a:off x="0" y="0"/>
                          <a:ext cx="2250641" cy="569704"/>
                          <a:chOff x="38100" y="-137160"/>
                          <a:chExt cx="1959768" cy="496526"/>
                        </a:xfrm>
                        <a:solidFill>
                          <a:schemeClr val="accent1"/>
                        </a:solidFill>
                      </wpg:grpSpPr>
                      <wps:wsp>
                        <wps:cNvPr id="2" name="Freeform: Shape 2">
                          <a:extLst>
                            <a:ext uri="{FF2B5EF4-FFF2-40B4-BE49-F238E27FC236}">
                              <a16:creationId xmlns:a16="http://schemas.microsoft.com/office/drawing/2014/main" id="{887B34EC-4E49-4AAE-9748-27CDA4497194}"/>
                            </a:ext>
                          </a:extLst>
                        </wps:cNvPr>
                        <wps:cNvSpPr/>
                        <wps:spPr>
                          <a:xfrm>
                            <a:off x="38100" y="-137160"/>
                            <a:ext cx="1959768" cy="496526"/>
                          </a:xfrm>
                          <a:custGeom>
                            <a:avLst/>
                            <a:gdLst>
                              <a:gd name="connsiteX0" fmla="*/ 117157 w 1959768"/>
                              <a:gd name="connsiteY0" fmla="*/ 317087 h 496527"/>
                              <a:gd name="connsiteX1" fmla="*/ 129349 w 1959768"/>
                              <a:gd name="connsiteY1" fmla="*/ 304038 h 496527"/>
                              <a:gd name="connsiteX2" fmla="*/ 331089 w 1959768"/>
                              <a:gd name="connsiteY2" fmla="*/ 199263 h 496527"/>
                              <a:gd name="connsiteX3" fmla="*/ 388239 w 1959768"/>
                              <a:gd name="connsiteY3" fmla="*/ 44291 h 496527"/>
                              <a:gd name="connsiteX4" fmla="*/ 407289 w 1959768"/>
                              <a:gd name="connsiteY4" fmla="*/ 33052 h 496527"/>
                              <a:gd name="connsiteX5" fmla="*/ 415957 w 1959768"/>
                              <a:gd name="connsiteY5" fmla="*/ 46196 h 496527"/>
                              <a:gd name="connsiteX6" fmla="*/ 187357 w 1959768"/>
                              <a:gd name="connsiteY6" fmla="*/ 323374 h 496527"/>
                              <a:gd name="connsiteX7" fmla="*/ 131159 w 1959768"/>
                              <a:gd name="connsiteY7" fmla="*/ 331375 h 496527"/>
                              <a:gd name="connsiteX8" fmla="*/ 117157 w 1959768"/>
                              <a:gd name="connsiteY8" fmla="*/ 317087 h 496527"/>
                              <a:gd name="connsiteX9" fmla="*/ 360712 w 1959768"/>
                              <a:gd name="connsiteY9" fmla="*/ 46482 h 496527"/>
                              <a:gd name="connsiteX10" fmla="*/ 351187 w 1959768"/>
                              <a:gd name="connsiteY10" fmla="*/ 33623 h 496527"/>
                              <a:gd name="connsiteX11" fmla="*/ 333375 w 1959768"/>
                              <a:gd name="connsiteY11" fmla="*/ 44672 h 496527"/>
                              <a:gd name="connsiteX12" fmla="*/ 319468 w 1959768"/>
                              <a:gd name="connsiteY12" fmla="*/ 110681 h 496527"/>
                              <a:gd name="connsiteX13" fmla="*/ 126968 w 1959768"/>
                              <a:gd name="connsiteY13" fmla="*/ 250031 h 496527"/>
                              <a:gd name="connsiteX14" fmla="*/ 117443 w 1959768"/>
                              <a:gd name="connsiteY14" fmla="*/ 268415 h 496527"/>
                              <a:gd name="connsiteX15" fmla="*/ 129064 w 1959768"/>
                              <a:gd name="connsiteY15" fmla="*/ 277273 h 496527"/>
                              <a:gd name="connsiteX16" fmla="*/ 162116 w 1959768"/>
                              <a:gd name="connsiteY16" fmla="*/ 273558 h 496527"/>
                              <a:gd name="connsiteX17" fmla="*/ 360235 w 1959768"/>
                              <a:gd name="connsiteY17" fmla="*/ 53912 h 496527"/>
                              <a:gd name="connsiteX18" fmla="*/ 360712 w 1959768"/>
                              <a:gd name="connsiteY18" fmla="*/ 46482 h 496527"/>
                              <a:gd name="connsiteX19" fmla="*/ 816959 w 1959768"/>
                              <a:gd name="connsiteY19" fmla="*/ 76676 h 496527"/>
                              <a:gd name="connsiteX20" fmla="*/ 856012 w 1959768"/>
                              <a:gd name="connsiteY20" fmla="*/ 90964 h 496527"/>
                              <a:gd name="connsiteX21" fmla="*/ 872395 w 1959768"/>
                              <a:gd name="connsiteY21" fmla="*/ 67342 h 496527"/>
                              <a:gd name="connsiteX22" fmla="*/ 847058 w 1959768"/>
                              <a:gd name="connsiteY22" fmla="*/ 53245 h 496527"/>
                              <a:gd name="connsiteX23" fmla="*/ 818483 w 1959768"/>
                              <a:gd name="connsiteY23" fmla="*/ 48292 h 496527"/>
                              <a:gd name="connsiteX24" fmla="*/ 780955 w 1959768"/>
                              <a:gd name="connsiteY24" fmla="*/ 59912 h 496527"/>
                              <a:gd name="connsiteX25" fmla="*/ 766572 w 1959768"/>
                              <a:gd name="connsiteY25" fmla="*/ 91345 h 496527"/>
                              <a:gd name="connsiteX26" fmla="*/ 778288 w 1959768"/>
                              <a:gd name="connsiteY26" fmla="*/ 121634 h 496527"/>
                              <a:gd name="connsiteX27" fmla="*/ 815340 w 1959768"/>
                              <a:gd name="connsiteY27" fmla="*/ 137255 h 496527"/>
                              <a:gd name="connsiteX28" fmla="*/ 836771 w 1959768"/>
                              <a:gd name="connsiteY28" fmla="*/ 145066 h 496527"/>
                              <a:gd name="connsiteX29" fmla="*/ 842105 w 1959768"/>
                              <a:gd name="connsiteY29" fmla="*/ 155448 h 496527"/>
                              <a:gd name="connsiteX30" fmla="*/ 837057 w 1959768"/>
                              <a:gd name="connsiteY30" fmla="*/ 165830 h 496527"/>
                              <a:gd name="connsiteX31" fmla="*/ 823055 w 1959768"/>
                              <a:gd name="connsiteY31" fmla="*/ 169640 h 496527"/>
                              <a:gd name="connsiteX32" fmla="*/ 779621 w 1959768"/>
                              <a:gd name="connsiteY32" fmla="*/ 149162 h 496527"/>
                              <a:gd name="connsiteX33" fmla="*/ 760571 w 1959768"/>
                              <a:gd name="connsiteY33" fmla="*/ 172784 h 496527"/>
                              <a:gd name="connsiteX34" fmla="*/ 822579 w 1959768"/>
                              <a:gd name="connsiteY34" fmla="*/ 198311 h 496527"/>
                              <a:gd name="connsiteX35" fmla="*/ 861155 w 1959768"/>
                              <a:gd name="connsiteY35" fmla="*/ 186214 h 496527"/>
                              <a:gd name="connsiteX36" fmla="*/ 875729 w 1959768"/>
                              <a:gd name="connsiteY36" fmla="*/ 154496 h 496527"/>
                              <a:gd name="connsiteX37" fmla="*/ 864298 w 1959768"/>
                              <a:gd name="connsiteY37" fmla="*/ 124873 h 496527"/>
                              <a:gd name="connsiteX38" fmla="*/ 832294 w 1959768"/>
                              <a:gd name="connsiteY38" fmla="*/ 109633 h 496527"/>
                              <a:gd name="connsiteX39" fmla="*/ 805910 w 1959768"/>
                              <a:gd name="connsiteY39" fmla="*/ 100775 h 496527"/>
                              <a:gd name="connsiteX40" fmla="*/ 800195 w 1959768"/>
                              <a:gd name="connsiteY40" fmla="*/ 90678 h 496527"/>
                              <a:gd name="connsiteX41" fmla="*/ 804863 w 1959768"/>
                              <a:gd name="connsiteY41" fmla="*/ 80486 h 496527"/>
                              <a:gd name="connsiteX42" fmla="*/ 816959 w 1959768"/>
                              <a:gd name="connsiteY42" fmla="*/ 76676 h 496527"/>
                              <a:gd name="connsiteX43" fmla="*/ 1015841 w 1959768"/>
                              <a:gd name="connsiteY43" fmla="*/ 196691 h 496527"/>
                              <a:gd name="connsiteX44" fmla="*/ 1015841 w 1959768"/>
                              <a:gd name="connsiteY44" fmla="*/ 168116 h 496527"/>
                              <a:gd name="connsiteX45" fmla="*/ 938784 w 1959768"/>
                              <a:gd name="connsiteY45" fmla="*/ 168116 h 496527"/>
                              <a:gd name="connsiteX46" fmla="*/ 1014984 w 1959768"/>
                              <a:gd name="connsiteY46" fmla="*/ 73724 h 496527"/>
                              <a:gd name="connsiteX47" fmla="*/ 1014984 w 1959768"/>
                              <a:gd name="connsiteY47" fmla="*/ 51530 h 496527"/>
                              <a:gd name="connsiteX48" fmla="*/ 896874 w 1959768"/>
                              <a:gd name="connsiteY48" fmla="*/ 51530 h 496527"/>
                              <a:gd name="connsiteX49" fmla="*/ 896874 w 1959768"/>
                              <a:gd name="connsiteY49" fmla="*/ 79629 h 496527"/>
                              <a:gd name="connsiteX50" fmla="*/ 970407 w 1959768"/>
                              <a:gd name="connsiteY50" fmla="*/ 79629 h 496527"/>
                              <a:gd name="connsiteX51" fmla="*/ 894207 w 1959768"/>
                              <a:gd name="connsiteY51" fmla="*/ 174879 h 496527"/>
                              <a:gd name="connsiteX52" fmla="*/ 894207 w 1959768"/>
                              <a:gd name="connsiteY52" fmla="*/ 197072 h 496527"/>
                              <a:gd name="connsiteX53" fmla="*/ 1044416 w 1959768"/>
                              <a:gd name="connsiteY53" fmla="*/ 51530 h 496527"/>
                              <a:gd name="connsiteX54" fmla="*/ 1044416 w 1959768"/>
                              <a:gd name="connsiteY54" fmla="*/ 196691 h 496527"/>
                              <a:gd name="connsiteX55" fmla="*/ 1151382 w 1959768"/>
                              <a:gd name="connsiteY55" fmla="*/ 196691 h 496527"/>
                              <a:gd name="connsiteX56" fmla="*/ 1151382 w 1959768"/>
                              <a:gd name="connsiteY56" fmla="*/ 168116 h 496527"/>
                              <a:gd name="connsiteX57" fmla="*/ 1076801 w 1959768"/>
                              <a:gd name="connsiteY57" fmla="*/ 168116 h 496527"/>
                              <a:gd name="connsiteX58" fmla="*/ 1076801 w 1959768"/>
                              <a:gd name="connsiteY58" fmla="*/ 137922 h 496527"/>
                              <a:gd name="connsiteX59" fmla="*/ 1141762 w 1959768"/>
                              <a:gd name="connsiteY59" fmla="*/ 137922 h 496527"/>
                              <a:gd name="connsiteX60" fmla="*/ 1141762 w 1959768"/>
                              <a:gd name="connsiteY60" fmla="*/ 110300 h 496527"/>
                              <a:gd name="connsiteX61" fmla="*/ 1076801 w 1959768"/>
                              <a:gd name="connsiteY61" fmla="*/ 110300 h 496527"/>
                              <a:gd name="connsiteX62" fmla="*/ 1076801 w 1959768"/>
                              <a:gd name="connsiteY62" fmla="*/ 80391 h 496527"/>
                              <a:gd name="connsiteX63" fmla="*/ 1149096 w 1959768"/>
                              <a:gd name="connsiteY63" fmla="*/ 80391 h 496527"/>
                              <a:gd name="connsiteX64" fmla="*/ 1149096 w 1959768"/>
                              <a:gd name="connsiteY64" fmla="*/ 51816 h 496527"/>
                              <a:gd name="connsiteX65" fmla="*/ 1137476 w 1959768"/>
                              <a:gd name="connsiteY65" fmla="*/ 13430 h 496527"/>
                              <a:gd name="connsiteX66" fmla="*/ 1105281 w 1959768"/>
                              <a:gd name="connsiteY66" fmla="*/ 0 h 496527"/>
                              <a:gd name="connsiteX67" fmla="*/ 1078897 w 1959768"/>
                              <a:gd name="connsiteY67" fmla="*/ 36671 h 496527"/>
                              <a:gd name="connsiteX68" fmla="*/ 1108615 w 1959768"/>
                              <a:gd name="connsiteY68" fmla="*/ 36671 h 496527"/>
                              <a:gd name="connsiteX69" fmla="*/ 1217200 w 1959768"/>
                              <a:gd name="connsiteY69" fmla="*/ 156305 h 496527"/>
                              <a:gd name="connsiteX70" fmla="*/ 1204722 w 1959768"/>
                              <a:gd name="connsiteY70" fmla="*/ 123254 h 496527"/>
                              <a:gd name="connsiteX71" fmla="*/ 1217676 w 1959768"/>
                              <a:gd name="connsiteY71" fmla="*/ 91154 h 496527"/>
                              <a:gd name="connsiteX72" fmla="*/ 1248728 w 1959768"/>
                              <a:gd name="connsiteY72" fmla="*/ 78962 h 496527"/>
                              <a:gd name="connsiteX73" fmla="*/ 1286828 w 1959768"/>
                              <a:gd name="connsiteY73" fmla="*/ 98012 h 496527"/>
                              <a:gd name="connsiteX74" fmla="*/ 1307021 w 1959768"/>
                              <a:gd name="connsiteY74" fmla="*/ 75152 h 496527"/>
                              <a:gd name="connsiteX75" fmla="*/ 1247204 w 1959768"/>
                              <a:gd name="connsiteY75" fmla="*/ 48006 h 496527"/>
                              <a:gd name="connsiteX76" fmla="*/ 1193197 w 1959768"/>
                              <a:gd name="connsiteY76" fmla="*/ 69437 h 496527"/>
                              <a:gd name="connsiteX77" fmla="*/ 1171099 w 1959768"/>
                              <a:gd name="connsiteY77" fmla="*/ 123349 h 496527"/>
                              <a:gd name="connsiteX78" fmla="*/ 1192816 w 1959768"/>
                              <a:gd name="connsiteY78" fmla="*/ 176784 h 496527"/>
                              <a:gd name="connsiteX79" fmla="*/ 1303620 w 1959768"/>
                              <a:gd name="connsiteY79" fmla="*/ 173089 h 496527"/>
                              <a:gd name="connsiteX80" fmla="*/ 1306259 w 1959768"/>
                              <a:gd name="connsiteY80" fmla="*/ 170117 h 496527"/>
                              <a:gd name="connsiteX81" fmla="*/ 1285494 w 1959768"/>
                              <a:gd name="connsiteY81" fmla="*/ 148781 h 496527"/>
                              <a:gd name="connsiteX82" fmla="*/ 1246442 w 1959768"/>
                              <a:gd name="connsiteY82" fmla="*/ 167831 h 496527"/>
                              <a:gd name="connsiteX83" fmla="*/ 1216819 w 1959768"/>
                              <a:gd name="connsiteY83" fmla="*/ 155734 h 496527"/>
                              <a:gd name="connsiteX84" fmla="*/ 1422273 w 1959768"/>
                              <a:gd name="connsiteY84" fmla="*/ 112776 h 496527"/>
                              <a:gd name="connsiteX85" fmla="*/ 1364552 w 1959768"/>
                              <a:gd name="connsiteY85" fmla="*/ 112776 h 496527"/>
                              <a:gd name="connsiteX86" fmla="*/ 1364552 w 1959768"/>
                              <a:gd name="connsiteY86" fmla="*/ 51530 h 496527"/>
                              <a:gd name="connsiteX87" fmla="*/ 1332167 w 1959768"/>
                              <a:gd name="connsiteY87" fmla="*/ 51530 h 496527"/>
                              <a:gd name="connsiteX88" fmla="*/ 1332167 w 1959768"/>
                              <a:gd name="connsiteY88" fmla="*/ 196691 h 496527"/>
                              <a:gd name="connsiteX89" fmla="*/ 1364552 w 1959768"/>
                              <a:gd name="connsiteY89" fmla="*/ 196691 h 496527"/>
                              <a:gd name="connsiteX90" fmla="*/ 1364552 w 1959768"/>
                              <a:gd name="connsiteY90" fmla="*/ 139541 h 496527"/>
                              <a:gd name="connsiteX91" fmla="*/ 1422273 w 1959768"/>
                              <a:gd name="connsiteY91" fmla="*/ 139541 h 496527"/>
                              <a:gd name="connsiteX92" fmla="*/ 1422273 w 1959768"/>
                              <a:gd name="connsiteY92" fmla="*/ 196691 h 496527"/>
                              <a:gd name="connsiteX93" fmla="*/ 1454658 w 1959768"/>
                              <a:gd name="connsiteY93" fmla="*/ 196691 h 496527"/>
                              <a:gd name="connsiteX94" fmla="*/ 1454658 w 1959768"/>
                              <a:gd name="connsiteY94" fmla="*/ 51530 h 496527"/>
                              <a:gd name="connsiteX95" fmla="*/ 1422273 w 1959768"/>
                              <a:gd name="connsiteY95" fmla="*/ 51530 h 496527"/>
                              <a:gd name="connsiteX96" fmla="*/ 1490472 w 1959768"/>
                              <a:gd name="connsiteY96" fmla="*/ 51530 h 496527"/>
                              <a:gd name="connsiteX97" fmla="*/ 1490472 w 1959768"/>
                              <a:gd name="connsiteY97" fmla="*/ 196691 h 496527"/>
                              <a:gd name="connsiteX98" fmla="*/ 1597343 w 1959768"/>
                              <a:gd name="connsiteY98" fmla="*/ 196691 h 496527"/>
                              <a:gd name="connsiteX99" fmla="*/ 1597343 w 1959768"/>
                              <a:gd name="connsiteY99" fmla="*/ 168116 h 496527"/>
                              <a:gd name="connsiteX100" fmla="*/ 1522857 w 1959768"/>
                              <a:gd name="connsiteY100" fmla="*/ 168116 h 496527"/>
                              <a:gd name="connsiteX101" fmla="*/ 1522857 w 1959768"/>
                              <a:gd name="connsiteY101" fmla="*/ 137922 h 496527"/>
                              <a:gd name="connsiteX102" fmla="*/ 1587818 w 1959768"/>
                              <a:gd name="connsiteY102" fmla="*/ 137922 h 496527"/>
                              <a:gd name="connsiteX103" fmla="*/ 1587818 w 1959768"/>
                              <a:gd name="connsiteY103" fmla="*/ 110300 h 496527"/>
                              <a:gd name="connsiteX104" fmla="*/ 1522857 w 1959768"/>
                              <a:gd name="connsiteY104" fmla="*/ 110300 h 496527"/>
                              <a:gd name="connsiteX105" fmla="*/ 1522857 w 1959768"/>
                              <a:gd name="connsiteY105" fmla="*/ 80391 h 496527"/>
                              <a:gd name="connsiteX106" fmla="*/ 1595057 w 1959768"/>
                              <a:gd name="connsiteY106" fmla="*/ 80391 h 496527"/>
                              <a:gd name="connsiteX107" fmla="*/ 1595057 w 1959768"/>
                              <a:gd name="connsiteY107" fmla="*/ 51816 h 496527"/>
                              <a:gd name="connsiteX108" fmla="*/ 1727740 w 1959768"/>
                              <a:gd name="connsiteY108" fmla="*/ 144971 h 496527"/>
                              <a:gd name="connsiteX109" fmla="*/ 1656493 w 1959768"/>
                              <a:gd name="connsiteY109" fmla="*/ 51530 h 496527"/>
                              <a:gd name="connsiteX110" fmla="*/ 1625727 w 1959768"/>
                              <a:gd name="connsiteY110" fmla="*/ 51530 h 496527"/>
                              <a:gd name="connsiteX111" fmla="*/ 1625727 w 1959768"/>
                              <a:gd name="connsiteY111" fmla="*/ 196691 h 496527"/>
                              <a:gd name="connsiteX112" fmla="*/ 1658112 w 1959768"/>
                              <a:gd name="connsiteY112" fmla="*/ 196691 h 496527"/>
                              <a:gd name="connsiteX113" fmla="*/ 1658112 w 1959768"/>
                              <a:gd name="connsiteY113" fmla="*/ 105728 h 496527"/>
                              <a:gd name="connsiteX114" fmla="*/ 1727264 w 1959768"/>
                              <a:gd name="connsiteY114" fmla="*/ 196691 h 496527"/>
                              <a:gd name="connsiteX115" fmla="*/ 1759649 w 1959768"/>
                              <a:gd name="connsiteY115" fmla="*/ 196691 h 496527"/>
                              <a:gd name="connsiteX116" fmla="*/ 1759649 w 1959768"/>
                              <a:gd name="connsiteY116" fmla="*/ 51530 h 496527"/>
                              <a:gd name="connsiteX117" fmla="*/ 1727264 w 1959768"/>
                              <a:gd name="connsiteY117" fmla="*/ 51530 h 496527"/>
                              <a:gd name="connsiteX118" fmla="*/ 1858232 w 1959768"/>
                              <a:gd name="connsiteY118" fmla="*/ 139351 h 496527"/>
                              <a:gd name="connsiteX119" fmla="*/ 1908524 w 1959768"/>
                              <a:gd name="connsiteY119" fmla="*/ 51530 h 496527"/>
                              <a:gd name="connsiteX120" fmla="*/ 1873377 w 1959768"/>
                              <a:gd name="connsiteY120" fmla="*/ 51530 h 496527"/>
                              <a:gd name="connsiteX121" fmla="*/ 1842040 w 1959768"/>
                              <a:gd name="connsiteY121" fmla="*/ 105537 h 496527"/>
                              <a:gd name="connsiteX122" fmla="*/ 1810703 w 1959768"/>
                              <a:gd name="connsiteY122" fmla="*/ 51530 h 496527"/>
                              <a:gd name="connsiteX123" fmla="*/ 1775651 w 1959768"/>
                              <a:gd name="connsiteY123" fmla="*/ 51530 h 496527"/>
                              <a:gd name="connsiteX124" fmla="*/ 1825847 w 1959768"/>
                              <a:gd name="connsiteY124" fmla="*/ 139351 h 496527"/>
                              <a:gd name="connsiteX125" fmla="*/ 1825847 w 1959768"/>
                              <a:gd name="connsiteY125" fmla="*/ 196501 h 496527"/>
                              <a:gd name="connsiteX126" fmla="*/ 1858232 w 1959768"/>
                              <a:gd name="connsiteY126" fmla="*/ 196501 h 496527"/>
                              <a:gd name="connsiteX127" fmla="*/ 1924050 w 1959768"/>
                              <a:gd name="connsiteY127" fmla="*/ 196501 h 496527"/>
                              <a:gd name="connsiteX128" fmla="*/ 1956435 w 1959768"/>
                              <a:gd name="connsiteY128" fmla="*/ 196501 h 496527"/>
                              <a:gd name="connsiteX129" fmla="*/ 1956435 w 1959768"/>
                              <a:gd name="connsiteY129" fmla="*/ 51530 h 496527"/>
                              <a:gd name="connsiteX130" fmla="*/ 1924050 w 1959768"/>
                              <a:gd name="connsiteY130" fmla="*/ 51530 h 496527"/>
                              <a:gd name="connsiteX131" fmla="*/ 770287 w 1959768"/>
                              <a:gd name="connsiteY131" fmla="*/ 229362 h 496527"/>
                              <a:gd name="connsiteX132" fmla="*/ 770287 w 1959768"/>
                              <a:gd name="connsiteY132" fmla="*/ 374237 h 496527"/>
                              <a:gd name="connsiteX133" fmla="*/ 877157 w 1959768"/>
                              <a:gd name="connsiteY133" fmla="*/ 374237 h 496527"/>
                              <a:gd name="connsiteX134" fmla="*/ 877157 w 1959768"/>
                              <a:gd name="connsiteY134" fmla="*/ 345662 h 496527"/>
                              <a:gd name="connsiteX135" fmla="*/ 802672 w 1959768"/>
                              <a:gd name="connsiteY135" fmla="*/ 345662 h 496527"/>
                              <a:gd name="connsiteX136" fmla="*/ 802672 w 1959768"/>
                              <a:gd name="connsiteY136" fmla="*/ 315659 h 496527"/>
                              <a:gd name="connsiteX137" fmla="*/ 867632 w 1959768"/>
                              <a:gd name="connsiteY137" fmla="*/ 315659 h 496527"/>
                              <a:gd name="connsiteX138" fmla="*/ 867632 w 1959768"/>
                              <a:gd name="connsiteY138" fmla="*/ 288512 h 496527"/>
                              <a:gd name="connsiteX139" fmla="*/ 802672 w 1959768"/>
                              <a:gd name="connsiteY139" fmla="*/ 288512 h 496527"/>
                              <a:gd name="connsiteX140" fmla="*/ 802672 w 1959768"/>
                              <a:gd name="connsiteY140" fmla="*/ 258223 h 496527"/>
                              <a:gd name="connsiteX141" fmla="*/ 874871 w 1959768"/>
                              <a:gd name="connsiteY141" fmla="*/ 258223 h 496527"/>
                              <a:gd name="connsiteX142" fmla="*/ 874871 w 1959768"/>
                              <a:gd name="connsiteY142" fmla="*/ 229648 h 496527"/>
                              <a:gd name="connsiteX143" fmla="*/ 1002506 w 1959768"/>
                              <a:gd name="connsiteY143" fmla="*/ 340424 h 496527"/>
                              <a:gd name="connsiteX144" fmla="*/ 974503 w 1959768"/>
                              <a:gd name="connsiteY144" fmla="*/ 346805 h 496527"/>
                              <a:gd name="connsiteX145" fmla="*/ 945928 w 1959768"/>
                              <a:gd name="connsiteY145" fmla="*/ 334518 h 496527"/>
                              <a:gd name="connsiteX146" fmla="*/ 933831 w 1959768"/>
                              <a:gd name="connsiteY146" fmla="*/ 301562 h 496527"/>
                              <a:gd name="connsiteX147" fmla="*/ 946499 w 1959768"/>
                              <a:gd name="connsiteY147" fmla="*/ 268510 h 496527"/>
                              <a:gd name="connsiteX148" fmla="*/ 977646 w 1959768"/>
                              <a:gd name="connsiteY148" fmla="*/ 255937 h 496527"/>
                              <a:gd name="connsiteX149" fmla="*/ 995363 w 1959768"/>
                              <a:gd name="connsiteY149" fmla="*/ 259080 h 496527"/>
                              <a:gd name="connsiteX150" fmla="*/ 1013269 w 1959768"/>
                              <a:gd name="connsiteY150" fmla="*/ 270891 h 496527"/>
                              <a:gd name="connsiteX151" fmla="*/ 1030129 w 1959768"/>
                              <a:gd name="connsiteY151" fmla="*/ 246602 h 496527"/>
                              <a:gd name="connsiteX152" fmla="*/ 975836 w 1959768"/>
                              <a:gd name="connsiteY152" fmla="*/ 226028 h 496527"/>
                              <a:gd name="connsiteX153" fmla="*/ 922496 w 1959768"/>
                              <a:gd name="connsiteY153" fmla="*/ 247555 h 496527"/>
                              <a:gd name="connsiteX154" fmla="*/ 899922 w 1959768"/>
                              <a:gd name="connsiteY154" fmla="*/ 301466 h 496527"/>
                              <a:gd name="connsiteX155" fmla="*/ 921734 w 1959768"/>
                              <a:gd name="connsiteY155" fmla="*/ 355187 h 496527"/>
                              <a:gd name="connsiteX156" fmla="*/ 975360 w 1959768"/>
                              <a:gd name="connsiteY156" fmla="*/ 376333 h 496527"/>
                              <a:gd name="connsiteX157" fmla="*/ 1035177 w 1959768"/>
                              <a:gd name="connsiteY157" fmla="*/ 352330 h 496527"/>
                              <a:gd name="connsiteX158" fmla="*/ 1035177 w 1959768"/>
                              <a:gd name="connsiteY158" fmla="*/ 300514 h 496527"/>
                              <a:gd name="connsiteX159" fmla="*/ 1002506 w 1959768"/>
                              <a:gd name="connsiteY159" fmla="*/ 300514 h 496527"/>
                              <a:gd name="connsiteX160" fmla="*/ 1126331 w 1959768"/>
                              <a:gd name="connsiteY160" fmla="*/ 317183 h 496527"/>
                              <a:gd name="connsiteX161" fmla="*/ 1176147 w 1959768"/>
                              <a:gd name="connsiteY161" fmla="*/ 229362 h 496527"/>
                              <a:gd name="connsiteX162" fmla="*/ 1141000 w 1959768"/>
                              <a:gd name="connsiteY162" fmla="*/ 229362 h 496527"/>
                              <a:gd name="connsiteX163" fmla="*/ 1109663 w 1959768"/>
                              <a:gd name="connsiteY163" fmla="*/ 283274 h 496527"/>
                              <a:gd name="connsiteX164" fmla="*/ 1078325 w 1959768"/>
                              <a:gd name="connsiteY164" fmla="*/ 229362 h 496527"/>
                              <a:gd name="connsiteX165" fmla="*/ 1043273 w 1959768"/>
                              <a:gd name="connsiteY165" fmla="*/ 229362 h 496527"/>
                              <a:gd name="connsiteX166" fmla="*/ 1093851 w 1959768"/>
                              <a:gd name="connsiteY166" fmla="*/ 317087 h 496527"/>
                              <a:gd name="connsiteX167" fmla="*/ 1093851 w 1959768"/>
                              <a:gd name="connsiteY167" fmla="*/ 374237 h 496527"/>
                              <a:gd name="connsiteX168" fmla="*/ 1126236 w 1959768"/>
                              <a:gd name="connsiteY168" fmla="*/ 374237 h 496527"/>
                              <a:gd name="connsiteX169" fmla="*/ 1194435 w 1959768"/>
                              <a:gd name="connsiteY169" fmla="*/ 229362 h 496527"/>
                              <a:gd name="connsiteX170" fmla="*/ 1194435 w 1959768"/>
                              <a:gd name="connsiteY170" fmla="*/ 374237 h 496527"/>
                              <a:gd name="connsiteX171" fmla="*/ 1301401 w 1959768"/>
                              <a:gd name="connsiteY171" fmla="*/ 374237 h 496527"/>
                              <a:gd name="connsiteX172" fmla="*/ 1301401 w 1959768"/>
                              <a:gd name="connsiteY172" fmla="*/ 345662 h 496527"/>
                              <a:gd name="connsiteX173" fmla="*/ 1226820 w 1959768"/>
                              <a:gd name="connsiteY173" fmla="*/ 345662 h 496527"/>
                              <a:gd name="connsiteX174" fmla="*/ 1226820 w 1959768"/>
                              <a:gd name="connsiteY174" fmla="*/ 315659 h 496527"/>
                              <a:gd name="connsiteX175" fmla="*/ 1291781 w 1959768"/>
                              <a:gd name="connsiteY175" fmla="*/ 315659 h 496527"/>
                              <a:gd name="connsiteX176" fmla="*/ 1291781 w 1959768"/>
                              <a:gd name="connsiteY176" fmla="*/ 288512 h 496527"/>
                              <a:gd name="connsiteX177" fmla="*/ 1226820 w 1959768"/>
                              <a:gd name="connsiteY177" fmla="*/ 288512 h 496527"/>
                              <a:gd name="connsiteX178" fmla="*/ 1226820 w 1959768"/>
                              <a:gd name="connsiteY178" fmla="*/ 258223 h 496527"/>
                              <a:gd name="connsiteX179" fmla="*/ 1299115 w 1959768"/>
                              <a:gd name="connsiteY179" fmla="*/ 258223 h 496527"/>
                              <a:gd name="connsiteX180" fmla="*/ 1299115 w 1959768"/>
                              <a:gd name="connsiteY180" fmla="*/ 229648 h 496527"/>
                              <a:gd name="connsiteX181" fmla="*/ 1435036 w 1959768"/>
                              <a:gd name="connsiteY181" fmla="*/ 257366 h 496527"/>
                              <a:gd name="connsiteX182" fmla="*/ 1435036 w 1959768"/>
                              <a:gd name="connsiteY182" fmla="*/ 229362 h 496527"/>
                              <a:gd name="connsiteX183" fmla="*/ 1320736 w 1959768"/>
                              <a:gd name="connsiteY183" fmla="*/ 229362 h 496527"/>
                              <a:gd name="connsiteX184" fmla="*/ 1320736 w 1959768"/>
                              <a:gd name="connsiteY184" fmla="*/ 257366 h 496527"/>
                              <a:gd name="connsiteX185" fmla="*/ 1361885 w 1959768"/>
                              <a:gd name="connsiteY185" fmla="*/ 257366 h 496527"/>
                              <a:gd name="connsiteX186" fmla="*/ 1361885 w 1959768"/>
                              <a:gd name="connsiteY186" fmla="*/ 374237 h 496527"/>
                              <a:gd name="connsiteX187" fmla="*/ 1394270 w 1959768"/>
                              <a:gd name="connsiteY187" fmla="*/ 374237 h 496527"/>
                              <a:gd name="connsiteX188" fmla="*/ 1394270 w 1959768"/>
                              <a:gd name="connsiteY188" fmla="*/ 257366 h 496527"/>
                              <a:gd name="connsiteX189" fmla="*/ 1460945 w 1959768"/>
                              <a:gd name="connsiteY189" fmla="*/ 229362 h 496527"/>
                              <a:gd name="connsiteX190" fmla="*/ 1460945 w 1959768"/>
                              <a:gd name="connsiteY190" fmla="*/ 374237 h 496527"/>
                              <a:gd name="connsiteX191" fmla="*/ 1567910 w 1959768"/>
                              <a:gd name="connsiteY191" fmla="*/ 374237 h 496527"/>
                              <a:gd name="connsiteX192" fmla="*/ 1567910 w 1959768"/>
                              <a:gd name="connsiteY192" fmla="*/ 345662 h 496527"/>
                              <a:gd name="connsiteX193" fmla="*/ 1493330 w 1959768"/>
                              <a:gd name="connsiteY193" fmla="*/ 345662 h 496527"/>
                              <a:gd name="connsiteX194" fmla="*/ 1493330 w 1959768"/>
                              <a:gd name="connsiteY194" fmla="*/ 315659 h 496527"/>
                              <a:gd name="connsiteX195" fmla="*/ 1558385 w 1959768"/>
                              <a:gd name="connsiteY195" fmla="*/ 315659 h 496527"/>
                              <a:gd name="connsiteX196" fmla="*/ 1558385 w 1959768"/>
                              <a:gd name="connsiteY196" fmla="*/ 288512 h 496527"/>
                              <a:gd name="connsiteX197" fmla="*/ 1493330 w 1959768"/>
                              <a:gd name="connsiteY197" fmla="*/ 288512 h 496527"/>
                              <a:gd name="connsiteX198" fmla="*/ 1493330 w 1959768"/>
                              <a:gd name="connsiteY198" fmla="*/ 258223 h 496527"/>
                              <a:gd name="connsiteX199" fmla="*/ 1565624 w 1959768"/>
                              <a:gd name="connsiteY199" fmla="*/ 258223 h 496527"/>
                              <a:gd name="connsiteX200" fmla="*/ 1565624 w 1959768"/>
                              <a:gd name="connsiteY200" fmla="*/ 229648 h 496527"/>
                              <a:gd name="connsiteX201" fmla="*/ 1728597 w 1959768"/>
                              <a:gd name="connsiteY201" fmla="*/ 374237 h 496527"/>
                              <a:gd name="connsiteX202" fmla="*/ 1760982 w 1959768"/>
                              <a:gd name="connsiteY202" fmla="*/ 374237 h 496527"/>
                              <a:gd name="connsiteX203" fmla="*/ 1760982 w 1959768"/>
                              <a:gd name="connsiteY203" fmla="*/ 229362 h 496527"/>
                              <a:gd name="connsiteX204" fmla="*/ 1717358 w 1959768"/>
                              <a:gd name="connsiteY204" fmla="*/ 229362 h 496527"/>
                              <a:gd name="connsiteX205" fmla="*/ 1679829 w 1959768"/>
                              <a:gd name="connsiteY205" fmla="*/ 309086 h 496527"/>
                              <a:gd name="connsiteX206" fmla="*/ 1642872 w 1959768"/>
                              <a:gd name="connsiteY206" fmla="*/ 229362 h 496527"/>
                              <a:gd name="connsiteX207" fmla="*/ 1599057 w 1959768"/>
                              <a:gd name="connsiteY207" fmla="*/ 229362 h 496527"/>
                              <a:gd name="connsiteX208" fmla="*/ 1599057 w 1959768"/>
                              <a:gd name="connsiteY208" fmla="*/ 374237 h 496527"/>
                              <a:gd name="connsiteX209" fmla="*/ 1631442 w 1959768"/>
                              <a:gd name="connsiteY209" fmla="*/ 374237 h 496527"/>
                              <a:gd name="connsiteX210" fmla="*/ 1631442 w 1959768"/>
                              <a:gd name="connsiteY210" fmla="*/ 283083 h 496527"/>
                              <a:gd name="connsiteX211" fmla="*/ 1670399 w 1959768"/>
                              <a:gd name="connsiteY211" fmla="*/ 362426 h 496527"/>
                              <a:gd name="connsiteX212" fmla="*/ 1689449 w 1959768"/>
                              <a:gd name="connsiteY212" fmla="*/ 362426 h 496527"/>
                              <a:gd name="connsiteX213" fmla="*/ 1728597 w 1959768"/>
                              <a:gd name="connsiteY213" fmla="*/ 283083 h 496527"/>
                              <a:gd name="connsiteX214" fmla="*/ 766572 w 1959768"/>
                              <a:gd name="connsiteY214" fmla="*/ 466725 h 496527"/>
                              <a:gd name="connsiteX215" fmla="*/ 766572 w 1959768"/>
                              <a:gd name="connsiteY215" fmla="*/ 431864 h 496527"/>
                              <a:gd name="connsiteX216" fmla="*/ 755999 w 1959768"/>
                              <a:gd name="connsiteY216" fmla="*/ 431864 h 496527"/>
                              <a:gd name="connsiteX217" fmla="*/ 755999 w 1959768"/>
                              <a:gd name="connsiteY217" fmla="*/ 467201 h 496527"/>
                              <a:gd name="connsiteX218" fmla="*/ 763429 w 1959768"/>
                              <a:gd name="connsiteY218" fmla="*/ 488156 h 496527"/>
                              <a:gd name="connsiteX219" fmla="*/ 801529 w 1959768"/>
                              <a:gd name="connsiteY219" fmla="*/ 488156 h 496527"/>
                              <a:gd name="connsiteX220" fmla="*/ 809054 w 1959768"/>
                              <a:gd name="connsiteY220" fmla="*/ 467201 h 496527"/>
                              <a:gd name="connsiteX221" fmla="*/ 809054 w 1959768"/>
                              <a:gd name="connsiteY221" fmla="*/ 431864 h 496527"/>
                              <a:gd name="connsiteX222" fmla="*/ 798385 w 1959768"/>
                              <a:gd name="connsiteY222" fmla="*/ 431864 h 496527"/>
                              <a:gd name="connsiteX223" fmla="*/ 798385 w 1959768"/>
                              <a:gd name="connsiteY223" fmla="*/ 466725 h 496527"/>
                              <a:gd name="connsiteX224" fmla="*/ 794099 w 1959768"/>
                              <a:gd name="connsiteY224" fmla="*/ 480441 h 496527"/>
                              <a:gd name="connsiteX225" fmla="*/ 782384 w 1959768"/>
                              <a:gd name="connsiteY225" fmla="*/ 485489 h 496527"/>
                              <a:gd name="connsiteX226" fmla="*/ 770668 w 1959768"/>
                              <a:gd name="connsiteY226" fmla="*/ 480441 h 496527"/>
                              <a:gd name="connsiteX227" fmla="*/ 766572 w 1959768"/>
                              <a:gd name="connsiteY227" fmla="*/ 466725 h 496527"/>
                              <a:gd name="connsiteX228" fmla="*/ 873443 w 1959768"/>
                              <a:gd name="connsiteY228" fmla="*/ 479012 h 496527"/>
                              <a:gd name="connsiteX229" fmla="*/ 836867 w 1959768"/>
                              <a:gd name="connsiteY229" fmla="*/ 431959 h 496527"/>
                              <a:gd name="connsiteX230" fmla="*/ 826198 w 1959768"/>
                              <a:gd name="connsiteY230" fmla="*/ 431959 h 496527"/>
                              <a:gd name="connsiteX231" fmla="*/ 826198 w 1959768"/>
                              <a:gd name="connsiteY231" fmla="*/ 495014 h 496527"/>
                              <a:gd name="connsiteX232" fmla="*/ 836867 w 1959768"/>
                              <a:gd name="connsiteY232" fmla="*/ 495014 h 496527"/>
                              <a:gd name="connsiteX233" fmla="*/ 836867 w 1959768"/>
                              <a:gd name="connsiteY233" fmla="*/ 448913 h 496527"/>
                              <a:gd name="connsiteX234" fmla="*/ 872490 w 1959768"/>
                              <a:gd name="connsiteY234" fmla="*/ 494919 h 496527"/>
                              <a:gd name="connsiteX235" fmla="*/ 884110 w 1959768"/>
                              <a:gd name="connsiteY235" fmla="*/ 494919 h 496527"/>
                              <a:gd name="connsiteX236" fmla="*/ 884110 w 1959768"/>
                              <a:gd name="connsiteY236" fmla="*/ 431864 h 496527"/>
                              <a:gd name="connsiteX237" fmla="*/ 873443 w 1959768"/>
                              <a:gd name="connsiteY237" fmla="*/ 431864 h 496527"/>
                              <a:gd name="connsiteX238" fmla="*/ 901541 w 1959768"/>
                              <a:gd name="connsiteY238" fmla="*/ 495014 h 496527"/>
                              <a:gd name="connsiteX239" fmla="*/ 912209 w 1959768"/>
                              <a:gd name="connsiteY239" fmla="*/ 495014 h 496527"/>
                              <a:gd name="connsiteX240" fmla="*/ 912209 w 1959768"/>
                              <a:gd name="connsiteY240" fmla="*/ 431864 h 496527"/>
                              <a:gd name="connsiteX241" fmla="*/ 901541 w 1959768"/>
                              <a:gd name="connsiteY241" fmla="*/ 431864 h 496527"/>
                              <a:gd name="connsiteX242" fmla="*/ 983742 w 1959768"/>
                              <a:gd name="connsiteY242" fmla="*/ 431959 h 496527"/>
                              <a:gd name="connsiteX243" fmla="*/ 971836 w 1959768"/>
                              <a:gd name="connsiteY243" fmla="*/ 431959 h 496527"/>
                              <a:gd name="connsiteX244" fmla="*/ 952786 w 1959768"/>
                              <a:gd name="connsiteY244" fmla="*/ 479012 h 496527"/>
                              <a:gd name="connsiteX245" fmla="*/ 933736 w 1959768"/>
                              <a:gd name="connsiteY245" fmla="*/ 431959 h 496527"/>
                              <a:gd name="connsiteX246" fmla="*/ 921830 w 1959768"/>
                              <a:gd name="connsiteY246" fmla="*/ 431959 h 496527"/>
                              <a:gd name="connsiteX247" fmla="*/ 947166 w 1959768"/>
                              <a:gd name="connsiteY247" fmla="*/ 495014 h 496527"/>
                              <a:gd name="connsiteX248" fmla="*/ 959072 w 1959768"/>
                              <a:gd name="connsiteY248" fmla="*/ 495014 h 496527"/>
                              <a:gd name="connsiteX249" fmla="*/ 992791 w 1959768"/>
                              <a:gd name="connsiteY249" fmla="*/ 431959 h 496527"/>
                              <a:gd name="connsiteX250" fmla="*/ 992791 w 1959768"/>
                              <a:gd name="connsiteY250" fmla="*/ 495014 h 496527"/>
                              <a:gd name="connsiteX251" fmla="*/ 1038130 w 1959768"/>
                              <a:gd name="connsiteY251" fmla="*/ 495014 h 496527"/>
                              <a:gd name="connsiteX252" fmla="*/ 1038130 w 1959768"/>
                              <a:gd name="connsiteY252" fmla="*/ 484823 h 496527"/>
                              <a:gd name="connsiteX253" fmla="*/ 1003459 w 1959768"/>
                              <a:gd name="connsiteY253" fmla="*/ 484823 h 496527"/>
                              <a:gd name="connsiteX254" fmla="*/ 1003459 w 1959768"/>
                              <a:gd name="connsiteY254" fmla="*/ 468059 h 496527"/>
                              <a:gd name="connsiteX255" fmla="*/ 1033272 w 1959768"/>
                              <a:gd name="connsiteY255" fmla="*/ 468059 h 496527"/>
                              <a:gd name="connsiteX256" fmla="*/ 1033272 w 1959768"/>
                              <a:gd name="connsiteY256" fmla="*/ 458534 h 496527"/>
                              <a:gd name="connsiteX257" fmla="*/ 1003078 w 1959768"/>
                              <a:gd name="connsiteY257" fmla="*/ 458534 h 496527"/>
                              <a:gd name="connsiteX258" fmla="*/ 1003078 w 1959768"/>
                              <a:gd name="connsiteY258" fmla="*/ 441865 h 496527"/>
                              <a:gd name="connsiteX259" fmla="*/ 1036701 w 1959768"/>
                              <a:gd name="connsiteY259" fmla="*/ 441865 h 496527"/>
                              <a:gd name="connsiteX260" fmla="*/ 1036701 w 1959768"/>
                              <a:gd name="connsiteY260" fmla="*/ 432340 h 496527"/>
                              <a:gd name="connsiteX261" fmla="*/ 1095851 w 1959768"/>
                              <a:gd name="connsiteY261" fmla="*/ 436817 h 496527"/>
                              <a:gd name="connsiteX262" fmla="*/ 1075182 w 1959768"/>
                              <a:gd name="connsiteY262" fmla="*/ 431959 h 496527"/>
                              <a:gd name="connsiteX263" fmla="*/ 1051751 w 1959768"/>
                              <a:gd name="connsiteY263" fmla="*/ 431959 h 496527"/>
                              <a:gd name="connsiteX264" fmla="*/ 1051751 w 1959768"/>
                              <a:gd name="connsiteY264" fmla="*/ 495014 h 496527"/>
                              <a:gd name="connsiteX265" fmla="*/ 1062419 w 1959768"/>
                              <a:gd name="connsiteY265" fmla="*/ 495014 h 496527"/>
                              <a:gd name="connsiteX266" fmla="*/ 1062419 w 1959768"/>
                              <a:gd name="connsiteY266" fmla="*/ 473678 h 496527"/>
                              <a:gd name="connsiteX267" fmla="*/ 1076325 w 1959768"/>
                              <a:gd name="connsiteY267" fmla="*/ 473678 h 496527"/>
                              <a:gd name="connsiteX268" fmla="*/ 1091375 w 1959768"/>
                              <a:gd name="connsiteY268" fmla="*/ 494919 h 496527"/>
                              <a:gd name="connsiteX269" fmla="*/ 1104900 w 1959768"/>
                              <a:gd name="connsiteY269" fmla="*/ 494919 h 496527"/>
                              <a:gd name="connsiteX270" fmla="*/ 1088422 w 1959768"/>
                              <a:gd name="connsiteY270" fmla="*/ 471964 h 496527"/>
                              <a:gd name="connsiteX271" fmla="*/ 1102043 w 1959768"/>
                              <a:gd name="connsiteY271" fmla="*/ 452342 h 496527"/>
                              <a:gd name="connsiteX272" fmla="*/ 1095851 w 1959768"/>
                              <a:gd name="connsiteY272" fmla="*/ 436721 h 496527"/>
                              <a:gd name="connsiteX273" fmla="*/ 1075658 w 1959768"/>
                              <a:gd name="connsiteY273" fmla="*/ 464153 h 496527"/>
                              <a:gd name="connsiteX274" fmla="*/ 1062419 w 1959768"/>
                              <a:gd name="connsiteY274" fmla="*/ 464153 h 496527"/>
                              <a:gd name="connsiteX275" fmla="*/ 1062419 w 1959768"/>
                              <a:gd name="connsiteY275" fmla="*/ 441484 h 496527"/>
                              <a:gd name="connsiteX276" fmla="*/ 1075849 w 1959768"/>
                              <a:gd name="connsiteY276" fmla="*/ 441484 h 496527"/>
                              <a:gd name="connsiteX277" fmla="*/ 1087755 w 1959768"/>
                              <a:gd name="connsiteY277" fmla="*/ 443770 h 496527"/>
                              <a:gd name="connsiteX278" fmla="*/ 1091089 w 1959768"/>
                              <a:gd name="connsiteY278" fmla="*/ 452247 h 496527"/>
                              <a:gd name="connsiteX279" fmla="*/ 1087850 w 1959768"/>
                              <a:gd name="connsiteY279" fmla="*/ 461772 h 496527"/>
                              <a:gd name="connsiteX280" fmla="*/ 1075658 w 1959768"/>
                              <a:gd name="connsiteY280" fmla="*/ 464058 h 496527"/>
                              <a:gd name="connsiteX281" fmla="*/ 1145858 w 1959768"/>
                              <a:gd name="connsiteY281" fmla="*/ 441865 h 496527"/>
                              <a:gd name="connsiteX282" fmla="*/ 1153382 w 1959768"/>
                              <a:gd name="connsiteY282" fmla="*/ 446056 h 496527"/>
                              <a:gd name="connsiteX283" fmla="*/ 1159097 w 1959768"/>
                              <a:gd name="connsiteY283" fmla="*/ 437960 h 496527"/>
                              <a:gd name="connsiteX284" fmla="*/ 1148810 w 1959768"/>
                              <a:gd name="connsiteY284" fmla="*/ 432435 h 496527"/>
                              <a:gd name="connsiteX285" fmla="*/ 1136809 w 1959768"/>
                              <a:gd name="connsiteY285" fmla="*/ 430435 h 496527"/>
                              <a:gd name="connsiteX286" fmla="*/ 1121093 w 1959768"/>
                              <a:gd name="connsiteY286" fmla="*/ 435197 h 496527"/>
                              <a:gd name="connsiteX287" fmla="*/ 1114711 w 1959768"/>
                              <a:gd name="connsiteY287" fmla="*/ 448628 h 496527"/>
                              <a:gd name="connsiteX288" fmla="*/ 1120331 w 1959768"/>
                              <a:gd name="connsiteY288" fmla="*/ 461582 h 496527"/>
                              <a:gd name="connsiteX289" fmla="*/ 1126712 w 1959768"/>
                              <a:gd name="connsiteY289" fmla="*/ 465296 h 496527"/>
                              <a:gd name="connsiteX290" fmla="*/ 1137285 w 1959768"/>
                              <a:gd name="connsiteY290" fmla="*/ 468344 h 496527"/>
                              <a:gd name="connsiteX291" fmla="*/ 1146810 w 1959768"/>
                              <a:gd name="connsiteY291" fmla="*/ 472059 h 496527"/>
                              <a:gd name="connsiteX292" fmla="*/ 1149572 w 1959768"/>
                              <a:gd name="connsiteY292" fmla="*/ 477679 h 496527"/>
                              <a:gd name="connsiteX293" fmla="*/ 1146620 w 1959768"/>
                              <a:gd name="connsiteY293" fmla="*/ 483584 h 496527"/>
                              <a:gd name="connsiteX294" fmla="*/ 1138428 w 1959768"/>
                              <a:gd name="connsiteY294" fmla="*/ 485775 h 496527"/>
                              <a:gd name="connsiteX295" fmla="*/ 1118616 w 1959768"/>
                              <a:gd name="connsiteY295" fmla="*/ 477488 h 496527"/>
                              <a:gd name="connsiteX296" fmla="*/ 1111949 w 1959768"/>
                              <a:gd name="connsiteY296" fmla="*/ 485489 h 496527"/>
                              <a:gd name="connsiteX297" fmla="*/ 1138047 w 1959768"/>
                              <a:gd name="connsiteY297" fmla="*/ 495586 h 496527"/>
                              <a:gd name="connsiteX298" fmla="*/ 1154430 w 1959768"/>
                              <a:gd name="connsiteY298" fmla="*/ 490442 h 496527"/>
                              <a:gd name="connsiteX299" fmla="*/ 1160621 w 1959768"/>
                              <a:gd name="connsiteY299" fmla="*/ 477107 h 496527"/>
                              <a:gd name="connsiteX300" fmla="*/ 1155668 w 1959768"/>
                              <a:gd name="connsiteY300" fmla="*/ 464630 h 496527"/>
                              <a:gd name="connsiteX301" fmla="*/ 1141095 w 1959768"/>
                              <a:gd name="connsiteY301" fmla="*/ 457962 h 496527"/>
                              <a:gd name="connsiteX302" fmla="*/ 1128427 w 1959768"/>
                              <a:gd name="connsiteY302" fmla="*/ 453676 h 496527"/>
                              <a:gd name="connsiteX303" fmla="*/ 1125474 w 1959768"/>
                              <a:gd name="connsiteY303" fmla="*/ 447770 h 496527"/>
                              <a:gd name="connsiteX304" fmla="*/ 1128427 w 1959768"/>
                              <a:gd name="connsiteY304" fmla="*/ 442055 h 496527"/>
                              <a:gd name="connsiteX305" fmla="*/ 1136047 w 1959768"/>
                              <a:gd name="connsiteY305" fmla="*/ 440150 h 496527"/>
                              <a:gd name="connsiteX306" fmla="*/ 1145858 w 1959768"/>
                              <a:gd name="connsiteY306" fmla="*/ 441769 h 496527"/>
                              <a:gd name="connsiteX307" fmla="*/ 1174433 w 1959768"/>
                              <a:gd name="connsiteY307" fmla="*/ 495014 h 496527"/>
                              <a:gd name="connsiteX308" fmla="*/ 1185101 w 1959768"/>
                              <a:gd name="connsiteY308" fmla="*/ 495014 h 496527"/>
                              <a:gd name="connsiteX309" fmla="*/ 1185101 w 1959768"/>
                              <a:gd name="connsiteY309" fmla="*/ 431864 h 496527"/>
                              <a:gd name="connsiteX310" fmla="*/ 1174433 w 1959768"/>
                              <a:gd name="connsiteY310" fmla="*/ 431864 h 496527"/>
                              <a:gd name="connsiteX311" fmla="*/ 1245489 w 1959768"/>
                              <a:gd name="connsiteY311" fmla="*/ 441674 h 496527"/>
                              <a:gd name="connsiteX312" fmla="*/ 1245489 w 1959768"/>
                              <a:gd name="connsiteY312" fmla="*/ 432149 h 496527"/>
                              <a:gd name="connsiteX313" fmla="*/ 1196626 w 1959768"/>
                              <a:gd name="connsiteY313" fmla="*/ 432149 h 496527"/>
                              <a:gd name="connsiteX314" fmla="*/ 1196626 w 1959768"/>
                              <a:gd name="connsiteY314" fmla="*/ 441674 h 496527"/>
                              <a:gd name="connsiteX315" fmla="*/ 1215676 w 1959768"/>
                              <a:gd name="connsiteY315" fmla="*/ 441674 h 496527"/>
                              <a:gd name="connsiteX316" fmla="*/ 1215676 w 1959768"/>
                              <a:gd name="connsiteY316" fmla="*/ 495014 h 496527"/>
                              <a:gd name="connsiteX317" fmla="*/ 1226249 w 1959768"/>
                              <a:gd name="connsiteY317" fmla="*/ 495014 h 496527"/>
                              <a:gd name="connsiteX318" fmla="*/ 1226249 w 1959768"/>
                              <a:gd name="connsiteY318" fmla="*/ 441674 h 496527"/>
                              <a:gd name="connsiteX319" fmla="*/ 1281779 w 1959768"/>
                              <a:gd name="connsiteY319" fmla="*/ 470249 h 496527"/>
                              <a:gd name="connsiteX320" fmla="*/ 1305211 w 1959768"/>
                              <a:gd name="connsiteY320" fmla="*/ 432149 h 496527"/>
                              <a:gd name="connsiteX321" fmla="*/ 1293305 w 1959768"/>
                              <a:gd name="connsiteY321" fmla="*/ 432149 h 496527"/>
                              <a:gd name="connsiteX322" fmla="*/ 1276064 w 1959768"/>
                              <a:gd name="connsiteY322" fmla="*/ 460724 h 496527"/>
                              <a:gd name="connsiteX323" fmla="*/ 1258919 w 1959768"/>
                              <a:gd name="connsiteY323" fmla="*/ 432149 h 496527"/>
                              <a:gd name="connsiteX324" fmla="*/ 1247299 w 1959768"/>
                              <a:gd name="connsiteY324" fmla="*/ 432149 h 496527"/>
                              <a:gd name="connsiteX325" fmla="*/ 1270730 w 1959768"/>
                              <a:gd name="connsiteY325" fmla="*/ 470249 h 496527"/>
                              <a:gd name="connsiteX326" fmla="*/ 1270730 w 1959768"/>
                              <a:gd name="connsiteY326" fmla="*/ 495205 h 496527"/>
                              <a:gd name="connsiteX327" fmla="*/ 1281494 w 1959768"/>
                              <a:gd name="connsiteY327" fmla="*/ 495205 h 496527"/>
                              <a:gd name="connsiteX328" fmla="*/ 1400270 w 1959768"/>
                              <a:gd name="connsiteY328" fmla="*/ 463201 h 496527"/>
                              <a:gd name="connsiteX329" fmla="*/ 1390745 w 1959768"/>
                              <a:gd name="connsiteY329" fmla="*/ 439960 h 496527"/>
                              <a:gd name="connsiteX330" fmla="*/ 1343120 w 1959768"/>
                              <a:gd name="connsiteY330" fmla="*/ 439960 h 496527"/>
                              <a:gd name="connsiteX331" fmla="*/ 1343111 w 1959768"/>
                              <a:gd name="connsiteY331" fmla="*/ 486432 h 496527"/>
                              <a:gd name="connsiteX332" fmla="*/ 1343120 w 1959768"/>
                              <a:gd name="connsiteY332" fmla="*/ 486442 h 496527"/>
                              <a:gd name="connsiteX333" fmla="*/ 1390745 w 1959768"/>
                              <a:gd name="connsiteY333" fmla="*/ 486442 h 496527"/>
                              <a:gd name="connsiteX334" fmla="*/ 1399985 w 1959768"/>
                              <a:gd name="connsiteY334" fmla="*/ 462915 h 496527"/>
                              <a:gd name="connsiteX335" fmla="*/ 1389317 w 1959768"/>
                              <a:gd name="connsiteY335" fmla="*/ 463201 h 496527"/>
                              <a:gd name="connsiteX336" fmla="*/ 1382935 w 1959768"/>
                              <a:gd name="connsiteY336" fmla="*/ 479393 h 496527"/>
                              <a:gd name="connsiteX337" fmla="*/ 1351550 w 1959768"/>
                              <a:gd name="connsiteY337" fmla="*/ 479728 h 496527"/>
                              <a:gd name="connsiteX338" fmla="*/ 1351217 w 1959768"/>
                              <a:gd name="connsiteY338" fmla="*/ 479393 h 496527"/>
                              <a:gd name="connsiteX339" fmla="*/ 1351217 w 1959768"/>
                              <a:gd name="connsiteY339" fmla="*/ 447008 h 496527"/>
                              <a:gd name="connsiteX340" fmla="*/ 1382601 w 1959768"/>
                              <a:gd name="connsiteY340" fmla="*/ 446674 h 496527"/>
                              <a:gd name="connsiteX341" fmla="*/ 1382935 w 1959768"/>
                              <a:gd name="connsiteY341" fmla="*/ 447008 h 496527"/>
                              <a:gd name="connsiteX342" fmla="*/ 1389031 w 1959768"/>
                              <a:gd name="connsiteY342" fmla="*/ 462915 h 496527"/>
                              <a:gd name="connsiteX343" fmla="*/ 1455992 w 1959768"/>
                              <a:gd name="connsiteY343" fmla="*/ 442055 h 496527"/>
                              <a:gd name="connsiteX344" fmla="*/ 1455992 w 1959768"/>
                              <a:gd name="connsiteY344" fmla="*/ 432530 h 496527"/>
                              <a:gd name="connsiteX345" fmla="*/ 1413986 w 1959768"/>
                              <a:gd name="connsiteY345" fmla="*/ 432530 h 496527"/>
                              <a:gd name="connsiteX346" fmla="*/ 1413986 w 1959768"/>
                              <a:gd name="connsiteY346" fmla="*/ 495586 h 496527"/>
                              <a:gd name="connsiteX347" fmla="*/ 1423797 w 1959768"/>
                              <a:gd name="connsiteY347" fmla="*/ 495586 h 496527"/>
                              <a:gd name="connsiteX348" fmla="*/ 1423797 w 1959768"/>
                              <a:gd name="connsiteY348" fmla="*/ 468916 h 496527"/>
                              <a:gd name="connsiteX349" fmla="*/ 1452372 w 1959768"/>
                              <a:gd name="connsiteY349" fmla="*/ 468916 h 496527"/>
                              <a:gd name="connsiteX350" fmla="*/ 1452372 w 1959768"/>
                              <a:gd name="connsiteY350" fmla="*/ 459391 h 496527"/>
                              <a:gd name="connsiteX351" fmla="*/ 1423797 w 1959768"/>
                              <a:gd name="connsiteY351" fmla="*/ 459391 h 496527"/>
                              <a:gd name="connsiteX352" fmla="*/ 1423797 w 1959768"/>
                              <a:gd name="connsiteY352" fmla="*/ 441769 h 496527"/>
                              <a:gd name="connsiteX353" fmla="*/ 1536859 w 1959768"/>
                              <a:gd name="connsiteY353" fmla="*/ 481775 h 496527"/>
                              <a:gd name="connsiteX354" fmla="*/ 1521809 w 1959768"/>
                              <a:gd name="connsiteY354" fmla="*/ 485680 h 496527"/>
                              <a:gd name="connsiteX355" fmla="*/ 1506569 w 1959768"/>
                              <a:gd name="connsiteY355" fmla="*/ 479584 h 496527"/>
                              <a:gd name="connsiteX356" fmla="*/ 1506569 w 1959768"/>
                              <a:gd name="connsiteY356" fmla="*/ 447294 h 496527"/>
                              <a:gd name="connsiteX357" fmla="*/ 1522571 w 1959768"/>
                              <a:gd name="connsiteY357" fmla="*/ 441103 h 496527"/>
                              <a:gd name="connsiteX358" fmla="*/ 1531334 w 1959768"/>
                              <a:gd name="connsiteY358" fmla="*/ 442246 h 496527"/>
                              <a:gd name="connsiteX359" fmla="*/ 1538764 w 1959768"/>
                              <a:gd name="connsiteY359" fmla="*/ 446627 h 496527"/>
                              <a:gd name="connsiteX360" fmla="*/ 1544384 w 1959768"/>
                              <a:gd name="connsiteY360" fmla="*/ 438531 h 496527"/>
                              <a:gd name="connsiteX361" fmla="*/ 1521809 w 1959768"/>
                              <a:gd name="connsiteY361" fmla="*/ 430625 h 496527"/>
                              <a:gd name="connsiteX362" fmla="*/ 1498568 w 1959768"/>
                              <a:gd name="connsiteY362" fmla="*/ 440150 h 496527"/>
                              <a:gd name="connsiteX363" fmla="*/ 1498568 w 1959768"/>
                              <a:gd name="connsiteY363" fmla="*/ 486918 h 496527"/>
                              <a:gd name="connsiteX364" fmla="*/ 1522000 w 1959768"/>
                              <a:gd name="connsiteY364" fmla="*/ 496443 h 496527"/>
                              <a:gd name="connsiteX365" fmla="*/ 1547527 w 1959768"/>
                              <a:gd name="connsiteY365" fmla="*/ 486918 h 496527"/>
                              <a:gd name="connsiteX366" fmla="*/ 1547527 w 1959768"/>
                              <a:gd name="connsiteY366" fmla="*/ 464248 h 496527"/>
                              <a:gd name="connsiteX367" fmla="*/ 1536192 w 1959768"/>
                              <a:gd name="connsiteY367" fmla="*/ 464248 h 496527"/>
                              <a:gd name="connsiteX368" fmla="*/ 1585246 w 1959768"/>
                              <a:gd name="connsiteY368" fmla="*/ 470249 h 496527"/>
                              <a:gd name="connsiteX369" fmla="*/ 1608677 w 1959768"/>
                              <a:gd name="connsiteY369" fmla="*/ 432149 h 496527"/>
                              <a:gd name="connsiteX370" fmla="*/ 1597057 w 1959768"/>
                              <a:gd name="connsiteY370" fmla="*/ 432149 h 496527"/>
                              <a:gd name="connsiteX371" fmla="*/ 1579817 w 1959768"/>
                              <a:gd name="connsiteY371" fmla="*/ 460724 h 496527"/>
                              <a:gd name="connsiteX372" fmla="*/ 1562672 w 1959768"/>
                              <a:gd name="connsiteY372" fmla="*/ 432149 h 496527"/>
                              <a:gd name="connsiteX373" fmla="*/ 1550956 w 1959768"/>
                              <a:gd name="connsiteY373" fmla="*/ 432149 h 496527"/>
                              <a:gd name="connsiteX374" fmla="*/ 1574483 w 1959768"/>
                              <a:gd name="connsiteY374" fmla="*/ 470249 h 496527"/>
                              <a:gd name="connsiteX375" fmla="*/ 1574483 w 1959768"/>
                              <a:gd name="connsiteY375" fmla="*/ 495205 h 496527"/>
                              <a:gd name="connsiteX376" fmla="*/ 1585246 w 1959768"/>
                              <a:gd name="connsiteY376" fmla="*/ 495205 h 496527"/>
                              <a:gd name="connsiteX377" fmla="*/ 1678972 w 1959768"/>
                              <a:gd name="connsiteY377" fmla="*/ 463201 h 496527"/>
                              <a:gd name="connsiteX378" fmla="*/ 1669447 w 1959768"/>
                              <a:gd name="connsiteY378" fmla="*/ 439960 h 496527"/>
                              <a:gd name="connsiteX379" fmla="*/ 1621822 w 1959768"/>
                              <a:gd name="connsiteY379" fmla="*/ 439960 h 496527"/>
                              <a:gd name="connsiteX380" fmla="*/ 1621822 w 1959768"/>
                              <a:gd name="connsiteY380" fmla="*/ 486442 h 496527"/>
                              <a:gd name="connsiteX381" fmla="*/ 1669447 w 1959768"/>
                              <a:gd name="connsiteY381" fmla="*/ 486442 h 496527"/>
                              <a:gd name="connsiteX382" fmla="*/ 1678305 w 1959768"/>
                              <a:gd name="connsiteY382" fmla="*/ 462915 h 496527"/>
                              <a:gd name="connsiteX383" fmla="*/ 1668113 w 1959768"/>
                              <a:gd name="connsiteY383" fmla="*/ 463201 h 496527"/>
                              <a:gd name="connsiteX384" fmla="*/ 1661636 w 1959768"/>
                              <a:gd name="connsiteY384" fmla="*/ 479393 h 496527"/>
                              <a:gd name="connsiteX385" fmla="*/ 1630385 w 1959768"/>
                              <a:gd name="connsiteY385" fmla="*/ 479768 h 496527"/>
                              <a:gd name="connsiteX386" fmla="*/ 1630013 w 1959768"/>
                              <a:gd name="connsiteY386" fmla="*/ 479393 h 496527"/>
                              <a:gd name="connsiteX387" fmla="*/ 1630013 w 1959768"/>
                              <a:gd name="connsiteY387" fmla="*/ 447008 h 496527"/>
                              <a:gd name="connsiteX388" fmla="*/ 1661265 w 1959768"/>
                              <a:gd name="connsiteY388" fmla="*/ 446634 h 496527"/>
                              <a:gd name="connsiteX389" fmla="*/ 1661636 w 1959768"/>
                              <a:gd name="connsiteY389" fmla="*/ 447008 h 496527"/>
                              <a:gd name="connsiteX390" fmla="*/ 1667447 w 1959768"/>
                              <a:gd name="connsiteY390" fmla="*/ 462915 h 496527"/>
                              <a:gd name="connsiteX391" fmla="*/ 1736503 w 1959768"/>
                              <a:gd name="connsiteY391" fmla="*/ 437007 h 496527"/>
                              <a:gd name="connsiteX392" fmla="*/ 1715834 w 1959768"/>
                              <a:gd name="connsiteY392" fmla="*/ 432149 h 496527"/>
                              <a:gd name="connsiteX393" fmla="*/ 1692402 w 1959768"/>
                              <a:gd name="connsiteY393" fmla="*/ 432149 h 496527"/>
                              <a:gd name="connsiteX394" fmla="*/ 1692402 w 1959768"/>
                              <a:gd name="connsiteY394" fmla="*/ 495205 h 496527"/>
                              <a:gd name="connsiteX395" fmla="*/ 1703070 w 1959768"/>
                              <a:gd name="connsiteY395" fmla="*/ 495205 h 496527"/>
                              <a:gd name="connsiteX396" fmla="*/ 1703070 w 1959768"/>
                              <a:gd name="connsiteY396" fmla="*/ 473678 h 496527"/>
                              <a:gd name="connsiteX397" fmla="*/ 1717072 w 1959768"/>
                              <a:gd name="connsiteY397" fmla="*/ 473678 h 496527"/>
                              <a:gd name="connsiteX398" fmla="*/ 1732121 w 1959768"/>
                              <a:gd name="connsiteY398" fmla="*/ 494919 h 496527"/>
                              <a:gd name="connsiteX399" fmla="*/ 1745647 w 1959768"/>
                              <a:gd name="connsiteY399" fmla="*/ 494919 h 496527"/>
                              <a:gd name="connsiteX400" fmla="*/ 1728597 w 1959768"/>
                              <a:gd name="connsiteY400" fmla="*/ 471964 h 496527"/>
                              <a:gd name="connsiteX401" fmla="*/ 1742123 w 1959768"/>
                              <a:gd name="connsiteY401" fmla="*/ 452342 h 496527"/>
                              <a:gd name="connsiteX402" fmla="*/ 1735836 w 1959768"/>
                              <a:gd name="connsiteY402" fmla="*/ 436721 h 496527"/>
                              <a:gd name="connsiteX403" fmla="*/ 1716310 w 1959768"/>
                              <a:gd name="connsiteY403" fmla="*/ 464344 h 496527"/>
                              <a:gd name="connsiteX404" fmla="*/ 1703070 w 1959768"/>
                              <a:gd name="connsiteY404" fmla="*/ 464344 h 496527"/>
                              <a:gd name="connsiteX405" fmla="*/ 1703070 w 1959768"/>
                              <a:gd name="connsiteY405" fmla="*/ 441484 h 496527"/>
                              <a:gd name="connsiteX406" fmla="*/ 1716596 w 1959768"/>
                              <a:gd name="connsiteY406" fmla="*/ 441484 h 496527"/>
                              <a:gd name="connsiteX407" fmla="*/ 1728502 w 1959768"/>
                              <a:gd name="connsiteY407" fmla="*/ 443770 h 496527"/>
                              <a:gd name="connsiteX408" fmla="*/ 1731836 w 1959768"/>
                              <a:gd name="connsiteY408" fmla="*/ 452247 h 496527"/>
                              <a:gd name="connsiteX409" fmla="*/ 1728597 w 1959768"/>
                              <a:gd name="connsiteY409" fmla="*/ 461772 h 496527"/>
                              <a:gd name="connsiteX410" fmla="*/ 1715643 w 1959768"/>
                              <a:gd name="connsiteY410" fmla="*/ 464058 h 496527"/>
                              <a:gd name="connsiteX411" fmla="*/ 578072 w 1959768"/>
                              <a:gd name="connsiteY411" fmla="*/ 56864 h 496527"/>
                              <a:gd name="connsiteX412" fmla="*/ 578072 w 1959768"/>
                              <a:gd name="connsiteY412" fmla="*/ 33338 h 496527"/>
                              <a:gd name="connsiteX413" fmla="*/ 574739 w 1959768"/>
                              <a:gd name="connsiteY413" fmla="*/ 30099 h 496527"/>
                              <a:gd name="connsiteX414" fmla="*/ 467963 w 1959768"/>
                              <a:gd name="connsiteY414" fmla="*/ 30099 h 496527"/>
                              <a:gd name="connsiteX415" fmla="*/ 464725 w 1959768"/>
                              <a:gd name="connsiteY415" fmla="*/ 33338 h 496527"/>
                              <a:gd name="connsiteX416" fmla="*/ 464725 w 1959768"/>
                              <a:gd name="connsiteY416" fmla="*/ 56864 h 496527"/>
                              <a:gd name="connsiteX417" fmla="*/ 467963 w 1959768"/>
                              <a:gd name="connsiteY417" fmla="*/ 60103 h 496527"/>
                              <a:gd name="connsiteX418" fmla="*/ 574739 w 1959768"/>
                              <a:gd name="connsiteY418" fmla="*/ 60103 h 496527"/>
                              <a:gd name="connsiteX419" fmla="*/ 578072 w 1959768"/>
                              <a:gd name="connsiteY419" fmla="*/ 56864 h 496527"/>
                              <a:gd name="connsiteX420" fmla="*/ 578072 w 1959768"/>
                              <a:gd name="connsiteY420" fmla="*/ 111157 h 496527"/>
                              <a:gd name="connsiteX421" fmla="*/ 578072 w 1959768"/>
                              <a:gd name="connsiteY421" fmla="*/ 87725 h 496527"/>
                              <a:gd name="connsiteX422" fmla="*/ 574739 w 1959768"/>
                              <a:gd name="connsiteY422" fmla="*/ 84487 h 496527"/>
                              <a:gd name="connsiteX423" fmla="*/ 467963 w 1959768"/>
                              <a:gd name="connsiteY423" fmla="*/ 84487 h 496527"/>
                              <a:gd name="connsiteX424" fmla="*/ 464725 w 1959768"/>
                              <a:gd name="connsiteY424" fmla="*/ 87725 h 496527"/>
                              <a:gd name="connsiteX425" fmla="*/ 464725 w 1959768"/>
                              <a:gd name="connsiteY425" fmla="*/ 111157 h 496527"/>
                              <a:gd name="connsiteX426" fmla="*/ 467963 w 1959768"/>
                              <a:gd name="connsiteY426" fmla="*/ 114395 h 496527"/>
                              <a:gd name="connsiteX427" fmla="*/ 574739 w 1959768"/>
                              <a:gd name="connsiteY427" fmla="*/ 114395 h 496527"/>
                              <a:gd name="connsiteX428" fmla="*/ 578072 w 1959768"/>
                              <a:gd name="connsiteY428" fmla="*/ 111157 h 496527"/>
                              <a:gd name="connsiteX429" fmla="*/ 578072 w 1959768"/>
                              <a:gd name="connsiteY429" fmla="*/ 165545 h 496527"/>
                              <a:gd name="connsiteX430" fmla="*/ 578072 w 1959768"/>
                              <a:gd name="connsiteY430" fmla="*/ 142113 h 496527"/>
                              <a:gd name="connsiteX431" fmla="*/ 574739 w 1959768"/>
                              <a:gd name="connsiteY431" fmla="*/ 138779 h 496527"/>
                              <a:gd name="connsiteX432" fmla="*/ 467963 w 1959768"/>
                              <a:gd name="connsiteY432" fmla="*/ 138779 h 496527"/>
                              <a:gd name="connsiteX433" fmla="*/ 464725 w 1959768"/>
                              <a:gd name="connsiteY433" fmla="*/ 142113 h 496527"/>
                              <a:gd name="connsiteX434" fmla="*/ 464725 w 1959768"/>
                              <a:gd name="connsiteY434" fmla="*/ 165545 h 496527"/>
                              <a:gd name="connsiteX435" fmla="*/ 467963 w 1959768"/>
                              <a:gd name="connsiteY435" fmla="*/ 168783 h 496527"/>
                              <a:gd name="connsiteX436" fmla="*/ 574739 w 1959768"/>
                              <a:gd name="connsiteY436" fmla="*/ 168783 h 496527"/>
                              <a:gd name="connsiteX437" fmla="*/ 578072 w 1959768"/>
                              <a:gd name="connsiteY437" fmla="*/ 165545 h 496527"/>
                              <a:gd name="connsiteX438" fmla="*/ 578072 w 1959768"/>
                              <a:gd name="connsiteY438" fmla="*/ 219837 h 496527"/>
                              <a:gd name="connsiteX439" fmla="*/ 578072 w 1959768"/>
                              <a:gd name="connsiteY439" fmla="*/ 196406 h 496527"/>
                              <a:gd name="connsiteX440" fmla="*/ 574739 w 1959768"/>
                              <a:gd name="connsiteY440" fmla="*/ 193167 h 496527"/>
                              <a:gd name="connsiteX441" fmla="*/ 467963 w 1959768"/>
                              <a:gd name="connsiteY441" fmla="*/ 193167 h 496527"/>
                              <a:gd name="connsiteX442" fmla="*/ 464725 w 1959768"/>
                              <a:gd name="connsiteY442" fmla="*/ 196406 h 496527"/>
                              <a:gd name="connsiteX443" fmla="*/ 464725 w 1959768"/>
                              <a:gd name="connsiteY443" fmla="*/ 219837 h 496527"/>
                              <a:gd name="connsiteX444" fmla="*/ 467963 w 1959768"/>
                              <a:gd name="connsiteY444" fmla="*/ 223171 h 496527"/>
                              <a:gd name="connsiteX445" fmla="*/ 574739 w 1959768"/>
                              <a:gd name="connsiteY445" fmla="*/ 223171 h 496527"/>
                              <a:gd name="connsiteX446" fmla="*/ 578072 w 1959768"/>
                              <a:gd name="connsiteY446" fmla="*/ 219837 h 496527"/>
                              <a:gd name="connsiteX447" fmla="*/ 578072 w 1959768"/>
                              <a:gd name="connsiteY447" fmla="*/ 274225 h 496527"/>
                              <a:gd name="connsiteX448" fmla="*/ 578072 w 1959768"/>
                              <a:gd name="connsiteY448" fmla="*/ 250412 h 496527"/>
                              <a:gd name="connsiteX449" fmla="*/ 574739 w 1959768"/>
                              <a:gd name="connsiteY449" fmla="*/ 247174 h 496527"/>
                              <a:gd name="connsiteX450" fmla="*/ 467963 w 1959768"/>
                              <a:gd name="connsiteY450" fmla="*/ 247174 h 496527"/>
                              <a:gd name="connsiteX451" fmla="*/ 464725 w 1959768"/>
                              <a:gd name="connsiteY451" fmla="*/ 250412 h 496527"/>
                              <a:gd name="connsiteX452" fmla="*/ 464725 w 1959768"/>
                              <a:gd name="connsiteY452" fmla="*/ 274225 h 496527"/>
                              <a:gd name="connsiteX453" fmla="*/ 467963 w 1959768"/>
                              <a:gd name="connsiteY453" fmla="*/ 277463 h 496527"/>
                              <a:gd name="connsiteX454" fmla="*/ 574739 w 1959768"/>
                              <a:gd name="connsiteY454" fmla="*/ 277463 h 496527"/>
                              <a:gd name="connsiteX455" fmla="*/ 578072 w 1959768"/>
                              <a:gd name="connsiteY455" fmla="*/ 274225 h 496527"/>
                              <a:gd name="connsiteX456" fmla="*/ 578072 w 1959768"/>
                              <a:gd name="connsiteY456" fmla="*/ 328517 h 496527"/>
                              <a:gd name="connsiteX457" fmla="*/ 578072 w 1959768"/>
                              <a:gd name="connsiteY457" fmla="*/ 305086 h 496527"/>
                              <a:gd name="connsiteX458" fmla="*/ 574739 w 1959768"/>
                              <a:gd name="connsiteY458" fmla="*/ 301847 h 496527"/>
                              <a:gd name="connsiteX459" fmla="*/ 467963 w 1959768"/>
                              <a:gd name="connsiteY459" fmla="*/ 301847 h 496527"/>
                              <a:gd name="connsiteX460" fmla="*/ 464725 w 1959768"/>
                              <a:gd name="connsiteY460" fmla="*/ 305086 h 496527"/>
                              <a:gd name="connsiteX461" fmla="*/ 464725 w 1959768"/>
                              <a:gd name="connsiteY461" fmla="*/ 328517 h 496527"/>
                              <a:gd name="connsiteX462" fmla="*/ 467963 w 1959768"/>
                              <a:gd name="connsiteY462" fmla="*/ 331851 h 496527"/>
                              <a:gd name="connsiteX463" fmla="*/ 574739 w 1959768"/>
                              <a:gd name="connsiteY463" fmla="*/ 331851 h 496527"/>
                              <a:gd name="connsiteX464" fmla="*/ 578072 w 1959768"/>
                              <a:gd name="connsiteY464" fmla="*/ 328517 h 496527"/>
                              <a:gd name="connsiteX465" fmla="*/ 578072 w 1959768"/>
                              <a:gd name="connsiteY465" fmla="*/ 382905 h 496527"/>
                              <a:gd name="connsiteX466" fmla="*/ 578072 w 1959768"/>
                              <a:gd name="connsiteY466" fmla="*/ 359474 h 496527"/>
                              <a:gd name="connsiteX467" fmla="*/ 574739 w 1959768"/>
                              <a:gd name="connsiteY467" fmla="*/ 356235 h 496527"/>
                              <a:gd name="connsiteX468" fmla="*/ 467963 w 1959768"/>
                              <a:gd name="connsiteY468" fmla="*/ 356235 h 496527"/>
                              <a:gd name="connsiteX469" fmla="*/ 464725 w 1959768"/>
                              <a:gd name="connsiteY469" fmla="*/ 359474 h 496527"/>
                              <a:gd name="connsiteX470" fmla="*/ 464725 w 1959768"/>
                              <a:gd name="connsiteY470" fmla="*/ 382905 h 496527"/>
                              <a:gd name="connsiteX471" fmla="*/ 467963 w 1959768"/>
                              <a:gd name="connsiteY471" fmla="*/ 386144 h 496527"/>
                              <a:gd name="connsiteX472" fmla="*/ 574739 w 1959768"/>
                              <a:gd name="connsiteY472" fmla="*/ 386144 h 496527"/>
                              <a:gd name="connsiteX473" fmla="*/ 578072 w 1959768"/>
                              <a:gd name="connsiteY473" fmla="*/ 382905 h 496527"/>
                              <a:gd name="connsiteX474" fmla="*/ 578072 w 1959768"/>
                              <a:gd name="connsiteY474" fmla="*/ 437293 h 496527"/>
                              <a:gd name="connsiteX475" fmla="*/ 578072 w 1959768"/>
                              <a:gd name="connsiteY475" fmla="*/ 413861 h 496527"/>
                              <a:gd name="connsiteX476" fmla="*/ 574739 w 1959768"/>
                              <a:gd name="connsiteY476" fmla="*/ 410528 h 496527"/>
                              <a:gd name="connsiteX477" fmla="*/ 467963 w 1959768"/>
                              <a:gd name="connsiteY477" fmla="*/ 410528 h 496527"/>
                              <a:gd name="connsiteX478" fmla="*/ 464725 w 1959768"/>
                              <a:gd name="connsiteY478" fmla="*/ 413861 h 496527"/>
                              <a:gd name="connsiteX479" fmla="*/ 464725 w 1959768"/>
                              <a:gd name="connsiteY479" fmla="*/ 437293 h 496527"/>
                              <a:gd name="connsiteX480" fmla="*/ 467963 w 1959768"/>
                              <a:gd name="connsiteY480" fmla="*/ 440531 h 496527"/>
                              <a:gd name="connsiteX481" fmla="*/ 574739 w 1959768"/>
                              <a:gd name="connsiteY481" fmla="*/ 440531 h 496527"/>
                              <a:gd name="connsiteX482" fmla="*/ 578072 w 1959768"/>
                              <a:gd name="connsiteY482" fmla="*/ 437293 h 496527"/>
                              <a:gd name="connsiteX483" fmla="*/ 578072 w 1959768"/>
                              <a:gd name="connsiteY483" fmla="*/ 491585 h 496527"/>
                              <a:gd name="connsiteX484" fmla="*/ 578072 w 1959768"/>
                              <a:gd name="connsiteY484" fmla="*/ 468154 h 496527"/>
                              <a:gd name="connsiteX485" fmla="*/ 574739 w 1959768"/>
                              <a:gd name="connsiteY485" fmla="*/ 464915 h 496527"/>
                              <a:gd name="connsiteX486" fmla="*/ 467963 w 1959768"/>
                              <a:gd name="connsiteY486" fmla="*/ 464915 h 496527"/>
                              <a:gd name="connsiteX487" fmla="*/ 464725 w 1959768"/>
                              <a:gd name="connsiteY487" fmla="*/ 468154 h 496527"/>
                              <a:gd name="connsiteX488" fmla="*/ 464725 w 1959768"/>
                              <a:gd name="connsiteY488" fmla="*/ 491585 h 496527"/>
                              <a:gd name="connsiteX489" fmla="*/ 467963 w 1959768"/>
                              <a:gd name="connsiteY489" fmla="*/ 494919 h 496527"/>
                              <a:gd name="connsiteX490" fmla="*/ 574739 w 1959768"/>
                              <a:gd name="connsiteY490" fmla="*/ 494919 h 496527"/>
                              <a:gd name="connsiteX491" fmla="*/ 578072 w 1959768"/>
                              <a:gd name="connsiteY491" fmla="*/ 491585 h 496527"/>
                              <a:gd name="connsiteX492" fmla="*/ 411289 w 1959768"/>
                              <a:gd name="connsiteY492" fmla="*/ 382905 h 496527"/>
                              <a:gd name="connsiteX493" fmla="*/ 411289 w 1959768"/>
                              <a:gd name="connsiteY493" fmla="*/ 359474 h 496527"/>
                              <a:gd name="connsiteX494" fmla="*/ 408051 w 1959768"/>
                              <a:gd name="connsiteY494" fmla="*/ 356235 h 496527"/>
                              <a:gd name="connsiteX495" fmla="*/ 3239 w 1959768"/>
                              <a:gd name="connsiteY495" fmla="*/ 356235 h 496527"/>
                              <a:gd name="connsiteX496" fmla="*/ 0 w 1959768"/>
                              <a:gd name="connsiteY496" fmla="*/ 359474 h 496527"/>
                              <a:gd name="connsiteX497" fmla="*/ 0 w 1959768"/>
                              <a:gd name="connsiteY497" fmla="*/ 382905 h 496527"/>
                              <a:gd name="connsiteX498" fmla="*/ 3239 w 1959768"/>
                              <a:gd name="connsiteY498" fmla="*/ 386144 h 496527"/>
                              <a:gd name="connsiteX499" fmla="*/ 408051 w 1959768"/>
                              <a:gd name="connsiteY499" fmla="*/ 386144 h 496527"/>
                              <a:gd name="connsiteX500" fmla="*/ 411289 w 1959768"/>
                              <a:gd name="connsiteY500" fmla="*/ 382905 h 496527"/>
                              <a:gd name="connsiteX501" fmla="*/ 411289 w 1959768"/>
                              <a:gd name="connsiteY501" fmla="*/ 491585 h 496527"/>
                              <a:gd name="connsiteX502" fmla="*/ 411289 w 1959768"/>
                              <a:gd name="connsiteY502" fmla="*/ 468154 h 496527"/>
                              <a:gd name="connsiteX503" fmla="*/ 408051 w 1959768"/>
                              <a:gd name="connsiteY503" fmla="*/ 464915 h 496527"/>
                              <a:gd name="connsiteX504" fmla="*/ 3239 w 1959768"/>
                              <a:gd name="connsiteY504" fmla="*/ 464915 h 496527"/>
                              <a:gd name="connsiteX505" fmla="*/ 0 w 1959768"/>
                              <a:gd name="connsiteY505" fmla="*/ 468154 h 496527"/>
                              <a:gd name="connsiteX506" fmla="*/ 0 w 1959768"/>
                              <a:gd name="connsiteY506" fmla="*/ 491585 h 496527"/>
                              <a:gd name="connsiteX507" fmla="*/ 3239 w 1959768"/>
                              <a:gd name="connsiteY507" fmla="*/ 494919 h 496527"/>
                              <a:gd name="connsiteX508" fmla="*/ 408051 w 1959768"/>
                              <a:gd name="connsiteY508" fmla="*/ 494919 h 496527"/>
                              <a:gd name="connsiteX509" fmla="*/ 411289 w 1959768"/>
                              <a:gd name="connsiteY509" fmla="*/ 491585 h 496527"/>
                              <a:gd name="connsiteX510" fmla="*/ 1660589 w 1959768"/>
                              <a:gd name="connsiteY510" fmla="*/ 413290 h 496527"/>
                              <a:gd name="connsiteX511" fmla="*/ 1653064 w 1959768"/>
                              <a:gd name="connsiteY511" fmla="*/ 409766 h 496527"/>
                              <a:gd name="connsiteX512" fmla="*/ 1645158 w 1959768"/>
                              <a:gd name="connsiteY512" fmla="*/ 424910 h 496527"/>
                              <a:gd name="connsiteX513" fmla="*/ 1652778 w 1959768"/>
                              <a:gd name="connsiteY513" fmla="*/ 424910 h 496527"/>
                              <a:gd name="connsiteX514" fmla="*/ 1646682 w 1959768"/>
                              <a:gd name="connsiteY514" fmla="*/ 412337 h 496527"/>
                              <a:gd name="connsiteX515" fmla="*/ 1639443 w 1959768"/>
                              <a:gd name="connsiteY515" fmla="*/ 409480 h 496527"/>
                              <a:gd name="connsiteX516" fmla="*/ 1631537 w 1959768"/>
                              <a:gd name="connsiteY516" fmla="*/ 424625 h 496527"/>
                              <a:gd name="connsiteX517" fmla="*/ 1639062 w 1959768"/>
                              <a:gd name="connsiteY517" fmla="*/ 424625 h 496527"/>
                              <a:gd name="connsiteX518" fmla="*/ 1959769 w 1959768"/>
                              <a:gd name="connsiteY518" fmla="*/ 491300 h 496527"/>
                              <a:gd name="connsiteX519" fmla="*/ 1959769 w 1959768"/>
                              <a:gd name="connsiteY519" fmla="*/ 468154 h 496527"/>
                              <a:gd name="connsiteX520" fmla="*/ 1956530 w 1959768"/>
                              <a:gd name="connsiteY520" fmla="*/ 464915 h 496527"/>
                              <a:gd name="connsiteX521" fmla="*/ 1812131 w 1959768"/>
                              <a:gd name="connsiteY521" fmla="*/ 464915 h 496527"/>
                              <a:gd name="connsiteX522" fmla="*/ 1808893 w 1959768"/>
                              <a:gd name="connsiteY522" fmla="*/ 468154 h 496527"/>
                              <a:gd name="connsiteX523" fmla="*/ 1808893 w 1959768"/>
                              <a:gd name="connsiteY523" fmla="*/ 491585 h 496527"/>
                              <a:gd name="connsiteX524" fmla="*/ 1812131 w 1959768"/>
                              <a:gd name="connsiteY524" fmla="*/ 494919 h 496527"/>
                              <a:gd name="connsiteX525" fmla="*/ 1956530 w 1959768"/>
                              <a:gd name="connsiteY525" fmla="*/ 494919 h 496527"/>
                              <a:gd name="connsiteX526" fmla="*/ 1959769 w 1959768"/>
                              <a:gd name="connsiteY526" fmla="*/ 491585 h 49652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Lst>
                            <a:rect l="l" t="t" r="r" b="b"/>
                            <a:pathLst>
                              <a:path w="1959768" h="496527">
                                <a:moveTo>
                                  <a:pt x="117157" y="317087"/>
                                </a:moveTo>
                                <a:cubicBezTo>
                                  <a:pt x="117157" y="307562"/>
                                  <a:pt x="118300" y="304705"/>
                                  <a:pt x="129349" y="304038"/>
                                </a:cubicBezTo>
                                <a:cubicBezTo>
                                  <a:pt x="208827" y="300837"/>
                                  <a:pt x="282760" y="262439"/>
                                  <a:pt x="331089" y="199263"/>
                                </a:cubicBezTo>
                                <a:cubicBezTo>
                                  <a:pt x="366246" y="155060"/>
                                  <a:pt x="386280" y="100736"/>
                                  <a:pt x="388239" y="44291"/>
                                </a:cubicBezTo>
                                <a:cubicBezTo>
                                  <a:pt x="388810" y="31528"/>
                                  <a:pt x="399288" y="33052"/>
                                  <a:pt x="407289" y="33052"/>
                                </a:cubicBezTo>
                                <a:cubicBezTo>
                                  <a:pt x="418529" y="33052"/>
                                  <a:pt x="416243" y="39815"/>
                                  <a:pt x="415957" y="46196"/>
                                </a:cubicBezTo>
                                <a:cubicBezTo>
                                  <a:pt x="409736" y="179091"/>
                                  <a:pt x="316638" y="291972"/>
                                  <a:pt x="187357" y="323374"/>
                                </a:cubicBezTo>
                                <a:cubicBezTo>
                                  <a:pt x="168900" y="327709"/>
                                  <a:pt x="150093" y="330387"/>
                                  <a:pt x="131159" y="331375"/>
                                </a:cubicBezTo>
                                <a:cubicBezTo>
                                  <a:pt x="117253" y="332804"/>
                                  <a:pt x="117062" y="332423"/>
                                  <a:pt x="117157" y="317087"/>
                                </a:cubicBezTo>
                                <a:close/>
                                <a:moveTo>
                                  <a:pt x="360712" y="46482"/>
                                </a:moveTo>
                                <a:cubicBezTo>
                                  <a:pt x="361379" y="39529"/>
                                  <a:pt x="361950" y="33719"/>
                                  <a:pt x="351187" y="33623"/>
                                </a:cubicBezTo>
                                <a:cubicBezTo>
                                  <a:pt x="343567" y="33623"/>
                                  <a:pt x="333661" y="31242"/>
                                  <a:pt x="333375" y="44672"/>
                                </a:cubicBezTo>
                                <a:cubicBezTo>
                                  <a:pt x="333069" y="67369"/>
                                  <a:pt x="328346" y="89789"/>
                                  <a:pt x="319468" y="110681"/>
                                </a:cubicBezTo>
                                <a:cubicBezTo>
                                  <a:pt x="283559" y="196406"/>
                                  <a:pt x="219170" y="244031"/>
                                  <a:pt x="126968" y="250031"/>
                                </a:cubicBezTo>
                                <a:cubicBezTo>
                                  <a:pt x="113824" y="250984"/>
                                  <a:pt x="116681" y="261652"/>
                                  <a:pt x="117443" y="268415"/>
                                </a:cubicBezTo>
                                <a:cubicBezTo>
                                  <a:pt x="117443" y="277940"/>
                                  <a:pt x="122396" y="277940"/>
                                  <a:pt x="129064" y="277273"/>
                                </a:cubicBezTo>
                                <a:cubicBezTo>
                                  <a:pt x="140138" y="276610"/>
                                  <a:pt x="151170" y="275371"/>
                                  <a:pt x="162116" y="273558"/>
                                </a:cubicBezTo>
                                <a:cubicBezTo>
                                  <a:pt x="270144" y="253421"/>
                                  <a:pt x="351310" y="163439"/>
                                  <a:pt x="360235" y="53912"/>
                                </a:cubicBezTo>
                                <a:cubicBezTo>
                                  <a:pt x="360331" y="51435"/>
                                  <a:pt x="360426" y="48959"/>
                                  <a:pt x="360712" y="46482"/>
                                </a:cubicBezTo>
                                <a:close/>
                                <a:moveTo>
                                  <a:pt x="816959" y="76676"/>
                                </a:moveTo>
                                <a:cubicBezTo>
                                  <a:pt x="831209" y="76959"/>
                                  <a:pt x="844944" y="81987"/>
                                  <a:pt x="856012" y="90964"/>
                                </a:cubicBezTo>
                                <a:lnTo>
                                  <a:pt x="872395" y="67342"/>
                                </a:lnTo>
                                <a:cubicBezTo>
                                  <a:pt x="864899" y="61103"/>
                                  <a:pt x="856307" y="56321"/>
                                  <a:pt x="847058" y="53245"/>
                                </a:cubicBezTo>
                                <a:cubicBezTo>
                                  <a:pt x="837867" y="50037"/>
                                  <a:pt x="828218" y="48363"/>
                                  <a:pt x="818483" y="48292"/>
                                </a:cubicBezTo>
                                <a:cubicBezTo>
                                  <a:pt x="805024" y="47837"/>
                                  <a:pt x="791804" y="51931"/>
                                  <a:pt x="780955" y="59912"/>
                                </a:cubicBezTo>
                                <a:cubicBezTo>
                                  <a:pt x="771411" y="67487"/>
                                  <a:pt x="766067" y="79170"/>
                                  <a:pt x="766572" y="91345"/>
                                </a:cubicBezTo>
                                <a:cubicBezTo>
                                  <a:pt x="765620" y="102704"/>
                                  <a:pt x="769944" y="113870"/>
                                  <a:pt x="778288" y="121634"/>
                                </a:cubicBezTo>
                                <a:cubicBezTo>
                                  <a:pt x="789365" y="129461"/>
                                  <a:pt x="802005" y="134790"/>
                                  <a:pt x="815340" y="137255"/>
                                </a:cubicBezTo>
                                <a:cubicBezTo>
                                  <a:pt x="822855" y="138695"/>
                                  <a:pt x="830094" y="141333"/>
                                  <a:pt x="836771" y="145066"/>
                                </a:cubicBezTo>
                                <a:cubicBezTo>
                                  <a:pt x="840229" y="147371"/>
                                  <a:pt x="842239" y="151297"/>
                                  <a:pt x="842105" y="155448"/>
                                </a:cubicBezTo>
                                <a:cubicBezTo>
                                  <a:pt x="842267" y="159537"/>
                                  <a:pt x="840372" y="163436"/>
                                  <a:pt x="837057" y="165830"/>
                                </a:cubicBezTo>
                                <a:cubicBezTo>
                                  <a:pt x="832923" y="168587"/>
                                  <a:pt x="828008" y="169925"/>
                                  <a:pt x="823055" y="169640"/>
                                </a:cubicBezTo>
                                <a:cubicBezTo>
                                  <a:pt x="806587" y="168272"/>
                                  <a:pt x="791156" y="160999"/>
                                  <a:pt x="779621" y="149162"/>
                                </a:cubicBezTo>
                                <a:lnTo>
                                  <a:pt x="760571" y="172784"/>
                                </a:lnTo>
                                <a:cubicBezTo>
                                  <a:pt x="777116" y="189064"/>
                                  <a:pt x="799367" y="198226"/>
                                  <a:pt x="822579" y="198311"/>
                                </a:cubicBezTo>
                                <a:cubicBezTo>
                                  <a:pt x="836466" y="198975"/>
                                  <a:pt x="850135" y="194688"/>
                                  <a:pt x="861155" y="186214"/>
                                </a:cubicBezTo>
                                <a:cubicBezTo>
                                  <a:pt x="870699" y="178493"/>
                                  <a:pt x="876081" y="166763"/>
                                  <a:pt x="875729" y="154496"/>
                                </a:cubicBezTo>
                                <a:cubicBezTo>
                                  <a:pt x="876490" y="143416"/>
                                  <a:pt x="872300" y="132570"/>
                                  <a:pt x="864298" y="124873"/>
                                </a:cubicBezTo>
                                <a:cubicBezTo>
                                  <a:pt x="855040" y="117249"/>
                                  <a:pt x="844048" y="112016"/>
                                  <a:pt x="832294" y="109633"/>
                                </a:cubicBezTo>
                                <a:cubicBezTo>
                                  <a:pt x="823151" y="107854"/>
                                  <a:pt x="814273" y="104876"/>
                                  <a:pt x="805910" y="100775"/>
                                </a:cubicBezTo>
                                <a:cubicBezTo>
                                  <a:pt x="802310" y="98698"/>
                                  <a:pt x="800119" y="94832"/>
                                  <a:pt x="800195" y="90678"/>
                                </a:cubicBezTo>
                                <a:cubicBezTo>
                                  <a:pt x="800052" y="86734"/>
                                  <a:pt x="801786" y="82954"/>
                                  <a:pt x="804863" y="80486"/>
                                </a:cubicBezTo>
                                <a:cubicBezTo>
                                  <a:pt x="808377" y="77937"/>
                                  <a:pt x="812616" y="76600"/>
                                  <a:pt x="816959" y="76676"/>
                                </a:cubicBezTo>
                                <a:close/>
                                <a:moveTo>
                                  <a:pt x="1015841" y="196691"/>
                                </a:moveTo>
                                <a:lnTo>
                                  <a:pt x="1015841" y="168116"/>
                                </a:lnTo>
                                <a:lnTo>
                                  <a:pt x="938784" y="168116"/>
                                </a:lnTo>
                                <a:lnTo>
                                  <a:pt x="1014984" y="73724"/>
                                </a:lnTo>
                                <a:lnTo>
                                  <a:pt x="1014984" y="51530"/>
                                </a:lnTo>
                                <a:lnTo>
                                  <a:pt x="896874" y="51530"/>
                                </a:lnTo>
                                <a:lnTo>
                                  <a:pt x="896874" y="79629"/>
                                </a:lnTo>
                                <a:lnTo>
                                  <a:pt x="970407" y="79629"/>
                                </a:lnTo>
                                <a:lnTo>
                                  <a:pt x="894207" y="174879"/>
                                </a:lnTo>
                                <a:lnTo>
                                  <a:pt x="894207" y="197072"/>
                                </a:lnTo>
                                <a:close/>
                                <a:moveTo>
                                  <a:pt x="1044416" y="51530"/>
                                </a:moveTo>
                                <a:lnTo>
                                  <a:pt x="1044416" y="196691"/>
                                </a:lnTo>
                                <a:lnTo>
                                  <a:pt x="1151382" y="196691"/>
                                </a:lnTo>
                                <a:lnTo>
                                  <a:pt x="1151382" y="168116"/>
                                </a:lnTo>
                                <a:lnTo>
                                  <a:pt x="1076801" y="168116"/>
                                </a:lnTo>
                                <a:lnTo>
                                  <a:pt x="1076801" y="137922"/>
                                </a:lnTo>
                                <a:lnTo>
                                  <a:pt x="1141762" y="137922"/>
                                </a:lnTo>
                                <a:lnTo>
                                  <a:pt x="1141762" y="110300"/>
                                </a:lnTo>
                                <a:lnTo>
                                  <a:pt x="1076801" y="110300"/>
                                </a:lnTo>
                                <a:lnTo>
                                  <a:pt x="1076801" y="80391"/>
                                </a:lnTo>
                                <a:lnTo>
                                  <a:pt x="1149096" y="80391"/>
                                </a:lnTo>
                                <a:lnTo>
                                  <a:pt x="1149096" y="51816"/>
                                </a:lnTo>
                                <a:close/>
                                <a:moveTo>
                                  <a:pt x="1137476" y="13430"/>
                                </a:moveTo>
                                <a:lnTo>
                                  <a:pt x="1105281" y="0"/>
                                </a:lnTo>
                                <a:lnTo>
                                  <a:pt x="1078897" y="36671"/>
                                </a:lnTo>
                                <a:lnTo>
                                  <a:pt x="1108615" y="36671"/>
                                </a:lnTo>
                                <a:close/>
                                <a:moveTo>
                                  <a:pt x="1217200" y="156305"/>
                                </a:moveTo>
                                <a:cubicBezTo>
                                  <a:pt x="1208570" y="147540"/>
                                  <a:pt x="1204036" y="135537"/>
                                  <a:pt x="1204722" y="123254"/>
                                </a:cubicBezTo>
                                <a:cubicBezTo>
                                  <a:pt x="1204141" y="111174"/>
                                  <a:pt x="1208875" y="99444"/>
                                  <a:pt x="1217676" y="91154"/>
                                </a:cubicBezTo>
                                <a:cubicBezTo>
                                  <a:pt x="1226049" y="83208"/>
                                  <a:pt x="1237183" y="78835"/>
                                  <a:pt x="1248728" y="78962"/>
                                </a:cubicBezTo>
                                <a:cubicBezTo>
                                  <a:pt x="1263739" y="78871"/>
                                  <a:pt x="1277893" y="85948"/>
                                  <a:pt x="1286828" y="98012"/>
                                </a:cubicBezTo>
                                <a:lnTo>
                                  <a:pt x="1307021" y="75152"/>
                                </a:lnTo>
                                <a:cubicBezTo>
                                  <a:pt x="1292152" y="57600"/>
                                  <a:pt x="1270206" y="47636"/>
                                  <a:pt x="1247204" y="48006"/>
                                </a:cubicBezTo>
                                <a:cubicBezTo>
                                  <a:pt x="1227039" y="47544"/>
                                  <a:pt x="1207551" y="55277"/>
                                  <a:pt x="1193197" y="69437"/>
                                </a:cubicBezTo>
                                <a:cubicBezTo>
                                  <a:pt x="1178585" y="83506"/>
                                  <a:pt x="1170565" y="103072"/>
                                  <a:pt x="1171099" y="123349"/>
                                </a:cubicBezTo>
                                <a:cubicBezTo>
                                  <a:pt x="1170508" y="143421"/>
                                  <a:pt x="1178385" y="162817"/>
                                  <a:pt x="1192816" y="176784"/>
                                </a:cubicBezTo>
                                <a:cubicBezTo>
                                  <a:pt x="1224429" y="206360"/>
                                  <a:pt x="1274035" y="204707"/>
                                  <a:pt x="1303620" y="173089"/>
                                </a:cubicBezTo>
                                <a:cubicBezTo>
                                  <a:pt x="1304525" y="172122"/>
                                  <a:pt x="1305401" y="171130"/>
                                  <a:pt x="1306259" y="170117"/>
                                </a:cubicBezTo>
                                <a:lnTo>
                                  <a:pt x="1285494" y="148781"/>
                                </a:lnTo>
                                <a:cubicBezTo>
                                  <a:pt x="1276302" y="161045"/>
                                  <a:pt x="1261767" y="168134"/>
                                  <a:pt x="1246442" y="167831"/>
                                </a:cubicBezTo>
                                <a:cubicBezTo>
                                  <a:pt x="1235316" y="168083"/>
                                  <a:pt x="1224591" y="163701"/>
                                  <a:pt x="1216819" y="155734"/>
                                </a:cubicBezTo>
                                <a:close/>
                                <a:moveTo>
                                  <a:pt x="1422273" y="112776"/>
                                </a:moveTo>
                                <a:lnTo>
                                  <a:pt x="1364552" y="112776"/>
                                </a:lnTo>
                                <a:lnTo>
                                  <a:pt x="1364552" y="51530"/>
                                </a:lnTo>
                                <a:lnTo>
                                  <a:pt x="1332167" y="51530"/>
                                </a:lnTo>
                                <a:lnTo>
                                  <a:pt x="1332167" y="196691"/>
                                </a:lnTo>
                                <a:lnTo>
                                  <a:pt x="1364552" y="196691"/>
                                </a:lnTo>
                                <a:lnTo>
                                  <a:pt x="1364552" y="139541"/>
                                </a:lnTo>
                                <a:lnTo>
                                  <a:pt x="1422273" y="139541"/>
                                </a:lnTo>
                                <a:lnTo>
                                  <a:pt x="1422273" y="196691"/>
                                </a:lnTo>
                                <a:lnTo>
                                  <a:pt x="1454658" y="196691"/>
                                </a:lnTo>
                                <a:lnTo>
                                  <a:pt x="1454658" y="51530"/>
                                </a:lnTo>
                                <a:lnTo>
                                  <a:pt x="1422273" y="51530"/>
                                </a:lnTo>
                                <a:close/>
                                <a:moveTo>
                                  <a:pt x="1490472" y="51530"/>
                                </a:moveTo>
                                <a:lnTo>
                                  <a:pt x="1490472" y="196691"/>
                                </a:lnTo>
                                <a:lnTo>
                                  <a:pt x="1597343" y="196691"/>
                                </a:lnTo>
                                <a:lnTo>
                                  <a:pt x="1597343" y="168116"/>
                                </a:lnTo>
                                <a:lnTo>
                                  <a:pt x="1522857" y="168116"/>
                                </a:lnTo>
                                <a:lnTo>
                                  <a:pt x="1522857" y="137922"/>
                                </a:lnTo>
                                <a:lnTo>
                                  <a:pt x="1587818" y="137922"/>
                                </a:lnTo>
                                <a:lnTo>
                                  <a:pt x="1587818" y="110300"/>
                                </a:lnTo>
                                <a:lnTo>
                                  <a:pt x="1522857" y="110300"/>
                                </a:lnTo>
                                <a:lnTo>
                                  <a:pt x="1522857" y="80391"/>
                                </a:lnTo>
                                <a:lnTo>
                                  <a:pt x="1595057" y="80391"/>
                                </a:lnTo>
                                <a:lnTo>
                                  <a:pt x="1595057" y="51816"/>
                                </a:lnTo>
                                <a:close/>
                                <a:moveTo>
                                  <a:pt x="1727740" y="144971"/>
                                </a:moveTo>
                                <a:lnTo>
                                  <a:pt x="1656493" y="51530"/>
                                </a:lnTo>
                                <a:lnTo>
                                  <a:pt x="1625727" y="51530"/>
                                </a:lnTo>
                                <a:lnTo>
                                  <a:pt x="1625727" y="196691"/>
                                </a:lnTo>
                                <a:lnTo>
                                  <a:pt x="1658112" y="196691"/>
                                </a:lnTo>
                                <a:lnTo>
                                  <a:pt x="1658112" y="105728"/>
                                </a:lnTo>
                                <a:lnTo>
                                  <a:pt x="1727264" y="196691"/>
                                </a:lnTo>
                                <a:lnTo>
                                  <a:pt x="1759649" y="196691"/>
                                </a:lnTo>
                                <a:lnTo>
                                  <a:pt x="1759649" y="51530"/>
                                </a:lnTo>
                                <a:lnTo>
                                  <a:pt x="1727264" y="51530"/>
                                </a:lnTo>
                                <a:close/>
                                <a:moveTo>
                                  <a:pt x="1858232" y="139351"/>
                                </a:moveTo>
                                <a:lnTo>
                                  <a:pt x="1908524" y="51530"/>
                                </a:lnTo>
                                <a:lnTo>
                                  <a:pt x="1873377" y="51530"/>
                                </a:lnTo>
                                <a:lnTo>
                                  <a:pt x="1842040" y="105537"/>
                                </a:lnTo>
                                <a:lnTo>
                                  <a:pt x="1810703" y="51530"/>
                                </a:lnTo>
                                <a:lnTo>
                                  <a:pt x="1775651" y="51530"/>
                                </a:lnTo>
                                <a:lnTo>
                                  <a:pt x="1825847" y="139351"/>
                                </a:lnTo>
                                <a:lnTo>
                                  <a:pt x="1825847" y="196501"/>
                                </a:lnTo>
                                <a:lnTo>
                                  <a:pt x="1858232" y="196501"/>
                                </a:lnTo>
                                <a:close/>
                                <a:moveTo>
                                  <a:pt x="1924050" y="196501"/>
                                </a:moveTo>
                                <a:lnTo>
                                  <a:pt x="1956435" y="196501"/>
                                </a:lnTo>
                                <a:lnTo>
                                  <a:pt x="1956435" y="51530"/>
                                </a:lnTo>
                                <a:lnTo>
                                  <a:pt x="1924050" y="51530"/>
                                </a:lnTo>
                                <a:close/>
                                <a:moveTo>
                                  <a:pt x="770287" y="229362"/>
                                </a:moveTo>
                                <a:lnTo>
                                  <a:pt x="770287" y="374237"/>
                                </a:lnTo>
                                <a:lnTo>
                                  <a:pt x="877157" y="374237"/>
                                </a:lnTo>
                                <a:lnTo>
                                  <a:pt x="877157" y="345662"/>
                                </a:lnTo>
                                <a:lnTo>
                                  <a:pt x="802672" y="345662"/>
                                </a:lnTo>
                                <a:lnTo>
                                  <a:pt x="802672" y="315659"/>
                                </a:lnTo>
                                <a:lnTo>
                                  <a:pt x="867632" y="315659"/>
                                </a:lnTo>
                                <a:lnTo>
                                  <a:pt x="867632" y="288512"/>
                                </a:lnTo>
                                <a:lnTo>
                                  <a:pt x="802672" y="288512"/>
                                </a:lnTo>
                                <a:lnTo>
                                  <a:pt x="802672" y="258223"/>
                                </a:lnTo>
                                <a:lnTo>
                                  <a:pt x="874871" y="258223"/>
                                </a:lnTo>
                                <a:lnTo>
                                  <a:pt x="874871" y="229648"/>
                                </a:lnTo>
                                <a:close/>
                                <a:moveTo>
                                  <a:pt x="1002506" y="340424"/>
                                </a:moveTo>
                                <a:cubicBezTo>
                                  <a:pt x="993896" y="344978"/>
                                  <a:pt x="984237" y="347180"/>
                                  <a:pt x="974503" y="346805"/>
                                </a:cubicBezTo>
                                <a:cubicBezTo>
                                  <a:pt x="963692" y="346798"/>
                                  <a:pt x="953367" y="342356"/>
                                  <a:pt x="945928" y="334518"/>
                                </a:cubicBezTo>
                                <a:cubicBezTo>
                                  <a:pt x="937603" y="325620"/>
                                  <a:pt x="933240" y="313731"/>
                                  <a:pt x="933831" y="301562"/>
                                </a:cubicBezTo>
                                <a:cubicBezTo>
                                  <a:pt x="933250" y="289259"/>
                                  <a:pt x="937851" y="277275"/>
                                  <a:pt x="946499" y="268510"/>
                                </a:cubicBezTo>
                                <a:cubicBezTo>
                                  <a:pt x="954700" y="260199"/>
                                  <a:pt x="965978" y="255648"/>
                                  <a:pt x="977646" y="255937"/>
                                </a:cubicBezTo>
                                <a:cubicBezTo>
                                  <a:pt x="983694" y="255894"/>
                                  <a:pt x="989695" y="256960"/>
                                  <a:pt x="995363" y="259080"/>
                                </a:cubicBezTo>
                                <a:cubicBezTo>
                                  <a:pt x="1001944" y="261993"/>
                                  <a:pt x="1008002" y="265985"/>
                                  <a:pt x="1013269" y="270891"/>
                                </a:cubicBezTo>
                                <a:lnTo>
                                  <a:pt x="1030129" y="246602"/>
                                </a:lnTo>
                                <a:cubicBezTo>
                                  <a:pt x="1015308" y="233082"/>
                                  <a:pt x="995896" y="225723"/>
                                  <a:pt x="975836" y="226028"/>
                                </a:cubicBezTo>
                                <a:cubicBezTo>
                                  <a:pt x="955872" y="225663"/>
                                  <a:pt x="936612" y="233434"/>
                                  <a:pt x="922496" y="247555"/>
                                </a:cubicBezTo>
                                <a:cubicBezTo>
                                  <a:pt x="907723" y="261547"/>
                                  <a:pt x="899522" y="281120"/>
                                  <a:pt x="899922" y="301466"/>
                                </a:cubicBezTo>
                                <a:cubicBezTo>
                                  <a:pt x="899274" y="321652"/>
                                  <a:pt x="907199" y="341168"/>
                                  <a:pt x="921734" y="355187"/>
                                </a:cubicBezTo>
                                <a:cubicBezTo>
                                  <a:pt x="935993" y="369231"/>
                                  <a:pt x="955358" y="376865"/>
                                  <a:pt x="975360" y="376333"/>
                                </a:cubicBezTo>
                                <a:cubicBezTo>
                                  <a:pt x="997868" y="377573"/>
                                  <a:pt x="1019766" y="368784"/>
                                  <a:pt x="1035177" y="352330"/>
                                </a:cubicBezTo>
                                <a:lnTo>
                                  <a:pt x="1035177" y="300514"/>
                                </a:lnTo>
                                <a:lnTo>
                                  <a:pt x="1002506" y="300514"/>
                                </a:lnTo>
                                <a:close/>
                                <a:moveTo>
                                  <a:pt x="1126331" y="317183"/>
                                </a:moveTo>
                                <a:lnTo>
                                  <a:pt x="1176147" y="229362"/>
                                </a:lnTo>
                                <a:lnTo>
                                  <a:pt x="1141000" y="229362"/>
                                </a:lnTo>
                                <a:lnTo>
                                  <a:pt x="1109663" y="283274"/>
                                </a:lnTo>
                                <a:lnTo>
                                  <a:pt x="1078325" y="229362"/>
                                </a:lnTo>
                                <a:lnTo>
                                  <a:pt x="1043273" y="229362"/>
                                </a:lnTo>
                                <a:lnTo>
                                  <a:pt x="1093851" y="317087"/>
                                </a:lnTo>
                                <a:lnTo>
                                  <a:pt x="1093851" y="374237"/>
                                </a:lnTo>
                                <a:lnTo>
                                  <a:pt x="1126236" y="374237"/>
                                </a:lnTo>
                                <a:close/>
                                <a:moveTo>
                                  <a:pt x="1194435" y="229362"/>
                                </a:moveTo>
                                <a:lnTo>
                                  <a:pt x="1194435" y="374237"/>
                                </a:lnTo>
                                <a:lnTo>
                                  <a:pt x="1301401" y="374237"/>
                                </a:lnTo>
                                <a:lnTo>
                                  <a:pt x="1301401" y="345662"/>
                                </a:lnTo>
                                <a:lnTo>
                                  <a:pt x="1226820" y="345662"/>
                                </a:lnTo>
                                <a:lnTo>
                                  <a:pt x="1226820" y="315659"/>
                                </a:lnTo>
                                <a:lnTo>
                                  <a:pt x="1291781" y="315659"/>
                                </a:lnTo>
                                <a:lnTo>
                                  <a:pt x="1291781" y="288512"/>
                                </a:lnTo>
                                <a:lnTo>
                                  <a:pt x="1226820" y="288512"/>
                                </a:lnTo>
                                <a:lnTo>
                                  <a:pt x="1226820" y="258223"/>
                                </a:lnTo>
                                <a:lnTo>
                                  <a:pt x="1299115" y="258223"/>
                                </a:lnTo>
                                <a:lnTo>
                                  <a:pt x="1299115" y="229648"/>
                                </a:lnTo>
                                <a:close/>
                                <a:moveTo>
                                  <a:pt x="1435036" y="257366"/>
                                </a:moveTo>
                                <a:lnTo>
                                  <a:pt x="1435036" y="229362"/>
                                </a:lnTo>
                                <a:lnTo>
                                  <a:pt x="1320736" y="229362"/>
                                </a:lnTo>
                                <a:lnTo>
                                  <a:pt x="1320736" y="257366"/>
                                </a:lnTo>
                                <a:lnTo>
                                  <a:pt x="1361885" y="257366"/>
                                </a:lnTo>
                                <a:lnTo>
                                  <a:pt x="1361885" y="374237"/>
                                </a:lnTo>
                                <a:lnTo>
                                  <a:pt x="1394270" y="374237"/>
                                </a:lnTo>
                                <a:lnTo>
                                  <a:pt x="1394270" y="257366"/>
                                </a:lnTo>
                                <a:close/>
                                <a:moveTo>
                                  <a:pt x="1460945" y="229362"/>
                                </a:moveTo>
                                <a:lnTo>
                                  <a:pt x="1460945" y="374237"/>
                                </a:lnTo>
                                <a:lnTo>
                                  <a:pt x="1567910" y="374237"/>
                                </a:lnTo>
                                <a:lnTo>
                                  <a:pt x="1567910" y="345662"/>
                                </a:lnTo>
                                <a:lnTo>
                                  <a:pt x="1493330" y="345662"/>
                                </a:lnTo>
                                <a:lnTo>
                                  <a:pt x="1493330" y="315659"/>
                                </a:lnTo>
                                <a:lnTo>
                                  <a:pt x="1558385" y="315659"/>
                                </a:lnTo>
                                <a:lnTo>
                                  <a:pt x="1558385" y="288512"/>
                                </a:lnTo>
                                <a:lnTo>
                                  <a:pt x="1493330" y="288512"/>
                                </a:lnTo>
                                <a:lnTo>
                                  <a:pt x="1493330" y="258223"/>
                                </a:lnTo>
                                <a:lnTo>
                                  <a:pt x="1565624" y="258223"/>
                                </a:lnTo>
                                <a:lnTo>
                                  <a:pt x="1565624" y="229648"/>
                                </a:lnTo>
                                <a:close/>
                                <a:moveTo>
                                  <a:pt x="1728597" y="374237"/>
                                </a:moveTo>
                                <a:lnTo>
                                  <a:pt x="1760982" y="374237"/>
                                </a:lnTo>
                                <a:lnTo>
                                  <a:pt x="1760982" y="229362"/>
                                </a:lnTo>
                                <a:lnTo>
                                  <a:pt x="1717358" y="229362"/>
                                </a:lnTo>
                                <a:lnTo>
                                  <a:pt x="1679829" y="309086"/>
                                </a:lnTo>
                                <a:lnTo>
                                  <a:pt x="1642872" y="229362"/>
                                </a:lnTo>
                                <a:lnTo>
                                  <a:pt x="1599057" y="229362"/>
                                </a:lnTo>
                                <a:lnTo>
                                  <a:pt x="1599057" y="374237"/>
                                </a:lnTo>
                                <a:lnTo>
                                  <a:pt x="1631442" y="374237"/>
                                </a:lnTo>
                                <a:lnTo>
                                  <a:pt x="1631442" y="283083"/>
                                </a:lnTo>
                                <a:lnTo>
                                  <a:pt x="1670399" y="362426"/>
                                </a:lnTo>
                                <a:lnTo>
                                  <a:pt x="1689449" y="362426"/>
                                </a:lnTo>
                                <a:lnTo>
                                  <a:pt x="1728597" y="283083"/>
                                </a:lnTo>
                                <a:close/>
                                <a:moveTo>
                                  <a:pt x="766572" y="466725"/>
                                </a:moveTo>
                                <a:lnTo>
                                  <a:pt x="766572" y="431864"/>
                                </a:lnTo>
                                <a:lnTo>
                                  <a:pt x="755999" y="431864"/>
                                </a:lnTo>
                                <a:lnTo>
                                  <a:pt x="755999" y="467201"/>
                                </a:lnTo>
                                <a:cubicBezTo>
                                  <a:pt x="755542" y="474903"/>
                                  <a:pt x="758228" y="482460"/>
                                  <a:pt x="763429" y="488156"/>
                                </a:cubicBezTo>
                                <a:cubicBezTo>
                                  <a:pt x="774278" y="497858"/>
                                  <a:pt x="790680" y="497858"/>
                                  <a:pt x="801529" y="488156"/>
                                </a:cubicBezTo>
                                <a:cubicBezTo>
                                  <a:pt x="806844" y="482524"/>
                                  <a:pt x="809568" y="474929"/>
                                  <a:pt x="809054" y="467201"/>
                                </a:cubicBezTo>
                                <a:lnTo>
                                  <a:pt x="809054" y="431864"/>
                                </a:lnTo>
                                <a:lnTo>
                                  <a:pt x="798385" y="431864"/>
                                </a:lnTo>
                                <a:lnTo>
                                  <a:pt x="798385" y="466725"/>
                                </a:lnTo>
                                <a:cubicBezTo>
                                  <a:pt x="798671" y="471666"/>
                                  <a:pt x="797147" y="476541"/>
                                  <a:pt x="794099" y="480441"/>
                                </a:cubicBezTo>
                                <a:cubicBezTo>
                                  <a:pt x="791147" y="483789"/>
                                  <a:pt x="786851" y="485640"/>
                                  <a:pt x="782384" y="485489"/>
                                </a:cubicBezTo>
                                <a:cubicBezTo>
                                  <a:pt x="777916" y="485682"/>
                                  <a:pt x="773601" y="483822"/>
                                  <a:pt x="770668" y="480441"/>
                                </a:cubicBezTo>
                                <a:cubicBezTo>
                                  <a:pt x="767648" y="476535"/>
                                  <a:pt x="766191" y="471647"/>
                                  <a:pt x="766572" y="466725"/>
                                </a:cubicBezTo>
                                <a:close/>
                                <a:moveTo>
                                  <a:pt x="873443" y="479012"/>
                                </a:moveTo>
                                <a:lnTo>
                                  <a:pt x="836867" y="431959"/>
                                </a:lnTo>
                                <a:lnTo>
                                  <a:pt x="826198" y="431959"/>
                                </a:lnTo>
                                <a:lnTo>
                                  <a:pt x="826198" y="495014"/>
                                </a:lnTo>
                                <a:lnTo>
                                  <a:pt x="836867" y="495014"/>
                                </a:lnTo>
                                <a:lnTo>
                                  <a:pt x="836867" y="448913"/>
                                </a:lnTo>
                                <a:lnTo>
                                  <a:pt x="872490" y="494919"/>
                                </a:lnTo>
                                <a:lnTo>
                                  <a:pt x="884110" y="494919"/>
                                </a:lnTo>
                                <a:lnTo>
                                  <a:pt x="884110" y="431864"/>
                                </a:lnTo>
                                <a:lnTo>
                                  <a:pt x="873443" y="431864"/>
                                </a:lnTo>
                                <a:close/>
                                <a:moveTo>
                                  <a:pt x="901541" y="495014"/>
                                </a:moveTo>
                                <a:lnTo>
                                  <a:pt x="912209" y="495014"/>
                                </a:lnTo>
                                <a:lnTo>
                                  <a:pt x="912209" y="431864"/>
                                </a:lnTo>
                                <a:lnTo>
                                  <a:pt x="901541" y="431864"/>
                                </a:lnTo>
                                <a:close/>
                                <a:moveTo>
                                  <a:pt x="983742" y="431959"/>
                                </a:moveTo>
                                <a:lnTo>
                                  <a:pt x="971836" y="431959"/>
                                </a:lnTo>
                                <a:lnTo>
                                  <a:pt x="952786" y="479012"/>
                                </a:lnTo>
                                <a:lnTo>
                                  <a:pt x="933736" y="431959"/>
                                </a:lnTo>
                                <a:lnTo>
                                  <a:pt x="921830" y="431959"/>
                                </a:lnTo>
                                <a:lnTo>
                                  <a:pt x="947166" y="495014"/>
                                </a:lnTo>
                                <a:lnTo>
                                  <a:pt x="959072" y="495014"/>
                                </a:lnTo>
                                <a:close/>
                                <a:moveTo>
                                  <a:pt x="992791" y="431959"/>
                                </a:moveTo>
                                <a:lnTo>
                                  <a:pt x="992791" y="495014"/>
                                </a:lnTo>
                                <a:lnTo>
                                  <a:pt x="1038130" y="495014"/>
                                </a:lnTo>
                                <a:lnTo>
                                  <a:pt x="1038130" y="484823"/>
                                </a:lnTo>
                                <a:lnTo>
                                  <a:pt x="1003459" y="484823"/>
                                </a:lnTo>
                                <a:lnTo>
                                  <a:pt x="1003459" y="468059"/>
                                </a:lnTo>
                                <a:lnTo>
                                  <a:pt x="1033272" y="468059"/>
                                </a:lnTo>
                                <a:lnTo>
                                  <a:pt x="1033272" y="458534"/>
                                </a:lnTo>
                                <a:lnTo>
                                  <a:pt x="1003078" y="458534"/>
                                </a:lnTo>
                                <a:lnTo>
                                  <a:pt x="1003078" y="441865"/>
                                </a:lnTo>
                                <a:lnTo>
                                  <a:pt x="1036701" y="441865"/>
                                </a:lnTo>
                                <a:lnTo>
                                  <a:pt x="1036701" y="432340"/>
                                </a:lnTo>
                                <a:close/>
                                <a:moveTo>
                                  <a:pt x="1095851" y="436817"/>
                                </a:moveTo>
                                <a:cubicBezTo>
                                  <a:pt x="1089651" y="433045"/>
                                  <a:pt x="1082412" y="431343"/>
                                  <a:pt x="1075182" y="431959"/>
                                </a:cubicBezTo>
                                <a:lnTo>
                                  <a:pt x="1051751" y="431959"/>
                                </a:lnTo>
                                <a:lnTo>
                                  <a:pt x="1051751" y="495014"/>
                                </a:lnTo>
                                <a:lnTo>
                                  <a:pt x="1062419" y="495014"/>
                                </a:lnTo>
                                <a:lnTo>
                                  <a:pt x="1062419" y="473678"/>
                                </a:lnTo>
                                <a:lnTo>
                                  <a:pt x="1076325" y="473678"/>
                                </a:lnTo>
                                <a:lnTo>
                                  <a:pt x="1091375" y="494919"/>
                                </a:lnTo>
                                <a:lnTo>
                                  <a:pt x="1104900" y="494919"/>
                                </a:lnTo>
                                <a:lnTo>
                                  <a:pt x="1088422" y="471964"/>
                                </a:lnTo>
                                <a:cubicBezTo>
                                  <a:pt x="1097194" y="469701"/>
                                  <a:pt x="1102995" y="461354"/>
                                  <a:pt x="1102043" y="452342"/>
                                </a:cubicBezTo>
                                <a:cubicBezTo>
                                  <a:pt x="1102509" y="446458"/>
                                  <a:pt x="1100223" y="440688"/>
                                  <a:pt x="1095851" y="436721"/>
                                </a:cubicBezTo>
                                <a:close/>
                                <a:moveTo>
                                  <a:pt x="1075658" y="464153"/>
                                </a:moveTo>
                                <a:lnTo>
                                  <a:pt x="1062419" y="464153"/>
                                </a:lnTo>
                                <a:lnTo>
                                  <a:pt x="1062419" y="441484"/>
                                </a:lnTo>
                                <a:lnTo>
                                  <a:pt x="1075849" y="441484"/>
                                </a:lnTo>
                                <a:cubicBezTo>
                                  <a:pt x="1079954" y="441126"/>
                                  <a:pt x="1084078" y="441917"/>
                                  <a:pt x="1087755" y="443770"/>
                                </a:cubicBezTo>
                                <a:cubicBezTo>
                                  <a:pt x="1090232" y="445846"/>
                                  <a:pt x="1091489" y="449039"/>
                                  <a:pt x="1091089" y="452247"/>
                                </a:cubicBezTo>
                                <a:cubicBezTo>
                                  <a:pt x="1091575" y="455755"/>
                                  <a:pt x="1090374" y="459284"/>
                                  <a:pt x="1087850" y="461772"/>
                                </a:cubicBezTo>
                                <a:cubicBezTo>
                                  <a:pt x="1084145" y="463839"/>
                                  <a:pt x="1079859" y="464641"/>
                                  <a:pt x="1075658" y="464058"/>
                                </a:cubicBezTo>
                                <a:close/>
                                <a:moveTo>
                                  <a:pt x="1145858" y="441865"/>
                                </a:moveTo>
                                <a:cubicBezTo>
                                  <a:pt x="1148639" y="442704"/>
                                  <a:pt x="1151201" y="444134"/>
                                  <a:pt x="1153382" y="446056"/>
                                </a:cubicBezTo>
                                <a:lnTo>
                                  <a:pt x="1159097" y="437960"/>
                                </a:lnTo>
                                <a:cubicBezTo>
                                  <a:pt x="1156049" y="435488"/>
                                  <a:pt x="1152554" y="433613"/>
                                  <a:pt x="1148810" y="432435"/>
                                </a:cubicBezTo>
                                <a:cubicBezTo>
                                  <a:pt x="1144943" y="431117"/>
                                  <a:pt x="1140895" y="430440"/>
                                  <a:pt x="1136809" y="430435"/>
                                </a:cubicBezTo>
                                <a:cubicBezTo>
                                  <a:pt x="1131189" y="430226"/>
                                  <a:pt x="1125655" y="431903"/>
                                  <a:pt x="1121093" y="435197"/>
                                </a:cubicBezTo>
                                <a:cubicBezTo>
                                  <a:pt x="1116873" y="438343"/>
                                  <a:pt x="1114482" y="443371"/>
                                  <a:pt x="1114711" y="448628"/>
                                </a:cubicBezTo>
                                <a:cubicBezTo>
                                  <a:pt x="1114330" y="453608"/>
                                  <a:pt x="1116435" y="458454"/>
                                  <a:pt x="1120331" y="461582"/>
                                </a:cubicBezTo>
                                <a:cubicBezTo>
                                  <a:pt x="1122264" y="463129"/>
                                  <a:pt x="1124417" y="464382"/>
                                  <a:pt x="1126712" y="465296"/>
                                </a:cubicBezTo>
                                <a:cubicBezTo>
                                  <a:pt x="1130179" y="466488"/>
                                  <a:pt x="1133713" y="467505"/>
                                  <a:pt x="1137285" y="468344"/>
                                </a:cubicBezTo>
                                <a:cubicBezTo>
                                  <a:pt x="1140657" y="469000"/>
                                  <a:pt x="1143886" y="470258"/>
                                  <a:pt x="1146810" y="472059"/>
                                </a:cubicBezTo>
                                <a:cubicBezTo>
                                  <a:pt x="1148648" y="473321"/>
                                  <a:pt x="1149696" y="475452"/>
                                  <a:pt x="1149572" y="477679"/>
                                </a:cubicBezTo>
                                <a:cubicBezTo>
                                  <a:pt x="1149649" y="480019"/>
                                  <a:pt x="1148534" y="482238"/>
                                  <a:pt x="1146620" y="483584"/>
                                </a:cubicBezTo>
                                <a:cubicBezTo>
                                  <a:pt x="1144181" y="485149"/>
                                  <a:pt x="1141324" y="485915"/>
                                  <a:pt x="1138428" y="485775"/>
                                </a:cubicBezTo>
                                <a:cubicBezTo>
                                  <a:pt x="1131027" y="485552"/>
                                  <a:pt x="1123969" y="482600"/>
                                  <a:pt x="1118616" y="477488"/>
                                </a:cubicBezTo>
                                <a:lnTo>
                                  <a:pt x="1111949" y="485489"/>
                                </a:lnTo>
                                <a:cubicBezTo>
                                  <a:pt x="1119054" y="492043"/>
                                  <a:pt x="1128379" y="495652"/>
                                  <a:pt x="1138047" y="495586"/>
                                </a:cubicBezTo>
                                <a:cubicBezTo>
                                  <a:pt x="1143943" y="495863"/>
                                  <a:pt x="1149753" y="494041"/>
                                  <a:pt x="1154430" y="490442"/>
                                </a:cubicBezTo>
                                <a:cubicBezTo>
                                  <a:pt x="1158450" y="487197"/>
                                  <a:pt x="1160736" y="482272"/>
                                  <a:pt x="1160621" y="477107"/>
                                </a:cubicBezTo>
                                <a:cubicBezTo>
                                  <a:pt x="1160974" y="472408"/>
                                  <a:pt x="1159145" y="467807"/>
                                  <a:pt x="1155668" y="464630"/>
                                </a:cubicBezTo>
                                <a:cubicBezTo>
                                  <a:pt x="1151401" y="461300"/>
                                  <a:pt x="1146410" y="459015"/>
                                  <a:pt x="1141095" y="457962"/>
                                </a:cubicBezTo>
                                <a:cubicBezTo>
                                  <a:pt x="1136685" y="457171"/>
                                  <a:pt x="1132408" y="455726"/>
                                  <a:pt x="1128427" y="453676"/>
                                </a:cubicBezTo>
                                <a:cubicBezTo>
                                  <a:pt x="1126484" y="452354"/>
                                  <a:pt x="1125369" y="450118"/>
                                  <a:pt x="1125474" y="447770"/>
                                </a:cubicBezTo>
                                <a:cubicBezTo>
                                  <a:pt x="1125312" y="445463"/>
                                  <a:pt x="1126455" y="443259"/>
                                  <a:pt x="1128427" y="442055"/>
                                </a:cubicBezTo>
                                <a:cubicBezTo>
                                  <a:pt x="1130732" y="440711"/>
                                  <a:pt x="1133380" y="440050"/>
                                  <a:pt x="1136047" y="440150"/>
                                </a:cubicBezTo>
                                <a:cubicBezTo>
                                  <a:pt x="1139381" y="440153"/>
                                  <a:pt x="1142695" y="440700"/>
                                  <a:pt x="1145858" y="441769"/>
                                </a:cubicBezTo>
                                <a:close/>
                                <a:moveTo>
                                  <a:pt x="1174433" y="495014"/>
                                </a:moveTo>
                                <a:lnTo>
                                  <a:pt x="1185101" y="495014"/>
                                </a:lnTo>
                                <a:lnTo>
                                  <a:pt x="1185101" y="431864"/>
                                </a:lnTo>
                                <a:lnTo>
                                  <a:pt x="1174433" y="431864"/>
                                </a:lnTo>
                                <a:close/>
                                <a:moveTo>
                                  <a:pt x="1245489" y="441674"/>
                                </a:moveTo>
                                <a:lnTo>
                                  <a:pt x="1245489" y="432149"/>
                                </a:lnTo>
                                <a:lnTo>
                                  <a:pt x="1196626" y="432149"/>
                                </a:lnTo>
                                <a:lnTo>
                                  <a:pt x="1196626" y="441674"/>
                                </a:lnTo>
                                <a:lnTo>
                                  <a:pt x="1215676" y="441674"/>
                                </a:lnTo>
                                <a:lnTo>
                                  <a:pt x="1215676" y="495014"/>
                                </a:lnTo>
                                <a:lnTo>
                                  <a:pt x="1226249" y="495014"/>
                                </a:lnTo>
                                <a:lnTo>
                                  <a:pt x="1226249" y="441674"/>
                                </a:lnTo>
                                <a:close/>
                                <a:moveTo>
                                  <a:pt x="1281779" y="470249"/>
                                </a:moveTo>
                                <a:lnTo>
                                  <a:pt x="1305211" y="432149"/>
                                </a:lnTo>
                                <a:lnTo>
                                  <a:pt x="1293305" y="432149"/>
                                </a:lnTo>
                                <a:lnTo>
                                  <a:pt x="1276064" y="460724"/>
                                </a:lnTo>
                                <a:lnTo>
                                  <a:pt x="1258919" y="432149"/>
                                </a:lnTo>
                                <a:lnTo>
                                  <a:pt x="1247299" y="432149"/>
                                </a:lnTo>
                                <a:lnTo>
                                  <a:pt x="1270730" y="470249"/>
                                </a:lnTo>
                                <a:lnTo>
                                  <a:pt x="1270730" y="495205"/>
                                </a:lnTo>
                                <a:lnTo>
                                  <a:pt x="1281494" y="495205"/>
                                </a:lnTo>
                                <a:close/>
                                <a:moveTo>
                                  <a:pt x="1400270" y="463201"/>
                                </a:moveTo>
                                <a:cubicBezTo>
                                  <a:pt x="1400461" y="454466"/>
                                  <a:pt x="1397013" y="446046"/>
                                  <a:pt x="1390745" y="439960"/>
                                </a:cubicBezTo>
                                <a:cubicBezTo>
                                  <a:pt x="1377401" y="427284"/>
                                  <a:pt x="1356465" y="427284"/>
                                  <a:pt x="1343120" y="439960"/>
                                </a:cubicBezTo>
                                <a:cubicBezTo>
                                  <a:pt x="1330281" y="452790"/>
                                  <a:pt x="1330281" y="473597"/>
                                  <a:pt x="1343111" y="486432"/>
                                </a:cubicBezTo>
                                <a:cubicBezTo>
                                  <a:pt x="1343111" y="486436"/>
                                  <a:pt x="1343120" y="486439"/>
                                  <a:pt x="1343120" y="486442"/>
                                </a:cubicBezTo>
                                <a:cubicBezTo>
                                  <a:pt x="1356465" y="499118"/>
                                  <a:pt x="1377401" y="499118"/>
                                  <a:pt x="1390745" y="486442"/>
                                </a:cubicBezTo>
                                <a:cubicBezTo>
                                  <a:pt x="1396994" y="480244"/>
                                  <a:pt x="1400346" y="471707"/>
                                  <a:pt x="1399985" y="462915"/>
                                </a:cubicBezTo>
                                <a:close/>
                                <a:moveTo>
                                  <a:pt x="1389317" y="463201"/>
                                </a:moveTo>
                                <a:cubicBezTo>
                                  <a:pt x="1389459" y="469238"/>
                                  <a:pt x="1387164" y="475077"/>
                                  <a:pt x="1382935" y="479393"/>
                                </a:cubicBezTo>
                                <a:cubicBezTo>
                                  <a:pt x="1374362" y="488152"/>
                                  <a:pt x="1360313" y="488302"/>
                                  <a:pt x="1351550" y="479728"/>
                                </a:cubicBezTo>
                                <a:cubicBezTo>
                                  <a:pt x="1351436" y="479617"/>
                                  <a:pt x="1351331" y="479506"/>
                                  <a:pt x="1351217" y="479393"/>
                                </a:cubicBezTo>
                                <a:cubicBezTo>
                                  <a:pt x="1342701" y="470278"/>
                                  <a:pt x="1342701" y="456124"/>
                                  <a:pt x="1351217" y="447008"/>
                                </a:cubicBezTo>
                                <a:cubicBezTo>
                                  <a:pt x="1359789" y="438249"/>
                                  <a:pt x="1373838" y="438100"/>
                                  <a:pt x="1382601" y="446674"/>
                                </a:cubicBezTo>
                                <a:cubicBezTo>
                                  <a:pt x="1382716" y="446784"/>
                                  <a:pt x="1382820" y="446896"/>
                                  <a:pt x="1382935" y="447008"/>
                                </a:cubicBezTo>
                                <a:cubicBezTo>
                                  <a:pt x="1386983" y="451300"/>
                                  <a:pt x="1389174" y="457016"/>
                                  <a:pt x="1389031" y="462915"/>
                                </a:cubicBezTo>
                                <a:close/>
                                <a:moveTo>
                                  <a:pt x="1455992" y="442055"/>
                                </a:moveTo>
                                <a:lnTo>
                                  <a:pt x="1455992" y="432530"/>
                                </a:lnTo>
                                <a:lnTo>
                                  <a:pt x="1413986" y="432530"/>
                                </a:lnTo>
                                <a:lnTo>
                                  <a:pt x="1413986" y="495586"/>
                                </a:lnTo>
                                <a:lnTo>
                                  <a:pt x="1423797" y="495586"/>
                                </a:lnTo>
                                <a:lnTo>
                                  <a:pt x="1423797" y="468916"/>
                                </a:lnTo>
                                <a:lnTo>
                                  <a:pt x="1452372" y="468916"/>
                                </a:lnTo>
                                <a:lnTo>
                                  <a:pt x="1452372" y="459391"/>
                                </a:lnTo>
                                <a:lnTo>
                                  <a:pt x="1423797" y="459391"/>
                                </a:lnTo>
                                <a:lnTo>
                                  <a:pt x="1423797" y="441769"/>
                                </a:lnTo>
                                <a:close/>
                                <a:moveTo>
                                  <a:pt x="1536859" y="481775"/>
                                </a:moveTo>
                                <a:cubicBezTo>
                                  <a:pt x="1532344" y="484547"/>
                                  <a:pt x="1527105" y="485907"/>
                                  <a:pt x="1521809" y="485680"/>
                                </a:cubicBezTo>
                                <a:cubicBezTo>
                                  <a:pt x="1516113" y="485816"/>
                                  <a:pt x="1510598" y="483613"/>
                                  <a:pt x="1506569" y="479584"/>
                                </a:cubicBezTo>
                                <a:cubicBezTo>
                                  <a:pt x="1498063" y="470501"/>
                                  <a:pt x="1498063" y="456377"/>
                                  <a:pt x="1506569" y="447294"/>
                                </a:cubicBezTo>
                                <a:cubicBezTo>
                                  <a:pt x="1510837" y="443140"/>
                                  <a:pt x="1516618" y="440905"/>
                                  <a:pt x="1522571" y="441103"/>
                                </a:cubicBezTo>
                                <a:cubicBezTo>
                                  <a:pt x="1525534" y="441057"/>
                                  <a:pt x="1528486" y="441443"/>
                                  <a:pt x="1531334" y="442246"/>
                                </a:cubicBezTo>
                                <a:cubicBezTo>
                                  <a:pt x="1534058" y="443232"/>
                                  <a:pt x="1536583" y="444717"/>
                                  <a:pt x="1538764" y="446627"/>
                                </a:cubicBezTo>
                                <a:lnTo>
                                  <a:pt x="1544384" y="438531"/>
                                </a:lnTo>
                                <a:cubicBezTo>
                                  <a:pt x="1538107" y="433178"/>
                                  <a:pt x="1530058" y="430360"/>
                                  <a:pt x="1521809" y="430625"/>
                                </a:cubicBezTo>
                                <a:cubicBezTo>
                                  <a:pt x="1513094" y="430512"/>
                                  <a:pt x="1504702" y="433950"/>
                                  <a:pt x="1498568" y="440150"/>
                                </a:cubicBezTo>
                                <a:cubicBezTo>
                                  <a:pt x="1485852" y="453145"/>
                                  <a:pt x="1485852" y="473922"/>
                                  <a:pt x="1498568" y="486918"/>
                                </a:cubicBezTo>
                                <a:cubicBezTo>
                                  <a:pt x="1504760" y="493147"/>
                                  <a:pt x="1513218" y="496587"/>
                                  <a:pt x="1522000" y="496443"/>
                                </a:cubicBezTo>
                                <a:cubicBezTo>
                                  <a:pt x="1531487" y="497124"/>
                                  <a:pt x="1540802" y="493648"/>
                                  <a:pt x="1547527" y="486918"/>
                                </a:cubicBezTo>
                                <a:lnTo>
                                  <a:pt x="1547527" y="464248"/>
                                </a:lnTo>
                                <a:lnTo>
                                  <a:pt x="1536192" y="464248"/>
                                </a:lnTo>
                                <a:close/>
                                <a:moveTo>
                                  <a:pt x="1585246" y="470249"/>
                                </a:moveTo>
                                <a:lnTo>
                                  <a:pt x="1608677" y="432149"/>
                                </a:lnTo>
                                <a:lnTo>
                                  <a:pt x="1597057" y="432149"/>
                                </a:lnTo>
                                <a:lnTo>
                                  <a:pt x="1579817" y="460724"/>
                                </a:lnTo>
                                <a:lnTo>
                                  <a:pt x="1562672" y="432149"/>
                                </a:lnTo>
                                <a:lnTo>
                                  <a:pt x="1550956" y="432149"/>
                                </a:lnTo>
                                <a:lnTo>
                                  <a:pt x="1574483" y="470249"/>
                                </a:lnTo>
                                <a:lnTo>
                                  <a:pt x="1574483" y="495205"/>
                                </a:lnTo>
                                <a:lnTo>
                                  <a:pt x="1585246" y="495205"/>
                                </a:lnTo>
                                <a:close/>
                                <a:moveTo>
                                  <a:pt x="1678972" y="463201"/>
                                </a:moveTo>
                                <a:cubicBezTo>
                                  <a:pt x="1679200" y="454461"/>
                                  <a:pt x="1675743" y="446026"/>
                                  <a:pt x="1669447" y="439960"/>
                                </a:cubicBezTo>
                                <a:cubicBezTo>
                                  <a:pt x="1656102" y="427284"/>
                                  <a:pt x="1635166" y="427284"/>
                                  <a:pt x="1621822" y="439960"/>
                                </a:cubicBezTo>
                                <a:cubicBezTo>
                                  <a:pt x="1609134" y="452858"/>
                                  <a:pt x="1609134" y="473543"/>
                                  <a:pt x="1621822" y="486442"/>
                                </a:cubicBezTo>
                                <a:cubicBezTo>
                                  <a:pt x="1635166" y="499118"/>
                                  <a:pt x="1656102" y="499118"/>
                                  <a:pt x="1669447" y="486442"/>
                                </a:cubicBezTo>
                                <a:cubicBezTo>
                                  <a:pt x="1675590" y="480206"/>
                                  <a:pt x="1678810" y="471657"/>
                                  <a:pt x="1678305" y="462915"/>
                                </a:cubicBezTo>
                                <a:close/>
                                <a:moveTo>
                                  <a:pt x="1668113" y="463201"/>
                                </a:moveTo>
                                <a:cubicBezTo>
                                  <a:pt x="1668218" y="469250"/>
                                  <a:pt x="1665884" y="475087"/>
                                  <a:pt x="1661636" y="479393"/>
                                </a:cubicBezTo>
                                <a:cubicBezTo>
                                  <a:pt x="1653111" y="488126"/>
                                  <a:pt x="1639119" y="488293"/>
                                  <a:pt x="1630385" y="479768"/>
                                </a:cubicBezTo>
                                <a:cubicBezTo>
                                  <a:pt x="1630261" y="479644"/>
                                  <a:pt x="1630137" y="479519"/>
                                  <a:pt x="1630013" y="479393"/>
                                </a:cubicBezTo>
                                <a:cubicBezTo>
                                  <a:pt x="1621355" y="470335"/>
                                  <a:pt x="1621355" y="456067"/>
                                  <a:pt x="1630013" y="447008"/>
                                </a:cubicBezTo>
                                <a:cubicBezTo>
                                  <a:pt x="1638538" y="438276"/>
                                  <a:pt x="1652530" y="438108"/>
                                  <a:pt x="1661265" y="446634"/>
                                </a:cubicBezTo>
                                <a:cubicBezTo>
                                  <a:pt x="1661389" y="446758"/>
                                  <a:pt x="1661512" y="446882"/>
                                  <a:pt x="1661636" y="447008"/>
                                </a:cubicBezTo>
                                <a:cubicBezTo>
                                  <a:pt x="1665570" y="451351"/>
                                  <a:pt x="1667656" y="457058"/>
                                  <a:pt x="1667447" y="462915"/>
                                </a:cubicBezTo>
                                <a:close/>
                                <a:moveTo>
                                  <a:pt x="1736503" y="437007"/>
                                </a:moveTo>
                                <a:cubicBezTo>
                                  <a:pt x="1730311" y="433223"/>
                                  <a:pt x="1723063" y="431521"/>
                                  <a:pt x="1715834" y="432149"/>
                                </a:cubicBezTo>
                                <a:lnTo>
                                  <a:pt x="1692402" y="432149"/>
                                </a:lnTo>
                                <a:lnTo>
                                  <a:pt x="1692402" y="495205"/>
                                </a:lnTo>
                                <a:lnTo>
                                  <a:pt x="1703070" y="495205"/>
                                </a:lnTo>
                                <a:lnTo>
                                  <a:pt x="1703070" y="473678"/>
                                </a:lnTo>
                                <a:lnTo>
                                  <a:pt x="1717072" y="473678"/>
                                </a:lnTo>
                                <a:lnTo>
                                  <a:pt x="1732121" y="494919"/>
                                </a:lnTo>
                                <a:lnTo>
                                  <a:pt x="1745647" y="494919"/>
                                </a:lnTo>
                                <a:lnTo>
                                  <a:pt x="1728597" y="471964"/>
                                </a:lnTo>
                                <a:cubicBezTo>
                                  <a:pt x="1737360" y="469698"/>
                                  <a:pt x="1743123" y="461337"/>
                                  <a:pt x="1742123" y="452342"/>
                                </a:cubicBezTo>
                                <a:cubicBezTo>
                                  <a:pt x="1742656" y="446427"/>
                                  <a:pt x="1740322" y="440615"/>
                                  <a:pt x="1735836" y="436721"/>
                                </a:cubicBezTo>
                                <a:close/>
                                <a:moveTo>
                                  <a:pt x="1716310" y="464344"/>
                                </a:moveTo>
                                <a:lnTo>
                                  <a:pt x="1703070" y="464344"/>
                                </a:lnTo>
                                <a:lnTo>
                                  <a:pt x="1703070" y="441484"/>
                                </a:lnTo>
                                <a:lnTo>
                                  <a:pt x="1716596" y="441484"/>
                                </a:lnTo>
                                <a:cubicBezTo>
                                  <a:pt x="1720701" y="441126"/>
                                  <a:pt x="1724825" y="441917"/>
                                  <a:pt x="1728502" y="443770"/>
                                </a:cubicBezTo>
                                <a:cubicBezTo>
                                  <a:pt x="1730978" y="445846"/>
                                  <a:pt x="1732236" y="449039"/>
                                  <a:pt x="1731836" y="452247"/>
                                </a:cubicBezTo>
                                <a:cubicBezTo>
                                  <a:pt x="1732321" y="455755"/>
                                  <a:pt x="1731121" y="459284"/>
                                  <a:pt x="1728597" y="461772"/>
                                </a:cubicBezTo>
                                <a:cubicBezTo>
                                  <a:pt x="1724654" y="463966"/>
                                  <a:pt x="1720091" y="464770"/>
                                  <a:pt x="1715643" y="464058"/>
                                </a:cubicBezTo>
                                <a:close/>
                                <a:moveTo>
                                  <a:pt x="578072" y="56864"/>
                                </a:moveTo>
                                <a:lnTo>
                                  <a:pt x="578072" y="33338"/>
                                </a:lnTo>
                                <a:cubicBezTo>
                                  <a:pt x="578025" y="31533"/>
                                  <a:pt x="576539" y="30098"/>
                                  <a:pt x="574739" y="30099"/>
                                </a:cubicBezTo>
                                <a:lnTo>
                                  <a:pt x="467963" y="30099"/>
                                </a:lnTo>
                                <a:cubicBezTo>
                                  <a:pt x="466174" y="30099"/>
                                  <a:pt x="464725" y="31549"/>
                                  <a:pt x="464725" y="33338"/>
                                </a:cubicBezTo>
                                <a:lnTo>
                                  <a:pt x="464725" y="56864"/>
                                </a:lnTo>
                                <a:cubicBezTo>
                                  <a:pt x="464725" y="58653"/>
                                  <a:pt x="466174" y="60103"/>
                                  <a:pt x="467963" y="60103"/>
                                </a:cubicBezTo>
                                <a:lnTo>
                                  <a:pt x="574739" y="60103"/>
                                </a:lnTo>
                                <a:cubicBezTo>
                                  <a:pt x="576539" y="60104"/>
                                  <a:pt x="578025" y="58668"/>
                                  <a:pt x="578072" y="56864"/>
                                </a:cubicBezTo>
                                <a:close/>
                                <a:moveTo>
                                  <a:pt x="578072" y="111157"/>
                                </a:moveTo>
                                <a:lnTo>
                                  <a:pt x="578072" y="87725"/>
                                </a:lnTo>
                                <a:cubicBezTo>
                                  <a:pt x="578025" y="85921"/>
                                  <a:pt x="576539" y="84486"/>
                                  <a:pt x="574739" y="84487"/>
                                </a:cubicBezTo>
                                <a:lnTo>
                                  <a:pt x="467963" y="84487"/>
                                </a:lnTo>
                                <a:cubicBezTo>
                                  <a:pt x="466174" y="84487"/>
                                  <a:pt x="464725" y="85936"/>
                                  <a:pt x="464725" y="87725"/>
                                </a:cubicBezTo>
                                <a:lnTo>
                                  <a:pt x="464725" y="111157"/>
                                </a:lnTo>
                                <a:cubicBezTo>
                                  <a:pt x="464725" y="112946"/>
                                  <a:pt x="466174" y="114395"/>
                                  <a:pt x="467963" y="114395"/>
                                </a:cubicBezTo>
                                <a:lnTo>
                                  <a:pt x="574739" y="114395"/>
                                </a:lnTo>
                                <a:cubicBezTo>
                                  <a:pt x="576539" y="114396"/>
                                  <a:pt x="578025" y="112961"/>
                                  <a:pt x="578072" y="111157"/>
                                </a:cubicBezTo>
                                <a:close/>
                                <a:moveTo>
                                  <a:pt x="578072" y="165545"/>
                                </a:moveTo>
                                <a:lnTo>
                                  <a:pt x="578072" y="142113"/>
                                </a:lnTo>
                                <a:cubicBezTo>
                                  <a:pt x="578072" y="140272"/>
                                  <a:pt x="576577" y="138779"/>
                                  <a:pt x="574739" y="138779"/>
                                </a:cubicBezTo>
                                <a:lnTo>
                                  <a:pt x="467963" y="138779"/>
                                </a:lnTo>
                                <a:cubicBezTo>
                                  <a:pt x="466159" y="138831"/>
                                  <a:pt x="464724" y="140308"/>
                                  <a:pt x="464725" y="142113"/>
                                </a:cubicBezTo>
                                <a:lnTo>
                                  <a:pt x="464725" y="165545"/>
                                </a:lnTo>
                                <a:cubicBezTo>
                                  <a:pt x="464725" y="167333"/>
                                  <a:pt x="466174" y="168783"/>
                                  <a:pt x="467963" y="168783"/>
                                </a:cubicBezTo>
                                <a:lnTo>
                                  <a:pt x="574739" y="168783"/>
                                </a:lnTo>
                                <a:cubicBezTo>
                                  <a:pt x="576539" y="168784"/>
                                  <a:pt x="578025" y="167349"/>
                                  <a:pt x="578072" y="165545"/>
                                </a:cubicBezTo>
                                <a:close/>
                                <a:moveTo>
                                  <a:pt x="578072" y="219837"/>
                                </a:moveTo>
                                <a:lnTo>
                                  <a:pt x="578072" y="196406"/>
                                </a:lnTo>
                                <a:cubicBezTo>
                                  <a:pt x="578025" y="194601"/>
                                  <a:pt x="576539" y="193166"/>
                                  <a:pt x="574739" y="193167"/>
                                </a:cubicBezTo>
                                <a:lnTo>
                                  <a:pt x="467963" y="193167"/>
                                </a:lnTo>
                                <a:cubicBezTo>
                                  <a:pt x="466174" y="193167"/>
                                  <a:pt x="464725" y="194617"/>
                                  <a:pt x="464725" y="196406"/>
                                </a:cubicBezTo>
                                <a:lnTo>
                                  <a:pt x="464725" y="219837"/>
                                </a:lnTo>
                                <a:cubicBezTo>
                                  <a:pt x="464724" y="221642"/>
                                  <a:pt x="466159" y="223119"/>
                                  <a:pt x="467963" y="223171"/>
                                </a:cubicBezTo>
                                <a:lnTo>
                                  <a:pt x="574739" y="223171"/>
                                </a:lnTo>
                                <a:cubicBezTo>
                                  <a:pt x="576577" y="223171"/>
                                  <a:pt x="578072" y="221678"/>
                                  <a:pt x="578072" y="219837"/>
                                </a:cubicBezTo>
                                <a:close/>
                                <a:moveTo>
                                  <a:pt x="578072" y="274225"/>
                                </a:moveTo>
                                <a:lnTo>
                                  <a:pt x="578072" y="250412"/>
                                </a:lnTo>
                                <a:cubicBezTo>
                                  <a:pt x="578025" y="248608"/>
                                  <a:pt x="576539" y="247173"/>
                                  <a:pt x="574739" y="247174"/>
                                </a:cubicBezTo>
                                <a:lnTo>
                                  <a:pt x="467963" y="247174"/>
                                </a:lnTo>
                                <a:cubicBezTo>
                                  <a:pt x="466174" y="247174"/>
                                  <a:pt x="464725" y="248623"/>
                                  <a:pt x="464725" y="250412"/>
                                </a:cubicBezTo>
                                <a:lnTo>
                                  <a:pt x="464725" y="274225"/>
                                </a:lnTo>
                                <a:cubicBezTo>
                                  <a:pt x="464725" y="276014"/>
                                  <a:pt x="466174" y="277463"/>
                                  <a:pt x="467963" y="277463"/>
                                </a:cubicBezTo>
                                <a:lnTo>
                                  <a:pt x="574739" y="277463"/>
                                </a:lnTo>
                                <a:cubicBezTo>
                                  <a:pt x="576539" y="277464"/>
                                  <a:pt x="578025" y="276029"/>
                                  <a:pt x="578072" y="274225"/>
                                </a:cubicBezTo>
                                <a:close/>
                                <a:moveTo>
                                  <a:pt x="578072" y="328517"/>
                                </a:moveTo>
                                <a:lnTo>
                                  <a:pt x="578072" y="305086"/>
                                </a:lnTo>
                                <a:cubicBezTo>
                                  <a:pt x="578025" y="303282"/>
                                  <a:pt x="576539" y="301846"/>
                                  <a:pt x="574739" y="301847"/>
                                </a:cubicBezTo>
                                <a:lnTo>
                                  <a:pt x="467963" y="301847"/>
                                </a:lnTo>
                                <a:cubicBezTo>
                                  <a:pt x="466174" y="301847"/>
                                  <a:pt x="464725" y="303297"/>
                                  <a:pt x="464725" y="305086"/>
                                </a:cubicBezTo>
                                <a:lnTo>
                                  <a:pt x="464725" y="328517"/>
                                </a:lnTo>
                                <a:cubicBezTo>
                                  <a:pt x="464724" y="330322"/>
                                  <a:pt x="466159" y="331800"/>
                                  <a:pt x="467963" y="331851"/>
                                </a:cubicBezTo>
                                <a:lnTo>
                                  <a:pt x="574739" y="331851"/>
                                </a:lnTo>
                                <a:cubicBezTo>
                                  <a:pt x="576577" y="331851"/>
                                  <a:pt x="578072" y="330358"/>
                                  <a:pt x="578072" y="328517"/>
                                </a:cubicBezTo>
                                <a:close/>
                                <a:moveTo>
                                  <a:pt x="578072" y="382905"/>
                                </a:moveTo>
                                <a:lnTo>
                                  <a:pt x="578072" y="359474"/>
                                </a:lnTo>
                                <a:cubicBezTo>
                                  <a:pt x="578025" y="357669"/>
                                  <a:pt x="576539" y="356234"/>
                                  <a:pt x="574739" y="356235"/>
                                </a:cubicBezTo>
                                <a:lnTo>
                                  <a:pt x="467963" y="356235"/>
                                </a:lnTo>
                                <a:cubicBezTo>
                                  <a:pt x="466174" y="356235"/>
                                  <a:pt x="464725" y="357685"/>
                                  <a:pt x="464725" y="359474"/>
                                </a:cubicBezTo>
                                <a:lnTo>
                                  <a:pt x="464725" y="382905"/>
                                </a:lnTo>
                                <a:cubicBezTo>
                                  <a:pt x="464725" y="384694"/>
                                  <a:pt x="466174" y="386144"/>
                                  <a:pt x="467963" y="386144"/>
                                </a:cubicBezTo>
                                <a:lnTo>
                                  <a:pt x="574739" y="386144"/>
                                </a:lnTo>
                                <a:cubicBezTo>
                                  <a:pt x="576539" y="386144"/>
                                  <a:pt x="578025" y="384709"/>
                                  <a:pt x="578072" y="382905"/>
                                </a:cubicBezTo>
                                <a:close/>
                                <a:moveTo>
                                  <a:pt x="578072" y="437293"/>
                                </a:moveTo>
                                <a:lnTo>
                                  <a:pt x="578072" y="413861"/>
                                </a:lnTo>
                                <a:cubicBezTo>
                                  <a:pt x="578072" y="412020"/>
                                  <a:pt x="576577" y="410528"/>
                                  <a:pt x="574739" y="410528"/>
                                </a:cubicBezTo>
                                <a:lnTo>
                                  <a:pt x="467963" y="410528"/>
                                </a:lnTo>
                                <a:cubicBezTo>
                                  <a:pt x="466159" y="410579"/>
                                  <a:pt x="464724" y="412056"/>
                                  <a:pt x="464725" y="413861"/>
                                </a:cubicBezTo>
                                <a:lnTo>
                                  <a:pt x="464725" y="437293"/>
                                </a:lnTo>
                                <a:cubicBezTo>
                                  <a:pt x="464725" y="439082"/>
                                  <a:pt x="466174" y="440531"/>
                                  <a:pt x="467963" y="440531"/>
                                </a:cubicBezTo>
                                <a:lnTo>
                                  <a:pt x="574739" y="440531"/>
                                </a:lnTo>
                                <a:cubicBezTo>
                                  <a:pt x="576539" y="440532"/>
                                  <a:pt x="578025" y="439097"/>
                                  <a:pt x="578072" y="437293"/>
                                </a:cubicBezTo>
                                <a:close/>
                                <a:moveTo>
                                  <a:pt x="578072" y="491585"/>
                                </a:moveTo>
                                <a:lnTo>
                                  <a:pt x="578072" y="468154"/>
                                </a:lnTo>
                                <a:cubicBezTo>
                                  <a:pt x="578025" y="466350"/>
                                  <a:pt x="576539" y="464914"/>
                                  <a:pt x="574739" y="464915"/>
                                </a:cubicBezTo>
                                <a:lnTo>
                                  <a:pt x="467963" y="464915"/>
                                </a:lnTo>
                                <a:cubicBezTo>
                                  <a:pt x="466174" y="464915"/>
                                  <a:pt x="464725" y="466365"/>
                                  <a:pt x="464725" y="468154"/>
                                </a:cubicBezTo>
                                <a:lnTo>
                                  <a:pt x="464725" y="491585"/>
                                </a:lnTo>
                                <a:cubicBezTo>
                                  <a:pt x="464724" y="493390"/>
                                  <a:pt x="466159" y="494868"/>
                                  <a:pt x="467963" y="494919"/>
                                </a:cubicBezTo>
                                <a:lnTo>
                                  <a:pt x="574739" y="494919"/>
                                </a:lnTo>
                                <a:cubicBezTo>
                                  <a:pt x="576577" y="494919"/>
                                  <a:pt x="578072" y="493426"/>
                                  <a:pt x="578072" y="491585"/>
                                </a:cubicBezTo>
                                <a:close/>
                                <a:moveTo>
                                  <a:pt x="411289" y="382905"/>
                                </a:moveTo>
                                <a:lnTo>
                                  <a:pt x="411289" y="359474"/>
                                </a:lnTo>
                                <a:cubicBezTo>
                                  <a:pt x="411289" y="357685"/>
                                  <a:pt x="409840" y="356235"/>
                                  <a:pt x="408051" y="356235"/>
                                </a:cubicBezTo>
                                <a:lnTo>
                                  <a:pt x="3239" y="356235"/>
                                </a:lnTo>
                                <a:cubicBezTo>
                                  <a:pt x="1450" y="356235"/>
                                  <a:pt x="0" y="357685"/>
                                  <a:pt x="0" y="359474"/>
                                </a:cubicBezTo>
                                <a:lnTo>
                                  <a:pt x="0" y="382905"/>
                                </a:lnTo>
                                <a:cubicBezTo>
                                  <a:pt x="0" y="384694"/>
                                  <a:pt x="1450" y="386144"/>
                                  <a:pt x="3239" y="386144"/>
                                </a:cubicBezTo>
                                <a:lnTo>
                                  <a:pt x="408051" y="386144"/>
                                </a:lnTo>
                                <a:cubicBezTo>
                                  <a:pt x="409840" y="386144"/>
                                  <a:pt x="411289" y="384694"/>
                                  <a:pt x="411289" y="382905"/>
                                </a:cubicBezTo>
                                <a:close/>
                                <a:moveTo>
                                  <a:pt x="411289" y="491585"/>
                                </a:moveTo>
                                <a:lnTo>
                                  <a:pt x="411289" y="468154"/>
                                </a:lnTo>
                                <a:cubicBezTo>
                                  <a:pt x="411289" y="466365"/>
                                  <a:pt x="409840" y="464915"/>
                                  <a:pt x="408051" y="464915"/>
                                </a:cubicBezTo>
                                <a:lnTo>
                                  <a:pt x="3239" y="464915"/>
                                </a:lnTo>
                                <a:cubicBezTo>
                                  <a:pt x="1450" y="464915"/>
                                  <a:pt x="0" y="466365"/>
                                  <a:pt x="0" y="468154"/>
                                </a:cubicBezTo>
                                <a:lnTo>
                                  <a:pt x="0" y="491585"/>
                                </a:lnTo>
                                <a:cubicBezTo>
                                  <a:pt x="-1" y="493390"/>
                                  <a:pt x="1434" y="494868"/>
                                  <a:pt x="3239" y="494919"/>
                                </a:cubicBezTo>
                                <a:lnTo>
                                  <a:pt x="408051" y="494919"/>
                                </a:lnTo>
                                <a:cubicBezTo>
                                  <a:pt x="409855" y="494868"/>
                                  <a:pt x="411291" y="493390"/>
                                  <a:pt x="411289" y="491585"/>
                                </a:cubicBezTo>
                                <a:close/>
                                <a:moveTo>
                                  <a:pt x="1660589" y="413290"/>
                                </a:moveTo>
                                <a:lnTo>
                                  <a:pt x="1653064" y="409766"/>
                                </a:lnTo>
                                <a:lnTo>
                                  <a:pt x="1645158" y="424910"/>
                                </a:lnTo>
                                <a:lnTo>
                                  <a:pt x="1652778" y="424910"/>
                                </a:lnTo>
                                <a:close/>
                                <a:moveTo>
                                  <a:pt x="1646682" y="412337"/>
                                </a:moveTo>
                                <a:lnTo>
                                  <a:pt x="1639443" y="409480"/>
                                </a:lnTo>
                                <a:lnTo>
                                  <a:pt x="1631537" y="424625"/>
                                </a:lnTo>
                                <a:lnTo>
                                  <a:pt x="1639062" y="424625"/>
                                </a:lnTo>
                                <a:close/>
                                <a:moveTo>
                                  <a:pt x="1959769" y="491300"/>
                                </a:moveTo>
                                <a:lnTo>
                                  <a:pt x="1959769" y="468154"/>
                                </a:lnTo>
                                <a:cubicBezTo>
                                  <a:pt x="1959769" y="466365"/>
                                  <a:pt x="1958321" y="464915"/>
                                  <a:pt x="1956530" y="464915"/>
                                </a:cubicBezTo>
                                <a:lnTo>
                                  <a:pt x="1812131" y="464915"/>
                                </a:lnTo>
                                <a:cubicBezTo>
                                  <a:pt x="1810341" y="464915"/>
                                  <a:pt x="1808893" y="466365"/>
                                  <a:pt x="1808893" y="468154"/>
                                </a:cubicBezTo>
                                <a:lnTo>
                                  <a:pt x="1808893" y="491585"/>
                                </a:lnTo>
                                <a:cubicBezTo>
                                  <a:pt x="1808893" y="493390"/>
                                  <a:pt x="1810331" y="494868"/>
                                  <a:pt x="1812131" y="494919"/>
                                </a:cubicBezTo>
                                <a:lnTo>
                                  <a:pt x="1956530" y="494919"/>
                                </a:lnTo>
                                <a:cubicBezTo>
                                  <a:pt x="1958331" y="494868"/>
                                  <a:pt x="1959769" y="493390"/>
                                  <a:pt x="1959769" y="491585"/>
                                </a:cubicBezTo>
                                <a:close/>
                              </a:path>
                            </a:pathLst>
                          </a:custGeom>
                          <a:solidFill>
                            <a:srgbClr val="24294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3" name="Freeform: Shape 3">
                          <a:extLst>
                            <a:ext uri="{FF2B5EF4-FFF2-40B4-BE49-F238E27FC236}">
                              <a16:creationId xmlns:a16="http://schemas.microsoft.com/office/drawing/2014/main" id="{AB3CBDB5-7E14-4CC7-B84F-2DE73FECDC2A}"/>
                            </a:ext>
                          </a:extLst>
                        </wps:cNvPr>
                        <wps:cNvSpPr/>
                        <wps:spPr>
                          <a:xfrm rot="5400000">
                            <a:off x="280114" y="145496"/>
                            <a:ext cx="30003" cy="286797"/>
                          </a:xfrm>
                          <a:custGeom>
                            <a:avLst/>
                            <a:gdLst>
                              <a:gd name="connsiteX0" fmla="*/ 26765 w 30003"/>
                              <a:gd name="connsiteY0" fmla="*/ 0 h 286797"/>
                              <a:gd name="connsiteX1" fmla="*/ 30004 w 30003"/>
                              <a:gd name="connsiteY1" fmla="*/ 3239 h 286797"/>
                              <a:gd name="connsiteX2" fmla="*/ 30004 w 30003"/>
                              <a:gd name="connsiteY2" fmla="*/ 283559 h 286797"/>
                              <a:gd name="connsiteX3" fmla="*/ 26765 w 30003"/>
                              <a:gd name="connsiteY3" fmla="*/ 286798 h 286797"/>
                              <a:gd name="connsiteX4" fmla="*/ 3239 w 30003"/>
                              <a:gd name="connsiteY4" fmla="*/ 286798 h 286797"/>
                              <a:gd name="connsiteX5" fmla="*/ 0 w 30003"/>
                              <a:gd name="connsiteY5" fmla="*/ 283559 h 286797"/>
                              <a:gd name="connsiteX6" fmla="*/ 0 w 30003"/>
                              <a:gd name="connsiteY6" fmla="*/ 3238 h 286797"/>
                              <a:gd name="connsiteX7" fmla="*/ 3239 w 30003"/>
                              <a:gd name="connsiteY7" fmla="*/ 0 h 2867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0003" h="286797">
                                <a:moveTo>
                                  <a:pt x="26765" y="0"/>
                                </a:moveTo>
                                <a:cubicBezTo>
                                  <a:pt x="28554" y="0"/>
                                  <a:pt x="30004" y="1450"/>
                                  <a:pt x="30004" y="3239"/>
                                </a:cubicBezTo>
                                <a:lnTo>
                                  <a:pt x="30004" y="283559"/>
                                </a:lnTo>
                                <a:cubicBezTo>
                                  <a:pt x="30004" y="285348"/>
                                  <a:pt x="28554" y="286798"/>
                                  <a:pt x="26765" y="286798"/>
                                </a:cubicBezTo>
                                <a:lnTo>
                                  <a:pt x="3239" y="286798"/>
                                </a:lnTo>
                                <a:cubicBezTo>
                                  <a:pt x="1450" y="286798"/>
                                  <a:pt x="0" y="285348"/>
                                  <a:pt x="0" y="283559"/>
                                </a:cubicBezTo>
                                <a:lnTo>
                                  <a:pt x="0" y="3238"/>
                                </a:lnTo>
                                <a:cubicBezTo>
                                  <a:pt x="0" y="1450"/>
                                  <a:pt x="1450" y="0"/>
                                  <a:pt x="3239" y="0"/>
                                </a:cubicBezTo>
                                <a:close/>
                              </a:path>
                            </a:pathLst>
                          </a:custGeom>
                          <a:solidFill>
                            <a:srgbClr val="51ADCA"/>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7355188" id="Graphic 6" o:spid="_x0000_s1026" style="width:177.2pt;height:44.85pt;mso-position-horizontal-relative:char;mso-position-vertical-relative:line" coordorigin="381,-1371" coordsize="19597,49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">
                <v:shape id="Freeform: Shape 2" o:spid="_x0000_s1027" style="position:absolute;left:381;top:-1371;width:19597;height:4964;visibility:visible;mso-wrap-style:square;v-text-anchor:middle" coordsize="1959768,49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" path="m117157,317087v,-9525,1143,-12382,12192,-13049c208827,300837,282760,262439,331089,199263v35157,-44203,55191,-98527,57150,-154972c388810,31528,399288,33052,407289,33052v11240,,8954,6763,8668,13144c409736,179091,316638,291972,187357,323374v-18457,4335,-37264,7013,-56198,8001c117253,332804,117062,332423,117157,317087xm360712,46482v667,-6953,1238,-12763,-9525,-12859c343567,33623,333661,31242,333375,44672v-306,22697,-5029,45117,-13907,66009c283559,196406,219170,244031,126968,250031v-13144,953,-10287,11621,-9525,18384c117443,277940,122396,277940,129064,277273v11074,-663,22106,-1902,33052,-3715c270144,253421,351310,163439,360235,53912v96,-2477,191,-4953,477,-7430xm816959,76676v14250,283,27985,5311,39053,14288l872395,67342c864899,61103,856307,56321,847058,53245v-9191,-3208,-18840,-4882,-28575,-4953c805024,47837,791804,51931,780955,59912v-9544,7575,-14888,19258,-14383,31433c765620,102704,769944,113870,778288,121634v11077,7827,23717,13156,37052,15621c822855,138695,830094,141333,836771,145066v3458,2305,5468,6231,5334,10382c842267,159537,840372,163436,837057,165830v-4134,2757,-9049,4095,-14002,3810c806587,168272,791156,160999,779621,149162r-19050,23622c777116,189064,799367,198226,822579,198311v13887,664,27556,-3623,38576,-12097c870699,178493,876081,166763,875729,154496v761,-11080,-3429,-21926,-11431,-29623c855040,117249,844048,112016,832294,109633v-9143,-1779,-18021,-4757,-26384,-8858c802310,98698,800119,94832,800195,90678v-143,-3944,1591,-7724,4668,-10192c808377,77937,812616,76600,816959,76676xm1015841,196691r,-28575l938784,168116r76200,-94392l1014984,51530r-118110,l896874,79629r73533,l894207,174879r,22193l1015841,196691xm1044416,51530r,145161l1151382,196691r,-28575l1076801,168116r,-30194l1141762,137922r,-27622l1076801,110300r,-29909l1149096,80391r,-28575l1044416,51530xm1137476,13430l1105281,r-26384,36671l1108615,36671r28861,-23241xm1217200,156305v-8630,-8765,-13164,-20768,-12478,-33051c1204141,111174,1208875,99444,1217676,91154v8373,-7946,19507,-12319,31052,-12192c1263739,78871,1277893,85948,1286828,98012r20193,-22860c1292152,57600,1270206,47636,1247204,48006v-20165,-462,-39653,7271,-54007,21431c1178585,83506,1170565,103072,1171099,123349v-591,20072,7286,39468,21717,53435c1224429,206360,1274035,204707,1303620,173089v905,-967,1781,-1959,2639,-2972l1285494,148781v-9192,12264,-23727,19353,-39052,19050c1235316,168083,1224591,163701,1216819,155734r381,571xm1422273,112776r-57721,l1364552,51530r-32385,l1332167,196691r32385,l1364552,139541r57721,l1422273,196691r32385,l1454658,51530r-32385,l1422273,112776xm1490472,51530r,145161l1597343,196691r,-28575l1522857,168116r,-30194l1587818,137922r,-27622l1522857,110300r,-29909l1595057,80391r,-28575l1490472,51530xm1727740,144971l1656493,51530r-30766,l1625727,196691r32385,l1658112,105728r69152,90963l1759649,196691r,-145161l1727264,51530r476,93441xm1858232,139351r50292,-87821l1873377,51530r-31337,54007l1810703,51530r-35052,l1825847,139351r,57150l1858232,196501r,-57150xm1924050,196501r32385,l1956435,51530r-32385,l1924050,196501xm770287,229362r,144875l877157,374237r,-28575l802672,345662r,-30003l867632,315659r,-27147l802672,288512r,-30289l874871,258223r,-28575l770287,229362xm1002506,340424v-8610,4554,-18269,6756,-28003,6381c963692,346798,953367,342356,945928,334518v-8325,-8898,-12688,-20787,-12097,-32956c933250,289259,937851,277275,946499,268510v8201,-8311,19479,-12862,31147,-12573c983694,255894,989695,256960,995363,259080v6581,2913,12639,6905,17906,11811l1030129,246602v-14821,-13520,-34233,-20879,-54293,-20574c955872,225663,936612,233434,922496,247555v-14773,13992,-22974,33565,-22574,53911c899274,321652,907199,341168,921734,355187v14259,14044,33624,21678,53626,21146c997868,377573,1019766,368784,1035177,352330r,-51816l1002506,300514r,39910xm1126331,317183r49816,-87821l1141000,229362r-31337,53912l1078325,229362r-35052,l1093851,317087r,57150l1126236,374237r95,-57054xm1194435,229362r,144875l1301401,374237r,-28575l1226820,345662r,-30003l1291781,315659r,-27147l1226820,288512r,-30289l1299115,258223r,-28575l1194435,229362xm1435036,257366r,-28004l1320736,229362r,28004l1361885,257366r,116871l1394270,374237r,-116871l1435036,257366xm1460945,229362r,144875l1567910,374237r,-28575l1493330,345662r,-30003l1558385,315659r,-27147l1493330,288512r,-30289l1565624,258223r,-28575l1460945,229362xm1728597,374237r32385,l1760982,229362r-43624,l1679829,309086r-36957,-79724l1599057,229362r,144875l1631442,374237r,-91154l1670399,362426r19050,l1728597,283083r,91154xm766572,466725r,-34861l755999,431864r,35337c755542,474903,758228,482460,763429,488156v10849,9702,27251,9702,38100,c806844,482524,809568,474929,809054,467201r,-35337l798385,431864r,34861c798671,471666,797147,476541,794099,480441v-2952,3348,-7248,5199,-11715,5048c777916,485682,773601,483822,770668,480441v-3020,-3906,-4477,-8794,-4096,-13716xm873443,479012l836867,431959r-10669,l826198,495014r10669,l836867,448913r35623,46006l884110,494919r,-63055l873443,431864r,47148xm901541,495014r10668,l912209,431864r-10668,l901541,495014xm983742,431959r-11906,l952786,479012,933736,431959r-11906,l947166,495014r11906,l983742,431959xm992791,431959r,63055l1038130,495014r,-10191l1003459,484823r,-16764l1033272,468059r,-9525l1003078,458534r,-16669l1036701,441865r,-9525l992791,431959xm1095851,436817v-6200,-3772,-13439,-5474,-20669,-4858l1051751,431959r,63055l1062419,495014r,-21336l1076325,473678r15050,21241l1104900,494919r-16478,-22955c1097194,469701,1102995,461354,1102043,452342v466,-5884,-1820,-11654,-6192,-15621l1095851,436817xm1075658,464153r-13239,l1062419,441484r13430,c1079954,441126,1084078,441917,1087755,443770v2477,2076,3734,5269,3334,8477c1091575,455755,1090374,459284,1087850,461772v-3705,2067,-7991,2869,-12192,2286l1075658,464153xm1145858,441865v2781,839,5343,2269,7524,4191l1159097,437960v-3048,-2472,-6543,-4347,-10287,-5525c1144943,431117,1140895,430440,1136809,430435v-5620,-209,-11154,1468,-15716,4762c1116873,438343,1114482,443371,1114711,448628v-381,4980,1724,9826,5620,12954c1122264,463129,1124417,464382,1126712,465296v3467,1192,7001,2209,10573,3048c1140657,469000,1143886,470258,1146810,472059v1838,1262,2886,3393,2762,5620c1149649,480019,1148534,482238,1146620,483584v-2439,1565,-5296,2331,-8192,2191c1131027,485552,1123969,482600,1118616,477488r-6667,8001c1119054,492043,1128379,495652,1138047,495586v5896,277,11706,-1545,16383,-5144c1158450,487197,1160736,482272,1160621,477107v353,-4699,-1476,-9300,-4953,-12477c1151401,461300,1146410,459015,1141095,457962v-4410,-791,-8687,-2236,-12668,-4286c1126484,452354,1125369,450118,1125474,447770v-162,-2307,981,-4511,2953,-5715c1130732,440711,1133380,440050,1136047,440150v3334,3,6648,550,9811,1619l1145858,441865xm1174433,495014r10668,l1185101,431864r-10668,l1174433,495014xm1245489,441674r,-9525l1196626,432149r,9525l1215676,441674r,53340l1226249,495014r,-53340l1245489,441674xm1281779,470249r23432,-38100l1293305,432149r-17241,28575l1258919,432149r-11620,l1270730,470249r,24956l1281494,495205r285,-24956xm1400270,463201v191,-8735,-3257,-17155,-9525,-23241c1377401,427284,1356465,427284,1343120,439960v-12839,12830,-12839,33637,-9,46472c1343111,486436,1343120,486439,1343120,486442v13345,12676,34281,12676,47625,c1396994,480244,1400346,471707,1399985,462915r285,286xm1389317,463201v142,6037,-2153,11876,-6382,16192c1374362,488152,1360313,488302,1351550,479728v-114,-111,-219,-222,-333,-335c1342701,470278,1342701,456124,1351217,447008v8572,-8759,22621,-8908,31384,-334c1382716,446784,1382820,446896,1382935,447008v4048,4292,6239,10008,6096,15907l1389317,463201xm1455992,442055r,-9525l1413986,432530r,63056l1423797,495586r,-26670l1452372,468916r,-9525l1423797,459391r,-17622l1455992,442055xm1536859,481775v-4515,2772,-9754,4132,-15050,3905c1516113,485816,1510598,483613,1506569,479584v-8506,-9083,-8506,-23207,,-32290c1510837,443140,1516618,440905,1522571,441103v2963,-46,5915,340,8763,1143c1534058,443232,1536583,444717,1538764,446627r5620,-8096c1538107,433178,1530058,430360,1521809,430625v-8715,-113,-17107,3325,-23241,9525c1485852,453145,1485852,473922,1498568,486918v6192,6229,14650,9669,23432,9525c1531487,497124,1540802,493648,1547527,486918r,-22670l1536192,464248r667,17527xm1585246,470249r23431,-38100l1597057,432149r-17240,28575l1562672,432149r-11716,l1574483,470249r,24956l1585246,495205r,-24956xm1678972,463201v228,-8740,-3229,-17175,-9525,-23241c1656102,427284,1635166,427284,1621822,439960v-12688,12898,-12688,33583,,46482c1635166,499118,1656102,499118,1669447,486442v6143,-6236,9363,-14785,8858,-23527l1678972,463201xm1668113,463201v105,6049,-2229,11886,-6477,16192c1653111,488126,1639119,488293,1630385,479768v-124,-124,-248,-249,-372,-375c1621355,470335,1621355,456067,1630013,447008v8525,-8732,22517,-8900,31252,-374c1661389,446758,1661512,446882,1661636,447008v3934,4343,6020,10050,5811,15907l1668113,463201xm1736503,437007v-6192,-3784,-13440,-5486,-20669,-4858l1692402,432149r,63056l1703070,495205r,-21527l1717072,473678r15049,21241l1745647,494919r-17050,-22955c1737360,469698,1743123,461337,1742123,452342v533,-5915,-1801,-11727,-6287,-15621l1736503,437007xm1716310,464344r-13240,l1703070,441484r13526,c1720701,441126,1724825,441917,1728502,443770v2476,2076,3734,5269,3334,8477c1732321,455755,1731121,459284,1728597,461772v-3943,2194,-8506,2998,-12954,2286l1716310,464344xm578072,56864r,-23526c578025,31533,576539,30098,574739,30099r-106776,c466174,30099,464725,31549,464725,33338r,23526c464725,58653,466174,60103,467963,60103r106776,c576539,60104,578025,58668,578072,56864xm578072,111157r,-23432c578025,85921,576539,84486,574739,84487r-106776,c466174,84487,464725,85936,464725,87725r,23432c464725,112946,466174,114395,467963,114395r106776,c576539,114396,578025,112961,578072,111157xm578072,165545r,-23432c578072,140272,576577,138779,574739,138779r-106776,c466159,138831,464724,140308,464725,142113r,23432c464725,167333,466174,168783,467963,168783r106776,c576539,168784,578025,167349,578072,165545xm578072,219837r,-23431c578025,194601,576539,193166,574739,193167r-106776,c466174,193167,464725,194617,464725,196406r,23431c464724,221642,466159,223119,467963,223171r106776,c576577,223171,578072,221678,578072,219837xm578072,274225r,-23813c578025,248608,576539,247173,574739,247174r-106776,c466174,247174,464725,248623,464725,250412r,23813c464725,276014,466174,277463,467963,277463r106776,c576539,277464,578025,276029,578072,274225xm578072,328517r,-23431c578025,303282,576539,301846,574739,301847r-106776,c466174,301847,464725,303297,464725,305086r,23431c464724,330322,466159,331800,467963,331851r106776,c576577,331851,578072,330358,578072,328517xm578072,382905r,-23431c578025,357669,576539,356234,574739,356235r-106776,c466174,356235,464725,357685,464725,359474r,23431c464725,384694,466174,386144,467963,386144r106776,c576539,386144,578025,384709,578072,382905xm578072,437293r,-23432c578072,412020,576577,410528,574739,410528r-106776,c466159,410579,464724,412056,464725,413861r,23432c464725,439082,466174,440531,467963,440531r106776,c576539,440532,578025,439097,578072,437293xm578072,491585r,-23431c578025,466350,576539,464914,574739,464915r-106776,c466174,464915,464725,466365,464725,468154r,23431c464724,493390,466159,494868,467963,494919r106776,c576577,494919,578072,493426,578072,491585xm411289,382905r,-23431c411289,357685,409840,356235,408051,356235r-404812,c1450,356235,,357685,,359474r,23431c,384694,1450,386144,3239,386144r404812,c409840,386144,411289,384694,411289,382905xm411289,491585r,-23431c411289,466365,409840,464915,408051,464915r-404812,c1450,464915,,466365,,468154r,23431c-1,493390,1434,494868,3239,494919r404812,c409855,494868,411291,493390,411289,491585xm1660589,413290r-7525,-3524l1645158,424910r7620,l1660589,413290xm1646682,412337r-7239,-2857l1631537,424625r7525,l1646682,412337xm1959769,491300r,-23146c1959769,466365,1958321,464915,1956530,464915r-144399,c1810341,464915,1808893,466365,1808893,468154r,23431c1808893,493390,1810331,494868,1812131,494919r144399,c1958331,494868,1959769,493390,1959769,491585r,-285xe" fillcolor="#242943" stroked="f">
                  <v:stroke joinstyle="miter"/>
                  <v:path arrowok="t" o:connecttype="custom" o:connectlocs="117157,317086;129349,304037;331089,199263;388239,44291;407289,33052;415957,46196;187357,323373;131159,331374;117157,317086;360712,46482;351187,33623;333375,44672;319468,110681;126968,250030;117443,268414;129064,277272;162116,273557;360235,53912;360712,46482;816959,76676;856012,90964;872395,67342;847058,53245;818483,48292;780955,59912;766572,91345;778288,121634;815340,137255;836771,145066;842105,155448;837057,165830;823055,169640;779621,149162;760571,172784;822579,198311;861155,186214;875729,154496;864298,124873;832294,109633;805910,100775;800195,90678;804863,80486;816959,76676;1015841,196691;1015841,168116;938784,168116;1014984,73724;1014984,51530;896874,51530;896874,79629;970407,79629;894207,174879;894207,197072;1044416,51530;1044416,196691;1151382,196691;1151382,168116;1076801,168116;1076801,137922;1141762,137922;1141762,110300;1076801,110300;1076801,80391;1149096,80391;1149096,51816;1137476,13430;1105281,0;1078897,36671;1108615,36671;1217200,156305;1204722,123254;1217676,91154;1248728,78962;1286828,98012;1307021,75152;1247204,48006;1193197,69437;1171099,123349;1192816,176784;1303620,173089;1306259,170117;1285494,148781;1246442,167831;1216819,155734;1422273,112776;1364552,112776;1364552,51530;1332167,51530;1332167,196691;1364552,196691;1364552,139541;1422273,139541;1422273,196691;1454658,196691;1454658,51530;1422273,51530;1490472,51530;1490472,196691;1597343,196691;1597343,168116;1522857,168116;1522857,137922;1587818,137922;1587818,110300;1522857,110300;1522857,80391;1595057,80391;1595057,51816;1727740,144971;1656493,51530;1625727,51530;1625727,196691;1658112,196691;1658112,105728;1727264,196691;1759649,196691;1759649,51530;1727264,51530;1858232,139351;1908524,51530;1873377,51530;1842040,105537;1810703,51530;1775651,51530;1825847,139351;1825847,196501;1858232,196501;1924050,196501;1956435,196501;1956435,51530;1924050,51530;770287,229362;770287,374236;877157,374236;877157,345661;802672,345661;802672,315658;867632,315658;867632,288511;802672,288511;802672,258222;874871,258222;874871,229648;1002506,340423;974503,346804;945928,334517;933831,301561;946499,268509;977646,255936;995363,259079;1013269,270890;1030129,246602;975836,226028;922496,247555;899922,301465;921734,355186;975360,376332;1035177,352329;1035177,300513;1002506,300513;1126331,317182;1176147,229362;1141000,229362;1109663,283273;1078325,229362;1043273,229362;1093851,317086;1093851,374236;1126236,374236;1194435,229362;1194435,374236;1301401,374236;1301401,345661;1226820,345661;1226820,315658;1291781,315658;1291781,288511;1226820,288511;1226820,258222;1299115,258222;1299115,229648;1435036,257365;1435036,229362;1320736,229362;1320736,257365;1361885,257365;1361885,374236;1394270,374236;1394270,257365;1460945,229362;1460945,374236;1567910,374236;1567910,345661;1493330,345661;1493330,315658;1558385,315658;1558385,288511;1493330,288511;1493330,258222;1565624,258222;1565624,229648;1728597,374236;1760982,374236;1760982,229362;1717358,229362;1679829,309085;1642872,229362;1599057,229362;1599057,374236;1631442,374236;1631442,283082;1670399,362425;1689449,362425;1728597,283082;766572,466724;766572,431863;755999,431863;755999,467200;763429,488155;801529,488155;809054,467200;809054,431863;798385,431863;798385,466724;794099,480440;782384,485488;770668,480440;766572,466724;873443,479011;836867,431958;826198,431958;826198,495013;836867,495013;836867,448912;872490,494918;884110,494918;884110,431863;873443,431863;901541,495013;912209,495013;912209,431863;901541,431863;983742,431958;971836,431958;952786,479011;933736,431958;921830,431958;947166,495013;959072,495013;992791,431958;992791,495013;1038130,495013;1038130,484822;1003459,484822;1003459,468058;1033272,468058;1033272,458533;1003078,458533;1003078,441864;1036701,441864;1036701,432339;1095851,436816;1075182,431958;1051751,431958;1051751,495013;1062419,495013;1062419,473677;1076325,473677;1091375,494918;1104900,494918;1088422,471963;1102043,452341;1095851,436720;1075658,464152;1062419,464152;1062419,441483;1075849,441483;1087755,443769;1091089,452246;1087850,461771;1075658,464057;1145858,441864;1153382,446055;1159097,437959;1148810,432434;1136809,430434;1121093,435196;1114711,448627;1120331,461581;1126712,465295;1137285,468343;1146810,472058;1149572,477678;1146620,483583;1138428,485774;1118616,477487;1111949,485488;1138047,495585;1154430,490441;1160621,477106;1155668,464629;1141095,457961;1128427,453675;1125474,447769;1128427,442054;1136047,440149;1145858,441768;1174433,495013;1185101,495013;1185101,431863;1174433,431863;1245489,441673;1245489,432148;1196626,432148;1196626,441673;1215676,441673;1215676,495013;1226249,495013;1226249,441673;1281779,470248;1305211,432148;1293305,432148;1276064,460723;1258919,432148;1247299,432148;1270730,470248;1270730,495204;1281494,495204;1400270,463200;1390745,439959;1343120,439959;1343111,486431;1343120,486441;1390745,486441;1399985,462914;1389317,463200;1382935,479392;1351550,479727;1351217,479392;1351217,447007;1382601,446673;1382935,447007;1389031,462914;1455992,442054;1455992,432529;1413986,432529;1413986,495585;1423797,495585;1423797,468915;1452372,468915;1452372,459390;1423797,459390;1423797,441768;1536859,481774;1521809,485679;1506569,479583;1506569,447293;1522571,441102;1531334,442245;1538764,446626;1544384,438530;1521809,430624;1498568,440149;1498568,486917;1522000,496442;1547527,486917;1547527,464247;1536192,464247;1585246,470248;1608677,432148;1597057,432148;1579817,460723;1562672,432148;1550956,432148;1574483,470248;1574483,495204;1585246,495204;1678972,463200;1669447,439959;1621822,439959;1621822,486441;1669447,486441;1678305,462914;1668113,463200;1661636,479392;1630385,479767;1630013,479392;1630013,447007;1661265,446633;1661636,447007;1667447,462914;1736503,437006;1715834,432148;1692402,432148;1692402,495204;1703070,495204;1703070,473677;1717072,473677;1732121,494918;1745647,494918;1728597,471963;1742123,452341;1735836,436720;1716310,464343;1703070,464343;1703070,441483;1716596,441483;1728502,443769;1731836,452246;1728597,461771;1715643,464057;578072,56864;578072,33338;574739,30099;467963,30099;464725,33338;464725,56864;467963,60103;574739,60103;578072,56864;578072,111157;578072,87725;574739,84487;467963,84487;464725,87725;464725,111157;467963,114395;574739,114395;578072,111157;578072,165545;578072,142113;574739,138779;467963,138779;464725,142113;464725,165545;467963,168783;574739,168783;578072,165545;578072,219837;578072,196406;574739,193167;467963,193167;464725,196406;464725,219837;467963,223171;574739,223171;578072,219837;578072,274224;578072,250411;574739,247174;467963,247174;464725,250411;464725,274224;467963,277462;574739,277462;578072,274224;578072,328516;578072,305085;574739,301846;467963,301846;464725,305085;464725,328516;467963,331850;574739,331850;578072,328516;578072,382904;578072,359473;574739,356234;467963,356234;464725,359473;464725,382904;467963,386143;574739,386143;578072,382904;578072,437292;578072,413860;574739,410527;467963,410527;464725,413860;464725,437292;467963,440530;574739,440530;578072,437292;578072,491584;578072,468153;574739,464914;467963,464914;464725,468153;464725,491584;467963,494918;574739,494918;578072,491584;411289,382904;411289,359473;408051,356234;3239,356234;0,359473;0,382904;3239,386143;408051,386143;411289,382904;411289,491584;411289,468153;408051,464914;3239,464914;0,468153;0,491584;3239,494918;408051,494918;411289,491584;1660589,413289;1653064,409765;1645158,424909;1652778,424909;1646682,412336;1639443,409479;1631537,424624;1639062,424624;1959769,491299;1959769,468153;1956530,464914;1812131,464914;1808893,468153;1808893,491584;1812131,494918;1956530,494918;1959769,491584"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v:shape id="Freeform: Shape 3" o:spid="_x0000_s1028" style="position:absolute;left:2801;top:1454;width:300;height:2868;rotation:90;visibility:visible;mso-wrap-style:square;v-text-anchor:middle" coordsize="30003,286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" path="m26765,v1789,,3239,1450,3239,3239l30004,283559v,1789,-1450,3239,-3239,3239l3239,286798c1450,286798,,285348,,283559l,3238c,1450,1450,,3239,l26765,xe" fillcolor="#51adca" stroked="f">
                  <v:stroke joinstyle="miter"/>
                  <v:path arrowok="t" o:connecttype="custom" o:connectlocs="26765,0;30004,3239;30004,283559;26765,286798;3239,286798;0,283559;0,3238;3239,0" o:connectangles="0,0,0,0,0,0,0,0"/>
                </v:shape>
                <w10:anchorlock/>
              </v:group>
            </w:pict>
          </mc:Fallback>
        </mc:AlternateContent>
      </w:r>
      <w:r>
        <w:rPr>
          <w:rFonts w:ascii="Arial" w:eastAsia="Times New Roman" w:hAnsi="Arial" w:cs="Arial"/>
          <w:color w:val="800000"/>
        </w:rPr>
        <w:t xml:space="preserve"> </w:t>
      </w:r>
      <w:r>
        <w:rPr>
          <w:rFonts w:ascii="Arial" w:eastAsia="Times New Roman" w:hAnsi="Arial" w:cs="Arial"/>
          <w:color w:val="800000"/>
        </w:rPr>
        <w:tab/>
      </w:r>
      <w:r w:rsidRPr="00041081">
        <w:rPr>
          <w:rFonts w:ascii="Arial" w:eastAsia="Times New Roman" w:hAnsi="Arial" w:cs="Arial"/>
          <w:noProof/>
          <w:color w:val="800000"/>
          <w:lang w:eastAsia="hu-HU" w:bidi="ar-SA"/>
        </w:rPr>
        <mc:AlternateContent>
          <mc:Choice Requires="wpg">
            <w:drawing>
              <wp:inline distT="0" distB="0" distL="0" distR="0" wp14:anchorId="7230E26F">
                <wp:extent cx="2393950" cy="549488"/>
                <wp:effectExtent l="0" t="0" r="6350" b="3175"/>
                <wp:docPr id="4" name="Graphic 4"/>
                <wp:cNvGraphicFramePr/>
                <a:graphic xmlns:a="http://schemas.openxmlformats.org/drawingml/2006/main">
                  <a:graphicData uri="http://schemas.microsoft.com/office/word/2010/wordprocessingGroup">
                    <wpg:wgp>
                      <wpg:cNvGrpSpPr/>
                      <wpg:grpSpPr>
                        <a:xfrm>
                          <a:off x="0" y="0"/>
                          <a:ext cx="2393950" cy="549488"/>
                          <a:chOff x="0" y="0"/>
                          <a:chExt cx="2014750" cy="462338"/>
                        </a:xfrm>
                        <a:solidFill>
                          <a:schemeClr val="accent1"/>
                        </a:solidFill>
                      </wpg:grpSpPr>
                      <wps:wsp>
                        <wps:cNvPr id="5" name="Freeform: Shape 5"/>
                        <wps:cNvSpPr/>
                        <wps:spPr>
                          <a:xfrm>
                            <a:off x="187378" y="61615"/>
                            <a:ext cx="95630" cy="95631"/>
                          </a:xfrm>
                          <a:custGeom>
                            <a:avLst/>
                            <a:gdLst>
                              <a:gd name="connsiteX0" fmla="*/ 95631 w 95630"/>
                              <a:gd name="connsiteY0" fmla="*/ 47815 h 95631"/>
                              <a:gd name="connsiteX1" fmla="*/ 47816 w 95630"/>
                              <a:gd name="connsiteY1" fmla="*/ 95631 h 95631"/>
                              <a:gd name="connsiteX2" fmla="*/ 0 w 95630"/>
                              <a:gd name="connsiteY2" fmla="*/ 47815 h 95631"/>
                              <a:gd name="connsiteX3" fmla="*/ 47816 w 95630"/>
                              <a:gd name="connsiteY3" fmla="*/ 0 h 95631"/>
                              <a:gd name="connsiteX4" fmla="*/ 95631 w 95630"/>
                              <a:gd name="connsiteY4" fmla="*/ 47815 h 9563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5630" h="95631">
                                <a:moveTo>
                                  <a:pt x="95631" y="47815"/>
                                </a:moveTo>
                                <a:cubicBezTo>
                                  <a:pt x="95631" y="74223"/>
                                  <a:pt x="74223" y="95631"/>
                                  <a:pt x="47816" y="95631"/>
                                </a:cubicBezTo>
                                <a:cubicBezTo>
                                  <a:pt x="21408" y="95631"/>
                                  <a:pt x="0" y="74223"/>
                                  <a:pt x="0" y="47815"/>
                                </a:cubicBezTo>
                                <a:cubicBezTo>
                                  <a:pt x="0" y="21408"/>
                                  <a:pt x="21408" y="0"/>
                                  <a:pt x="47816" y="0"/>
                                </a:cubicBezTo>
                                <a:cubicBezTo>
                                  <a:pt x="74223" y="0"/>
                                  <a:pt x="95631" y="21408"/>
                                  <a:pt x="95631" y="47815"/>
                                </a:cubicBezTo>
                                <a:close/>
                              </a:path>
                            </a:pathLst>
                          </a:custGeom>
                          <a:solidFill>
                            <a:srgbClr val="51ADCA"/>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 name="Freeform: Shape 6"/>
                        <wps:cNvSpPr/>
                        <wps:spPr>
                          <a:xfrm>
                            <a:off x="0" y="0"/>
                            <a:ext cx="2014750" cy="462338"/>
                          </a:xfrm>
                          <a:custGeom>
                            <a:avLst/>
                            <a:gdLst>
                              <a:gd name="connsiteX0" fmla="*/ 653913 w 2014750"/>
                              <a:gd name="connsiteY0" fmla="*/ 3036 h 462338"/>
                              <a:gd name="connsiteX1" fmla="*/ 683917 w 2014750"/>
                              <a:gd name="connsiteY1" fmla="*/ 3036 h 462338"/>
                              <a:gd name="connsiteX2" fmla="*/ 683917 w 2014750"/>
                              <a:gd name="connsiteY2" fmla="*/ 137339 h 462338"/>
                              <a:gd name="connsiteX3" fmla="*/ 653913 w 2014750"/>
                              <a:gd name="connsiteY3" fmla="*/ 137339 h 462338"/>
                              <a:gd name="connsiteX4" fmla="*/ 806313 w 2014750"/>
                              <a:gd name="connsiteY4" fmla="*/ 3036 h 462338"/>
                              <a:gd name="connsiteX5" fmla="*/ 836317 w 2014750"/>
                              <a:gd name="connsiteY5" fmla="*/ 3036 h 462338"/>
                              <a:gd name="connsiteX6" fmla="*/ 836317 w 2014750"/>
                              <a:gd name="connsiteY6" fmla="*/ 137339 h 462338"/>
                              <a:gd name="connsiteX7" fmla="*/ 806218 w 2014750"/>
                              <a:gd name="connsiteY7" fmla="*/ 137339 h 462338"/>
                              <a:gd name="connsiteX8" fmla="*/ 742305 w 2014750"/>
                              <a:gd name="connsiteY8" fmla="*/ 53233 h 462338"/>
                              <a:gd name="connsiteX9" fmla="*/ 742305 w 2014750"/>
                              <a:gd name="connsiteY9" fmla="*/ 137339 h 462338"/>
                              <a:gd name="connsiteX10" fmla="*/ 712301 w 2014750"/>
                              <a:gd name="connsiteY10" fmla="*/ 137339 h 462338"/>
                              <a:gd name="connsiteX11" fmla="*/ 712301 w 2014750"/>
                              <a:gd name="connsiteY11" fmla="*/ 3036 h 462338"/>
                              <a:gd name="connsiteX12" fmla="*/ 740876 w 2014750"/>
                              <a:gd name="connsiteY12" fmla="*/ 3036 h 462338"/>
                              <a:gd name="connsiteX13" fmla="*/ 806694 w 2014750"/>
                              <a:gd name="connsiteY13" fmla="*/ 89523 h 462338"/>
                              <a:gd name="connsiteX14" fmla="*/ 956998 w 2014750"/>
                              <a:gd name="connsiteY14" fmla="*/ 3036 h 462338"/>
                              <a:gd name="connsiteX15" fmla="*/ 956998 w 2014750"/>
                              <a:gd name="connsiteY15" fmla="*/ 29420 h 462338"/>
                              <a:gd name="connsiteX16" fmla="*/ 894705 w 2014750"/>
                              <a:gd name="connsiteY16" fmla="*/ 29420 h 462338"/>
                              <a:gd name="connsiteX17" fmla="*/ 894705 w 2014750"/>
                              <a:gd name="connsiteY17" fmla="*/ 57995 h 462338"/>
                              <a:gd name="connsiteX18" fmla="*/ 953950 w 2014750"/>
                              <a:gd name="connsiteY18" fmla="*/ 57995 h 462338"/>
                              <a:gd name="connsiteX19" fmla="*/ 953950 w 2014750"/>
                              <a:gd name="connsiteY19" fmla="*/ 84284 h 462338"/>
                              <a:gd name="connsiteX20" fmla="*/ 894705 w 2014750"/>
                              <a:gd name="connsiteY20" fmla="*/ 84284 h 462338"/>
                              <a:gd name="connsiteX21" fmla="*/ 894705 w 2014750"/>
                              <a:gd name="connsiteY21" fmla="*/ 136958 h 462338"/>
                              <a:gd name="connsiteX22" fmla="*/ 864796 w 2014750"/>
                              <a:gd name="connsiteY22" fmla="*/ 136958 h 462338"/>
                              <a:gd name="connsiteX23" fmla="*/ 864796 w 2014750"/>
                              <a:gd name="connsiteY23" fmla="*/ 3036 h 462338"/>
                              <a:gd name="connsiteX24" fmla="*/ 1090348 w 2014750"/>
                              <a:gd name="connsiteY24" fmla="*/ 118765 h 462338"/>
                              <a:gd name="connsiteX25" fmla="*/ 990050 w 2014750"/>
                              <a:gd name="connsiteY25" fmla="*/ 118765 h 462338"/>
                              <a:gd name="connsiteX26" fmla="*/ 990050 w 2014750"/>
                              <a:gd name="connsiteY26" fmla="*/ 19895 h 462338"/>
                              <a:gd name="connsiteX27" fmla="*/ 1090348 w 2014750"/>
                              <a:gd name="connsiteY27" fmla="*/ 19895 h 462338"/>
                              <a:gd name="connsiteX28" fmla="*/ 1090348 w 2014750"/>
                              <a:gd name="connsiteY28" fmla="*/ 118765 h 462338"/>
                              <a:gd name="connsiteX29" fmla="*/ 1080157 w 2014750"/>
                              <a:gd name="connsiteY29" fmla="*/ 69425 h 462338"/>
                              <a:gd name="connsiteX30" fmla="*/ 1069108 w 2014750"/>
                              <a:gd name="connsiteY30" fmla="*/ 38755 h 462338"/>
                              <a:gd name="connsiteX31" fmla="*/ 1015301 w 2014750"/>
                              <a:gd name="connsiteY31" fmla="*/ 35886 h 462338"/>
                              <a:gd name="connsiteX32" fmla="*/ 1012434 w 2014750"/>
                              <a:gd name="connsiteY32" fmla="*/ 38755 h 462338"/>
                              <a:gd name="connsiteX33" fmla="*/ 1012434 w 2014750"/>
                              <a:gd name="connsiteY33" fmla="*/ 100001 h 462338"/>
                              <a:gd name="connsiteX34" fmla="*/ 1066241 w 2014750"/>
                              <a:gd name="connsiteY34" fmla="*/ 102870 h 462338"/>
                              <a:gd name="connsiteX35" fmla="*/ 1069108 w 2014750"/>
                              <a:gd name="connsiteY35" fmla="*/ 100001 h 462338"/>
                              <a:gd name="connsiteX36" fmla="*/ 1080442 w 2014750"/>
                              <a:gd name="connsiteY36" fmla="*/ 69425 h 462338"/>
                              <a:gd name="connsiteX37" fmla="*/ 1240558 w 2014750"/>
                              <a:gd name="connsiteY37" fmla="*/ 47613 h 462338"/>
                              <a:gd name="connsiteX38" fmla="*/ 1215031 w 2014750"/>
                              <a:gd name="connsiteY38" fmla="*/ 89333 h 462338"/>
                              <a:gd name="connsiteX39" fmla="*/ 1249035 w 2014750"/>
                              <a:gd name="connsiteY39" fmla="*/ 136958 h 462338"/>
                              <a:gd name="connsiteX40" fmla="*/ 1211983 w 2014750"/>
                              <a:gd name="connsiteY40" fmla="*/ 136958 h 462338"/>
                              <a:gd name="connsiteX41" fmla="*/ 1182169 w 2014750"/>
                              <a:gd name="connsiteY41" fmla="*/ 94095 h 462338"/>
                              <a:gd name="connsiteX42" fmla="*/ 1161405 w 2014750"/>
                              <a:gd name="connsiteY42" fmla="*/ 94095 h 462338"/>
                              <a:gd name="connsiteX43" fmla="*/ 1161405 w 2014750"/>
                              <a:gd name="connsiteY43" fmla="*/ 136958 h 462338"/>
                              <a:gd name="connsiteX44" fmla="*/ 1131496 w 2014750"/>
                              <a:gd name="connsiteY44" fmla="*/ 136958 h 462338"/>
                              <a:gd name="connsiteX45" fmla="*/ 1131496 w 2014750"/>
                              <a:gd name="connsiteY45" fmla="*/ 3036 h 462338"/>
                              <a:gd name="connsiteX46" fmla="*/ 1182360 w 2014750"/>
                              <a:gd name="connsiteY46" fmla="*/ 3036 h 462338"/>
                              <a:gd name="connsiteX47" fmla="*/ 1227032 w 2014750"/>
                              <a:gd name="connsiteY47" fmla="*/ 13609 h 462338"/>
                              <a:gd name="connsiteX48" fmla="*/ 1240558 w 2014750"/>
                              <a:gd name="connsiteY48" fmla="*/ 47613 h 462338"/>
                              <a:gd name="connsiteX49" fmla="*/ 1204553 w 2014750"/>
                              <a:gd name="connsiteY49" fmla="*/ 63520 h 462338"/>
                              <a:gd name="connsiteX50" fmla="*/ 1210173 w 2014750"/>
                              <a:gd name="connsiteY50" fmla="*/ 47613 h 462338"/>
                              <a:gd name="connsiteX51" fmla="*/ 1204363 w 2014750"/>
                              <a:gd name="connsiteY51" fmla="*/ 32754 h 462338"/>
                              <a:gd name="connsiteX52" fmla="*/ 1184170 w 2014750"/>
                              <a:gd name="connsiteY52" fmla="*/ 28658 h 462338"/>
                              <a:gd name="connsiteX53" fmla="*/ 1161691 w 2014750"/>
                              <a:gd name="connsiteY53" fmla="*/ 28658 h 462338"/>
                              <a:gd name="connsiteX54" fmla="*/ 1161691 w 2014750"/>
                              <a:gd name="connsiteY54" fmla="*/ 68473 h 462338"/>
                              <a:gd name="connsiteX55" fmla="*/ 1183408 w 2014750"/>
                              <a:gd name="connsiteY55" fmla="*/ 68473 h 462338"/>
                              <a:gd name="connsiteX56" fmla="*/ 1204553 w 2014750"/>
                              <a:gd name="connsiteY56" fmla="*/ 63520 h 462338"/>
                              <a:gd name="connsiteX57" fmla="*/ 1387052 w 2014750"/>
                              <a:gd name="connsiteY57" fmla="*/ 52757 h 462338"/>
                              <a:gd name="connsiteX58" fmla="*/ 1350762 w 2014750"/>
                              <a:gd name="connsiteY58" fmla="*/ 126099 h 462338"/>
                              <a:gd name="connsiteX59" fmla="*/ 1332950 w 2014750"/>
                              <a:gd name="connsiteY59" fmla="*/ 126099 h 462338"/>
                              <a:gd name="connsiteX60" fmla="*/ 1296755 w 2014750"/>
                              <a:gd name="connsiteY60" fmla="*/ 52757 h 462338"/>
                              <a:gd name="connsiteX61" fmla="*/ 1296755 w 2014750"/>
                              <a:gd name="connsiteY61" fmla="*/ 137243 h 462338"/>
                              <a:gd name="connsiteX62" fmla="*/ 1266847 w 2014750"/>
                              <a:gd name="connsiteY62" fmla="*/ 137243 h 462338"/>
                              <a:gd name="connsiteX63" fmla="*/ 1266847 w 2014750"/>
                              <a:gd name="connsiteY63" fmla="*/ 3036 h 462338"/>
                              <a:gd name="connsiteX64" fmla="*/ 1307233 w 2014750"/>
                              <a:gd name="connsiteY64" fmla="*/ 3036 h 462338"/>
                              <a:gd name="connsiteX65" fmla="*/ 1341808 w 2014750"/>
                              <a:gd name="connsiteY65" fmla="*/ 76855 h 462338"/>
                              <a:gd name="connsiteX66" fmla="*/ 1376575 w 2014750"/>
                              <a:gd name="connsiteY66" fmla="*/ 3036 h 462338"/>
                              <a:gd name="connsiteX67" fmla="*/ 1416961 w 2014750"/>
                              <a:gd name="connsiteY67" fmla="*/ 3036 h 462338"/>
                              <a:gd name="connsiteX68" fmla="*/ 1416961 w 2014750"/>
                              <a:gd name="connsiteY68" fmla="*/ 137339 h 462338"/>
                              <a:gd name="connsiteX69" fmla="*/ 1386957 w 2014750"/>
                              <a:gd name="connsiteY69" fmla="*/ 137339 h 462338"/>
                              <a:gd name="connsiteX70" fmla="*/ 1541167 w 2014750"/>
                              <a:gd name="connsiteY70" fmla="*/ 137243 h 462338"/>
                              <a:gd name="connsiteX71" fmla="*/ 1528689 w 2014750"/>
                              <a:gd name="connsiteY71" fmla="*/ 108668 h 462338"/>
                              <a:gd name="connsiteX72" fmla="*/ 1472396 w 2014750"/>
                              <a:gd name="connsiteY72" fmla="*/ 108668 h 462338"/>
                              <a:gd name="connsiteX73" fmla="*/ 1459918 w 2014750"/>
                              <a:gd name="connsiteY73" fmla="*/ 137243 h 462338"/>
                              <a:gd name="connsiteX74" fmla="*/ 1428010 w 2014750"/>
                              <a:gd name="connsiteY74" fmla="*/ 137243 h 462338"/>
                              <a:gd name="connsiteX75" fmla="*/ 1486017 w 2014750"/>
                              <a:gd name="connsiteY75" fmla="*/ 2941 h 462338"/>
                              <a:gd name="connsiteX76" fmla="*/ 1514592 w 2014750"/>
                              <a:gd name="connsiteY76" fmla="*/ 2941 h 462338"/>
                              <a:gd name="connsiteX77" fmla="*/ 1572599 w 2014750"/>
                              <a:gd name="connsiteY77" fmla="*/ 137243 h 462338"/>
                              <a:gd name="connsiteX78" fmla="*/ 1500685 w 2014750"/>
                              <a:gd name="connsiteY78" fmla="*/ 42946 h 462338"/>
                              <a:gd name="connsiteX79" fmla="*/ 1483731 w 2014750"/>
                              <a:gd name="connsiteY79" fmla="*/ 81903 h 462338"/>
                              <a:gd name="connsiteX80" fmla="*/ 1517354 w 2014750"/>
                              <a:gd name="connsiteY80" fmla="*/ 81903 h 462338"/>
                              <a:gd name="connsiteX81" fmla="*/ 1640608 w 2014750"/>
                              <a:gd name="connsiteY81" fmla="*/ 28944 h 462338"/>
                              <a:gd name="connsiteX82" fmla="*/ 1640608 w 2014750"/>
                              <a:gd name="connsiteY82" fmla="*/ 137339 h 462338"/>
                              <a:gd name="connsiteX83" fmla="*/ 1610604 w 2014750"/>
                              <a:gd name="connsiteY83" fmla="*/ 137339 h 462338"/>
                              <a:gd name="connsiteX84" fmla="*/ 1610604 w 2014750"/>
                              <a:gd name="connsiteY84" fmla="*/ 28944 h 462338"/>
                              <a:gd name="connsiteX85" fmla="*/ 1572504 w 2014750"/>
                              <a:gd name="connsiteY85" fmla="*/ 28944 h 462338"/>
                              <a:gd name="connsiteX86" fmla="*/ 1572504 w 2014750"/>
                              <a:gd name="connsiteY86" fmla="*/ 3036 h 462338"/>
                              <a:gd name="connsiteX87" fmla="*/ 1678708 w 2014750"/>
                              <a:gd name="connsiteY87" fmla="*/ 3036 h 462338"/>
                              <a:gd name="connsiteX88" fmla="*/ 1678708 w 2014750"/>
                              <a:gd name="connsiteY88" fmla="*/ 28944 h 462338"/>
                              <a:gd name="connsiteX89" fmla="*/ 1695948 w 2014750"/>
                              <a:gd name="connsiteY89" fmla="*/ 3036 h 462338"/>
                              <a:gd name="connsiteX90" fmla="*/ 1726333 w 2014750"/>
                              <a:gd name="connsiteY90" fmla="*/ 3036 h 462338"/>
                              <a:gd name="connsiteX91" fmla="*/ 1726333 w 2014750"/>
                              <a:gd name="connsiteY91" fmla="*/ 137339 h 462338"/>
                              <a:gd name="connsiteX92" fmla="*/ 1696329 w 2014750"/>
                              <a:gd name="connsiteY92" fmla="*/ 137339 h 462338"/>
                              <a:gd name="connsiteX93" fmla="*/ 1754336 w 2014750"/>
                              <a:gd name="connsiteY93" fmla="*/ 3036 h 462338"/>
                              <a:gd name="connsiteX94" fmla="*/ 1784340 w 2014750"/>
                              <a:gd name="connsiteY94" fmla="*/ 3036 h 462338"/>
                              <a:gd name="connsiteX95" fmla="*/ 1784340 w 2014750"/>
                              <a:gd name="connsiteY95" fmla="*/ 58186 h 462338"/>
                              <a:gd name="connsiteX96" fmla="*/ 1835013 w 2014750"/>
                              <a:gd name="connsiteY96" fmla="*/ 3036 h 462338"/>
                              <a:gd name="connsiteX97" fmla="*/ 1872160 w 2014750"/>
                              <a:gd name="connsiteY97" fmla="*/ 3036 h 462338"/>
                              <a:gd name="connsiteX98" fmla="*/ 1818725 w 2014750"/>
                              <a:gd name="connsiteY98" fmla="*/ 62377 h 462338"/>
                              <a:gd name="connsiteX99" fmla="*/ 1844252 w 2014750"/>
                              <a:gd name="connsiteY99" fmla="*/ 98286 h 462338"/>
                              <a:gd name="connsiteX100" fmla="*/ 1872160 w 2014750"/>
                              <a:gd name="connsiteY100" fmla="*/ 137339 h 462338"/>
                              <a:gd name="connsiteX101" fmla="*/ 1837204 w 2014750"/>
                              <a:gd name="connsiteY101" fmla="*/ 137339 h 462338"/>
                              <a:gd name="connsiteX102" fmla="*/ 1797770 w 2014750"/>
                              <a:gd name="connsiteY102" fmla="*/ 84284 h 462338"/>
                              <a:gd name="connsiteX103" fmla="*/ 1784340 w 2014750"/>
                              <a:gd name="connsiteY103" fmla="*/ 99334 h 462338"/>
                              <a:gd name="connsiteX104" fmla="*/ 1784340 w 2014750"/>
                              <a:gd name="connsiteY104" fmla="*/ 137434 h 462338"/>
                              <a:gd name="connsiteX105" fmla="*/ 1754908 w 2014750"/>
                              <a:gd name="connsiteY105" fmla="*/ 137434 h 462338"/>
                              <a:gd name="connsiteX106" fmla="*/ 1981793 w 2014750"/>
                              <a:gd name="connsiteY106" fmla="*/ 137339 h 462338"/>
                              <a:gd name="connsiteX107" fmla="*/ 1969315 w 2014750"/>
                              <a:gd name="connsiteY107" fmla="*/ 108764 h 462338"/>
                              <a:gd name="connsiteX108" fmla="*/ 1913023 w 2014750"/>
                              <a:gd name="connsiteY108" fmla="*/ 108764 h 462338"/>
                              <a:gd name="connsiteX109" fmla="*/ 1900545 w 2014750"/>
                              <a:gd name="connsiteY109" fmla="*/ 137339 h 462338"/>
                              <a:gd name="connsiteX110" fmla="*/ 1869208 w 2014750"/>
                              <a:gd name="connsiteY110" fmla="*/ 137339 h 462338"/>
                              <a:gd name="connsiteX111" fmla="*/ 1927310 w 2014750"/>
                              <a:gd name="connsiteY111" fmla="*/ 3036 h 462338"/>
                              <a:gd name="connsiteX112" fmla="*/ 1955885 w 2014750"/>
                              <a:gd name="connsiteY112" fmla="*/ 3036 h 462338"/>
                              <a:gd name="connsiteX113" fmla="*/ 2013892 w 2014750"/>
                              <a:gd name="connsiteY113" fmla="*/ 137339 h 462338"/>
                              <a:gd name="connsiteX114" fmla="*/ 1941312 w 2014750"/>
                              <a:gd name="connsiteY114" fmla="*/ 43041 h 462338"/>
                              <a:gd name="connsiteX115" fmla="*/ 1924357 w 2014750"/>
                              <a:gd name="connsiteY115" fmla="*/ 81998 h 462338"/>
                              <a:gd name="connsiteX116" fmla="*/ 1957981 w 2014750"/>
                              <a:gd name="connsiteY116" fmla="*/ 81998 h 462338"/>
                              <a:gd name="connsiteX117" fmla="*/ 710777 w 2014750"/>
                              <a:gd name="connsiteY117" fmla="*/ 215920 h 462338"/>
                              <a:gd name="connsiteX118" fmla="*/ 710777 w 2014750"/>
                              <a:gd name="connsiteY118" fmla="*/ 324219 h 462338"/>
                              <a:gd name="connsiteX119" fmla="*/ 680773 w 2014750"/>
                              <a:gd name="connsiteY119" fmla="*/ 324219 h 462338"/>
                              <a:gd name="connsiteX120" fmla="*/ 680773 w 2014750"/>
                              <a:gd name="connsiteY120" fmla="*/ 215920 h 462338"/>
                              <a:gd name="connsiteX121" fmla="*/ 642673 w 2014750"/>
                              <a:gd name="connsiteY121" fmla="*/ 215920 h 462338"/>
                              <a:gd name="connsiteX122" fmla="*/ 642673 w 2014750"/>
                              <a:gd name="connsiteY122" fmla="*/ 189917 h 462338"/>
                              <a:gd name="connsiteX123" fmla="*/ 748687 w 2014750"/>
                              <a:gd name="connsiteY123" fmla="*/ 189917 h 462338"/>
                              <a:gd name="connsiteX124" fmla="*/ 748687 w 2014750"/>
                              <a:gd name="connsiteY124" fmla="*/ 215920 h 462338"/>
                              <a:gd name="connsiteX125" fmla="*/ 861748 w 2014750"/>
                              <a:gd name="connsiteY125" fmla="*/ 324314 h 462338"/>
                              <a:gd name="connsiteX126" fmla="*/ 849271 w 2014750"/>
                              <a:gd name="connsiteY126" fmla="*/ 295739 h 462338"/>
                              <a:gd name="connsiteX127" fmla="*/ 792883 w 2014750"/>
                              <a:gd name="connsiteY127" fmla="*/ 295739 h 462338"/>
                              <a:gd name="connsiteX128" fmla="*/ 780405 w 2014750"/>
                              <a:gd name="connsiteY128" fmla="*/ 324314 h 462338"/>
                              <a:gd name="connsiteX129" fmla="*/ 748496 w 2014750"/>
                              <a:gd name="connsiteY129" fmla="*/ 324314 h 462338"/>
                              <a:gd name="connsiteX130" fmla="*/ 806503 w 2014750"/>
                              <a:gd name="connsiteY130" fmla="*/ 190012 h 462338"/>
                              <a:gd name="connsiteX131" fmla="*/ 835555 w 2014750"/>
                              <a:gd name="connsiteY131" fmla="*/ 190012 h 462338"/>
                              <a:gd name="connsiteX132" fmla="*/ 893562 w 2014750"/>
                              <a:gd name="connsiteY132" fmla="*/ 324314 h 462338"/>
                              <a:gd name="connsiteX133" fmla="*/ 821458 w 2014750"/>
                              <a:gd name="connsiteY133" fmla="*/ 229922 h 462338"/>
                              <a:gd name="connsiteX134" fmla="*/ 804503 w 2014750"/>
                              <a:gd name="connsiteY134" fmla="*/ 268879 h 462338"/>
                              <a:gd name="connsiteX135" fmla="*/ 838126 w 2014750"/>
                              <a:gd name="connsiteY135" fmla="*/ 268879 h 462338"/>
                              <a:gd name="connsiteX136" fmla="*/ 998813 w 2014750"/>
                              <a:gd name="connsiteY136" fmla="*/ 189917 h 462338"/>
                              <a:gd name="connsiteX137" fmla="*/ 1028722 w 2014750"/>
                              <a:gd name="connsiteY137" fmla="*/ 189917 h 462338"/>
                              <a:gd name="connsiteX138" fmla="*/ 1028722 w 2014750"/>
                              <a:gd name="connsiteY138" fmla="*/ 324219 h 462338"/>
                              <a:gd name="connsiteX139" fmla="*/ 998623 w 2014750"/>
                              <a:gd name="connsiteY139" fmla="*/ 324219 h 462338"/>
                              <a:gd name="connsiteX140" fmla="*/ 934615 w 2014750"/>
                              <a:gd name="connsiteY140" fmla="*/ 240113 h 462338"/>
                              <a:gd name="connsiteX141" fmla="*/ 934615 w 2014750"/>
                              <a:gd name="connsiteY141" fmla="*/ 324219 h 462338"/>
                              <a:gd name="connsiteX142" fmla="*/ 904611 w 2014750"/>
                              <a:gd name="connsiteY142" fmla="*/ 324219 h 462338"/>
                              <a:gd name="connsiteX143" fmla="*/ 904611 w 2014750"/>
                              <a:gd name="connsiteY143" fmla="*/ 189917 h 462338"/>
                              <a:gd name="connsiteX144" fmla="*/ 933186 w 2014750"/>
                              <a:gd name="connsiteY144" fmla="*/ 189917 h 462338"/>
                              <a:gd name="connsiteX145" fmla="*/ 999099 w 2014750"/>
                              <a:gd name="connsiteY145" fmla="*/ 276404 h 462338"/>
                              <a:gd name="connsiteX146" fmla="*/ 1088158 w 2014750"/>
                              <a:gd name="connsiteY146" fmla="*/ 216777 h 462338"/>
                              <a:gd name="connsiteX147" fmla="*/ 1083776 w 2014750"/>
                              <a:gd name="connsiteY147" fmla="*/ 226302 h 462338"/>
                              <a:gd name="connsiteX148" fmla="*/ 1089110 w 2014750"/>
                              <a:gd name="connsiteY148" fmla="*/ 235827 h 462338"/>
                              <a:gd name="connsiteX149" fmla="*/ 1113494 w 2014750"/>
                              <a:gd name="connsiteY149" fmla="*/ 244019 h 462338"/>
                              <a:gd name="connsiteX150" fmla="*/ 1143212 w 2014750"/>
                              <a:gd name="connsiteY150" fmla="*/ 258116 h 462338"/>
                              <a:gd name="connsiteX151" fmla="*/ 1153785 w 2014750"/>
                              <a:gd name="connsiteY151" fmla="*/ 285643 h 462338"/>
                              <a:gd name="connsiteX152" fmla="*/ 1140164 w 2014750"/>
                              <a:gd name="connsiteY152" fmla="*/ 314885 h 462338"/>
                              <a:gd name="connsiteX153" fmla="*/ 1104541 w 2014750"/>
                              <a:gd name="connsiteY153" fmla="*/ 326124 h 462338"/>
                              <a:gd name="connsiteX154" fmla="*/ 1047391 w 2014750"/>
                              <a:gd name="connsiteY154" fmla="*/ 302502 h 462338"/>
                              <a:gd name="connsiteX155" fmla="*/ 1065298 w 2014750"/>
                              <a:gd name="connsiteY155" fmla="*/ 280595 h 462338"/>
                              <a:gd name="connsiteX156" fmla="*/ 1105398 w 2014750"/>
                              <a:gd name="connsiteY156" fmla="*/ 299645 h 462338"/>
                              <a:gd name="connsiteX157" fmla="*/ 1118352 w 2014750"/>
                              <a:gd name="connsiteY157" fmla="*/ 296120 h 462338"/>
                              <a:gd name="connsiteX158" fmla="*/ 1123114 w 2014750"/>
                              <a:gd name="connsiteY158" fmla="*/ 286595 h 462338"/>
                              <a:gd name="connsiteX159" fmla="*/ 1118066 w 2014750"/>
                              <a:gd name="connsiteY159" fmla="*/ 277070 h 462338"/>
                              <a:gd name="connsiteX160" fmla="*/ 1098349 w 2014750"/>
                              <a:gd name="connsiteY160" fmla="*/ 269831 h 462338"/>
                              <a:gd name="connsiteX161" fmla="*/ 1063964 w 2014750"/>
                              <a:gd name="connsiteY161" fmla="*/ 255353 h 462338"/>
                              <a:gd name="connsiteX162" fmla="*/ 1066374 w 2014750"/>
                              <a:gd name="connsiteY162" fmla="*/ 198694 h 462338"/>
                              <a:gd name="connsiteX163" fmla="*/ 1066917 w 2014750"/>
                              <a:gd name="connsiteY163" fmla="*/ 198203 h 462338"/>
                              <a:gd name="connsiteX164" fmla="*/ 1101207 w 2014750"/>
                              <a:gd name="connsiteY164" fmla="*/ 187821 h 462338"/>
                              <a:gd name="connsiteX165" fmla="*/ 1128067 w 2014750"/>
                              <a:gd name="connsiteY165" fmla="*/ 192393 h 462338"/>
                              <a:gd name="connsiteX166" fmla="*/ 1151499 w 2014750"/>
                              <a:gd name="connsiteY166" fmla="*/ 205442 h 462338"/>
                              <a:gd name="connsiteX167" fmla="*/ 1136354 w 2014750"/>
                              <a:gd name="connsiteY167" fmla="*/ 227350 h 462338"/>
                              <a:gd name="connsiteX168" fmla="*/ 1100254 w 2014750"/>
                              <a:gd name="connsiteY168" fmla="*/ 214110 h 462338"/>
                              <a:gd name="connsiteX169" fmla="*/ 1088158 w 2014750"/>
                              <a:gd name="connsiteY169" fmla="*/ 216777 h 462338"/>
                              <a:gd name="connsiteX170" fmla="*/ 1167025 w 2014750"/>
                              <a:gd name="connsiteY170" fmla="*/ 324219 h 462338"/>
                              <a:gd name="connsiteX171" fmla="*/ 1167025 w 2014750"/>
                              <a:gd name="connsiteY171" fmla="*/ 303645 h 462338"/>
                              <a:gd name="connsiteX172" fmla="*/ 1237605 w 2014750"/>
                              <a:gd name="connsiteY172" fmla="*/ 215920 h 462338"/>
                              <a:gd name="connsiteX173" fmla="*/ 1169596 w 2014750"/>
                              <a:gd name="connsiteY173" fmla="*/ 215920 h 462338"/>
                              <a:gd name="connsiteX174" fmla="*/ 1169596 w 2014750"/>
                              <a:gd name="connsiteY174" fmla="*/ 189917 h 462338"/>
                              <a:gd name="connsiteX175" fmla="*/ 1278658 w 2014750"/>
                              <a:gd name="connsiteY175" fmla="*/ 189917 h 462338"/>
                              <a:gd name="connsiteX176" fmla="*/ 1278658 w 2014750"/>
                              <a:gd name="connsiteY176" fmla="*/ 210681 h 462338"/>
                              <a:gd name="connsiteX177" fmla="*/ 1208458 w 2014750"/>
                              <a:gd name="connsiteY177" fmla="*/ 298121 h 462338"/>
                              <a:gd name="connsiteX178" fmla="*/ 1279801 w 2014750"/>
                              <a:gd name="connsiteY178" fmla="*/ 298121 h 462338"/>
                              <a:gd name="connsiteX179" fmla="*/ 1279801 w 2014750"/>
                              <a:gd name="connsiteY179" fmla="*/ 324219 h 462338"/>
                              <a:gd name="connsiteX180" fmla="*/ 1397720 w 2014750"/>
                              <a:gd name="connsiteY180" fmla="*/ 189917 h 462338"/>
                              <a:gd name="connsiteX181" fmla="*/ 1397720 w 2014750"/>
                              <a:gd name="connsiteY181" fmla="*/ 216682 h 462338"/>
                              <a:gd name="connsiteX182" fmla="*/ 1331045 w 2014750"/>
                              <a:gd name="connsiteY182" fmla="*/ 216682 h 462338"/>
                              <a:gd name="connsiteX183" fmla="*/ 1331045 w 2014750"/>
                              <a:gd name="connsiteY183" fmla="*/ 244495 h 462338"/>
                              <a:gd name="connsiteX184" fmla="*/ 1391243 w 2014750"/>
                              <a:gd name="connsiteY184" fmla="*/ 244495 h 462338"/>
                              <a:gd name="connsiteX185" fmla="*/ 1391243 w 2014750"/>
                              <a:gd name="connsiteY185" fmla="*/ 270022 h 462338"/>
                              <a:gd name="connsiteX186" fmla="*/ 1331045 w 2014750"/>
                              <a:gd name="connsiteY186" fmla="*/ 270022 h 462338"/>
                              <a:gd name="connsiteX187" fmla="*/ 1331045 w 2014750"/>
                              <a:gd name="connsiteY187" fmla="*/ 297930 h 462338"/>
                              <a:gd name="connsiteX188" fmla="*/ 1400006 w 2014750"/>
                              <a:gd name="connsiteY188" fmla="*/ 297930 h 462338"/>
                              <a:gd name="connsiteX189" fmla="*/ 1400006 w 2014750"/>
                              <a:gd name="connsiteY189" fmla="*/ 324410 h 462338"/>
                              <a:gd name="connsiteX190" fmla="*/ 1301232 w 2014750"/>
                              <a:gd name="connsiteY190" fmla="*/ 324410 h 462338"/>
                              <a:gd name="connsiteX191" fmla="*/ 1301232 w 2014750"/>
                              <a:gd name="connsiteY191" fmla="*/ 189917 h 462338"/>
                              <a:gd name="connsiteX192" fmla="*/ 1360287 w 2014750"/>
                              <a:gd name="connsiteY192" fmla="*/ 176105 h 462338"/>
                              <a:gd name="connsiteX193" fmla="*/ 1332760 w 2014750"/>
                              <a:gd name="connsiteY193" fmla="*/ 176105 h 462338"/>
                              <a:gd name="connsiteX194" fmla="*/ 1357239 w 2014750"/>
                              <a:gd name="connsiteY194" fmla="*/ 142101 h 462338"/>
                              <a:gd name="connsiteX195" fmla="*/ 1386957 w 2014750"/>
                              <a:gd name="connsiteY195" fmla="*/ 154579 h 462338"/>
                              <a:gd name="connsiteX196" fmla="*/ 1421914 w 2014750"/>
                              <a:gd name="connsiteY196" fmla="*/ 189917 h 462338"/>
                              <a:gd name="connsiteX197" fmla="*/ 1451917 w 2014750"/>
                              <a:gd name="connsiteY197" fmla="*/ 189917 h 462338"/>
                              <a:gd name="connsiteX198" fmla="*/ 1451917 w 2014750"/>
                              <a:gd name="connsiteY198" fmla="*/ 245066 h 462338"/>
                              <a:gd name="connsiteX199" fmla="*/ 1502686 w 2014750"/>
                              <a:gd name="connsiteY199" fmla="*/ 189917 h 462338"/>
                              <a:gd name="connsiteX200" fmla="*/ 1539738 w 2014750"/>
                              <a:gd name="connsiteY200" fmla="*/ 189917 h 462338"/>
                              <a:gd name="connsiteX201" fmla="*/ 1486303 w 2014750"/>
                              <a:gd name="connsiteY201" fmla="*/ 249257 h 462338"/>
                              <a:gd name="connsiteX202" fmla="*/ 1511830 w 2014750"/>
                              <a:gd name="connsiteY202" fmla="*/ 285167 h 462338"/>
                              <a:gd name="connsiteX203" fmla="*/ 1539738 w 2014750"/>
                              <a:gd name="connsiteY203" fmla="*/ 324219 h 462338"/>
                              <a:gd name="connsiteX204" fmla="*/ 1504781 w 2014750"/>
                              <a:gd name="connsiteY204" fmla="*/ 324219 h 462338"/>
                              <a:gd name="connsiteX205" fmla="*/ 1465348 w 2014750"/>
                              <a:gd name="connsiteY205" fmla="*/ 271165 h 462338"/>
                              <a:gd name="connsiteX206" fmla="*/ 1451917 w 2014750"/>
                              <a:gd name="connsiteY206" fmla="*/ 286214 h 462338"/>
                              <a:gd name="connsiteX207" fmla="*/ 1451917 w 2014750"/>
                              <a:gd name="connsiteY207" fmla="*/ 324314 h 462338"/>
                              <a:gd name="connsiteX208" fmla="*/ 1421914 w 2014750"/>
                              <a:gd name="connsiteY208" fmla="*/ 324314 h 462338"/>
                              <a:gd name="connsiteX209" fmla="*/ 674487 w 2014750"/>
                              <a:gd name="connsiteY209" fmla="*/ 393085 h 462338"/>
                              <a:gd name="connsiteX210" fmla="*/ 680488 w 2014750"/>
                              <a:gd name="connsiteY210" fmla="*/ 408230 h 462338"/>
                              <a:gd name="connsiteX211" fmla="*/ 674677 w 2014750"/>
                              <a:gd name="connsiteY211" fmla="*/ 423470 h 462338"/>
                              <a:gd name="connsiteX212" fmla="*/ 656961 w 2014750"/>
                              <a:gd name="connsiteY212" fmla="*/ 429089 h 462338"/>
                              <a:gd name="connsiteX213" fmla="*/ 643150 w 2014750"/>
                              <a:gd name="connsiteY213" fmla="*/ 429089 h 462338"/>
                              <a:gd name="connsiteX214" fmla="*/ 643150 w 2014750"/>
                              <a:gd name="connsiteY214" fmla="*/ 387370 h 462338"/>
                              <a:gd name="connsiteX215" fmla="*/ 657342 w 2014750"/>
                              <a:gd name="connsiteY215" fmla="*/ 387370 h 462338"/>
                              <a:gd name="connsiteX216" fmla="*/ 674487 w 2014750"/>
                              <a:gd name="connsiteY216" fmla="*/ 393085 h 462338"/>
                              <a:gd name="connsiteX217" fmla="*/ 673439 w 2014750"/>
                              <a:gd name="connsiteY217" fmla="*/ 408325 h 462338"/>
                              <a:gd name="connsiteX218" fmla="*/ 657151 w 2014750"/>
                              <a:gd name="connsiteY218" fmla="*/ 394133 h 462338"/>
                              <a:gd name="connsiteX219" fmla="*/ 650008 w 2014750"/>
                              <a:gd name="connsiteY219" fmla="*/ 394133 h 462338"/>
                              <a:gd name="connsiteX220" fmla="*/ 650008 w 2014750"/>
                              <a:gd name="connsiteY220" fmla="*/ 422708 h 462338"/>
                              <a:gd name="connsiteX221" fmla="*/ 657723 w 2014750"/>
                              <a:gd name="connsiteY221" fmla="*/ 422708 h 462338"/>
                              <a:gd name="connsiteX222" fmla="*/ 669248 w 2014750"/>
                              <a:gd name="connsiteY222" fmla="*/ 419088 h 462338"/>
                              <a:gd name="connsiteX223" fmla="*/ 673439 w 2014750"/>
                              <a:gd name="connsiteY223" fmla="*/ 408325 h 462338"/>
                              <a:gd name="connsiteX224" fmla="*/ 718588 w 2014750"/>
                              <a:gd name="connsiteY224" fmla="*/ 387370 h 462338"/>
                              <a:gd name="connsiteX225" fmla="*/ 718588 w 2014750"/>
                              <a:gd name="connsiteY225" fmla="*/ 393942 h 462338"/>
                              <a:gd name="connsiteX226" fmla="*/ 696490 w 2014750"/>
                              <a:gd name="connsiteY226" fmla="*/ 393942 h 462338"/>
                              <a:gd name="connsiteX227" fmla="*/ 696490 w 2014750"/>
                              <a:gd name="connsiteY227" fmla="*/ 404991 h 462338"/>
                              <a:gd name="connsiteX228" fmla="*/ 716683 w 2014750"/>
                              <a:gd name="connsiteY228" fmla="*/ 404991 h 462338"/>
                              <a:gd name="connsiteX229" fmla="*/ 716683 w 2014750"/>
                              <a:gd name="connsiteY229" fmla="*/ 411182 h 462338"/>
                              <a:gd name="connsiteX230" fmla="*/ 696871 w 2014750"/>
                              <a:gd name="connsiteY230" fmla="*/ 411182 h 462338"/>
                              <a:gd name="connsiteX231" fmla="*/ 696871 w 2014750"/>
                              <a:gd name="connsiteY231" fmla="*/ 422231 h 462338"/>
                              <a:gd name="connsiteX232" fmla="*/ 719635 w 2014750"/>
                              <a:gd name="connsiteY232" fmla="*/ 422231 h 462338"/>
                              <a:gd name="connsiteX233" fmla="*/ 719635 w 2014750"/>
                              <a:gd name="connsiteY233" fmla="*/ 428804 h 462338"/>
                              <a:gd name="connsiteX234" fmla="*/ 689822 w 2014750"/>
                              <a:gd name="connsiteY234" fmla="*/ 428804 h 462338"/>
                              <a:gd name="connsiteX235" fmla="*/ 689822 w 2014750"/>
                              <a:gd name="connsiteY235" fmla="*/ 387370 h 462338"/>
                              <a:gd name="connsiteX236" fmla="*/ 756116 w 2014750"/>
                              <a:gd name="connsiteY236" fmla="*/ 390989 h 462338"/>
                              <a:gd name="connsiteX237" fmla="*/ 760498 w 2014750"/>
                              <a:gd name="connsiteY237" fmla="*/ 402134 h 462338"/>
                              <a:gd name="connsiteX238" fmla="*/ 756021 w 2014750"/>
                              <a:gd name="connsiteY238" fmla="*/ 413183 h 462338"/>
                              <a:gd name="connsiteX239" fmla="*/ 742495 w 2014750"/>
                              <a:gd name="connsiteY239" fmla="*/ 416707 h 462338"/>
                              <a:gd name="connsiteX240" fmla="*/ 735161 w 2014750"/>
                              <a:gd name="connsiteY240" fmla="*/ 416707 h 462338"/>
                              <a:gd name="connsiteX241" fmla="*/ 735161 w 2014750"/>
                              <a:gd name="connsiteY241" fmla="*/ 428804 h 462338"/>
                              <a:gd name="connsiteX242" fmla="*/ 728208 w 2014750"/>
                              <a:gd name="connsiteY242" fmla="*/ 428804 h 462338"/>
                              <a:gd name="connsiteX243" fmla="*/ 728208 w 2014750"/>
                              <a:gd name="connsiteY243" fmla="*/ 387370 h 462338"/>
                              <a:gd name="connsiteX244" fmla="*/ 742400 w 2014750"/>
                              <a:gd name="connsiteY244" fmla="*/ 387370 h 462338"/>
                              <a:gd name="connsiteX245" fmla="*/ 756116 w 2014750"/>
                              <a:gd name="connsiteY245" fmla="*/ 391275 h 462338"/>
                              <a:gd name="connsiteX246" fmla="*/ 751163 w 2014750"/>
                              <a:gd name="connsiteY246" fmla="*/ 408134 h 462338"/>
                              <a:gd name="connsiteX247" fmla="*/ 753354 w 2014750"/>
                              <a:gd name="connsiteY247" fmla="*/ 401562 h 462338"/>
                              <a:gd name="connsiteX248" fmla="*/ 750687 w 2014750"/>
                              <a:gd name="connsiteY248" fmla="*/ 395561 h 462338"/>
                              <a:gd name="connsiteX249" fmla="*/ 742305 w 2014750"/>
                              <a:gd name="connsiteY249" fmla="*/ 393752 h 462338"/>
                              <a:gd name="connsiteX250" fmla="*/ 735161 w 2014750"/>
                              <a:gd name="connsiteY250" fmla="*/ 393752 h 462338"/>
                              <a:gd name="connsiteX251" fmla="*/ 735161 w 2014750"/>
                              <a:gd name="connsiteY251" fmla="*/ 410325 h 462338"/>
                              <a:gd name="connsiteX252" fmla="*/ 743257 w 2014750"/>
                              <a:gd name="connsiteY252" fmla="*/ 410325 h 462338"/>
                              <a:gd name="connsiteX253" fmla="*/ 751163 w 2014750"/>
                              <a:gd name="connsiteY253" fmla="*/ 408420 h 462338"/>
                              <a:gd name="connsiteX254" fmla="*/ 774595 w 2014750"/>
                              <a:gd name="connsiteY254" fmla="*/ 419374 h 462338"/>
                              <a:gd name="connsiteX255" fmla="*/ 770404 w 2014750"/>
                              <a:gd name="connsiteY255" fmla="*/ 428899 h 462338"/>
                              <a:gd name="connsiteX256" fmla="*/ 762974 w 2014750"/>
                              <a:gd name="connsiteY256" fmla="*/ 428899 h 462338"/>
                              <a:gd name="connsiteX257" fmla="*/ 781167 w 2014750"/>
                              <a:gd name="connsiteY257" fmla="*/ 387370 h 462338"/>
                              <a:gd name="connsiteX258" fmla="*/ 788692 w 2014750"/>
                              <a:gd name="connsiteY258" fmla="*/ 387370 h 462338"/>
                              <a:gd name="connsiteX259" fmla="*/ 806884 w 2014750"/>
                              <a:gd name="connsiteY259" fmla="*/ 428804 h 462338"/>
                              <a:gd name="connsiteX260" fmla="*/ 799455 w 2014750"/>
                              <a:gd name="connsiteY260" fmla="*/ 428804 h 462338"/>
                              <a:gd name="connsiteX261" fmla="*/ 795264 w 2014750"/>
                              <a:gd name="connsiteY261" fmla="*/ 419279 h 462338"/>
                              <a:gd name="connsiteX262" fmla="*/ 792406 w 2014750"/>
                              <a:gd name="connsiteY262" fmla="*/ 412897 h 462338"/>
                              <a:gd name="connsiteX263" fmla="*/ 784882 w 2014750"/>
                              <a:gd name="connsiteY263" fmla="*/ 395847 h 462338"/>
                              <a:gd name="connsiteX264" fmla="*/ 777452 w 2014750"/>
                              <a:gd name="connsiteY264" fmla="*/ 412897 h 462338"/>
                              <a:gd name="connsiteX265" fmla="*/ 845651 w 2014750"/>
                              <a:gd name="connsiteY265" fmla="*/ 400895 h 462338"/>
                              <a:gd name="connsiteX266" fmla="*/ 836698 w 2014750"/>
                              <a:gd name="connsiteY266" fmla="*/ 413754 h 462338"/>
                              <a:gd name="connsiteX267" fmla="*/ 847556 w 2014750"/>
                              <a:gd name="connsiteY267" fmla="*/ 428804 h 462338"/>
                              <a:gd name="connsiteX268" fmla="*/ 838698 w 2014750"/>
                              <a:gd name="connsiteY268" fmla="*/ 428804 h 462338"/>
                              <a:gd name="connsiteX269" fmla="*/ 829173 w 2014750"/>
                              <a:gd name="connsiteY269" fmla="*/ 414897 h 462338"/>
                              <a:gd name="connsiteX270" fmla="*/ 819648 w 2014750"/>
                              <a:gd name="connsiteY270" fmla="*/ 414897 h 462338"/>
                              <a:gd name="connsiteX271" fmla="*/ 819648 w 2014750"/>
                              <a:gd name="connsiteY271" fmla="*/ 428804 h 462338"/>
                              <a:gd name="connsiteX272" fmla="*/ 812599 w 2014750"/>
                              <a:gd name="connsiteY272" fmla="*/ 428804 h 462338"/>
                              <a:gd name="connsiteX273" fmla="*/ 812599 w 2014750"/>
                              <a:gd name="connsiteY273" fmla="*/ 387370 h 462338"/>
                              <a:gd name="connsiteX274" fmla="*/ 828030 w 2014750"/>
                              <a:gd name="connsiteY274" fmla="*/ 387370 h 462338"/>
                              <a:gd name="connsiteX275" fmla="*/ 841555 w 2014750"/>
                              <a:gd name="connsiteY275" fmla="*/ 390608 h 462338"/>
                              <a:gd name="connsiteX276" fmla="*/ 845651 w 2014750"/>
                              <a:gd name="connsiteY276" fmla="*/ 401181 h 462338"/>
                              <a:gd name="connsiteX277" fmla="*/ 836126 w 2014750"/>
                              <a:gd name="connsiteY277" fmla="*/ 406706 h 462338"/>
                              <a:gd name="connsiteX278" fmla="*/ 838222 w 2014750"/>
                              <a:gd name="connsiteY278" fmla="*/ 400800 h 462338"/>
                              <a:gd name="connsiteX279" fmla="*/ 836031 w 2014750"/>
                              <a:gd name="connsiteY279" fmla="*/ 395276 h 462338"/>
                              <a:gd name="connsiteX280" fmla="*/ 828220 w 2014750"/>
                              <a:gd name="connsiteY280" fmla="*/ 393752 h 462338"/>
                              <a:gd name="connsiteX281" fmla="*/ 819362 w 2014750"/>
                              <a:gd name="connsiteY281" fmla="*/ 393752 h 462338"/>
                              <a:gd name="connsiteX282" fmla="*/ 819362 w 2014750"/>
                              <a:gd name="connsiteY282" fmla="*/ 408515 h 462338"/>
                              <a:gd name="connsiteX283" fmla="*/ 828030 w 2014750"/>
                              <a:gd name="connsiteY283" fmla="*/ 408515 h 462338"/>
                              <a:gd name="connsiteX284" fmla="*/ 836412 w 2014750"/>
                              <a:gd name="connsiteY284" fmla="*/ 406991 h 462338"/>
                              <a:gd name="connsiteX285" fmla="*/ 871083 w 2014750"/>
                              <a:gd name="connsiteY285" fmla="*/ 393847 h 462338"/>
                              <a:gd name="connsiteX286" fmla="*/ 871083 w 2014750"/>
                              <a:gd name="connsiteY286" fmla="*/ 428804 h 462338"/>
                              <a:gd name="connsiteX287" fmla="*/ 864130 w 2014750"/>
                              <a:gd name="connsiteY287" fmla="*/ 428804 h 462338"/>
                              <a:gd name="connsiteX288" fmla="*/ 864130 w 2014750"/>
                              <a:gd name="connsiteY288" fmla="*/ 394133 h 462338"/>
                              <a:gd name="connsiteX289" fmla="*/ 851557 w 2014750"/>
                              <a:gd name="connsiteY289" fmla="*/ 394133 h 462338"/>
                              <a:gd name="connsiteX290" fmla="*/ 851557 w 2014750"/>
                              <a:gd name="connsiteY290" fmla="*/ 387370 h 462338"/>
                              <a:gd name="connsiteX291" fmla="*/ 883656 w 2014750"/>
                              <a:gd name="connsiteY291" fmla="*/ 387370 h 462338"/>
                              <a:gd name="connsiteX292" fmla="*/ 883656 w 2014750"/>
                              <a:gd name="connsiteY292" fmla="*/ 393847 h 462338"/>
                              <a:gd name="connsiteX293" fmla="*/ 898229 w 2014750"/>
                              <a:gd name="connsiteY293" fmla="*/ 428804 h 462338"/>
                              <a:gd name="connsiteX294" fmla="*/ 891181 w 2014750"/>
                              <a:gd name="connsiteY294" fmla="*/ 428804 h 462338"/>
                              <a:gd name="connsiteX295" fmla="*/ 891181 w 2014750"/>
                              <a:gd name="connsiteY295" fmla="*/ 387370 h 462338"/>
                              <a:gd name="connsiteX296" fmla="*/ 902134 w 2014750"/>
                              <a:gd name="connsiteY296" fmla="*/ 387370 h 462338"/>
                              <a:gd name="connsiteX297" fmla="*/ 914612 w 2014750"/>
                              <a:gd name="connsiteY297" fmla="*/ 413373 h 462338"/>
                              <a:gd name="connsiteX298" fmla="*/ 927376 w 2014750"/>
                              <a:gd name="connsiteY298" fmla="*/ 387370 h 462338"/>
                              <a:gd name="connsiteX299" fmla="*/ 938234 w 2014750"/>
                              <a:gd name="connsiteY299" fmla="*/ 387370 h 462338"/>
                              <a:gd name="connsiteX300" fmla="*/ 938234 w 2014750"/>
                              <a:gd name="connsiteY300" fmla="*/ 428804 h 462338"/>
                              <a:gd name="connsiteX301" fmla="*/ 931281 w 2014750"/>
                              <a:gd name="connsiteY301" fmla="*/ 428804 h 462338"/>
                              <a:gd name="connsiteX302" fmla="*/ 931281 w 2014750"/>
                              <a:gd name="connsiteY302" fmla="*/ 396895 h 462338"/>
                              <a:gd name="connsiteX303" fmla="*/ 916708 w 2014750"/>
                              <a:gd name="connsiteY303" fmla="*/ 425470 h 462338"/>
                              <a:gd name="connsiteX304" fmla="*/ 912802 w 2014750"/>
                              <a:gd name="connsiteY304" fmla="*/ 425470 h 462338"/>
                              <a:gd name="connsiteX305" fmla="*/ 898420 w 2014750"/>
                              <a:gd name="connsiteY305" fmla="*/ 396895 h 462338"/>
                              <a:gd name="connsiteX306" fmla="*/ 978811 w 2014750"/>
                              <a:gd name="connsiteY306" fmla="*/ 387370 h 462338"/>
                              <a:gd name="connsiteX307" fmla="*/ 978811 w 2014750"/>
                              <a:gd name="connsiteY307" fmla="*/ 393942 h 462338"/>
                              <a:gd name="connsiteX308" fmla="*/ 956713 w 2014750"/>
                              <a:gd name="connsiteY308" fmla="*/ 393942 h 462338"/>
                              <a:gd name="connsiteX309" fmla="*/ 956713 w 2014750"/>
                              <a:gd name="connsiteY309" fmla="*/ 404991 h 462338"/>
                              <a:gd name="connsiteX310" fmla="*/ 976525 w 2014750"/>
                              <a:gd name="connsiteY310" fmla="*/ 404991 h 462338"/>
                              <a:gd name="connsiteX311" fmla="*/ 976525 w 2014750"/>
                              <a:gd name="connsiteY311" fmla="*/ 411182 h 462338"/>
                              <a:gd name="connsiteX312" fmla="*/ 956713 w 2014750"/>
                              <a:gd name="connsiteY312" fmla="*/ 411182 h 462338"/>
                              <a:gd name="connsiteX313" fmla="*/ 956713 w 2014750"/>
                              <a:gd name="connsiteY313" fmla="*/ 422231 h 462338"/>
                              <a:gd name="connsiteX314" fmla="*/ 979477 w 2014750"/>
                              <a:gd name="connsiteY314" fmla="*/ 422231 h 462338"/>
                              <a:gd name="connsiteX315" fmla="*/ 979477 w 2014750"/>
                              <a:gd name="connsiteY315" fmla="*/ 428804 h 462338"/>
                              <a:gd name="connsiteX316" fmla="*/ 949759 w 2014750"/>
                              <a:gd name="connsiteY316" fmla="*/ 428804 h 462338"/>
                              <a:gd name="connsiteX317" fmla="*/ 949759 w 2014750"/>
                              <a:gd name="connsiteY317" fmla="*/ 387370 h 462338"/>
                              <a:gd name="connsiteX318" fmla="*/ 1019482 w 2014750"/>
                              <a:gd name="connsiteY318" fmla="*/ 387370 h 462338"/>
                              <a:gd name="connsiteX319" fmla="*/ 1026436 w 2014750"/>
                              <a:gd name="connsiteY319" fmla="*/ 387370 h 462338"/>
                              <a:gd name="connsiteX320" fmla="*/ 1026436 w 2014750"/>
                              <a:gd name="connsiteY320" fmla="*/ 428804 h 462338"/>
                              <a:gd name="connsiteX321" fmla="*/ 1018911 w 2014750"/>
                              <a:gd name="connsiteY321" fmla="*/ 428804 h 462338"/>
                              <a:gd name="connsiteX322" fmla="*/ 995479 w 2014750"/>
                              <a:gd name="connsiteY322" fmla="*/ 398609 h 462338"/>
                              <a:gd name="connsiteX323" fmla="*/ 995479 w 2014750"/>
                              <a:gd name="connsiteY323" fmla="*/ 428804 h 462338"/>
                              <a:gd name="connsiteX324" fmla="*/ 988431 w 2014750"/>
                              <a:gd name="connsiteY324" fmla="*/ 428804 h 462338"/>
                              <a:gd name="connsiteX325" fmla="*/ 988431 w 2014750"/>
                              <a:gd name="connsiteY325" fmla="*/ 387370 h 462338"/>
                              <a:gd name="connsiteX326" fmla="*/ 995479 w 2014750"/>
                              <a:gd name="connsiteY326" fmla="*/ 387370 h 462338"/>
                              <a:gd name="connsiteX327" fmla="*/ 1019482 w 2014750"/>
                              <a:gd name="connsiteY327" fmla="*/ 418326 h 462338"/>
                              <a:gd name="connsiteX328" fmla="*/ 1053582 w 2014750"/>
                              <a:gd name="connsiteY328" fmla="*/ 393847 h 462338"/>
                              <a:gd name="connsiteX329" fmla="*/ 1053582 w 2014750"/>
                              <a:gd name="connsiteY329" fmla="*/ 428804 h 462338"/>
                              <a:gd name="connsiteX330" fmla="*/ 1046629 w 2014750"/>
                              <a:gd name="connsiteY330" fmla="*/ 428804 h 462338"/>
                              <a:gd name="connsiteX331" fmla="*/ 1046629 w 2014750"/>
                              <a:gd name="connsiteY331" fmla="*/ 394133 h 462338"/>
                              <a:gd name="connsiteX332" fmla="*/ 1034056 w 2014750"/>
                              <a:gd name="connsiteY332" fmla="*/ 394133 h 462338"/>
                              <a:gd name="connsiteX333" fmla="*/ 1034056 w 2014750"/>
                              <a:gd name="connsiteY333" fmla="*/ 387370 h 462338"/>
                              <a:gd name="connsiteX334" fmla="*/ 1066155 w 2014750"/>
                              <a:gd name="connsiteY334" fmla="*/ 387370 h 462338"/>
                              <a:gd name="connsiteX335" fmla="*/ 1066155 w 2014750"/>
                              <a:gd name="connsiteY335" fmla="*/ 393847 h 462338"/>
                              <a:gd name="connsiteX336" fmla="*/ 1124543 w 2014750"/>
                              <a:gd name="connsiteY336" fmla="*/ 423089 h 462338"/>
                              <a:gd name="connsiteX337" fmla="*/ 1093587 w 2014750"/>
                              <a:gd name="connsiteY337" fmla="*/ 423089 h 462338"/>
                              <a:gd name="connsiteX338" fmla="*/ 1087300 w 2014750"/>
                              <a:gd name="connsiteY338" fmla="*/ 407849 h 462338"/>
                              <a:gd name="connsiteX339" fmla="*/ 1093587 w 2014750"/>
                              <a:gd name="connsiteY339" fmla="*/ 392513 h 462338"/>
                              <a:gd name="connsiteX340" fmla="*/ 1124543 w 2014750"/>
                              <a:gd name="connsiteY340" fmla="*/ 392513 h 462338"/>
                              <a:gd name="connsiteX341" fmla="*/ 1130830 w 2014750"/>
                              <a:gd name="connsiteY341" fmla="*/ 407849 h 462338"/>
                              <a:gd name="connsiteX342" fmla="*/ 1124543 w 2014750"/>
                              <a:gd name="connsiteY342" fmla="*/ 423374 h 462338"/>
                              <a:gd name="connsiteX343" fmla="*/ 1119495 w 2014750"/>
                              <a:gd name="connsiteY343" fmla="*/ 397181 h 462338"/>
                              <a:gd name="connsiteX344" fmla="*/ 1098883 w 2014750"/>
                              <a:gd name="connsiteY344" fmla="*/ 396929 h 462338"/>
                              <a:gd name="connsiteX345" fmla="*/ 1098635 w 2014750"/>
                              <a:gd name="connsiteY345" fmla="*/ 397181 h 462338"/>
                              <a:gd name="connsiteX346" fmla="*/ 1094444 w 2014750"/>
                              <a:gd name="connsiteY346" fmla="*/ 407849 h 462338"/>
                              <a:gd name="connsiteX347" fmla="*/ 1098635 w 2014750"/>
                              <a:gd name="connsiteY347" fmla="*/ 418421 h 462338"/>
                              <a:gd name="connsiteX348" fmla="*/ 1119247 w 2014750"/>
                              <a:gd name="connsiteY348" fmla="*/ 418673 h 462338"/>
                              <a:gd name="connsiteX349" fmla="*/ 1119495 w 2014750"/>
                              <a:gd name="connsiteY349" fmla="*/ 418421 h 462338"/>
                              <a:gd name="connsiteX350" fmla="*/ 1123686 w 2014750"/>
                              <a:gd name="connsiteY350" fmla="*/ 407849 h 462338"/>
                              <a:gd name="connsiteX351" fmla="*/ 1119495 w 2014750"/>
                              <a:gd name="connsiteY351" fmla="*/ 397466 h 462338"/>
                              <a:gd name="connsiteX352" fmla="*/ 1146641 w 2014750"/>
                              <a:gd name="connsiteY352" fmla="*/ 393942 h 462338"/>
                              <a:gd name="connsiteX353" fmla="*/ 1146641 w 2014750"/>
                              <a:gd name="connsiteY353" fmla="*/ 405277 h 462338"/>
                              <a:gd name="connsiteX354" fmla="*/ 1165024 w 2014750"/>
                              <a:gd name="connsiteY354" fmla="*/ 405277 h 462338"/>
                              <a:gd name="connsiteX355" fmla="*/ 1165024 w 2014750"/>
                              <a:gd name="connsiteY355" fmla="*/ 411754 h 462338"/>
                              <a:gd name="connsiteX356" fmla="*/ 1146641 w 2014750"/>
                              <a:gd name="connsiteY356" fmla="*/ 411754 h 462338"/>
                              <a:gd name="connsiteX357" fmla="*/ 1146641 w 2014750"/>
                              <a:gd name="connsiteY357" fmla="*/ 428804 h 462338"/>
                              <a:gd name="connsiteX358" fmla="*/ 1139688 w 2014750"/>
                              <a:gd name="connsiteY358" fmla="*/ 428804 h 462338"/>
                              <a:gd name="connsiteX359" fmla="*/ 1139688 w 2014750"/>
                              <a:gd name="connsiteY359" fmla="*/ 387370 h 462338"/>
                              <a:gd name="connsiteX360" fmla="*/ 1167310 w 2014750"/>
                              <a:gd name="connsiteY360" fmla="*/ 387370 h 462338"/>
                              <a:gd name="connsiteX361" fmla="*/ 1167310 w 2014750"/>
                              <a:gd name="connsiteY361" fmla="*/ 393942 h 462338"/>
                              <a:gd name="connsiteX362" fmla="*/ 1210554 w 2014750"/>
                              <a:gd name="connsiteY362" fmla="*/ 422517 h 462338"/>
                              <a:gd name="connsiteX363" fmla="*/ 1216745 w 2014750"/>
                              <a:gd name="connsiteY363" fmla="*/ 421374 h 462338"/>
                              <a:gd name="connsiteX364" fmla="*/ 1222174 w 2014750"/>
                              <a:gd name="connsiteY364" fmla="*/ 417469 h 462338"/>
                              <a:gd name="connsiteX365" fmla="*/ 1226746 w 2014750"/>
                              <a:gd name="connsiteY365" fmla="*/ 422136 h 462338"/>
                              <a:gd name="connsiteX366" fmla="*/ 1210744 w 2014750"/>
                              <a:gd name="connsiteY366" fmla="*/ 429375 h 462338"/>
                              <a:gd name="connsiteX367" fmla="*/ 1195219 w 2014750"/>
                              <a:gd name="connsiteY367" fmla="*/ 423374 h 462338"/>
                              <a:gd name="connsiteX368" fmla="*/ 1189027 w 2014750"/>
                              <a:gd name="connsiteY368" fmla="*/ 408039 h 462338"/>
                              <a:gd name="connsiteX369" fmla="*/ 1195314 w 2014750"/>
                              <a:gd name="connsiteY369" fmla="*/ 392704 h 462338"/>
                              <a:gd name="connsiteX370" fmla="*/ 1211221 w 2014750"/>
                              <a:gd name="connsiteY370" fmla="*/ 386513 h 462338"/>
                              <a:gd name="connsiteX371" fmla="*/ 1227318 w 2014750"/>
                              <a:gd name="connsiteY371" fmla="*/ 393561 h 462338"/>
                              <a:gd name="connsiteX372" fmla="*/ 1222841 w 2014750"/>
                              <a:gd name="connsiteY372" fmla="*/ 398419 h 462338"/>
                              <a:gd name="connsiteX373" fmla="*/ 1217317 w 2014750"/>
                              <a:gd name="connsiteY373" fmla="*/ 394514 h 462338"/>
                              <a:gd name="connsiteX374" fmla="*/ 1211030 w 2014750"/>
                              <a:gd name="connsiteY374" fmla="*/ 393371 h 462338"/>
                              <a:gd name="connsiteX375" fmla="*/ 1200553 w 2014750"/>
                              <a:gd name="connsiteY375" fmla="*/ 397466 h 462338"/>
                              <a:gd name="connsiteX376" fmla="*/ 1196266 w 2014750"/>
                              <a:gd name="connsiteY376" fmla="*/ 407753 h 462338"/>
                              <a:gd name="connsiteX377" fmla="*/ 1200553 w 2014750"/>
                              <a:gd name="connsiteY377" fmla="*/ 418326 h 462338"/>
                              <a:gd name="connsiteX378" fmla="*/ 1210554 w 2014750"/>
                              <a:gd name="connsiteY378" fmla="*/ 422708 h 462338"/>
                              <a:gd name="connsiteX379" fmla="*/ 1269895 w 2014750"/>
                              <a:gd name="connsiteY379" fmla="*/ 423184 h 462338"/>
                              <a:gd name="connsiteX380" fmla="*/ 1238843 w 2014750"/>
                              <a:gd name="connsiteY380" fmla="*/ 423184 h 462338"/>
                              <a:gd name="connsiteX381" fmla="*/ 1232557 w 2014750"/>
                              <a:gd name="connsiteY381" fmla="*/ 407944 h 462338"/>
                              <a:gd name="connsiteX382" fmla="*/ 1238843 w 2014750"/>
                              <a:gd name="connsiteY382" fmla="*/ 392609 h 462338"/>
                              <a:gd name="connsiteX383" fmla="*/ 1269895 w 2014750"/>
                              <a:gd name="connsiteY383" fmla="*/ 392609 h 462338"/>
                              <a:gd name="connsiteX384" fmla="*/ 1276181 w 2014750"/>
                              <a:gd name="connsiteY384" fmla="*/ 407944 h 462338"/>
                              <a:gd name="connsiteX385" fmla="*/ 1269895 w 2014750"/>
                              <a:gd name="connsiteY385" fmla="*/ 423374 h 462338"/>
                              <a:gd name="connsiteX386" fmla="*/ 1264751 w 2014750"/>
                              <a:gd name="connsiteY386" fmla="*/ 397276 h 462338"/>
                              <a:gd name="connsiteX387" fmla="*/ 1254369 w 2014750"/>
                              <a:gd name="connsiteY387" fmla="*/ 392894 h 462338"/>
                              <a:gd name="connsiteX388" fmla="*/ 1243987 w 2014750"/>
                              <a:gd name="connsiteY388" fmla="*/ 397276 h 462338"/>
                              <a:gd name="connsiteX389" fmla="*/ 1239700 w 2014750"/>
                              <a:gd name="connsiteY389" fmla="*/ 407944 h 462338"/>
                              <a:gd name="connsiteX390" fmla="*/ 1243987 w 2014750"/>
                              <a:gd name="connsiteY390" fmla="*/ 418517 h 462338"/>
                              <a:gd name="connsiteX391" fmla="*/ 1254369 w 2014750"/>
                              <a:gd name="connsiteY391" fmla="*/ 422898 h 462338"/>
                              <a:gd name="connsiteX392" fmla="*/ 1264751 w 2014750"/>
                              <a:gd name="connsiteY392" fmla="*/ 418517 h 462338"/>
                              <a:gd name="connsiteX393" fmla="*/ 1268942 w 2014750"/>
                              <a:gd name="connsiteY393" fmla="*/ 407944 h 462338"/>
                              <a:gd name="connsiteX394" fmla="*/ 1264751 w 2014750"/>
                              <a:gd name="connsiteY394" fmla="*/ 397466 h 462338"/>
                              <a:gd name="connsiteX395" fmla="*/ 1291993 w 2014750"/>
                              <a:gd name="connsiteY395" fmla="*/ 428899 h 462338"/>
                              <a:gd name="connsiteX396" fmla="*/ 1284944 w 2014750"/>
                              <a:gd name="connsiteY396" fmla="*/ 428899 h 462338"/>
                              <a:gd name="connsiteX397" fmla="*/ 1284944 w 2014750"/>
                              <a:gd name="connsiteY397" fmla="*/ 387370 h 462338"/>
                              <a:gd name="connsiteX398" fmla="*/ 1295898 w 2014750"/>
                              <a:gd name="connsiteY398" fmla="*/ 387370 h 462338"/>
                              <a:gd name="connsiteX399" fmla="*/ 1308376 w 2014750"/>
                              <a:gd name="connsiteY399" fmla="*/ 413373 h 462338"/>
                              <a:gd name="connsiteX400" fmla="*/ 1320853 w 2014750"/>
                              <a:gd name="connsiteY400" fmla="*/ 387370 h 462338"/>
                              <a:gd name="connsiteX401" fmla="*/ 1331712 w 2014750"/>
                              <a:gd name="connsiteY401" fmla="*/ 387370 h 462338"/>
                              <a:gd name="connsiteX402" fmla="*/ 1331712 w 2014750"/>
                              <a:gd name="connsiteY402" fmla="*/ 428804 h 462338"/>
                              <a:gd name="connsiteX403" fmla="*/ 1324663 w 2014750"/>
                              <a:gd name="connsiteY403" fmla="*/ 428804 h 462338"/>
                              <a:gd name="connsiteX404" fmla="*/ 1324663 w 2014750"/>
                              <a:gd name="connsiteY404" fmla="*/ 396895 h 462338"/>
                              <a:gd name="connsiteX405" fmla="*/ 1310281 w 2014750"/>
                              <a:gd name="connsiteY405" fmla="*/ 425470 h 462338"/>
                              <a:gd name="connsiteX406" fmla="*/ 1306375 w 2014750"/>
                              <a:gd name="connsiteY406" fmla="*/ 425470 h 462338"/>
                              <a:gd name="connsiteX407" fmla="*/ 1291993 w 2014750"/>
                              <a:gd name="connsiteY407" fmla="*/ 396895 h 462338"/>
                              <a:gd name="connsiteX408" fmla="*/ 1371145 w 2014750"/>
                              <a:gd name="connsiteY408" fmla="*/ 390799 h 462338"/>
                              <a:gd name="connsiteX409" fmla="*/ 1375432 w 2014750"/>
                              <a:gd name="connsiteY409" fmla="*/ 401943 h 462338"/>
                              <a:gd name="connsiteX410" fmla="*/ 1371050 w 2014750"/>
                              <a:gd name="connsiteY410" fmla="*/ 412992 h 462338"/>
                              <a:gd name="connsiteX411" fmla="*/ 1357525 w 2014750"/>
                              <a:gd name="connsiteY411" fmla="*/ 416516 h 462338"/>
                              <a:gd name="connsiteX412" fmla="*/ 1350190 w 2014750"/>
                              <a:gd name="connsiteY412" fmla="*/ 416516 h 462338"/>
                              <a:gd name="connsiteX413" fmla="*/ 1350190 w 2014750"/>
                              <a:gd name="connsiteY413" fmla="*/ 428613 h 462338"/>
                              <a:gd name="connsiteX414" fmla="*/ 1343142 w 2014750"/>
                              <a:gd name="connsiteY414" fmla="*/ 428613 h 462338"/>
                              <a:gd name="connsiteX415" fmla="*/ 1343142 w 2014750"/>
                              <a:gd name="connsiteY415" fmla="*/ 387370 h 462338"/>
                              <a:gd name="connsiteX416" fmla="*/ 1357429 w 2014750"/>
                              <a:gd name="connsiteY416" fmla="*/ 387370 h 462338"/>
                              <a:gd name="connsiteX417" fmla="*/ 1371145 w 2014750"/>
                              <a:gd name="connsiteY417" fmla="*/ 391275 h 462338"/>
                              <a:gd name="connsiteX418" fmla="*/ 1366192 w 2014750"/>
                              <a:gd name="connsiteY418" fmla="*/ 407944 h 462338"/>
                              <a:gd name="connsiteX419" fmla="*/ 1368288 w 2014750"/>
                              <a:gd name="connsiteY419" fmla="*/ 401372 h 462338"/>
                              <a:gd name="connsiteX420" fmla="*/ 1365621 w 2014750"/>
                              <a:gd name="connsiteY420" fmla="*/ 395371 h 462338"/>
                              <a:gd name="connsiteX421" fmla="*/ 1357239 w 2014750"/>
                              <a:gd name="connsiteY421" fmla="*/ 393561 h 462338"/>
                              <a:gd name="connsiteX422" fmla="*/ 1350190 w 2014750"/>
                              <a:gd name="connsiteY422" fmla="*/ 393561 h 462338"/>
                              <a:gd name="connsiteX423" fmla="*/ 1350190 w 2014750"/>
                              <a:gd name="connsiteY423" fmla="*/ 410135 h 462338"/>
                              <a:gd name="connsiteX424" fmla="*/ 1358287 w 2014750"/>
                              <a:gd name="connsiteY424" fmla="*/ 410135 h 462338"/>
                              <a:gd name="connsiteX425" fmla="*/ 1366192 w 2014750"/>
                              <a:gd name="connsiteY425" fmla="*/ 408420 h 462338"/>
                              <a:gd name="connsiteX426" fmla="*/ 1392958 w 2014750"/>
                              <a:gd name="connsiteY426" fmla="*/ 419564 h 462338"/>
                              <a:gd name="connsiteX427" fmla="*/ 1407902 w 2014750"/>
                              <a:gd name="connsiteY427" fmla="*/ 420051 h 462338"/>
                              <a:gd name="connsiteX428" fmla="*/ 1408388 w 2014750"/>
                              <a:gd name="connsiteY428" fmla="*/ 419564 h 462338"/>
                              <a:gd name="connsiteX429" fmla="*/ 1411246 w 2014750"/>
                              <a:gd name="connsiteY429" fmla="*/ 410611 h 462338"/>
                              <a:gd name="connsiteX430" fmla="*/ 1411246 w 2014750"/>
                              <a:gd name="connsiteY430" fmla="*/ 387370 h 462338"/>
                              <a:gd name="connsiteX431" fmla="*/ 1418199 w 2014750"/>
                              <a:gd name="connsiteY431" fmla="*/ 387370 h 462338"/>
                              <a:gd name="connsiteX432" fmla="*/ 1418199 w 2014750"/>
                              <a:gd name="connsiteY432" fmla="*/ 410611 h 462338"/>
                              <a:gd name="connsiteX433" fmla="*/ 1413246 w 2014750"/>
                              <a:gd name="connsiteY433" fmla="*/ 424422 h 462338"/>
                              <a:gd name="connsiteX434" fmla="*/ 1388100 w 2014750"/>
                              <a:gd name="connsiteY434" fmla="*/ 424422 h 462338"/>
                              <a:gd name="connsiteX435" fmla="*/ 1383147 w 2014750"/>
                              <a:gd name="connsiteY435" fmla="*/ 410611 h 462338"/>
                              <a:gd name="connsiteX436" fmla="*/ 1383147 w 2014750"/>
                              <a:gd name="connsiteY436" fmla="*/ 387370 h 462338"/>
                              <a:gd name="connsiteX437" fmla="*/ 1390100 w 2014750"/>
                              <a:gd name="connsiteY437" fmla="*/ 387370 h 462338"/>
                              <a:gd name="connsiteX438" fmla="*/ 1390100 w 2014750"/>
                              <a:gd name="connsiteY438" fmla="*/ 410325 h 462338"/>
                              <a:gd name="connsiteX439" fmla="*/ 1392958 w 2014750"/>
                              <a:gd name="connsiteY439" fmla="*/ 419564 h 462338"/>
                              <a:gd name="connsiteX440" fmla="*/ 1444774 w 2014750"/>
                              <a:gd name="connsiteY440" fmla="*/ 394133 h 462338"/>
                              <a:gd name="connsiteX441" fmla="*/ 1444774 w 2014750"/>
                              <a:gd name="connsiteY441" fmla="*/ 429089 h 462338"/>
                              <a:gd name="connsiteX442" fmla="*/ 1437820 w 2014750"/>
                              <a:gd name="connsiteY442" fmla="*/ 429089 h 462338"/>
                              <a:gd name="connsiteX443" fmla="*/ 1437820 w 2014750"/>
                              <a:gd name="connsiteY443" fmla="*/ 394133 h 462338"/>
                              <a:gd name="connsiteX444" fmla="*/ 1425247 w 2014750"/>
                              <a:gd name="connsiteY444" fmla="*/ 394133 h 462338"/>
                              <a:gd name="connsiteX445" fmla="*/ 1425247 w 2014750"/>
                              <a:gd name="connsiteY445" fmla="*/ 387370 h 462338"/>
                              <a:gd name="connsiteX446" fmla="*/ 1457347 w 2014750"/>
                              <a:gd name="connsiteY446" fmla="*/ 387370 h 462338"/>
                              <a:gd name="connsiteX447" fmla="*/ 1457347 w 2014750"/>
                              <a:gd name="connsiteY447" fmla="*/ 393847 h 462338"/>
                              <a:gd name="connsiteX448" fmla="*/ 1494018 w 2014750"/>
                              <a:gd name="connsiteY448" fmla="*/ 387656 h 462338"/>
                              <a:gd name="connsiteX449" fmla="*/ 1494018 w 2014750"/>
                              <a:gd name="connsiteY449" fmla="*/ 394228 h 462338"/>
                              <a:gd name="connsiteX450" fmla="*/ 1471920 w 2014750"/>
                              <a:gd name="connsiteY450" fmla="*/ 394228 h 462338"/>
                              <a:gd name="connsiteX451" fmla="*/ 1471920 w 2014750"/>
                              <a:gd name="connsiteY451" fmla="*/ 405277 h 462338"/>
                              <a:gd name="connsiteX452" fmla="*/ 1491732 w 2014750"/>
                              <a:gd name="connsiteY452" fmla="*/ 405277 h 462338"/>
                              <a:gd name="connsiteX453" fmla="*/ 1491732 w 2014750"/>
                              <a:gd name="connsiteY453" fmla="*/ 411468 h 462338"/>
                              <a:gd name="connsiteX454" fmla="*/ 1471920 w 2014750"/>
                              <a:gd name="connsiteY454" fmla="*/ 411468 h 462338"/>
                              <a:gd name="connsiteX455" fmla="*/ 1471920 w 2014750"/>
                              <a:gd name="connsiteY455" fmla="*/ 422517 h 462338"/>
                              <a:gd name="connsiteX456" fmla="*/ 1494685 w 2014750"/>
                              <a:gd name="connsiteY456" fmla="*/ 422517 h 462338"/>
                              <a:gd name="connsiteX457" fmla="*/ 1494685 w 2014750"/>
                              <a:gd name="connsiteY457" fmla="*/ 429089 h 462338"/>
                              <a:gd name="connsiteX458" fmla="*/ 1464871 w 2014750"/>
                              <a:gd name="connsiteY458" fmla="*/ 429089 h 462338"/>
                              <a:gd name="connsiteX459" fmla="*/ 1464871 w 2014750"/>
                              <a:gd name="connsiteY459" fmla="*/ 387370 h 462338"/>
                              <a:gd name="connsiteX460" fmla="*/ 1536690 w 2014750"/>
                              <a:gd name="connsiteY460" fmla="*/ 401181 h 462338"/>
                              <a:gd name="connsiteX461" fmla="*/ 1527736 w 2014750"/>
                              <a:gd name="connsiteY461" fmla="*/ 414040 h 462338"/>
                              <a:gd name="connsiteX462" fmla="*/ 1538595 w 2014750"/>
                              <a:gd name="connsiteY462" fmla="*/ 429089 h 462338"/>
                              <a:gd name="connsiteX463" fmla="*/ 1529641 w 2014750"/>
                              <a:gd name="connsiteY463" fmla="*/ 429089 h 462338"/>
                              <a:gd name="connsiteX464" fmla="*/ 1520116 w 2014750"/>
                              <a:gd name="connsiteY464" fmla="*/ 415183 h 462338"/>
                              <a:gd name="connsiteX465" fmla="*/ 1510591 w 2014750"/>
                              <a:gd name="connsiteY465" fmla="*/ 415183 h 462338"/>
                              <a:gd name="connsiteX466" fmla="*/ 1510591 w 2014750"/>
                              <a:gd name="connsiteY466" fmla="*/ 429089 h 462338"/>
                              <a:gd name="connsiteX467" fmla="*/ 1503638 w 2014750"/>
                              <a:gd name="connsiteY467" fmla="*/ 429089 h 462338"/>
                              <a:gd name="connsiteX468" fmla="*/ 1503638 w 2014750"/>
                              <a:gd name="connsiteY468" fmla="*/ 387370 h 462338"/>
                              <a:gd name="connsiteX469" fmla="*/ 1519069 w 2014750"/>
                              <a:gd name="connsiteY469" fmla="*/ 387370 h 462338"/>
                              <a:gd name="connsiteX470" fmla="*/ 1532594 w 2014750"/>
                              <a:gd name="connsiteY470" fmla="*/ 390608 h 462338"/>
                              <a:gd name="connsiteX471" fmla="*/ 1536690 w 2014750"/>
                              <a:gd name="connsiteY471" fmla="*/ 401181 h 462338"/>
                              <a:gd name="connsiteX472" fmla="*/ 1527165 w 2014750"/>
                              <a:gd name="connsiteY472" fmla="*/ 406991 h 462338"/>
                              <a:gd name="connsiteX473" fmla="*/ 1529356 w 2014750"/>
                              <a:gd name="connsiteY473" fmla="*/ 401086 h 462338"/>
                              <a:gd name="connsiteX474" fmla="*/ 1527165 w 2014750"/>
                              <a:gd name="connsiteY474" fmla="*/ 395561 h 462338"/>
                              <a:gd name="connsiteX475" fmla="*/ 1519354 w 2014750"/>
                              <a:gd name="connsiteY475" fmla="*/ 394037 h 462338"/>
                              <a:gd name="connsiteX476" fmla="*/ 1510401 w 2014750"/>
                              <a:gd name="connsiteY476" fmla="*/ 394037 h 462338"/>
                              <a:gd name="connsiteX477" fmla="*/ 1510401 w 2014750"/>
                              <a:gd name="connsiteY477" fmla="*/ 408801 h 462338"/>
                              <a:gd name="connsiteX478" fmla="*/ 1519164 w 2014750"/>
                              <a:gd name="connsiteY478" fmla="*/ 408801 h 462338"/>
                              <a:gd name="connsiteX479" fmla="*/ 1527355 w 2014750"/>
                              <a:gd name="connsiteY479" fmla="*/ 406991 h 462338"/>
                              <a:gd name="connsiteX480" fmla="*/ 1574790 w 2014750"/>
                              <a:gd name="connsiteY480" fmla="*/ 393180 h 462338"/>
                              <a:gd name="connsiteX481" fmla="*/ 1569837 w 2014750"/>
                              <a:gd name="connsiteY481" fmla="*/ 394418 h 462338"/>
                              <a:gd name="connsiteX482" fmla="*/ 1567837 w 2014750"/>
                              <a:gd name="connsiteY482" fmla="*/ 398133 h 462338"/>
                              <a:gd name="connsiteX483" fmla="*/ 1569837 w 2014750"/>
                              <a:gd name="connsiteY483" fmla="*/ 402038 h 462338"/>
                              <a:gd name="connsiteX484" fmla="*/ 1578124 w 2014750"/>
                              <a:gd name="connsiteY484" fmla="*/ 404896 h 462338"/>
                              <a:gd name="connsiteX485" fmla="*/ 1587649 w 2014750"/>
                              <a:gd name="connsiteY485" fmla="*/ 409182 h 462338"/>
                              <a:gd name="connsiteX486" fmla="*/ 1590887 w 2014750"/>
                              <a:gd name="connsiteY486" fmla="*/ 417374 h 462338"/>
                              <a:gd name="connsiteX487" fmla="*/ 1586791 w 2014750"/>
                              <a:gd name="connsiteY487" fmla="*/ 426232 h 462338"/>
                              <a:gd name="connsiteX488" fmla="*/ 1576028 w 2014750"/>
                              <a:gd name="connsiteY488" fmla="*/ 429566 h 462338"/>
                              <a:gd name="connsiteX489" fmla="*/ 1558788 w 2014750"/>
                              <a:gd name="connsiteY489" fmla="*/ 422898 h 462338"/>
                              <a:gd name="connsiteX490" fmla="*/ 1563169 w 2014750"/>
                              <a:gd name="connsiteY490" fmla="*/ 417564 h 462338"/>
                              <a:gd name="connsiteX491" fmla="*/ 1576219 w 2014750"/>
                              <a:gd name="connsiteY491" fmla="*/ 423089 h 462338"/>
                              <a:gd name="connsiteX492" fmla="*/ 1581553 w 2014750"/>
                              <a:gd name="connsiteY492" fmla="*/ 421565 h 462338"/>
                              <a:gd name="connsiteX493" fmla="*/ 1583553 w 2014750"/>
                              <a:gd name="connsiteY493" fmla="*/ 417755 h 462338"/>
                              <a:gd name="connsiteX494" fmla="*/ 1581743 w 2014750"/>
                              <a:gd name="connsiteY494" fmla="*/ 414040 h 462338"/>
                              <a:gd name="connsiteX495" fmla="*/ 1575266 w 2014750"/>
                              <a:gd name="connsiteY495" fmla="*/ 411563 h 462338"/>
                              <a:gd name="connsiteX496" fmla="*/ 1568408 w 2014750"/>
                              <a:gd name="connsiteY496" fmla="*/ 409563 h 462338"/>
                              <a:gd name="connsiteX497" fmla="*/ 1564122 w 2014750"/>
                              <a:gd name="connsiteY497" fmla="*/ 407182 h 462338"/>
                              <a:gd name="connsiteX498" fmla="*/ 1560502 w 2014750"/>
                              <a:gd name="connsiteY498" fmla="*/ 398609 h 462338"/>
                              <a:gd name="connsiteX499" fmla="*/ 1564693 w 2014750"/>
                              <a:gd name="connsiteY499" fmla="*/ 389846 h 462338"/>
                              <a:gd name="connsiteX500" fmla="*/ 1574980 w 2014750"/>
                              <a:gd name="connsiteY500" fmla="*/ 386703 h 462338"/>
                              <a:gd name="connsiteX501" fmla="*/ 1582886 w 2014750"/>
                              <a:gd name="connsiteY501" fmla="*/ 388037 h 462338"/>
                              <a:gd name="connsiteX502" fmla="*/ 1589649 w 2014750"/>
                              <a:gd name="connsiteY502" fmla="*/ 391656 h 462338"/>
                              <a:gd name="connsiteX503" fmla="*/ 1585934 w 2014750"/>
                              <a:gd name="connsiteY503" fmla="*/ 396895 h 462338"/>
                              <a:gd name="connsiteX504" fmla="*/ 1580886 w 2014750"/>
                              <a:gd name="connsiteY504" fmla="*/ 394228 h 462338"/>
                              <a:gd name="connsiteX505" fmla="*/ 1575457 w 2014750"/>
                              <a:gd name="connsiteY505" fmla="*/ 393180 h 462338"/>
                              <a:gd name="connsiteX506" fmla="*/ 1618510 w 2014750"/>
                              <a:gd name="connsiteY506" fmla="*/ 422708 h 462338"/>
                              <a:gd name="connsiteX507" fmla="*/ 1624701 w 2014750"/>
                              <a:gd name="connsiteY507" fmla="*/ 421565 h 462338"/>
                              <a:gd name="connsiteX508" fmla="*/ 1630130 w 2014750"/>
                              <a:gd name="connsiteY508" fmla="*/ 417659 h 462338"/>
                              <a:gd name="connsiteX509" fmla="*/ 1634702 w 2014750"/>
                              <a:gd name="connsiteY509" fmla="*/ 422327 h 462338"/>
                              <a:gd name="connsiteX510" fmla="*/ 1618700 w 2014750"/>
                              <a:gd name="connsiteY510" fmla="*/ 429566 h 462338"/>
                              <a:gd name="connsiteX511" fmla="*/ 1603174 w 2014750"/>
                              <a:gd name="connsiteY511" fmla="*/ 423565 h 462338"/>
                              <a:gd name="connsiteX512" fmla="*/ 1596983 w 2014750"/>
                              <a:gd name="connsiteY512" fmla="*/ 408230 h 462338"/>
                              <a:gd name="connsiteX513" fmla="*/ 1603270 w 2014750"/>
                              <a:gd name="connsiteY513" fmla="*/ 392894 h 462338"/>
                              <a:gd name="connsiteX514" fmla="*/ 1619176 w 2014750"/>
                              <a:gd name="connsiteY514" fmla="*/ 386703 h 462338"/>
                              <a:gd name="connsiteX515" fmla="*/ 1635274 w 2014750"/>
                              <a:gd name="connsiteY515" fmla="*/ 393752 h 462338"/>
                              <a:gd name="connsiteX516" fmla="*/ 1630797 w 2014750"/>
                              <a:gd name="connsiteY516" fmla="*/ 398609 h 462338"/>
                              <a:gd name="connsiteX517" fmla="*/ 1625177 w 2014750"/>
                              <a:gd name="connsiteY517" fmla="*/ 394704 h 462338"/>
                              <a:gd name="connsiteX518" fmla="*/ 1618986 w 2014750"/>
                              <a:gd name="connsiteY518" fmla="*/ 393561 h 462338"/>
                              <a:gd name="connsiteX519" fmla="*/ 1608508 w 2014750"/>
                              <a:gd name="connsiteY519" fmla="*/ 397657 h 462338"/>
                              <a:gd name="connsiteX520" fmla="*/ 1604222 w 2014750"/>
                              <a:gd name="connsiteY520" fmla="*/ 407944 h 462338"/>
                              <a:gd name="connsiteX521" fmla="*/ 1608413 w 2014750"/>
                              <a:gd name="connsiteY521" fmla="*/ 418517 h 462338"/>
                              <a:gd name="connsiteX522" fmla="*/ 1619176 w 2014750"/>
                              <a:gd name="connsiteY522" fmla="*/ 422708 h 462338"/>
                              <a:gd name="connsiteX523" fmla="*/ 1643846 w 2014750"/>
                              <a:gd name="connsiteY523" fmla="*/ 387370 h 462338"/>
                              <a:gd name="connsiteX524" fmla="*/ 1650799 w 2014750"/>
                              <a:gd name="connsiteY524" fmla="*/ 387370 h 462338"/>
                              <a:gd name="connsiteX525" fmla="*/ 1650799 w 2014750"/>
                              <a:gd name="connsiteY525" fmla="*/ 428804 h 462338"/>
                              <a:gd name="connsiteX526" fmla="*/ 1643846 w 2014750"/>
                              <a:gd name="connsiteY526" fmla="*/ 428804 h 462338"/>
                              <a:gd name="connsiteX527" fmla="*/ 1691471 w 2014750"/>
                              <a:gd name="connsiteY527" fmla="*/ 387370 h 462338"/>
                              <a:gd name="connsiteX528" fmla="*/ 1691471 w 2014750"/>
                              <a:gd name="connsiteY528" fmla="*/ 393942 h 462338"/>
                              <a:gd name="connsiteX529" fmla="*/ 1669183 w 2014750"/>
                              <a:gd name="connsiteY529" fmla="*/ 393942 h 462338"/>
                              <a:gd name="connsiteX530" fmla="*/ 1669183 w 2014750"/>
                              <a:gd name="connsiteY530" fmla="*/ 404991 h 462338"/>
                              <a:gd name="connsiteX531" fmla="*/ 1689090 w 2014750"/>
                              <a:gd name="connsiteY531" fmla="*/ 404991 h 462338"/>
                              <a:gd name="connsiteX532" fmla="*/ 1689090 w 2014750"/>
                              <a:gd name="connsiteY532" fmla="*/ 411182 h 462338"/>
                              <a:gd name="connsiteX533" fmla="*/ 1669183 w 2014750"/>
                              <a:gd name="connsiteY533" fmla="*/ 411182 h 462338"/>
                              <a:gd name="connsiteX534" fmla="*/ 1669183 w 2014750"/>
                              <a:gd name="connsiteY534" fmla="*/ 422231 h 462338"/>
                              <a:gd name="connsiteX535" fmla="*/ 1692043 w 2014750"/>
                              <a:gd name="connsiteY535" fmla="*/ 422231 h 462338"/>
                              <a:gd name="connsiteX536" fmla="*/ 1692043 w 2014750"/>
                              <a:gd name="connsiteY536" fmla="*/ 428804 h 462338"/>
                              <a:gd name="connsiteX537" fmla="*/ 1662229 w 2014750"/>
                              <a:gd name="connsiteY537" fmla="*/ 428804 h 462338"/>
                              <a:gd name="connsiteX538" fmla="*/ 1662229 w 2014750"/>
                              <a:gd name="connsiteY538" fmla="*/ 387370 h 462338"/>
                              <a:gd name="connsiteX539" fmla="*/ 1732143 w 2014750"/>
                              <a:gd name="connsiteY539" fmla="*/ 387370 h 462338"/>
                              <a:gd name="connsiteX540" fmla="*/ 1739191 w 2014750"/>
                              <a:gd name="connsiteY540" fmla="*/ 387370 h 462338"/>
                              <a:gd name="connsiteX541" fmla="*/ 1739191 w 2014750"/>
                              <a:gd name="connsiteY541" fmla="*/ 428804 h 462338"/>
                              <a:gd name="connsiteX542" fmla="*/ 1731571 w 2014750"/>
                              <a:gd name="connsiteY542" fmla="*/ 428804 h 462338"/>
                              <a:gd name="connsiteX543" fmla="*/ 1708140 w 2014750"/>
                              <a:gd name="connsiteY543" fmla="*/ 398609 h 462338"/>
                              <a:gd name="connsiteX544" fmla="*/ 1708140 w 2014750"/>
                              <a:gd name="connsiteY544" fmla="*/ 428804 h 462338"/>
                              <a:gd name="connsiteX545" fmla="*/ 1701187 w 2014750"/>
                              <a:gd name="connsiteY545" fmla="*/ 428804 h 462338"/>
                              <a:gd name="connsiteX546" fmla="*/ 1701187 w 2014750"/>
                              <a:gd name="connsiteY546" fmla="*/ 387370 h 462338"/>
                              <a:gd name="connsiteX547" fmla="*/ 1708140 w 2014750"/>
                              <a:gd name="connsiteY547" fmla="*/ 387370 h 462338"/>
                              <a:gd name="connsiteX548" fmla="*/ 1732143 w 2014750"/>
                              <a:gd name="connsiteY548" fmla="*/ 418326 h 462338"/>
                              <a:gd name="connsiteX549" fmla="*/ 1769576 w 2014750"/>
                              <a:gd name="connsiteY549" fmla="*/ 422422 h 462338"/>
                              <a:gd name="connsiteX550" fmla="*/ 1775767 w 2014750"/>
                              <a:gd name="connsiteY550" fmla="*/ 421279 h 462338"/>
                              <a:gd name="connsiteX551" fmla="*/ 1781197 w 2014750"/>
                              <a:gd name="connsiteY551" fmla="*/ 417374 h 462338"/>
                              <a:gd name="connsiteX552" fmla="*/ 1785673 w 2014750"/>
                              <a:gd name="connsiteY552" fmla="*/ 422041 h 462338"/>
                              <a:gd name="connsiteX553" fmla="*/ 1769767 w 2014750"/>
                              <a:gd name="connsiteY553" fmla="*/ 429280 h 462338"/>
                              <a:gd name="connsiteX554" fmla="*/ 1754146 w 2014750"/>
                              <a:gd name="connsiteY554" fmla="*/ 423279 h 462338"/>
                              <a:gd name="connsiteX555" fmla="*/ 1747954 w 2014750"/>
                              <a:gd name="connsiteY555" fmla="*/ 407944 h 462338"/>
                              <a:gd name="connsiteX556" fmla="*/ 1754336 w 2014750"/>
                              <a:gd name="connsiteY556" fmla="*/ 392609 h 462338"/>
                              <a:gd name="connsiteX557" fmla="*/ 1786340 w 2014750"/>
                              <a:gd name="connsiteY557" fmla="*/ 393466 h 462338"/>
                              <a:gd name="connsiteX558" fmla="*/ 1781863 w 2014750"/>
                              <a:gd name="connsiteY558" fmla="*/ 398324 h 462338"/>
                              <a:gd name="connsiteX559" fmla="*/ 1776244 w 2014750"/>
                              <a:gd name="connsiteY559" fmla="*/ 394418 h 462338"/>
                              <a:gd name="connsiteX560" fmla="*/ 1770052 w 2014750"/>
                              <a:gd name="connsiteY560" fmla="*/ 393275 h 462338"/>
                              <a:gd name="connsiteX561" fmla="*/ 1759480 w 2014750"/>
                              <a:gd name="connsiteY561" fmla="*/ 397371 h 462338"/>
                              <a:gd name="connsiteX562" fmla="*/ 1755289 w 2014750"/>
                              <a:gd name="connsiteY562" fmla="*/ 407658 h 462338"/>
                              <a:gd name="connsiteX563" fmla="*/ 1759480 w 2014750"/>
                              <a:gd name="connsiteY563" fmla="*/ 418231 h 462338"/>
                              <a:gd name="connsiteX564" fmla="*/ 1769481 w 2014750"/>
                              <a:gd name="connsiteY564" fmla="*/ 422708 h 462338"/>
                              <a:gd name="connsiteX565" fmla="*/ 1823202 w 2014750"/>
                              <a:gd name="connsiteY565" fmla="*/ 387370 h 462338"/>
                              <a:gd name="connsiteX566" fmla="*/ 1823202 w 2014750"/>
                              <a:gd name="connsiteY566" fmla="*/ 393942 h 462338"/>
                              <a:gd name="connsiteX567" fmla="*/ 1801104 w 2014750"/>
                              <a:gd name="connsiteY567" fmla="*/ 393942 h 462338"/>
                              <a:gd name="connsiteX568" fmla="*/ 1801104 w 2014750"/>
                              <a:gd name="connsiteY568" fmla="*/ 404991 h 462338"/>
                              <a:gd name="connsiteX569" fmla="*/ 1820916 w 2014750"/>
                              <a:gd name="connsiteY569" fmla="*/ 404991 h 462338"/>
                              <a:gd name="connsiteX570" fmla="*/ 1820916 w 2014750"/>
                              <a:gd name="connsiteY570" fmla="*/ 411182 h 462338"/>
                              <a:gd name="connsiteX571" fmla="*/ 1801104 w 2014750"/>
                              <a:gd name="connsiteY571" fmla="*/ 411182 h 462338"/>
                              <a:gd name="connsiteX572" fmla="*/ 1801104 w 2014750"/>
                              <a:gd name="connsiteY572" fmla="*/ 422231 h 462338"/>
                              <a:gd name="connsiteX573" fmla="*/ 1823869 w 2014750"/>
                              <a:gd name="connsiteY573" fmla="*/ 422231 h 462338"/>
                              <a:gd name="connsiteX574" fmla="*/ 1823869 w 2014750"/>
                              <a:gd name="connsiteY574" fmla="*/ 428804 h 462338"/>
                              <a:gd name="connsiteX575" fmla="*/ 1794151 w 2014750"/>
                              <a:gd name="connsiteY575" fmla="*/ 428804 h 462338"/>
                              <a:gd name="connsiteX576" fmla="*/ 1794151 w 2014750"/>
                              <a:gd name="connsiteY576" fmla="*/ 387370 h 462338"/>
                              <a:gd name="connsiteX577" fmla="*/ 173758 w 2014750"/>
                              <a:gd name="connsiteY577" fmla="*/ 347555 h 462338"/>
                              <a:gd name="connsiteX578" fmla="*/ 244814 w 2014750"/>
                              <a:gd name="connsiteY578" fmla="*/ 388799 h 462338"/>
                              <a:gd name="connsiteX579" fmla="*/ 380164 w 2014750"/>
                              <a:gd name="connsiteY579" fmla="*/ 352889 h 462338"/>
                              <a:gd name="connsiteX580" fmla="*/ 449983 w 2014750"/>
                              <a:gd name="connsiteY580" fmla="*/ 273070 h 462338"/>
                              <a:gd name="connsiteX581" fmla="*/ 385879 w 2014750"/>
                              <a:gd name="connsiteY581" fmla="*/ 50852 h 462338"/>
                              <a:gd name="connsiteX582" fmla="*/ 219954 w 2014750"/>
                              <a:gd name="connsiteY582" fmla="*/ 6370 h 462338"/>
                              <a:gd name="connsiteX583" fmla="*/ 68030 w 2014750"/>
                              <a:gd name="connsiteY583" fmla="*/ 78188 h 462338"/>
                              <a:gd name="connsiteX584" fmla="*/ 42598 w 2014750"/>
                              <a:gd name="connsiteY584" fmla="*/ 109716 h 462338"/>
                              <a:gd name="connsiteX585" fmla="*/ 26882 w 2014750"/>
                              <a:gd name="connsiteY585" fmla="*/ 336030 h 462338"/>
                              <a:gd name="connsiteX586" fmla="*/ 154708 w 2014750"/>
                              <a:gd name="connsiteY586" fmla="*/ 445758 h 462338"/>
                              <a:gd name="connsiteX587" fmla="*/ 244052 w 2014750"/>
                              <a:gd name="connsiteY587" fmla="*/ 462332 h 462338"/>
                              <a:gd name="connsiteX588" fmla="*/ 283962 w 2014750"/>
                              <a:gd name="connsiteY588" fmla="*/ 459569 h 462338"/>
                              <a:gd name="connsiteX589" fmla="*/ 420169 w 2014750"/>
                              <a:gd name="connsiteY589" fmla="*/ 409373 h 462338"/>
                              <a:gd name="connsiteX590" fmla="*/ 426837 w 2014750"/>
                              <a:gd name="connsiteY590" fmla="*/ 401753 h 462338"/>
                              <a:gd name="connsiteX591" fmla="*/ 423789 w 2014750"/>
                              <a:gd name="connsiteY591" fmla="*/ 392990 h 462338"/>
                              <a:gd name="connsiteX592" fmla="*/ 423789 w 2014750"/>
                              <a:gd name="connsiteY592" fmla="*/ 392228 h 462338"/>
                              <a:gd name="connsiteX593" fmla="*/ 415597 w 2014750"/>
                              <a:gd name="connsiteY593" fmla="*/ 386132 h 462338"/>
                              <a:gd name="connsiteX594" fmla="*/ 406072 w 2014750"/>
                              <a:gd name="connsiteY594" fmla="*/ 388894 h 462338"/>
                              <a:gd name="connsiteX595" fmla="*/ 394166 w 2014750"/>
                              <a:gd name="connsiteY595" fmla="*/ 396800 h 462338"/>
                              <a:gd name="connsiteX596" fmla="*/ 253863 w 2014750"/>
                              <a:gd name="connsiteY596" fmla="*/ 434900 h 462338"/>
                              <a:gd name="connsiteX597" fmla="*/ 138325 w 2014750"/>
                              <a:gd name="connsiteY597" fmla="*/ 406325 h 462338"/>
                              <a:gd name="connsiteX598" fmla="*/ 39265 w 2014750"/>
                              <a:gd name="connsiteY598" fmla="*/ 207157 h 462338"/>
                              <a:gd name="connsiteX599" fmla="*/ 153565 w 2014750"/>
                              <a:gd name="connsiteY599" fmla="*/ 55995 h 462338"/>
                              <a:gd name="connsiteX600" fmla="*/ 273103 w 2014750"/>
                              <a:gd name="connsiteY600" fmla="*/ 34945 h 462338"/>
                              <a:gd name="connsiteX601" fmla="*/ 369973 w 2014750"/>
                              <a:gd name="connsiteY601" fmla="*/ 75807 h 462338"/>
                              <a:gd name="connsiteX602" fmla="*/ 434552 w 2014750"/>
                              <a:gd name="connsiteY602" fmla="*/ 228207 h 462338"/>
                              <a:gd name="connsiteX603" fmla="*/ 298059 w 2014750"/>
                              <a:gd name="connsiteY603" fmla="*/ 357461 h 462338"/>
                              <a:gd name="connsiteX604" fmla="*/ 298059 w 2014750"/>
                              <a:gd name="connsiteY604" fmla="*/ 340793 h 462338"/>
                              <a:gd name="connsiteX605" fmla="*/ 298059 w 2014750"/>
                              <a:gd name="connsiteY605" fmla="*/ 332506 h 462338"/>
                              <a:gd name="connsiteX606" fmla="*/ 298059 w 2014750"/>
                              <a:gd name="connsiteY606" fmla="*/ 313456 h 462338"/>
                              <a:gd name="connsiteX607" fmla="*/ 298059 w 2014750"/>
                              <a:gd name="connsiteY607" fmla="*/ 270498 h 462338"/>
                              <a:gd name="connsiteX608" fmla="*/ 298059 w 2014750"/>
                              <a:gd name="connsiteY608" fmla="*/ 244114 h 462338"/>
                              <a:gd name="connsiteX609" fmla="*/ 298059 w 2014750"/>
                              <a:gd name="connsiteY609" fmla="*/ 201061 h 462338"/>
                              <a:gd name="connsiteX610" fmla="*/ 277675 w 2014750"/>
                              <a:gd name="connsiteY610" fmla="*/ 177534 h 462338"/>
                              <a:gd name="connsiteX611" fmla="*/ 274437 w 2014750"/>
                              <a:gd name="connsiteY611" fmla="*/ 177534 h 462338"/>
                              <a:gd name="connsiteX612" fmla="*/ 198237 w 2014750"/>
                              <a:gd name="connsiteY612" fmla="*/ 177534 h 462338"/>
                              <a:gd name="connsiteX613" fmla="*/ 168233 w 2014750"/>
                              <a:gd name="connsiteY613" fmla="*/ 197918 h 462338"/>
                              <a:gd name="connsiteX614" fmla="*/ 168233 w 2014750"/>
                              <a:gd name="connsiteY614" fmla="*/ 213634 h 462338"/>
                              <a:gd name="connsiteX615" fmla="*/ 168233 w 2014750"/>
                              <a:gd name="connsiteY615" fmla="*/ 275927 h 462338"/>
                              <a:gd name="connsiteX616" fmla="*/ 168233 w 2014750"/>
                              <a:gd name="connsiteY616" fmla="*/ 293358 h 462338"/>
                              <a:gd name="connsiteX617" fmla="*/ 173758 w 2014750"/>
                              <a:gd name="connsiteY617" fmla="*/ 347555 h 462338"/>
                              <a:gd name="connsiteX618" fmla="*/ 2014750 w 2014750"/>
                              <a:gd name="connsiteY618" fmla="*/ 425470 h 462338"/>
                              <a:gd name="connsiteX619" fmla="*/ 2014750 w 2014750"/>
                              <a:gd name="connsiteY619" fmla="*/ 404324 h 462338"/>
                              <a:gd name="connsiteX620" fmla="*/ 2011511 w 2014750"/>
                              <a:gd name="connsiteY620" fmla="*/ 401086 h 462338"/>
                              <a:gd name="connsiteX621" fmla="*/ 1878733 w 2014750"/>
                              <a:gd name="connsiteY621" fmla="*/ 401086 h 462338"/>
                              <a:gd name="connsiteX622" fmla="*/ 1875494 w 2014750"/>
                              <a:gd name="connsiteY622" fmla="*/ 404324 h 462338"/>
                              <a:gd name="connsiteX623" fmla="*/ 1875494 w 2014750"/>
                              <a:gd name="connsiteY623" fmla="*/ 425470 h 462338"/>
                              <a:gd name="connsiteX624" fmla="*/ 1878733 w 2014750"/>
                              <a:gd name="connsiteY624" fmla="*/ 428804 h 462338"/>
                              <a:gd name="connsiteX625" fmla="*/ 2012083 w 2014750"/>
                              <a:gd name="connsiteY625" fmla="*/ 428804 h 462338"/>
                              <a:gd name="connsiteX626" fmla="*/ 2014750 w 2014750"/>
                              <a:gd name="connsiteY626" fmla="*/ 425470 h 46233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 ang="0">
                                <a:pos x="connsiteX108" y="connsiteY108"/>
                              </a:cxn>
                              <a:cxn ang="0">
                                <a:pos x="connsiteX109" y="connsiteY109"/>
                              </a:cxn>
                              <a:cxn ang="0">
                                <a:pos x="connsiteX110" y="connsiteY110"/>
                              </a:cxn>
                              <a:cxn ang="0">
                                <a:pos x="connsiteX111" y="connsiteY111"/>
                              </a:cxn>
                              <a:cxn ang="0">
                                <a:pos x="connsiteX112" y="connsiteY112"/>
                              </a:cxn>
                              <a:cxn ang="0">
                                <a:pos x="connsiteX113" y="connsiteY113"/>
                              </a:cxn>
                              <a:cxn ang="0">
                                <a:pos x="connsiteX114" y="connsiteY114"/>
                              </a:cxn>
                              <a:cxn ang="0">
                                <a:pos x="connsiteX115" y="connsiteY115"/>
                              </a:cxn>
                              <a:cxn ang="0">
                                <a:pos x="connsiteX116" y="connsiteY116"/>
                              </a:cxn>
                              <a:cxn ang="0">
                                <a:pos x="connsiteX117" y="connsiteY117"/>
                              </a:cxn>
                              <a:cxn ang="0">
                                <a:pos x="connsiteX118" y="connsiteY118"/>
                              </a:cxn>
                              <a:cxn ang="0">
                                <a:pos x="connsiteX119" y="connsiteY119"/>
                              </a:cxn>
                              <a:cxn ang="0">
                                <a:pos x="connsiteX120" y="connsiteY120"/>
                              </a:cxn>
                              <a:cxn ang="0">
                                <a:pos x="connsiteX121" y="connsiteY121"/>
                              </a:cxn>
                              <a:cxn ang="0">
                                <a:pos x="connsiteX122" y="connsiteY122"/>
                              </a:cxn>
                              <a:cxn ang="0">
                                <a:pos x="connsiteX123" y="connsiteY123"/>
                              </a:cxn>
                              <a:cxn ang="0">
                                <a:pos x="connsiteX124" y="connsiteY124"/>
                              </a:cxn>
                              <a:cxn ang="0">
                                <a:pos x="connsiteX125" y="connsiteY125"/>
                              </a:cxn>
                              <a:cxn ang="0">
                                <a:pos x="connsiteX126" y="connsiteY126"/>
                              </a:cxn>
                              <a:cxn ang="0">
                                <a:pos x="connsiteX127" y="connsiteY127"/>
                              </a:cxn>
                              <a:cxn ang="0">
                                <a:pos x="connsiteX128" y="connsiteY128"/>
                              </a:cxn>
                              <a:cxn ang="0">
                                <a:pos x="connsiteX129" y="connsiteY129"/>
                              </a:cxn>
                              <a:cxn ang="0">
                                <a:pos x="connsiteX130" y="connsiteY130"/>
                              </a:cxn>
                              <a:cxn ang="0">
                                <a:pos x="connsiteX131" y="connsiteY131"/>
                              </a:cxn>
                              <a:cxn ang="0">
                                <a:pos x="connsiteX132" y="connsiteY132"/>
                              </a:cxn>
                              <a:cxn ang="0">
                                <a:pos x="connsiteX133" y="connsiteY133"/>
                              </a:cxn>
                              <a:cxn ang="0">
                                <a:pos x="connsiteX134" y="connsiteY134"/>
                              </a:cxn>
                              <a:cxn ang="0">
                                <a:pos x="connsiteX135" y="connsiteY135"/>
                              </a:cxn>
                              <a:cxn ang="0">
                                <a:pos x="connsiteX136" y="connsiteY136"/>
                              </a:cxn>
                              <a:cxn ang="0">
                                <a:pos x="connsiteX137" y="connsiteY137"/>
                              </a:cxn>
                              <a:cxn ang="0">
                                <a:pos x="connsiteX138" y="connsiteY138"/>
                              </a:cxn>
                              <a:cxn ang="0">
                                <a:pos x="connsiteX139" y="connsiteY139"/>
                              </a:cxn>
                              <a:cxn ang="0">
                                <a:pos x="connsiteX140" y="connsiteY140"/>
                              </a:cxn>
                              <a:cxn ang="0">
                                <a:pos x="connsiteX141" y="connsiteY141"/>
                              </a:cxn>
                              <a:cxn ang="0">
                                <a:pos x="connsiteX142" y="connsiteY142"/>
                              </a:cxn>
                              <a:cxn ang="0">
                                <a:pos x="connsiteX143" y="connsiteY143"/>
                              </a:cxn>
                              <a:cxn ang="0">
                                <a:pos x="connsiteX144" y="connsiteY144"/>
                              </a:cxn>
                              <a:cxn ang="0">
                                <a:pos x="connsiteX145" y="connsiteY145"/>
                              </a:cxn>
                              <a:cxn ang="0">
                                <a:pos x="connsiteX146" y="connsiteY146"/>
                              </a:cxn>
                              <a:cxn ang="0">
                                <a:pos x="connsiteX147" y="connsiteY147"/>
                              </a:cxn>
                              <a:cxn ang="0">
                                <a:pos x="connsiteX148" y="connsiteY148"/>
                              </a:cxn>
                              <a:cxn ang="0">
                                <a:pos x="connsiteX149" y="connsiteY149"/>
                              </a:cxn>
                              <a:cxn ang="0">
                                <a:pos x="connsiteX150" y="connsiteY150"/>
                              </a:cxn>
                              <a:cxn ang="0">
                                <a:pos x="connsiteX151" y="connsiteY151"/>
                              </a:cxn>
                              <a:cxn ang="0">
                                <a:pos x="connsiteX152" y="connsiteY152"/>
                              </a:cxn>
                              <a:cxn ang="0">
                                <a:pos x="connsiteX153" y="connsiteY153"/>
                              </a:cxn>
                              <a:cxn ang="0">
                                <a:pos x="connsiteX154" y="connsiteY154"/>
                              </a:cxn>
                              <a:cxn ang="0">
                                <a:pos x="connsiteX155" y="connsiteY155"/>
                              </a:cxn>
                              <a:cxn ang="0">
                                <a:pos x="connsiteX156" y="connsiteY156"/>
                              </a:cxn>
                              <a:cxn ang="0">
                                <a:pos x="connsiteX157" y="connsiteY157"/>
                              </a:cxn>
                              <a:cxn ang="0">
                                <a:pos x="connsiteX158" y="connsiteY158"/>
                              </a:cxn>
                              <a:cxn ang="0">
                                <a:pos x="connsiteX159" y="connsiteY159"/>
                              </a:cxn>
                              <a:cxn ang="0">
                                <a:pos x="connsiteX160" y="connsiteY160"/>
                              </a:cxn>
                              <a:cxn ang="0">
                                <a:pos x="connsiteX161" y="connsiteY161"/>
                              </a:cxn>
                              <a:cxn ang="0">
                                <a:pos x="connsiteX162" y="connsiteY162"/>
                              </a:cxn>
                              <a:cxn ang="0">
                                <a:pos x="connsiteX163" y="connsiteY163"/>
                              </a:cxn>
                              <a:cxn ang="0">
                                <a:pos x="connsiteX164" y="connsiteY164"/>
                              </a:cxn>
                              <a:cxn ang="0">
                                <a:pos x="connsiteX165" y="connsiteY165"/>
                              </a:cxn>
                              <a:cxn ang="0">
                                <a:pos x="connsiteX166" y="connsiteY166"/>
                              </a:cxn>
                              <a:cxn ang="0">
                                <a:pos x="connsiteX167" y="connsiteY167"/>
                              </a:cxn>
                              <a:cxn ang="0">
                                <a:pos x="connsiteX168" y="connsiteY168"/>
                              </a:cxn>
                              <a:cxn ang="0">
                                <a:pos x="connsiteX169" y="connsiteY169"/>
                              </a:cxn>
                              <a:cxn ang="0">
                                <a:pos x="connsiteX170" y="connsiteY170"/>
                              </a:cxn>
                              <a:cxn ang="0">
                                <a:pos x="connsiteX171" y="connsiteY171"/>
                              </a:cxn>
                              <a:cxn ang="0">
                                <a:pos x="connsiteX172" y="connsiteY172"/>
                              </a:cxn>
                              <a:cxn ang="0">
                                <a:pos x="connsiteX173" y="connsiteY173"/>
                              </a:cxn>
                              <a:cxn ang="0">
                                <a:pos x="connsiteX174" y="connsiteY174"/>
                              </a:cxn>
                              <a:cxn ang="0">
                                <a:pos x="connsiteX175" y="connsiteY175"/>
                              </a:cxn>
                              <a:cxn ang="0">
                                <a:pos x="connsiteX176" y="connsiteY176"/>
                              </a:cxn>
                              <a:cxn ang="0">
                                <a:pos x="connsiteX177" y="connsiteY177"/>
                              </a:cxn>
                              <a:cxn ang="0">
                                <a:pos x="connsiteX178" y="connsiteY178"/>
                              </a:cxn>
                              <a:cxn ang="0">
                                <a:pos x="connsiteX179" y="connsiteY179"/>
                              </a:cxn>
                              <a:cxn ang="0">
                                <a:pos x="connsiteX180" y="connsiteY180"/>
                              </a:cxn>
                              <a:cxn ang="0">
                                <a:pos x="connsiteX181" y="connsiteY181"/>
                              </a:cxn>
                              <a:cxn ang="0">
                                <a:pos x="connsiteX182" y="connsiteY182"/>
                              </a:cxn>
                              <a:cxn ang="0">
                                <a:pos x="connsiteX183" y="connsiteY183"/>
                              </a:cxn>
                              <a:cxn ang="0">
                                <a:pos x="connsiteX184" y="connsiteY184"/>
                              </a:cxn>
                              <a:cxn ang="0">
                                <a:pos x="connsiteX185" y="connsiteY185"/>
                              </a:cxn>
                              <a:cxn ang="0">
                                <a:pos x="connsiteX186" y="connsiteY186"/>
                              </a:cxn>
                              <a:cxn ang="0">
                                <a:pos x="connsiteX187" y="connsiteY187"/>
                              </a:cxn>
                              <a:cxn ang="0">
                                <a:pos x="connsiteX188" y="connsiteY188"/>
                              </a:cxn>
                              <a:cxn ang="0">
                                <a:pos x="connsiteX189" y="connsiteY189"/>
                              </a:cxn>
                              <a:cxn ang="0">
                                <a:pos x="connsiteX190" y="connsiteY190"/>
                              </a:cxn>
                              <a:cxn ang="0">
                                <a:pos x="connsiteX191" y="connsiteY191"/>
                              </a:cxn>
                              <a:cxn ang="0">
                                <a:pos x="connsiteX192" y="connsiteY192"/>
                              </a:cxn>
                              <a:cxn ang="0">
                                <a:pos x="connsiteX193" y="connsiteY193"/>
                              </a:cxn>
                              <a:cxn ang="0">
                                <a:pos x="connsiteX194" y="connsiteY194"/>
                              </a:cxn>
                              <a:cxn ang="0">
                                <a:pos x="connsiteX195" y="connsiteY195"/>
                              </a:cxn>
                              <a:cxn ang="0">
                                <a:pos x="connsiteX196" y="connsiteY196"/>
                              </a:cxn>
                              <a:cxn ang="0">
                                <a:pos x="connsiteX197" y="connsiteY197"/>
                              </a:cxn>
                              <a:cxn ang="0">
                                <a:pos x="connsiteX198" y="connsiteY198"/>
                              </a:cxn>
                              <a:cxn ang="0">
                                <a:pos x="connsiteX199" y="connsiteY199"/>
                              </a:cxn>
                              <a:cxn ang="0">
                                <a:pos x="connsiteX200" y="connsiteY200"/>
                              </a:cxn>
                              <a:cxn ang="0">
                                <a:pos x="connsiteX201" y="connsiteY201"/>
                              </a:cxn>
                              <a:cxn ang="0">
                                <a:pos x="connsiteX202" y="connsiteY202"/>
                              </a:cxn>
                              <a:cxn ang="0">
                                <a:pos x="connsiteX203" y="connsiteY203"/>
                              </a:cxn>
                              <a:cxn ang="0">
                                <a:pos x="connsiteX204" y="connsiteY204"/>
                              </a:cxn>
                              <a:cxn ang="0">
                                <a:pos x="connsiteX205" y="connsiteY205"/>
                              </a:cxn>
                              <a:cxn ang="0">
                                <a:pos x="connsiteX206" y="connsiteY206"/>
                              </a:cxn>
                              <a:cxn ang="0">
                                <a:pos x="connsiteX207" y="connsiteY207"/>
                              </a:cxn>
                              <a:cxn ang="0">
                                <a:pos x="connsiteX208" y="connsiteY208"/>
                              </a:cxn>
                              <a:cxn ang="0">
                                <a:pos x="connsiteX209" y="connsiteY209"/>
                              </a:cxn>
                              <a:cxn ang="0">
                                <a:pos x="connsiteX210" y="connsiteY210"/>
                              </a:cxn>
                              <a:cxn ang="0">
                                <a:pos x="connsiteX211" y="connsiteY211"/>
                              </a:cxn>
                              <a:cxn ang="0">
                                <a:pos x="connsiteX212" y="connsiteY212"/>
                              </a:cxn>
                              <a:cxn ang="0">
                                <a:pos x="connsiteX213" y="connsiteY213"/>
                              </a:cxn>
                              <a:cxn ang="0">
                                <a:pos x="connsiteX214" y="connsiteY214"/>
                              </a:cxn>
                              <a:cxn ang="0">
                                <a:pos x="connsiteX215" y="connsiteY215"/>
                              </a:cxn>
                              <a:cxn ang="0">
                                <a:pos x="connsiteX216" y="connsiteY216"/>
                              </a:cxn>
                              <a:cxn ang="0">
                                <a:pos x="connsiteX217" y="connsiteY217"/>
                              </a:cxn>
                              <a:cxn ang="0">
                                <a:pos x="connsiteX218" y="connsiteY218"/>
                              </a:cxn>
                              <a:cxn ang="0">
                                <a:pos x="connsiteX219" y="connsiteY219"/>
                              </a:cxn>
                              <a:cxn ang="0">
                                <a:pos x="connsiteX220" y="connsiteY220"/>
                              </a:cxn>
                              <a:cxn ang="0">
                                <a:pos x="connsiteX221" y="connsiteY221"/>
                              </a:cxn>
                              <a:cxn ang="0">
                                <a:pos x="connsiteX222" y="connsiteY222"/>
                              </a:cxn>
                              <a:cxn ang="0">
                                <a:pos x="connsiteX223" y="connsiteY223"/>
                              </a:cxn>
                              <a:cxn ang="0">
                                <a:pos x="connsiteX224" y="connsiteY224"/>
                              </a:cxn>
                              <a:cxn ang="0">
                                <a:pos x="connsiteX225" y="connsiteY225"/>
                              </a:cxn>
                              <a:cxn ang="0">
                                <a:pos x="connsiteX226" y="connsiteY226"/>
                              </a:cxn>
                              <a:cxn ang="0">
                                <a:pos x="connsiteX227" y="connsiteY227"/>
                              </a:cxn>
                              <a:cxn ang="0">
                                <a:pos x="connsiteX228" y="connsiteY228"/>
                              </a:cxn>
                              <a:cxn ang="0">
                                <a:pos x="connsiteX229" y="connsiteY229"/>
                              </a:cxn>
                              <a:cxn ang="0">
                                <a:pos x="connsiteX230" y="connsiteY230"/>
                              </a:cxn>
                              <a:cxn ang="0">
                                <a:pos x="connsiteX231" y="connsiteY231"/>
                              </a:cxn>
                              <a:cxn ang="0">
                                <a:pos x="connsiteX232" y="connsiteY232"/>
                              </a:cxn>
                              <a:cxn ang="0">
                                <a:pos x="connsiteX233" y="connsiteY233"/>
                              </a:cxn>
                              <a:cxn ang="0">
                                <a:pos x="connsiteX234" y="connsiteY234"/>
                              </a:cxn>
                              <a:cxn ang="0">
                                <a:pos x="connsiteX235" y="connsiteY235"/>
                              </a:cxn>
                              <a:cxn ang="0">
                                <a:pos x="connsiteX236" y="connsiteY236"/>
                              </a:cxn>
                              <a:cxn ang="0">
                                <a:pos x="connsiteX237" y="connsiteY237"/>
                              </a:cxn>
                              <a:cxn ang="0">
                                <a:pos x="connsiteX238" y="connsiteY238"/>
                              </a:cxn>
                              <a:cxn ang="0">
                                <a:pos x="connsiteX239" y="connsiteY239"/>
                              </a:cxn>
                              <a:cxn ang="0">
                                <a:pos x="connsiteX240" y="connsiteY240"/>
                              </a:cxn>
                              <a:cxn ang="0">
                                <a:pos x="connsiteX241" y="connsiteY241"/>
                              </a:cxn>
                              <a:cxn ang="0">
                                <a:pos x="connsiteX242" y="connsiteY242"/>
                              </a:cxn>
                              <a:cxn ang="0">
                                <a:pos x="connsiteX243" y="connsiteY243"/>
                              </a:cxn>
                              <a:cxn ang="0">
                                <a:pos x="connsiteX244" y="connsiteY244"/>
                              </a:cxn>
                              <a:cxn ang="0">
                                <a:pos x="connsiteX245" y="connsiteY245"/>
                              </a:cxn>
                              <a:cxn ang="0">
                                <a:pos x="connsiteX246" y="connsiteY246"/>
                              </a:cxn>
                              <a:cxn ang="0">
                                <a:pos x="connsiteX247" y="connsiteY247"/>
                              </a:cxn>
                              <a:cxn ang="0">
                                <a:pos x="connsiteX248" y="connsiteY248"/>
                              </a:cxn>
                              <a:cxn ang="0">
                                <a:pos x="connsiteX249" y="connsiteY249"/>
                              </a:cxn>
                              <a:cxn ang="0">
                                <a:pos x="connsiteX250" y="connsiteY250"/>
                              </a:cxn>
                              <a:cxn ang="0">
                                <a:pos x="connsiteX251" y="connsiteY251"/>
                              </a:cxn>
                              <a:cxn ang="0">
                                <a:pos x="connsiteX252" y="connsiteY252"/>
                              </a:cxn>
                              <a:cxn ang="0">
                                <a:pos x="connsiteX253" y="connsiteY253"/>
                              </a:cxn>
                              <a:cxn ang="0">
                                <a:pos x="connsiteX254" y="connsiteY254"/>
                              </a:cxn>
                              <a:cxn ang="0">
                                <a:pos x="connsiteX255" y="connsiteY255"/>
                              </a:cxn>
                              <a:cxn ang="0">
                                <a:pos x="connsiteX256" y="connsiteY256"/>
                              </a:cxn>
                              <a:cxn ang="0">
                                <a:pos x="connsiteX257" y="connsiteY257"/>
                              </a:cxn>
                              <a:cxn ang="0">
                                <a:pos x="connsiteX258" y="connsiteY258"/>
                              </a:cxn>
                              <a:cxn ang="0">
                                <a:pos x="connsiteX259" y="connsiteY259"/>
                              </a:cxn>
                              <a:cxn ang="0">
                                <a:pos x="connsiteX260" y="connsiteY260"/>
                              </a:cxn>
                              <a:cxn ang="0">
                                <a:pos x="connsiteX261" y="connsiteY261"/>
                              </a:cxn>
                              <a:cxn ang="0">
                                <a:pos x="connsiteX262" y="connsiteY262"/>
                              </a:cxn>
                              <a:cxn ang="0">
                                <a:pos x="connsiteX263" y="connsiteY263"/>
                              </a:cxn>
                              <a:cxn ang="0">
                                <a:pos x="connsiteX264" y="connsiteY264"/>
                              </a:cxn>
                              <a:cxn ang="0">
                                <a:pos x="connsiteX265" y="connsiteY265"/>
                              </a:cxn>
                              <a:cxn ang="0">
                                <a:pos x="connsiteX266" y="connsiteY266"/>
                              </a:cxn>
                              <a:cxn ang="0">
                                <a:pos x="connsiteX267" y="connsiteY267"/>
                              </a:cxn>
                              <a:cxn ang="0">
                                <a:pos x="connsiteX268" y="connsiteY268"/>
                              </a:cxn>
                              <a:cxn ang="0">
                                <a:pos x="connsiteX269" y="connsiteY269"/>
                              </a:cxn>
                              <a:cxn ang="0">
                                <a:pos x="connsiteX270" y="connsiteY270"/>
                              </a:cxn>
                              <a:cxn ang="0">
                                <a:pos x="connsiteX271" y="connsiteY271"/>
                              </a:cxn>
                              <a:cxn ang="0">
                                <a:pos x="connsiteX272" y="connsiteY272"/>
                              </a:cxn>
                              <a:cxn ang="0">
                                <a:pos x="connsiteX273" y="connsiteY273"/>
                              </a:cxn>
                              <a:cxn ang="0">
                                <a:pos x="connsiteX274" y="connsiteY274"/>
                              </a:cxn>
                              <a:cxn ang="0">
                                <a:pos x="connsiteX275" y="connsiteY275"/>
                              </a:cxn>
                              <a:cxn ang="0">
                                <a:pos x="connsiteX276" y="connsiteY276"/>
                              </a:cxn>
                              <a:cxn ang="0">
                                <a:pos x="connsiteX277" y="connsiteY277"/>
                              </a:cxn>
                              <a:cxn ang="0">
                                <a:pos x="connsiteX278" y="connsiteY278"/>
                              </a:cxn>
                              <a:cxn ang="0">
                                <a:pos x="connsiteX279" y="connsiteY279"/>
                              </a:cxn>
                              <a:cxn ang="0">
                                <a:pos x="connsiteX280" y="connsiteY280"/>
                              </a:cxn>
                              <a:cxn ang="0">
                                <a:pos x="connsiteX281" y="connsiteY281"/>
                              </a:cxn>
                              <a:cxn ang="0">
                                <a:pos x="connsiteX282" y="connsiteY282"/>
                              </a:cxn>
                              <a:cxn ang="0">
                                <a:pos x="connsiteX283" y="connsiteY283"/>
                              </a:cxn>
                              <a:cxn ang="0">
                                <a:pos x="connsiteX284" y="connsiteY284"/>
                              </a:cxn>
                              <a:cxn ang="0">
                                <a:pos x="connsiteX285" y="connsiteY285"/>
                              </a:cxn>
                              <a:cxn ang="0">
                                <a:pos x="connsiteX286" y="connsiteY286"/>
                              </a:cxn>
                              <a:cxn ang="0">
                                <a:pos x="connsiteX287" y="connsiteY287"/>
                              </a:cxn>
                              <a:cxn ang="0">
                                <a:pos x="connsiteX288" y="connsiteY288"/>
                              </a:cxn>
                              <a:cxn ang="0">
                                <a:pos x="connsiteX289" y="connsiteY289"/>
                              </a:cxn>
                              <a:cxn ang="0">
                                <a:pos x="connsiteX290" y="connsiteY290"/>
                              </a:cxn>
                              <a:cxn ang="0">
                                <a:pos x="connsiteX291" y="connsiteY291"/>
                              </a:cxn>
                              <a:cxn ang="0">
                                <a:pos x="connsiteX292" y="connsiteY292"/>
                              </a:cxn>
                              <a:cxn ang="0">
                                <a:pos x="connsiteX293" y="connsiteY293"/>
                              </a:cxn>
                              <a:cxn ang="0">
                                <a:pos x="connsiteX294" y="connsiteY294"/>
                              </a:cxn>
                              <a:cxn ang="0">
                                <a:pos x="connsiteX295" y="connsiteY295"/>
                              </a:cxn>
                              <a:cxn ang="0">
                                <a:pos x="connsiteX296" y="connsiteY296"/>
                              </a:cxn>
                              <a:cxn ang="0">
                                <a:pos x="connsiteX297" y="connsiteY297"/>
                              </a:cxn>
                              <a:cxn ang="0">
                                <a:pos x="connsiteX298" y="connsiteY298"/>
                              </a:cxn>
                              <a:cxn ang="0">
                                <a:pos x="connsiteX299" y="connsiteY299"/>
                              </a:cxn>
                              <a:cxn ang="0">
                                <a:pos x="connsiteX300" y="connsiteY300"/>
                              </a:cxn>
                              <a:cxn ang="0">
                                <a:pos x="connsiteX301" y="connsiteY301"/>
                              </a:cxn>
                              <a:cxn ang="0">
                                <a:pos x="connsiteX302" y="connsiteY302"/>
                              </a:cxn>
                              <a:cxn ang="0">
                                <a:pos x="connsiteX303" y="connsiteY303"/>
                              </a:cxn>
                              <a:cxn ang="0">
                                <a:pos x="connsiteX304" y="connsiteY304"/>
                              </a:cxn>
                              <a:cxn ang="0">
                                <a:pos x="connsiteX305" y="connsiteY305"/>
                              </a:cxn>
                              <a:cxn ang="0">
                                <a:pos x="connsiteX306" y="connsiteY306"/>
                              </a:cxn>
                              <a:cxn ang="0">
                                <a:pos x="connsiteX307" y="connsiteY307"/>
                              </a:cxn>
                              <a:cxn ang="0">
                                <a:pos x="connsiteX308" y="connsiteY308"/>
                              </a:cxn>
                              <a:cxn ang="0">
                                <a:pos x="connsiteX309" y="connsiteY309"/>
                              </a:cxn>
                              <a:cxn ang="0">
                                <a:pos x="connsiteX310" y="connsiteY310"/>
                              </a:cxn>
                              <a:cxn ang="0">
                                <a:pos x="connsiteX311" y="connsiteY311"/>
                              </a:cxn>
                              <a:cxn ang="0">
                                <a:pos x="connsiteX312" y="connsiteY312"/>
                              </a:cxn>
                              <a:cxn ang="0">
                                <a:pos x="connsiteX313" y="connsiteY313"/>
                              </a:cxn>
                              <a:cxn ang="0">
                                <a:pos x="connsiteX314" y="connsiteY314"/>
                              </a:cxn>
                              <a:cxn ang="0">
                                <a:pos x="connsiteX315" y="connsiteY315"/>
                              </a:cxn>
                              <a:cxn ang="0">
                                <a:pos x="connsiteX316" y="connsiteY316"/>
                              </a:cxn>
                              <a:cxn ang="0">
                                <a:pos x="connsiteX317" y="connsiteY317"/>
                              </a:cxn>
                              <a:cxn ang="0">
                                <a:pos x="connsiteX318" y="connsiteY318"/>
                              </a:cxn>
                              <a:cxn ang="0">
                                <a:pos x="connsiteX319" y="connsiteY319"/>
                              </a:cxn>
                              <a:cxn ang="0">
                                <a:pos x="connsiteX320" y="connsiteY320"/>
                              </a:cxn>
                              <a:cxn ang="0">
                                <a:pos x="connsiteX321" y="connsiteY321"/>
                              </a:cxn>
                              <a:cxn ang="0">
                                <a:pos x="connsiteX322" y="connsiteY322"/>
                              </a:cxn>
                              <a:cxn ang="0">
                                <a:pos x="connsiteX323" y="connsiteY323"/>
                              </a:cxn>
                              <a:cxn ang="0">
                                <a:pos x="connsiteX324" y="connsiteY324"/>
                              </a:cxn>
                              <a:cxn ang="0">
                                <a:pos x="connsiteX325" y="connsiteY325"/>
                              </a:cxn>
                              <a:cxn ang="0">
                                <a:pos x="connsiteX326" y="connsiteY326"/>
                              </a:cxn>
                              <a:cxn ang="0">
                                <a:pos x="connsiteX327" y="connsiteY327"/>
                              </a:cxn>
                              <a:cxn ang="0">
                                <a:pos x="connsiteX328" y="connsiteY328"/>
                              </a:cxn>
                              <a:cxn ang="0">
                                <a:pos x="connsiteX329" y="connsiteY329"/>
                              </a:cxn>
                              <a:cxn ang="0">
                                <a:pos x="connsiteX330" y="connsiteY330"/>
                              </a:cxn>
                              <a:cxn ang="0">
                                <a:pos x="connsiteX331" y="connsiteY331"/>
                              </a:cxn>
                              <a:cxn ang="0">
                                <a:pos x="connsiteX332" y="connsiteY332"/>
                              </a:cxn>
                              <a:cxn ang="0">
                                <a:pos x="connsiteX333" y="connsiteY333"/>
                              </a:cxn>
                              <a:cxn ang="0">
                                <a:pos x="connsiteX334" y="connsiteY334"/>
                              </a:cxn>
                              <a:cxn ang="0">
                                <a:pos x="connsiteX335" y="connsiteY335"/>
                              </a:cxn>
                              <a:cxn ang="0">
                                <a:pos x="connsiteX336" y="connsiteY336"/>
                              </a:cxn>
                              <a:cxn ang="0">
                                <a:pos x="connsiteX337" y="connsiteY337"/>
                              </a:cxn>
                              <a:cxn ang="0">
                                <a:pos x="connsiteX338" y="connsiteY338"/>
                              </a:cxn>
                              <a:cxn ang="0">
                                <a:pos x="connsiteX339" y="connsiteY339"/>
                              </a:cxn>
                              <a:cxn ang="0">
                                <a:pos x="connsiteX340" y="connsiteY340"/>
                              </a:cxn>
                              <a:cxn ang="0">
                                <a:pos x="connsiteX341" y="connsiteY341"/>
                              </a:cxn>
                              <a:cxn ang="0">
                                <a:pos x="connsiteX342" y="connsiteY342"/>
                              </a:cxn>
                              <a:cxn ang="0">
                                <a:pos x="connsiteX343" y="connsiteY343"/>
                              </a:cxn>
                              <a:cxn ang="0">
                                <a:pos x="connsiteX344" y="connsiteY344"/>
                              </a:cxn>
                              <a:cxn ang="0">
                                <a:pos x="connsiteX345" y="connsiteY345"/>
                              </a:cxn>
                              <a:cxn ang="0">
                                <a:pos x="connsiteX346" y="connsiteY346"/>
                              </a:cxn>
                              <a:cxn ang="0">
                                <a:pos x="connsiteX347" y="connsiteY347"/>
                              </a:cxn>
                              <a:cxn ang="0">
                                <a:pos x="connsiteX348" y="connsiteY348"/>
                              </a:cxn>
                              <a:cxn ang="0">
                                <a:pos x="connsiteX349" y="connsiteY349"/>
                              </a:cxn>
                              <a:cxn ang="0">
                                <a:pos x="connsiteX350" y="connsiteY350"/>
                              </a:cxn>
                              <a:cxn ang="0">
                                <a:pos x="connsiteX351" y="connsiteY351"/>
                              </a:cxn>
                              <a:cxn ang="0">
                                <a:pos x="connsiteX352" y="connsiteY352"/>
                              </a:cxn>
                              <a:cxn ang="0">
                                <a:pos x="connsiteX353" y="connsiteY353"/>
                              </a:cxn>
                              <a:cxn ang="0">
                                <a:pos x="connsiteX354" y="connsiteY354"/>
                              </a:cxn>
                              <a:cxn ang="0">
                                <a:pos x="connsiteX355" y="connsiteY355"/>
                              </a:cxn>
                              <a:cxn ang="0">
                                <a:pos x="connsiteX356" y="connsiteY356"/>
                              </a:cxn>
                              <a:cxn ang="0">
                                <a:pos x="connsiteX357" y="connsiteY357"/>
                              </a:cxn>
                              <a:cxn ang="0">
                                <a:pos x="connsiteX358" y="connsiteY358"/>
                              </a:cxn>
                              <a:cxn ang="0">
                                <a:pos x="connsiteX359" y="connsiteY359"/>
                              </a:cxn>
                              <a:cxn ang="0">
                                <a:pos x="connsiteX360" y="connsiteY360"/>
                              </a:cxn>
                              <a:cxn ang="0">
                                <a:pos x="connsiteX361" y="connsiteY361"/>
                              </a:cxn>
                              <a:cxn ang="0">
                                <a:pos x="connsiteX362" y="connsiteY362"/>
                              </a:cxn>
                              <a:cxn ang="0">
                                <a:pos x="connsiteX363" y="connsiteY363"/>
                              </a:cxn>
                              <a:cxn ang="0">
                                <a:pos x="connsiteX364" y="connsiteY364"/>
                              </a:cxn>
                              <a:cxn ang="0">
                                <a:pos x="connsiteX365" y="connsiteY365"/>
                              </a:cxn>
                              <a:cxn ang="0">
                                <a:pos x="connsiteX366" y="connsiteY366"/>
                              </a:cxn>
                              <a:cxn ang="0">
                                <a:pos x="connsiteX367" y="connsiteY367"/>
                              </a:cxn>
                              <a:cxn ang="0">
                                <a:pos x="connsiteX368" y="connsiteY368"/>
                              </a:cxn>
                              <a:cxn ang="0">
                                <a:pos x="connsiteX369" y="connsiteY369"/>
                              </a:cxn>
                              <a:cxn ang="0">
                                <a:pos x="connsiteX370" y="connsiteY370"/>
                              </a:cxn>
                              <a:cxn ang="0">
                                <a:pos x="connsiteX371" y="connsiteY371"/>
                              </a:cxn>
                              <a:cxn ang="0">
                                <a:pos x="connsiteX372" y="connsiteY372"/>
                              </a:cxn>
                              <a:cxn ang="0">
                                <a:pos x="connsiteX373" y="connsiteY373"/>
                              </a:cxn>
                              <a:cxn ang="0">
                                <a:pos x="connsiteX374" y="connsiteY374"/>
                              </a:cxn>
                              <a:cxn ang="0">
                                <a:pos x="connsiteX375" y="connsiteY375"/>
                              </a:cxn>
                              <a:cxn ang="0">
                                <a:pos x="connsiteX376" y="connsiteY376"/>
                              </a:cxn>
                              <a:cxn ang="0">
                                <a:pos x="connsiteX377" y="connsiteY377"/>
                              </a:cxn>
                              <a:cxn ang="0">
                                <a:pos x="connsiteX378" y="connsiteY378"/>
                              </a:cxn>
                              <a:cxn ang="0">
                                <a:pos x="connsiteX379" y="connsiteY379"/>
                              </a:cxn>
                              <a:cxn ang="0">
                                <a:pos x="connsiteX380" y="connsiteY380"/>
                              </a:cxn>
                              <a:cxn ang="0">
                                <a:pos x="connsiteX381" y="connsiteY381"/>
                              </a:cxn>
                              <a:cxn ang="0">
                                <a:pos x="connsiteX382" y="connsiteY382"/>
                              </a:cxn>
                              <a:cxn ang="0">
                                <a:pos x="connsiteX383" y="connsiteY383"/>
                              </a:cxn>
                              <a:cxn ang="0">
                                <a:pos x="connsiteX384" y="connsiteY384"/>
                              </a:cxn>
                              <a:cxn ang="0">
                                <a:pos x="connsiteX385" y="connsiteY385"/>
                              </a:cxn>
                              <a:cxn ang="0">
                                <a:pos x="connsiteX386" y="connsiteY386"/>
                              </a:cxn>
                              <a:cxn ang="0">
                                <a:pos x="connsiteX387" y="connsiteY387"/>
                              </a:cxn>
                              <a:cxn ang="0">
                                <a:pos x="connsiteX388" y="connsiteY388"/>
                              </a:cxn>
                              <a:cxn ang="0">
                                <a:pos x="connsiteX389" y="connsiteY389"/>
                              </a:cxn>
                              <a:cxn ang="0">
                                <a:pos x="connsiteX390" y="connsiteY390"/>
                              </a:cxn>
                              <a:cxn ang="0">
                                <a:pos x="connsiteX391" y="connsiteY391"/>
                              </a:cxn>
                              <a:cxn ang="0">
                                <a:pos x="connsiteX392" y="connsiteY392"/>
                              </a:cxn>
                              <a:cxn ang="0">
                                <a:pos x="connsiteX393" y="connsiteY393"/>
                              </a:cxn>
                              <a:cxn ang="0">
                                <a:pos x="connsiteX394" y="connsiteY394"/>
                              </a:cxn>
                              <a:cxn ang="0">
                                <a:pos x="connsiteX395" y="connsiteY395"/>
                              </a:cxn>
                              <a:cxn ang="0">
                                <a:pos x="connsiteX396" y="connsiteY396"/>
                              </a:cxn>
                              <a:cxn ang="0">
                                <a:pos x="connsiteX397" y="connsiteY397"/>
                              </a:cxn>
                              <a:cxn ang="0">
                                <a:pos x="connsiteX398" y="connsiteY398"/>
                              </a:cxn>
                              <a:cxn ang="0">
                                <a:pos x="connsiteX399" y="connsiteY399"/>
                              </a:cxn>
                              <a:cxn ang="0">
                                <a:pos x="connsiteX400" y="connsiteY400"/>
                              </a:cxn>
                              <a:cxn ang="0">
                                <a:pos x="connsiteX401" y="connsiteY401"/>
                              </a:cxn>
                              <a:cxn ang="0">
                                <a:pos x="connsiteX402" y="connsiteY402"/>
                              </a:cxn>
                              <a:cxn ang="0">
                                <a:pos x="connsiteX403" y="connsiteY403"/>
                              </a:cxn>
                              <a:cxn ang="0">
                                <a:pos x="connsiteX404" y="connsiteY404"/>
                              </a:cxn>
                              <a:cxn ang="0">
                                <a:pos x="connsiteX405" y="connsiteY405"/>
                              </a:cxn>
                              <a:cxn ang="0">
                                <a:pos x="connsiteX406" y="connsiteY406"/>
                              </a:cxn>
                              <a:cxn ang="0">
                                <a:pos x="connsiteX407" y="connsiteY407"/>
                              </a:cxn>
                              <a:cxn ang="0">
                                <a:pos x="connsiteX408" y="connsiteY408"/>
                              </a:cxn>
                              <a:cxn ang="0">
                                <a:pos x="connsiteX409" y="connsiteY409"/>
                              </a:cxn>
                              <a:cxn ang="0">
                                <a:pos x="connsiteX410" y="connsiteY410"/>
                              </a:cxn>
                              <a:cxn ang="0">
                                <a:pos x="connsiteX411" y="connsiteY411"/>
                              </a:cxn>
                              <a:cxn ang="0">
                                <a:pos x="connsiteX412" y="connsiteY412"/>
                              </a:cxn>
                              <a:cxn ang="0">
                                <a:pos x="connsiteX413" y="connsiteY413"/>
                              </a:cxn>
                              <a:cxn ang="0">
                                <a:pos x="connsiteX414" y="connsiteY414"/>
                              </a:cxn>
                              <a:cxn ang="0">
                                <a:pos x="connsiteX415" y="connsiteY415"/>
                              </a:cxn>
                              <a:cxn ang="0">
                                <a:pos x="connsiteX416" y="connsiteY416"/>
                              </a:cxn>
                              <a:cxn ang="0">
                                <a:pos x="connsiteX417" y="connsiteY417"/>
                              </a:cxn>
                              <a:cxn ang="0">
                                <a:pos x="connsiteX418" y="connsiteY418"/>
                              </a:cxn>
                              <a:cxn ang="0">
                                <a:pos x="connsiteX419" y="connsiteY419"/>
                              </a:cxn>
                              <a:cxn ang="0">
                                <a:pos x="connsiteX420" y="connsiteY420"/>
                              </a:cxn>
                              <a:cxn ang="0">
                                <a:pos x="connsiteX421" y="connsiteY421"/>
                              </a:cxn>
                              <a:cxn ang="0">
                                <a:pos x="connsiteX422" y="connsiteY422"/>
                              </a:cxn>
                              <a:cxn ang="0">
                                <a:pos x="connsiteX423" y="connsiteY423"/>
                              </a:cxn>
                              <a:cxn ang="0">
                                <a:pos x="connsiteX424" y="connsiteY424"/>
                              </a:cxn>
                              <a:cxn ang="0">
                                <a:pos x="connsiteX425" y="connsiteY425"/>
                              </a:cxn>
                              <a:cxn ang="0">
                                <a:pos x="connsiteX426" y="connsiteY426"/>
                              </a:cxn>
                              <a:cxn ang="0">
                                <a:pos x="connsiteX427" y="connsiteY427"/>
                              </a:cxn>
                              <a:cxn ang="0">
                                <a:pos x="connsiteX428" y="connsiteY428"/>
                              </a:cxn>
                              <a:cxn ang="0">
                                <a:pos x="connsiteX429" y="connsiteY429"/>
                              </a:cxn>
                              <a:cxn ang="0">
                                <a:pos x="connsiteX430" y="connsiteY430"/>
                              </a:cxn>
                              <a:cxn ang="0">
                                <a:pos x="connsiteX431" y="connsiteY431"/>
                              </a:cxn>
                              <a:cxn ang="0">
                                <a:pos x="connsiteX432" y="connsiteY432"/>
                              </a:cxn>
                              <a:cxn ang="0">
                                <a:pos x="connsiteX433" y="connsiteY433"/>
                              </a:cxn>
                              <a:cxn ang="0">
                                <a:pos x="connsiteX434" y="connsiteY434"/>
                              </a:cxn>
                              <a:cxn ang="0">
                                <a:pos x="connsiteX435" y="connsiteY435"/>
                              </a:cxn>
                              <a:cxn ang="0">
                                <a:pos x="connsiteX436" y="connsiteY436"/>
                              </a:cxn>
                              <a:cxn ang="0">
                                <a:pos x="connsiteX437" y="connsiteY437"/>
                              </a:cxn>
                              <a:cxn ang="0">
                                <a:pos x="connsiteX438" y="connsiteY438"/>
                              </a:cxn>
                              <a:cxn ang="0">
                                <a:pos x="connsiteX439" y="connsiteY439"/>
                              </a:cxn>
                              <a:cxn ang="0">
                                <a:pos x="connsiteX440" y="connsiteY440"/>
                              </a:cxn>
                              <a:cxn ang="0">
                                <a:pos x="connsiteX441" y="connsiteY441"/>
                              </a:cxn>
                              <a:cxn ang="0">
                                <a:pos x="connsiteX442" y="connsiteY442"/>
                              </a:cxn>
                              <a:cxn ang="0">
                                <a:pos x="connsiteX443" y="connsiteY443"/>
                              </a:cxn>
                              <a:cxn ang="0">
                                <a:pos x="connsiteX444" y="connsiteY444"/>
                              </a:cxn>
                              <a:cxn ang="0">
                                <a:pos x="connsiteX445" y="connsiteY445"/>
                              </a:cxn>
                              <a:cxn ang="0">
                                <a:pos x="connsiteX446" y="connsiteY446"/>
                              </a:cxn>
                              <a:cxn ang="0">
                                <a:pos x="connsiteX447" y="connsiteY447"/>
                              </a:cxn>
                              <a:cxn ang="0">
                                <a:pos x="connsiteX448" y="connsiteY448"/>
                              </a:cxn>
                              <a:cxn ang="0">
                                <a:pos x="connsiteX449" y="connsiteY449"/>
                              </a:cxn>
                              <a:cxn ang="0">
                                <a:pos x="connsiteX450" y="connsiteY450"/>
                              </a:cxn>
                              <a:cxn ang="0">
                                <a:pos x="connsiteX451" y="connsiteY451"/>
                              </a:cxn>
                              <a:cxn ang="0">
                                <a:pos x="connsiteX452" y="connsiteY452"/>
                              </a:cxn>
                              <a:cxn ang="0">
                                <a:pos x="connsiteX453" y="connsiteY453"/>
                              </a:cxn>
                              <a:cxn ang="0">
                                <a:pos x="connsiteX454" y="connsiteY454"/>
                              </a:cxn>
                              <a:cxn ang="0">
                                <a:pos x="connsiteX455" y="connsiteY455"/>
                              </a:cxn>
                              <a:cxn ang="0">
                                <a:pos x="connsiteX456" y="connsiteY456"/>
                              </a:cxn>
                              <a:cxn ang="0">
                                <a:pos x="connsiteX457" y="connsiteY457"/>
                              </a:cxn>
                              <a:cxn ang="0">
                                <a:pos x="connsiteX458" y="connsiteY458"/>
                              </a:cxn>
                              <a:cxn ang="0">
                                <a:pos x="connsiteX459" y="connsiteY459"/>
                              </a:cxn>
                              <a:cxn ang="0">
                                <a:pos x="connsiteX460" y="connsiteY460"/>
                              </a:cxn>
                              <a:cxn ang="0">
                                <a:pos x="connsiteX461" y="connsiteY461"/>
                              </a:cxn>
                              <a:cxn ang="0">
                                <a:pos x="connsiteX462" y="connsiteY462"/>
                              </a:cxn>
                              <a:cxn ang="0">
                                <a:pos x="connsiteX463" y="connsiteY463"/>
                              </a:cxn>
                              <a:cxn ang="0">
                                <a:pos x="connsiteX464" y="connsiteY464"/>
                              </a:cxn>
                              <a:cxn ang="0">
                                <a:pos x="connsiteX465" y="connsiteY465"/>
                              </a:cxn>
                              <a:cxn ang="0">
                                <a:pos x="connsiteX466" y="connsiteY466"/>
                              </a:cxn>
                              <a:cxn ang="0">
                                <a:pos x="connsiteX467" y="connsiteY467"/>
                              </a:cxn>
                              <a:cxn ang="0">
                                <a:pos x="connsiteX468" y="connsiteY468"/>
                              </a:cxn>
                              <a:cxn ang="0">
                                <a:pos x="connsiteX469" y="connsiteY469"/>
                              </a:cxn>
                              <a:cxn ang="0">
                                <a:pos x="connsiteX470" y="connsiteY470"/>
                              </a:cxn>
                              <a:cxn ang="0">
                                <a:pos x="connsiteX471" y="connsiteY471"/>
                              </a:cxn>
                              <a:cxn ang="0">
                                <a:pos x="connsiteX472" y="connsiteY472"/>
                              </a:cxn>
                              <a:cxn ang="0">
                                <a:pos x="connsiteX473" y="connsiteY473"/>
                              </a:cxn>
                              <a:cxn ang="0">
                                <a:pos x="connsiteX474" y="connsiteY474"/>
                              </a:cxn>
                              <a:cxn ang="0">
                                <a:pos x="connsiteX475" y="connsiteY475"/>
                              </a:cxn>
                              <a:cxn ang="0">
                                <a:pos x="connsiteX476" y="connsiteY476"/>
                              </a:cxn>
                              <a:cxn ang="0">
                                <a:pos x="connsiteX477" y="connsiteY477"/>
                              </a:cxn>
                              <a:cxn ang="0">
                                <a:pos x="connsiteX478" y="connsiteY478"/>
                              </a:cxn>
                              <a:cxn ang="0">
                                <a:pos x="connsiteX479" y="connsiteY479"/>
                              </a:cxn>
                              <a:cxn ang="0">
                                <a:pos x="connsiteX480" y="connsiteY480"/>
                              </a:cxn>
                              <a:cxn ang="0">
                                <a:pos x="connsiteX481" y="connsiteY481"/>
                              </a:cxn>
                              <a:cxn ang="0">
                                <a:pos x="connsiteX482" y="connsiteY482"/>
                              </a:cxn>
                              <a:cxn ang="0">
                                <a:pos x="connsiteX483" y="connsiteY483"/>
                              </a:cxn>
                              <a:cxn ang="0">
                                <a:pos x="connsiteX484" y="connsiteY484"/>
                              </a:cxn>
                              <a:cxn ang="0">
                                <a:pos x="connsiteX485" y="connsiteY485"/>
                              </a:cxn>
                              <a:cxn ang="0">
                                <a:pos x="connsiteX486" y="connsiteY486"/>
                              </a:cxn>
                              <a:cxn ang="0">
                                <a:pos x="connsiteX487" y="connsiteY487"/>
                              </a:cxn>
                              <a:cxn ang="0">
                                <a:pos x="connsiteX488" y="connsiteY488"/>
                              </a:cxn>
                              <a:cxn ang="0">
                                <a:pos x="connsiteX489" y="connsiteY489"/>
                              </a:cxn>
                              <a:cxn ang="0">
                                <a:pos x="connsiteX490" y="connsiteY490"/>
                              </a:cxn>
                              <a:cxn ang="0">
                                <a:pos x="connsiteX491" y="connsiteY491"/>
                              </a:cxn>
                              <a:cxn ang="0">
                                <a:pos x="connsiteX492" y="connsiteY492"/>
                              </a:cxn>
                              <a:cxn ang="0">
                                <a:pos x="connsiteX493" y="connsiteY493"/>
                              </a:cxn>
                              <a:cxn ang="0">
                                <a:pos x="connsiteX494" y="connsiteY494"/>
                              </a:cxn>
                              <a:cxn ang="0">
                                <a:pos x="connsiteX495" y="connsiteY495"/>
                              </a:cxn>
                              <a:cxn ang="0">
                                <a:pos x="connsiteX496" y="connsiteY496"/>
                              </a:cxn>
                              <a:cxn ang="0">
                                <a:pos x="connsiteX497" y="connsiteY497"/>
                              </a:cxn>
                              <a:cxn ang="0">
                                <a:pos x="connsiteX498" y="connsiteY498"/>
                              </a:cxn>
                              <a:cxn ang="0">
                                <a:pos x="connsiteX499" y="connsiteY499"/>
                              </a:cxn>
                              <a:cxn ang="0">
                                <a:pos x="connsiteX500" y="connsiteY500"/>
                              </a:cxn>
                              <a:cxn ang="0">
                                <a:pos x="connsiteX501" y="connsiteY501"/>
                              </a:cxn>
                              <a:cxn ang="0">
                                <a:pos x="connsiteX502" y="connsiteY502"/>
                              </a:cxn>
                              <a:cxn ang="0">
                                <a:pos x="connsiteX503" y="connsiteY503"/>
                              </a:cxn>
                              <a:cxn ang="0">
                                <a:pos x="connsiteX504" y="connsiteY504"/>
                              </a:cxn>
                              <a:cxn ang="0">
                                <a:pos x="connsiteX505" y="connsiteY505"/>
                              </a:cxn>
                              <a:cxn ang="0">
                                <a:pos x="connsiteX506" y="connsiteY506"/>
                              </a:cxn>
                              <a:cxn ang="0">
                                <a:pos x="connsiteX507" y="connsiteY507"/>
                              </a:cxn>
                              <a:cxn ang="0">
                                <a:pos x="connsiteX508" y="connsiteY508"/>
                              </a:cxn>
                              <a:cxn ang="0">
                                <a:pos x="connsiteX509" y="connsiteY509"/>
                              </a:cxn>
                              <a:cxn ang="0">
                                <a:pos x="connsiteX510" y="connsiteY510"/>
                              </a:cxn>
                              <a:cxn ang="0">
                                <a:pos x="connsiteX511" y="connsiteY511"/>
                              </a:cxn>
                              <a:cxn ang="0">
                                <a:pos x="connsiteX512" y="connsiteY512"/>
                              </a:cxn>
                              <a:cxn ang="0">
                                <a:pos x="connsiteX513" y="connsiteY513"/>
                              </a:cxn>
                              <a:cxn ang="0">
                                <a:pos x="connsiteX514" y="connsiteY514"/>
                              </a:cxn>
                              <a:cxn ang="0">
                                <a:pos x="connsiteX515" y="connsiteY515"/>
                              </a:cxn>
                              <a:cxn ang="0">
                                <a:pos x="connsiteX516" y="connsiteY516"/>
                              </a:cxn>
                              <a:cxn ang="0">
                                <a:pos x="connsiteX517" y="connsiteY517"/>
                              </a:cxn>
                              <a:cxn ang="0">
                                <a:pos x="connsiteX518" y="connsiteY518"/>
                              </a:cxn>
                              <a:cxn ang="0">
                                <a:pos x="connsiteX519" y="connsiteY519"/>
                              </a:cxn>
                              <a:cxn ang="0">
                                <a:pos x="connsiteX520" y="connsiteY520"/>
                              </a:cxn>
                              <a:cxn ang="0">
                                <a:pos x="connsiteX521" y="connsiteY521"/>
                              </a:cxn>
                              <a:cxn ang="0">
                                <a:pos x="connsiteX522" y="connsiteY522"/>
                              </a:cxn>
                              <a:cxn ang="0">
                                <a:pos x="connsiteX523" y="connsiteY523"/>
                              </a:cxn>
                              <a:cxn ang="0">
                                <a:pos x="connsiteX524" y="connsiteY524"/>
                              </a:cxn>
                              <a:cxn ang="0">
                                <a:pos x="connsiteX525" y="connsiteY525"/>
                              </a:cxn>
                              <a:cxn ang="0">
                                <a:pos x="connsiteX526" y="connsiteY526"/>
                              </a:cxn>
                              <a:cxn ang="0">
                                <a:pos x="connsiteX527" y="connsiteY527"/>
                              </a:cxn>
                              <a:cxn ang="0">
                                <a:pos x="connsiteX528" y="connsiteY528"/>
                              </a:cxn>
                              <a:cxn ang="0">
                                <a:pos x="connsiteX529" y="connsiteY529"/>
                              </a:cxn>
                              <a:cxn ang="0">
                                <a:pos x="connsiteX530" y="connsiteY530"/>
                              </a:cxn>
                              <a:cxn ang="0">
                                <a:pos x="connsiteX531" y="connsiteY531"/>
                              </a:cxn>
                              <a:cxn ang="0">
                                <a:pos x="connsiteX532" y="connsiteY532"/>
                              </a:cxn>
                              <a:cxn ang="0">
                                <a:pos x="connsiteX533" y="connsiteY533"/>
                              </a:cxn>
                              <a:cxn ang="0">
                                <a:pos x="connsiteX534" y="connsiteY534"/>
                              </a:cxn>
                              <a:cxn ang="0">
                                <a:pos x="connsiteX535" y="connsiteY535"/>
                              </a:cxn>
                              <a:cxn ang="0">
                                <a:pos x="connsiteX536" y="connsiteY536"/>
                              </a:cxn>
                              <a:cxn ang="0">
                                <a:pos x="connsiteX537" y="connsiteY537"/>
                              </a:cxn>
                              <a:cxn ang="0">
                                <a:pos x="connsiteX538" y="connsiteY538"/>
                              </a:cxn>
                              <a:cxn ang="0">
                                <a:pos x="connsiteX539" y="connsiteY539"/>
                              </a:cxn>
                              <a:cxn ang="0">
                                <a:pos x="connsiteX540" y="connsiteY540"/>
                              </a:cxn>
                              <a:cxn ang="0">
                                <a:pos x="connsiteX541" y="connsiteY541"/>
                              </a:cxn>
                              <a:cxn ang="0">
                                <a:pos x="connsiteX542" y="connsiteY542"/>
                              </a:cxn>
                              <a:cxn ang="0">
                                <a:pos x="connsiteX543" y="connsiteY543"/>
                              </a:cxn>
                              <a:cxn ang="0">
                                <a:pos x="connsiteX544" y="connsiteY544"/>
                              </a:cxn>
                              <a:cxn ang="0">
                                <a:pos x="connsiteX545" y="connsiteY545"/>
                              </a:cxn>
                              <a:cxn ang="0">
                                <a:pos x="connsiteX546" y="connsiteY546"/>
                              </a:cxn>
                              <a:cxn ang="0">
                                <a:pos x="connsiteX547" y="connsiteY547"/>
                              </a:cxn>
                              <a:cxn ang="0">
                                <a:pos x="connsiteX548" y="connsiteY548"/>
                              </a:cxn>
                              <a:cxn ang="0">
                                <a:pos x="connsiteX549" y="connsiteY549"/>
                              </a:cxn>
                              <a:cxn ang="0">
                                <a:pos x="connsiteX550" y="connsiteY550"/>
                              </a:cxn>
                              <a:cxn ang="0">
                                <a:pos x="connsiteX551" y="connsiteY551"/>
                              </a:cxn>
                              <a:cxn ang="0">
                                <a:pos x="connsiteX552" y="connsiteY552"/>
                              </a:cxn>
                              <a:cxn ang="0">
                                <a:pos x="connsiteX553" y="connsiteY553"/>
                              </a:cxn>
                              <a:cxn ang="0">
                                <a:pos x="connsiteX554" y="connsiteY554"/>
                              </a:cxn>
                              <a:cxn ang="0">
                                <a:pos x="connsiteX555" y="connsiteY555"/>
                              </a:cxn>
                              <a:cxn ang="0">
                                <a:pos x="connsiteX556" y="connsiteY556"/>
                              </a:cxn>
                              <a:cxn ang="0">
                                <a:pos x="connsiteX557" y="connsiteY557"/>
                              </a:cxn>
                              <a:cxn ang="0">
                                <a:pos x="connsiteX558" y="connsiteY558"/>
                              </a:cxn>
                              <a:cxn ang="0">
                                <a:pos x="connsiteX559" y="connsiteY559"/>
                              </a:cxn>
                              <a:cxn ang="0">
                                <a:pos x="connsiteX560" y="connsiteY560"/>
                              </a:cxn>
                              <a:cxn ang="0">
                                <a:pos x="connsiteX561" y="connsiteY561"/>
                              </a:cxn>
                              <a:cxn ang="0">
                                <a:pos x="connsiteX562" y="connsiteY562"/>
                              </a:cxn>
                              <a:cxn ang="0">
                                <a:pos x="connsiteX563" y="connsiteY563"/>
                              </a:cxn>
                              <a:cxn ang="0">
                                <a:pos x="connsiteX564" y="connsiteY564"/>
                              </a:cxn>
                              <a:cxn ang="0">
                                <a:pos x="connsiteX565" y="connsiteY565"/>
                              </a:cxn>
                              <a:cxn ang="0">
                                <a:pos x="connsiteX566" y="connsiteY566"/>
                              </a:cxn>
                              <a:cxn ang="0">
                                <a:pos x="connsiteX567" y="connsiteY567"/>
                              </a:cxn>
                              <a:cxn ang="0">
                                <a:pos x="connsiteX568" y="connsiteY568"/>
                              </a:cxn>
                              <a:cxn ang="0">
                                <a:pos x="connsiteX569" y="connsiteY569"/>
                              </a:cxn>
                              <a:cxn ang="0">
                                <a:pos x="connsiteX570" y="connsiteY570"/>
                              </a:cxn>
                              <a:cxn ang="0">
                                <a:pos x="connsiteX571" y="connsiteY571"/>
                              </a:cxn>
                              <a:cxn ang="0">
                                <a:pos x="connsiteX572" y="connsiteY572"/>
                              </a:cxn>
                              <a:cxn ang="0">
                                <a:pos x="connsiteX573" y="connsiteY573"/>
                              </a:cxn>
                              <a:cxn ang="0">
                                <a:pos x="connsiteX574" y="connsiteY574"/>
                              </a:cxn>
                              <a:cxn ang="0">
                                <a:pos x="connsiteX575" y="connsiteY575"/>
                              </a:cxn>
                              <a:cxn ang="0">
                                <a:pos x="connsiteX576" y="connsiteY576"/>
                              </a:cxn>
                              <a:cxn ang="0">
                                <a:pos x="connsiteX577" y="connsiteY577"/>
                              </a:cxn>
                              <a:cxn ang="0">
                                <a:pos x="connsiteX578" y="connsiteY578"/>
                              </a:cxn>
                              <a:cxn ang="0">
                                <a:pos x="connsiteX579" y="connsiteY579"/>
                              </a:cxn>
                              <a:cxn ang="0">
                                <a:pos x="connsiteX580" y="connsiteY580"/>
                              </a:cxn>
                              <a:cxn ang="0">
                                <a:pos x="connsiteX581" y="connsiteY581"/>
                              </a:cxn>
                              <a:cxn ang="0">
                                <a:pos x="connsiteX582" y="connsiteY582"/>
                              </a:cxn>
                              <a:cxn ang="0">
                                <a:pos x="connsiteX583" y="connsiteY583"/>
                              </a:cxn>
                              <a:cxn ang="0">
                                <a:pos x="connsiteX584" y="connsiteY584"/>
                              </a:cxn>
                              <a:cxn ang="0">
                                <a:pos x="connsiteX585" y="connsiteY585"/>
                              </a:cxn>
                              <a:cxn ang="0">
                                <a:pos x="connsiteX586" y="connsiteY586"/>
                              </a:cxn>
                              <a:cxn ang="0">
                                <a:pos x="connsiteX587" y="connsiteY587"/>
                              </a:cxn>
                              <a:cxn ang="0">
                                <a:pos x="connsiteX588" y="connsiteY588"/>
                              </a:cxn>
                              <a:cxn ang="0">
                                <a:pos x="connsiteX589" y="connsiteY589"/>
                              </a:cxn>
                              <a:cxn ang="0">
                                <a:pos x="connsiteX590" y="connsiteY590"/>
                              </a:cxn>
                              <a:cxn ang="0">
                                <a:pos x="connsiteX591" y="connsiteY591"/>
                              </a:cxn>
                              <a:cxn ang="0">
                                <a:pos x="connsiteX592" y="connsiteY592"/>
                              </a:cxn>
                              <a:cxn ang="0">
                                <a:pos x="connsiteX593" y="connsiteY593"/>
                              </a:cxn>
                              <a:cxn ang="0">
                                <a:pos x="connsiteX594" y="connsiteY594"/>
                              </a:cxn>
                              <a:cxn ang="0">
                                <a:pos x="connsiteX595" y="connsiteY595"/>
                              </a:cxn>
                              <a:cxn ang="0">
                                <a:pos x="connsiteX596" y="connsiteY596"/>
                              </a:cxn>
                              <a:cxn ang="0">
                                <a:pos x="connsiteX597" y="connsiteY597"/>
                              </a:cxn>
                              <a:cxn ang="0">
                                <a:pos x="connsiteX598" y="connsiteY598"/>
                              </a:cxn>
                              <a:cxn ang="0">
                                <a:pos x="connsiteX599" y="connsiteY599"/>
                              </a:cxn>
                              <a:cxn ang="0">
                                <a:pos x="connsiteX600" y="connsiteY600"/>
                              </a:cxn>
                              <a:cxn ang="0">
                                <a:pos x="connsiteX601" y="connsiteY601"/>
                              </a:cxn>
                              <a:cxn ang="0">
                                <a:pos x="connsiteX602" y="connsiteY602"/>
                              </a:cxn>
                              <a:cxn ang="0">
                                <a:pos x="connsiteX603" y="connsiteY603"/>
                              </a:cxn>
                              <a:cxn ang="0">
                                <a:pos x="connsiteX604" y="connsiteY604"/>
                              </a:cxn>
                              <a:cxn ang="0">
                                <a:pos x="connsiteX605" y="connsiteY605"/>
                              </a:cxn>
                              <a:cxn ang="0">
                                <a:pos x="connsiteX606" y="connsiteY606"/>
                              </a:cxn>
                              <a:cxn ang="0">
                                <a:pos x="connsiteX607" y="connsiteY607"/>
                              </a:cxn>
                              <a:cxn ang="0">
                                <a:pos x="connsiteX608" y="connsiteY608"/>
                              </a:cxn>
                              <a:cxn ang="0">
                                <a:pos x="connsiteX609" y="connsiteY609"/>
                              </a:cxn>
                              <a:cxn ang="0">
                                <a:pos x="connsiteX610" y="connsiteY610"/>
                              </a:cxn>
                              <a:cxn ang="0">
                                <a:pos x="connsiteX611" y="connsiteY611"/>
                              </a:cxn>
                              <a:cxn ang="0">
                                <a:pos x="connsiteX612" y="connsiteY612"/>
                              </a:cxn>
                              <a:cxn ang="0">
                                <a:pos x="connsiteX613" y="connsiteY613"/>
                              </a:cxn>
                              <a:cxn ang="0">
                                <a:pos x="connsiteX614" y="connsiteY614"/>
                              </a:cxn>
                              <a:cxn ang="0">
                                <a:pos x="connsiteX615" y="connsiteY615"/>
                              </a:cxn>
                              <a:cxn ang="0">
                                <a:pos x="connsiteX616" y="connsiteY616"/>
                              </a:cxn>
                              <a:cxn ang="0">
                                <a:pos x="connsiteX617" y="connsiteY617"/>
                              </a:cxn>
                              <a:cxn ang="0">
                                <a:pos x="connsiteX618" y="connsiteY618"/>
                              </a:cxn>
                              <a:cxn ang="0">
                                <a:pos x="connsiteX619" y="connsiteY619"/>
                              </a:cxn>
                              <a:cxn ang="0">
                                <a:pos x="connsiteX620" y="connsiteY620"/>
                              </a:cxn>
                              <a:cxn ang="0">
                                <a:pos x="connsiteX621" y="connsiteY621"/>
                              </a:cxn>
                              <a:cxn ang="0">
                                <a:pos x="connsiteX622" y="connsiteY622"/>
                              </a:cxn>
                              <a:cxn ang="0">
                                <a:pos x="connsiteX623" y="connsiteY623"/>
                              </a:cxn>
                              <a:cxn ang="0">
                                <a:pos x="connsiteX624" y="connsiteY624"/>
                              </a:cxn>
                              <a:cxn ang="0">
                                <a:pos x="connsiteX625" y="connsiteY625"/>
                              </a:cxn>
                              <a:cxn ang="0">
                                <a:pos x="connsiteX626" y="connsiteY626"/>
                              </a:cxn>
                            </a:cxnLst>
                            <a:rect l="l" t="t" r="r" b="b"/>
                            <a:pathLst>
                              <a:path w="2014750" h="462338">
                                <a:moveTo>
                                  <a:pt x="653913" y="3036"/>
                                </a:moveTo>
                                <a:lnTo>
                                  <a:pt x="683917" y="3036"/>
                                </a:lnTo>
                                <a:lnTo>
                                  <a:pt x="683917" y="137339"/>
                                </a:lnTo>
                                <a:lnTo>
                                  <a:pt x="653913" y="137339"/>
                                </a:lnTo>
                                <a:close/>
                                <a:moveTo>
                                  <a:pt x="806313" y="3036"/>
                                </a:moveTo>
                                <a:lnTo>
                                  <a:pt x="836317" y="3036"/>
                                </a:lnTo>
                                <a:lnTo>
                                  <a:pt x="836317" y="137339"/>
                                </a:lnTo>
                                <a:lnTo>
                                  <a:pt x="806218" y="137339"/>
                                </a:lnTo>
                                <a:lnTo>
                                  <a:pt x="742305" y="53233"/>
                                </a:lnTo>
                                <a:lnTo>
                                  <a:pt x="742305" y="137339"/>
                                </a:lnTo>
                                <a:lnTo>
                                  <a:pt x="712301" y="137339"/>
                                </a:lnTo>
                                <a:lnTo>
                                  <a:pt x="712301" y="3036"/>
                                </a:lnTo>
                                <a:lnTo>
                                  <a:pt x="740876" y="3036"/>
                                </a:lnTo>
                                <a:lnTo>
                                  <a:pt x="806694" y="89523"/>
                                </a:lnTo>
                                <a:close/>
                                <a:moveTo>
                                  <a:pt x="956998" y="3036"/>
                                </a:moveTo>
                                <a:lnTo>
                                  <a:pt x="956998" y="29420"/>
                                </a:lnTo>
                                <a:lnTo>
                                  <a:pt x="894705" y="29420"/>
                                </a:lnTo>
                                <a:lnTo>
                                  <a:pt x="894705" y="57995"/>
                                </a:lnTo>
                                <a:lnTo>
                                  <a:pt x="953950" y="57995"/>
                                </a:lnTo>
                                <a:lnTo>
                                  <a:pt x="953950" y="84284"/>
                                </a:lnTo>
                                <a:lnTo>
                                  <a:pt x="894705" y="84284"/>
                                </a:lnTo>
                                <a:lnTo>
                                  <a:pt x="894705" y="136958"/>
                                </a:lnTo>
                                <a:lnTo>
                                  <a:pt x="864796" y="136958"/>
                                </a:lnTo>
                                <a:lnTo>
                                  <a:pt x="864796" y="3036"/>
                                </a:lnTo>
                                <a:close/>
                                <a:moveTo>
                                  <a:pt x="1090348" y="118765"/>
                                </a:moveTo>
                                <a:cubicBezTo>
                                  <a:pt x="1062173" y="145292"/>
                                  <a:pt x="1018225" y="145292"/>
                                  <a:pt x="990050" y="118765"/>
                                </a:cubicBezTo>
                                <a:cubicBezTo>
                                  <a:pt x="962856" y="91419"/>
                                  <a:pt x="962856" y="47242"/>
                                  <a:pt x="990050" y="19895"/>
                                </a:cubicBezTo>
                                <a:cubicBezTo>
                                  <a:pt x="1018225" y="-6632"/>
                                  <a:pt x="1062173" y="-6632"/>
                                  <a:pt x="1090348" y="19895"/>
                                </a:cubicBezTo>
                                <a:cubicBezTo>
                                  <a:pt x="1117542" y="47242"/>
                                  <a:pt x="1117542" y="91419"/>
                                  <a:pt x="1090348" y="118765"/>
                                </a:cubicBezTo>
                                <a:close/>
                                <a:moveTo>
                                  <a:pt x="1080157" y="69425"/>
                                </a:moveTo>
                                <a:cubicBezTo>
                                  <a:pt x="1080547" y="58163"/>
                                  <a:pt x="1076594" y="47182"/>
                                  <a:pt x="1069108" y="38755"/>
                                </a:cubicBezTo>
                                <a:cubicBezTo>
                                  <a:pt x="1055039" y="23105"/>
                                  <a:pt x="1030950" y="21820"/>
                                  <a:pt x="1015301" y="35886"/>
                                </a:cubicBezTo>
                                <a:cubicBezTo>
                                  <a:pt x="1014291" y="36791"/>
                                  <a:pt x="1013339" y="37748"/>
                                  <a:pt x="1012434" y="38755"/>
                                </a:cubicBezTo>
                                <a:cubicBezTo>
                                  <a:pt x="997080" y="56285"/>
                                  <a:pt x="997080" y="82471"/>
                                  <a:pt x="1012434" y="100001"/>
                                </a:cubicBezTo>
                                <a:cubicBezTo>
                                  <a:pt x="1026502" y="115650"/>
                                  <a:pt x="1050591" y="116935"/>
                                  <a:pt x="1066241" y="102870"/>
                                </a:cubicBezTo>
                                <a:cubicBezTo>
                                  <a:pt x="1067250" y="101965"/>
                                  <a:pt x="1068203" y="101007"/>
                                  <a:pt x="1069108" y="100001"/>
                                </a:cubicBezTo>
                                <a:cubicBezTo>
                                  <a:pt x="1076718" y="91668"/>
                                  <a:pt x="1080776" y="80702"/>
                                  <a:pt x="1080442" y="69425"/>
                                </a:cubicBezTo>
                                <a:close/>
                                <a:moveTo>
                                  <a:pt x="1240558" y="47613"/>
                                </a:moveTo>
                                <a:cubicBezTo>
                                  <a:pt x="1240558" y="69140"/>
                                  <a:pt x="1232052" y="83046"/>
                                  <a:pt x="1215031" y="89333"/>
                                </a:cubicBezTo>
                                <a:lnTo>
                                  <a:pt x="1249035" y="136958"/>
                                </a:lnTo>
                                <a:lnTo>
                                  <a:pt x="1211983" y="136958"/>
                                </a:lnTo>
                                <a:lnTo>
                                  <a:pt x="1182169" y="94095"/>
                                </a:lnTo>
                                <a:lnTo>
                                  <a:pt x="1161405" y="94095"/>
                                </a:lnTo>
                                <a:lnTo>
                                  <a:pt x="1161405" y="136958"/>
                                </a:lnTo>
                                <a:lnTo>
                                  <a:pt x="1131496" y="136958"/>
                                </a:lnTo>
                                <a:lnTo>
                                  <a:pt x="1131496" y="3036"/>
                                </a:lnTo>
                                <a:lnTo>
                                  <a:pt x="1182360" y="3036"/>
                                </a:lnTo>
                                <a:cubicBezTo>
                                  <a:pt x="1203220" y="3036"/>
                                  <a:pt x="1218174" y="6560"/>
                                  <a:pt x="1227032" y="13609"/>
                                </a:cubicBezTo>
                                <a:cubicBezTo>
                                  <a:pt x="1236690" y="22152"/>
                                  <a:pt x="1241710" y="34773"/>
                                  <a:pt x="1240558" y="47613"/>
                                </a:cubicBezTo>
                                <a:close/>
                                <a:moveTo>
                                  <a:pt x="1204553" y="63520"/>
                                </a:moveTo>
                                <a:cubicBezTo>
                                  <a:pt x="1208620" y="59272"/>
                                  <a:pt x="1210668" y="53477"/>
                                  <a:pt x="1210173" y="47613"/>
                                </a:cubicBezTo>
                                <a:cubicBezTo>
                                  <a:pt x="1210830" y="42001"/>
                                  <a:pt x="1208658" y="36430"/>
                                  <a:pt x="1204363" y="32754"/>
                                </a:cubicBezTo>
                                <a:cubicBezTo>
                                  <a:pt x="1198152" y="29502"/>
                                  <a:pt x="1191151" y="28082"/>
                                  <a:pt x="1184170" y="28658"/>
                                </a:cubicBezTo>
                                <a:lnTo>
                                  <a:pt x="1161691" y="28658"/>
                                </a:lnTo>
                                <a:lnTo>
                                  <a:pt x="1161691" y="68473"/>
                                </a:lnTo>
                                <a:lnTo>
                                  <a:pt x="1183408" y="68473"/>
                                </a:lnTo>
                                <a:cubicBezTo>
                                  <a:pt x="1190818" y="69274"/>
                                  <a:pt x="1198276" y="67527"/>
                                  <a:pt x="1204553" y="63520"/>
                                </a:cubicBezTo>
                                <a:close/>
                                <a:moveTo>
                                  <a:pt x="1387052" y="52757"/>
                                </a:moveTo>
                                <a:lnTo>
                                  <a:pt x="1350762" y="126099"/>
                                </a:lnTo>
                                <a:lnTo>
                                  <a:pt x="1332950" y="126099"/>
                                </a:lnTo>
                                <a:lnTo>
                                  <a:pt x="1296755" y="52757"/>
                                </a:lnTo>
                                <a:lnTo>
                                  <a:pt x="1296755" y="137243"/>
                                </a:lnTo>
                                <a:lnTo>
                                  <a:pt x="1266847" y="137243"/>
                                </a:lnTo>
                                <a:lnTo>
                                  <a:pt x="1266847" y="3036"/>
                                </a:lnTo>
                                <a:lnTo>
                                  <a:pt x="1307233" y="3036"/>
                                </a:lnTo>
                                <a:lnTo>
                                  <a:pt x="1341808" y="76855"/>
                                </a:lnTo>
                                <a:lnTo>
                                  <a:pt x="1376575" y="3036"/>
                                </a:lnTo>
                                <a:lnTo>
                                  <a:pt x="1416961" y="3036"/>
                                </a:lnTo>
                                <a:lnTo>
                                  <a:pt x="1416961" y="137339"/>
                                </a:lnTo>
                                <a:lnTo>
                                  <a:pt x="1386957" y="137339"/>
                                </a:lnTo>
                                <a:close/>
                                <a:moveTo>
                                  <a:pt x="1541167" y="137243"/>
                                </a:moveTo>
                                <a:lnTo>
                                  <a:pt x="1528689" y="108668"/>
                                </a:lnTo>
                                <a:lnTo>
                                  <a:pt x="1472396" y="108668"/>
                                </a:lnTo>
                                <a:lnTo>
                                  <a:pt x="1459918" y="137243"/>
                                </a:lnTo>
                                <a:lnTo>
                                  <a:pt x="1428010" y="137243"/>
                                </a:lnTo>
                                <a:lnTo>
                                  <a:pt x="1486017" y="2941"/>
                                </a:lnTo>
                                <a:lnTo>
                                  <a:pt x="1514592" y="2941"/>
                                </a:lnTo>
                                <a:lnTo>
                                  <a:pt x="1572599" y="137243"/>
                                </a:lnTo>
                                <a:close/>
                                <a:moveTo>
                                  <a:pt x="1500685" y="42946"/>
                                </a:moveTo>
                                <a:lnTo>
                                  <a:pt x="1483731" y="81903"/>
                                </a:lnTo>
                                <a:lnTo>
                                  <a:pt x="1517354" y="81903"/>
                                </a:lnTo>
                                <a:close/>
                                <a:moveTo>
                                  <a:pt x="1640608" y="28944"/>
                                </a:moveTo>
                                <a:lnTo>
                                  <a:pt x="1640608" y="137339"/>
                                </a:lnTo>
                                <a:lnTo>
                                  <a:pt x="1610604" y="137339"/>
                                </a:lnTo>
                                <a:lnTo>
                                  <a:pt x="1610604" y="28944"/>
                                </a:lnTo>
                                <a:lnTo>
                                  <a:pt x="1572504" y="28944"/>
                                </a:lnTo>
                                <a:lnTo>
                                  <a:pt x="1572504" y="3036"/>
                                </a:lnTo>
                                <a:lnTo>
                                  <a:pt x="1678708" y="3036"/>
                                </a:lnTo>
                                <a:lnTo>
                                  <a:pt x="1678708" y="28944"/>
                                </a:lnTo>
                                <a:close/>
                                <a:moveTo>
                                  <a:pt x="1695948" y="3036"/>
                                </a:moveTo>
                                <a:lnTo>
                                  <a:pt x="1726333" y="3036"/>
                                </a:lnTo>
                                <a:lnTo>
                                  <a:pt x="1726333" y="137339"/>
                                </a:lnTo>
                                <a:lnTo>
                                  <a:pt x="1696329" y="137339"/>
                                </a:lnTo>
                                <a:close/>
                                <a:moveTo>
                                  <a:pt x="1754336" y="3036"/>
                                </a:moveTo>
                                <a:lnTo>
                                  <a:pt x="1784340" y="3036"/>
                                </a:lnTo>
                                <a:lnTo>
                                  <a:pt x="1784340" y="58186"/>
                                </a:lnTo>
                                <a:lnTo>
                                  <a:pt x="1835013" y="3036"/>
                                </a:lnTo>
                                <a:lnTo>
                                  <a:pt x="1872160" y="3036"/>
                                </a:lnTo>
                                <a:lnTo>
                                  <a:pt x="1818725" y="62377"/>
                                </a:lnTo>
                                <a:cubicBezTo>
                                  <a:pt x="1823297" y="68854"/>
                                  <a:pt x="1831870" y="80760"/>
                                  <a:pt x="1844252" y="98286"/>
                                </a:cubicBezTo>
                                <a:lnTo>
                                  <a:pt x="1872160" y="137339"/>
                                </a:lnTo>
                                <a:lnTo>
                                  <a:pt x="1837204" y="137339"/>
                                </a:lnTo>
                                <a:lnTo>
                                  <a:pt x="1797770" y="84284"/>
                                </a:lnTo>
                                <a:lnTo>
                                  <a:pt x="1784340" y="99334"/>
                                </a:lnTo>
                                <a:lnTo>
                                  <a:pt x="1784340" y="137434"/>
                                </a:lnTo>
                                <a:lnTo>
                                  <a:pt x="1754908" y="137434"/>
                                </a:lnTo>
                                <a:close/>
                                <a:moveTo>
                                  <a:pt x="1981793" y="137339"/>
                                </a:moveTo>
                                <a:lnTo>
                                  <a:pt x="1969315" y="108764"/>
                                </a:lnTo>
                                <a:lnTo>
                                  <a:pt x="1913023" y="108764"/>
                                </a:lnTo>
                                <a:lnTo>
                                  <a:pt x="1900545" y="137339"/>
                                </a:lnTo>
                                <a:lnTo>
                                  <a:pt x="1869208" y="137339"/>
                                </a:lnTo>
                                <a:lnTo>
                                  <a:pt x="1927310" y="3036"/>
                                </a:lnTo>
                                <a:lnTo>
                                  <a:pt x="1955885" y="3036"/>
                                </a:lnTo>
                                <a:lnTo>
                                  <a:pt x="2013892" y="137339"/>
                                </a:lnTo>
                                <a:close/>
                                <a:moveTo>
                                  <a:pt x="1941312" y="43041"/>
                                </a:moveTo>
                                <a:lnTo>
                                  <a:pt x="1924357" y="81998"/>
                                </a:lnTo>
                                <a:lnTo>
                                  <a:pt x="1957981" y="81998"/>
                                </a:lnTo>
                                <a:close/>
                                <a:moveTo>
                                  <a:pt x="710777" y="215920"/>
                                </a:moveTo>
                                <a:lnTo>
                                  <a:pt x="710777" y="324219"/>
                                </a:lnTo>
                                <a:lnTo>
                                  <a:pt x="680773" y="324219"/>
                                </a:lnTo>
                                <a:lnTo>
                                  <a:pt x="680773" y="215920"/>
                                </a:lnTo>
                                <a:lnTo>
                                  <a:pt x="642673" y="215920"/>
                                </a:lnTo>
                                <a:lnTo>
                                  <a:pt x="642673" y="189917"/>
                                </a:lnTo>
                                <a:lnTo>
                                  <a:pt x="748687" y="189917"/>
                                </a:lnTo>
                                <a:lnTo>
                                  <a:pt x="748687" y="215920"/>
                                </a:lnTo>
                                <a:close/>
                                <a:moveTo>
                                  <a:pt x="861748" y="324314"/>
                                </a:moveTo>
                                <a:lnTo>
                                  <a:pt x="849271" y="295739"/>
                                </a:lnTo>
                                <a:lnTo>
                                  <a:pt x="792883" y="295739"/>
                                </a:lnTo>
                                <a:lnTo>
                                  <a:pt x="780405" y="324314"/>
                                </a:lnTo>
                                <a:lnTo>
                                  <a:pt x="748496" y="324314"/>
                                </a:lnTo>
                                <a:lnTo>
                                  <a:pt x="806503" y="190012"/>
                                </a:lnTo>
                                <a:lnTo>
                                  <a:pt x="835555" y="190012"/>
                                </a:lnTo>
                                <a:lnTo>
                                  <a:pt x="893562" y="324314"/>
                                </a:lnTo>
                                <a:close/>
                                <a:moveTo>
                                  <a:pt x="821458" y="229922"/>
                                </a:moveTo>
                                <a:lnTo>
                                  <a:pt x="804503" y="268879"/>
                                </a:lnTo>
                                <a:lnTo>
                                  <a:pt x="838126" y="268879"/>
                                </a:lnTo>
                                <a:close/>
                                <a:moveTo>
                                  <a:pt x="998813" y="189917"/>
                                </a:moveTo>
                                <a:lnTo>
                                  <a:pt x="1028722" y="189917"/>
                                </a:lnTo>
                                <a:lnTo>
                                  <a:pt x="1028722" y="324219"/>
                                </a:lnTo>
                                <a:lnTo>
                                  <a:pt x="998623" y="324219"/>
                                </a:lnTo>
                                <a:lnTo>
                                  <a:pt x="934615" y="240113"/>
                                </a:lnTo>
                                <a:lnTo>
                                  <a:pt x="934615" y="324219"/>
                                </a:lnTo>
                                <a:lnTo>
                                  <a:pt x="904611" y="324219"/>
                                </a:lnTo>
                                <a:lnTo>
                                  <a:pt x="904611" y="189917"/>
                                </a:lnTo>
                                <a:lnTo>
                                  <a:pt x="933186" y="189917"/>
                                </a:lnTo>
                                <a:lnTo>
                                  <a:pt x="999099" y="276404"/>
                                </a:lnTo>
                                <a:close/>
                                <a:moveTo>
                                  <a:pt x="1088158" y="216777"/>
                                </a:moveTo>
                                <a:cubicBezTo>
                                  <a:pt x="1085205" y="219024"/>
                                  <a:pt x="1083557" y="222596"/>
                                  <a:pt x="1083776" y="226302"/>
                                </a:cubicBezTo>
                                <a:cubicBezTo>
                                  <a:pt x="1083671" y="230215"/>
                                  <a:pt x="1085719" y="233872"/>
                                  <a:pt x="1089110" y="235827"/>
                                </a:cubicBezTo>
                                <a:cubicBezTo>
                                  <a:pt x="1096835" y="239629"/>
                                  <a:pt x="1105036" y="242384"/>
                                  <a:pt x="1113494" y="244019"/>
                                </a:cubicBezTo>
                                <a:cubicBezTo>
                                  <a:pt x="1124400" y="246241"/>
                                  <a:pt x="1134592" y="251079"/>
                                  <a:pt x="1143212" y="258116"/>
                                </a:cubicBezTo>
                                <a:cubicBezTo>
                                  <a:pt x="1150623" y="265283"/>
                                  <a:pt x="1154490" y="275357"/>
                                  <a:pt x="1153785" y="285643"/>
                                </a:cubicBezTo>
                                <a:cubicBezTo>
                                  <a:pt x="1154090" y="296989"/>
                                  <a:pt x="1149051" y="307821"/>
                                  <a:pt x="1140164" y="314885"/>
                                </a:cubicBezTo>
                                <a:cubicBezTo>
                                  <a:pt x="1130020" y="322780"/>
                                  <a:pt x="1117380" y="326768"/>
                                  <a:pt x="1104541" y="326124"/>
                                </a:cubicBezTo>
                                <a:cubicBezTo>
                                  <a:pt x="1083147" y="325979"/>
                                  <a:pt x="1062650" y="317506"/>
                                  <a:pt x="1047391" y="302502"/>
                                </a:cubicBezTo>
                                <a:lnTo>
                                  <a:pt x="1065298" y="280595"/>
                                </a:lnTo>
                                <a:cubicBezTo>
                                  <a:pt x="1075947" y="291553"/>
                                  <a:pt x="1090177" y="298315"/>
                                  <a:pt x="1105398" y="299645"/>
                                </a:cubicBezTo>
                                <a:cubicBezTo>
                                  <a:pt x="1109979" y="299881"/>
                                  <a:pt x="1114523" y="298646"/>
                                  <a:pt x="1118352" y="296120"/>
                                </a:cubicBezTo>
                                <a:cubicBezTo>
                                  <a:pt x="1121400" y="293913"/>
                                  <a:pt x="1123181" y="290358"/>
                                  <a:pt x="1123114" y="286595"/>
                                </a:cubicBezTo>
                                <a:cubicBezTo>
                                  <a:pt x="1123162" y="282768"/>
                                  <a:pt x="1121257" y="279178"/>
                                  <a:pt x="1118066" y="277070"/>
                                </a:cubicBezTo>
                                <a:cubicBezTo>
                                  <a:pt x="1111922" y="273618"/>
                                  <a:pt x="1105265" y="271173"/>
                                  <a:pt x="1098349" y="269831"/>
                                </a:cubicBezTo>
                                <a:cubicBezTo>
                                  <a:pt x="1085976" y="267559"/>
                                  <a:pt x="1074242" y="262618"/>
                                  <a:pt x="1063964" y="255353"/>
                                </a:cubicBezTo>
                                <a:cubicBezTo>
                                  <a:pt x="1048981" y="239043"/>
                                  <a:pt x="1050058" y="213675"/>
                                  <a:pt x="1066374" y="198694"/>
                                </a:cubicBezTo>
                                <a:cubicBezTo>
                                  <a:pt x="1066555" y="198529"/>
                                  <a:pt x="1066736" y="198365"/>
                                  <a:pt x="1066917" y="198203"/>
                                </a:cubicBezTo>
                                <a:cubicBezTo>
                                  <a:pt x="1076871" y="191010"/>
                                  <a:pt x="1088939" y="187354"/>
                                  <a:pt x="1101207" y="187821"/>
                                </a:cubicBezTo>
                                <a:cubicBezTo>
                                  <a:pt x="1110351" y="187853"/>
                                  <a:pt x="1119428" y="189397"/>
                                  <a:pt x="1128067" y="192393"/>
                                </a:cubicBezTo>
                                <a:cubicBezTo>
                                  <a:pt x="1136611" y="195275"/>
                                  <a:pt x="1144555" y="199699"/>
                                  <a:pt x="1151499" y="205442"/>
                                </a:cubicBezTo>
                                <a:lnTo>
                                  <a:pt x="1136354" y="227350"/>
                                </a:lnTo>
                                <a:cubicBezTo>
                                  <a:pt x="1126115" y="219065"/>
                                  <a:pt x="1113418" y="214409"/>
                                  <a:pt x="1100254" y="214110"/>
                                </a:cubicBezTo>
                                <a:cubicBezTo>
                                  <a:pt x="1096035" y="213523"/>
                                  <a:pt x="1091739" y="214469"/>
                                  <a:pt x="1088158" y="216777"/>
                                </a:cubicBezTo>
                                <a:close/>
                                <a:moveTo>
                                  <a:pt x="1167025" y="324219"/>
                                </a:moveTo>
                                <a:lnTo>
                                  <a:pt x="1167025" y="303645"/>
                                </a:lnTo>
                                <a:lnTo>
                                  <a:pt x="1237605" y="215920"/>
                                </a:lnTo>
                                <a:lnTo>
                                  <a:pt x="1169596" y="215920"/>
                                </a:lnTo>
                                <a:lnTo>
                                  <a:pt x="1169596" y="189917"/>
                                </a:lnTo>
                                <a:lnTo>
                                  <a:pt x="1278658" y="189917"/>
                                </a:lnTo>
                                <a:lnTo>
                                  <a:pt x="1278658" y="210681"/>
                                </a:lnTo>
                                <a:lnTo>
                                  <a:pt x="1208458" y="298121"/>
                                </a:lnTo>
                                <a:lnTo>
                                  <a:pt x="1279801" y="298121"/>
                                </a:lnTo>
                                <a:lnTo>
                                  <a:pt x="1279801" y="324219"/>
                                </a:lnTo>
                                <a:close/>
                                <a:moveTo>
                                  <a:pt x="1397720" y="189917"/>
                                </a:moveTo>
                                <a:lnTo>
                                  <a:pt x="1397720" y="216682"/>
                                </a:lnTo>
                                <a:lnTo>
                                  <a:pt x="1331045" y="216682"/>
                                </a:lnTo>
                                <a:lnTo>
                                  <a:pt x="1331045" y="244495"/>
                                </a:lnTo>
                                <a:lnTo>
                                  <a:pt x="1391243" y="244495"/>
                                </a:lnTo>
                                <a:lnTo>
                                  <a:pt x="1391243" y="270022"/>
                                </a:lnTo>
                                <a:lnTo>
                                  <a:pt x="1331045" y="270022"/>
                                </a:lnTo>
                                <a:lnTo>
                                  <a:pt x="1331045" y="297930"/>
                                </a:lnTo>
                                <a:lnTo>
                                  <a:pt x="1400006" y="297930"/>
                                </a:lnTo>
                                <a:lnTo>
                                  <a:pt x="1400006" y="324410"/>
                                </a:lnTo>
                                <a:lnTo>
                                  <a:pt x="1301232" y="324410"/>
                                </a:lnTo>
                                <a:lnTo>
                                  <a:pt x="1301232" y="189917"/>
                                </a:lnTo>
                                <a:close/>
                                <a:moveTo>
                                  <a:pt x="1360287" y="176105"/>
                                </a:moveTo>
                                <a:lnTo>
                                  <a:pt x="1332760" y="176105"/>
                                </a:lnTo>
                                <a:lnTo>
                                  <a:pt x="1357239" y="142101"/>
                                </a:lnTo>
                                <a:lnTo>
                                  <a:pt x="1386957" y="154579"/>
                                </a:lnTo>
                                <a:close/>
                                <a:moveTo>
                                  <a:pt x="1421914" y="189917"/>
                                </a:moveTo>
                                <a:lnTo>
                                  <a:pt x="1451917" y="189917"/>
                                </a:lnTo>
                                <a:lnTo>
                                  <a:pt x="1451917" y="245066"/>
                                </a:lnTo>
                                <a:lnTo>
                                  <a:pt x="1502686" y="189917"/>
                                </a:lnTo>
                                <a:lnTo>
                                  <a:pt x="1539738" y="189917"/>
                                </a:lnTo>
                                <a:lnTo>
                                  <a:pt x="1486303" y="249257"/>
                                </a:lnTo>
                                <a:cubicBezTo>
                                  <a:pt x="1490970" y="255734"/>
                                  <a:pt x="1499447" y="267641"/>
                                  <a:pt x="1511830" y="285167"/>
                                </a:cubicBezTo>
                                <a:lnTo>
                                  <a:pt x="1539738" y="324219"/>
                                </a:lnTo>
                                <a:lnTo>
                                  <a:pt x="1504781" y="324219"/>
                                </a:lnTo>
                                <a:lnTo>
                                  <a:pt x="1465348" y="271165"/>
                                </a:lnTo>
                                <a:lnTo>
                                  <a:pt x="1451917" y="286214"/>
                                </a:lnTo>
                                <a:lnTo>
                                  <a:pt x="1451917" y="324314"/>
                                </a:lnTo>
                                <a:lnTo>
                                  <a:pt x="1421914" y="324314"/>
                                </a:lnTo>
                                <a:close/>
                                <a:moveTo>
                                  <a:pt x="674487" y="393085"/>
                                </a:moveTo>
                                <a:cubicBezTo>
                                  <a:pt x="678649" y="396981"/>
                                  <a:pt x="680859" y="402537"/>
                                  <a:pt x="680488" y="408230"/>
                                </a:cubicBezTo>
                                <a:cubicBezTo>
                                  <a:pt x="680792" y="413903"/>
                                  <a:pt x="678678" y="419439"/>
                                  <a:pt x="674677" y="423470"/>
                                </a:cubicBezTo>
                                <a:cubicBezTo>
                                  <a:pt x="669724" y="427563"/>
                                  <a:pt x="663371" y="429577"/>
                                  <a:pt x="656961" y="429089"/>
                                </a:cubicBezTo>
                                <a:lnTo>
                                  <a:pt x="643150" y="429089"/>
                                </a:lnTo>
                                <a:lnTo>
                                  <a:pt x="643150" y="387370"/>
                                </a:lnTo>
                                <a:lnTo>
                                  <a:pt x="657342" y="387370"/>
                                </a:lnTo>
                                <a:cubicBezTo>
                                  <a:pt x="663571" y="387037"/>
                                  <a:pt x="669696" y="389080"/>
                                  <a:pt x="674487" y="393085"/>
                                </a:cubicBezTo>
                                <a:close/>
                                <a:moveTo>
                                  <a:pt x="673439" y="408325"/>
                                </a:moveTo>
                                <a:cubicBezTo>
                                  <a:pt x="673439" y="398800"/>
                                  <a:pt x="668010" y="394133"/>
                                  <a:pt x="657151" y="394133"/>
                                </a:cubicBezTo>
                                <a:lnTo>
                                  <a:pt x="650008" y="394133"/>
                                </a:lnTo>
                                <a:lnTo>
                                  <a:pt x="650008" y="422708"/>
                                </a:lnTo>
                                <a:lnTo>
                                  <a:pt x="657723" y="422708"/>
                                </a:lnTo>
                                <a:cubicBezTo>
                                  <a:pt x="661885" y="422985"/>
                                  <a:pt x="665991" y="421693"/>
                                  <a:pt x="669248" y="419088"/>
                                </a:cubicBezTo>
                                <a:cubicBezTo>
                                  <a:pt x="672191" y="416315"/>
                                  <a:pt x="673734" y="412361"/>
                                  <a:pt x="673439" y="408325"/>
                                </a:cubicBezTo>
                                <a:close/>
                                <a:moveTo>
                                  <a:pt x="718588" y="387370"/>
                                </a:moveTo>
                                <a:lnTo>
                                  <a:pt x="718588" y="393942"/>
                                </a:lnTo>
                                <a:lnTo>
                                  <a:pt x="696490" y="393942"/>
                                </a:lnTo>
                                <a:lnTo>
                                  <a:pt x="696490" y="404991"/>
                                </a:lnTo>
                                <a:lnTo>
                                  <a:pt x="716683" y="404991"/>
                                </a:lnTo>
                                <a:lnTo>
                                  <a:pt x="716683" y="411182"/>
                                </a:lnTo>
                                <a:lnTo>
                                  <a:pt x="696871" y="411182"/>
                                </a:lnTo>
                                <a:lnTo>
                                  <a:pt x="696871" y="422231"/>
                                </a:lnTo>
                                <a:lnTo>
                                  <a:pt x="719635" y="422231"/>
                                </a:lnTo>
                                <a:lnTo>
                                  <a:pt x="719635" y="428804"/>
                                </a:lnTo>
                                <a:lnTo>
                                  <a:pt x="689822" y="428804"/>
                                </a:lnTo>
                                <a:lnTo>
                                  <a:pt x="689822" y="387370"/>
                                </a:lnTo>
                                <a:close/>
                                <a:moveTo>
                                  <a:pt x="756116" y="390989"/>
                                </a:moveTo>
                                <a:cubicBezTo>
                                  <a:pt x="759202" y="393836"/>
                                  <a:pt x="760821" y="397944"/>
                                  <a:pt x="760498" y="402134"/>
                                </a:cubicBezTo>
                                <a:cubicBezTo>
                                  <a:pt x="760831" y="406316"/>
                                  <a:pt x="759164" y="410409"/>
                                  <a:pt x="756021" y="413183"/>
                                </a:cubicBezTo>
                                <a:cubicBezTo>
                                  <a:pt x="752020" y="415815"/>
                                  <a:pt x="747267" y="417055"/>
                                  <a:pt x="742495" y="416707"/>
                                </a:cubicBezTo>
                                <a:lnTo>
                                  <a:pt x="735161" y="416707"/>
                                </a:lnTo>
                                <a:lnTo>
                                  <a:pt x="735161" y="428804"/>
                                </a:lnTo>
                                <a:lnTo>
                                  <a:pt x="728208" y="428804"/>
                                </a:lnTo>
                                <a:lnTo>
                                  <a:pt x="728208" y="387370"/>
                                </a:lnTo>
                                <a:lnTo>
                                  <a:pt x="742400" y="387370"/>
                                </a:lnTo>
                                <a:cubicBezTo>
                                  <a:pt x="747286" y="387060"/>
                                  <a:pt x="752125" y="388439"/>
                                  <a:pt x="756116" y="391275"/>
                                </a:cubicBezTo>
                                <a:close/>
                                <a:moveTo>
                                  <a:pt x="751163" y="408134"/>
                                </a:moveTo>
                                <a:cubicBezTo>
                                  <a:pt x="752697" y="406296"/>
                                  <a:pt x="753478" y="403950"/>
                                  <a:pt x="753354" y="401562"/>
                                </a:cubicBezTo>
                                <a:cubicBezTo>
                                  <a:pt x="753563" y="399235"/>
                                  <a:pt x="752554" y="396967"/>
                                  <a:pt x="750687" y="395561"/>
                                </a:cubicBezTo>
                                <a:cubicBezTo>
                                  <a:pt x="748125" y="394158"/>
                                  <a:pt x="745220" y="393530"/>
                                  <a:pt x="742305" y="393752"/>
                                </a:cubicBezTo>
                                <a:lnTo>
                                  <a:pt x="735161" y="393752"/>
                                </a:lnTo>
                                <a:lnTo>
                                  <a:pt x="735161" y="410325"/>
                                </a:lnTo>
                                <a:lnTo>
                                  <a:pt x="743257" y="410325"/>
                                </a:lnTo>
                                <a:cubicBezTo>
                                  <a:pt x="746039" y="410738"/>
                                  <a:pt x="748877" y="410056"/>
                                  <a:pt x="751163" y="408420"/>
                                </a:cubicBezTo>
                                <a:close/>
                                <a:moveTo>
                                  <a:pt x="774595" y="419374"/>
                                </a:moveTo>
                                <a:lnTo>
                                  <a:pt x="770404" y="428899"/>
                                </a:lnTo>
                                <a:lnTo>
                                  <a:pt x="762974" y="428899"/>
                                </a:lnTo>
                                <a:lnTo>
                                  <a:pt x="781167" y="387370"/>
                                </a:lnTo>
                                <a:lnTo>
                                  <a:pt x="788692" y="387370"/>
                                </a:lnTo>
                                <a:lnTo>
                                  <a:pt x="806884" y="428804"/>
                                </a:lnTo>
                                <a:lnTo>
                                  <a:pt x="799455" y="428804"/>
                                </a:lnTo>
                                <a:lnTo>
                                  <a:pt x="795264" y="419279"/>
                                </a:lnTo>
                                <a:close/>
                                <a:moveTo>
                                  <a:pt x="792406" y="412897"/>
                                </a:moveTo>
                                <a:lnTo>
                                  <a:pt x="784882" y="395847"/>
                                </a:lnTo>
                                <a:lnTo>
                                  <a:pt x="777452" y="412897"/>
                                </a:lnTo>
                                <a:close/>
                                <a:moveTo>
                                  <a:pt x="845651" y="400895"/>
                                </a:moveTo>
                                <a:cubicBezTo>
                                  <a:pt x="846261" y="406808"/>
                                  <a:pt x="842451" y="412276"/>
                                  <a:pt x="836698" y="413754"/>
                                </a:cubicBezTo>
                                <a:lnTo>
                                  <a:pt x="847556" y="428804"/>
                                </a:lnTo>
                                <a:lnTo>
                                  <a:pt x="838698" y="428804"/>
                                </a:lnTo>
                                <a:lnTo>
                                  <a:pt x="829173" y="414897"/>
                                </a:lnTo>
                                <a:lnTo>
                                  <a:pt x="819648" y="414897"/>
                                </a:lnTo>
                                <a:lnTo>
                                  <a:pt x="819648" y="428804"/>
                                </a:lnTo>
                                <a:lnTo>
                                  <a:pt x="812599" y="428804"/>
                                </a:lnTo>
                                <a:lnTo>
                                  <a:pt x="812599" y="387370"/>
                                </a:lnTo>
                                <a:lnTo>
                                  <a:pt x="828030" y="387370"/>
                                </a:lnTo>
                                <a:cubicBezTo>
                                  <a:pt x="832764" y="386986"/>
                                  <a:pt x="837507" y="388120"/>
                                  <a:pt x="841555" y="390608"/>
                                </a:cubicBezTo>
                                <a:cubicBezTo>
                                  <a:pt x="844594" y="393235"/>
                                  <a:pt x="846127" y="397196"/>
                                  <a:pt x="845651" y="401181"/>
                                </a:cubicBezTo>
                                <a:close/>
                                <a:moveTo>
                                  <a:pt x="836126" y="406706"/>
                                </a:moveTo>
                                <a:cubicBezTo>
                                  <a:pt x="837669" y="405149"/>
                                  <a:pt x="838441" y="402983"/>
                                  <a:pt x="838222" y="400800"/>
                                </a:cubicBezTo>
                                <a:cubicBezTo>
                                  <a:pt x="838460" y="398707"/>
                                  <a:pt x="837641" y="396634"/>
                                  <a:pt x="836031" y="395276"/>
                                </a:cubicBezTo>
                                <a:cubicBezTo>
                                  <a:pt x="833631" y="394034"/>
                                  <a:pt x="830916" y="393504"/>
                                  <a:pt x="828220" y="393752"/>
                                </a:cubicBezTo>
                                <a:lnTo>
                                  <a:pt x="819362" y="393752"/>
                                </a:lnTo>
                                <a:lnTo>
                                  <a:pt x="819362" y="408515"/>
                                </a:lnTo>
                                <a:lnTo>
                                  <a:pt x="828030" y="408515"/>
                                </a:lnTo>
                                <a:cubicBezTo>
                                  <a:pt x="830916" y="408982"/>
                                  <a:pt x="833878" y="408444"/>
                                  <a:pt x="836412" y="406991"/>
                                </a:cubicBezTo>
                                <a:close/>
                                <a:moveTo>
                                  <a:pt x="871083" y="393847"/>
                                </a:moveTo>
                                <a:lnTo>
                                  <a:pt x="871083" y="428804"/>
                                </a:lnTo>
                                <a:lnTo>
                                  <a:pt x="864130" y="428804"/>
                                </a:lnTo>
                                <a:lnTo>
                                  <a:pt x="864130" y="394133"/>
                                </a:lnTo>
                                <a:lnTo>
                                  <a:pt x="851557" y="394133"/>
                                </a:lnTo>
                                <a:lnTo>
                                  <a:pt x="851557" y="387370"/>
                                </a:lnTo>
                                <a:lnTo>
                                  <a:pt x="883656" y="387370"/>
                                </a:lnTo>
                                <a:lnTo>
                                  <a:pt x="883656" y="393847"/>
                                </a:lnTo>
                                <a:close/>
                                <a:moveTo>
                                  <a:pt x="898229" y="428804"/>
                                </a:moveTo>
                                <a:lnTo>
                                  <a:pt x="891181" y="428804"/>
                                </a:lnTo>
                                <a:lnTo>
                                  <a:pt x="891181" y="387370"/>
                                </a:lnTo>
                                <a:lnTo>
                                  <a:pt x="902134" y="387370"/>
                                </a:lnTo>
                                <a:lnTo>
                                  <a:pt x="914612" y="413373"/>
                                </a:lnTo>
                                <a:lnTo>
                                  <a:pt x="927376" y="387370"/>
                                </a:lnTo>
                                <a:lnTo>
                                  <a:pt x="938234" y="387370"/>
                                </a:lnTo>
                                <a:lnTo>
                                  <a:pt x="938234" y="428804"/>
                                </a:lnTo>
                                <a:lnTo>
                                  <a:pt x="931281" y="428804"/>
                                </a:lnTo>
                                <a:lnTo>
                                  <a:pt x="931281" y="396895"/>
                                </a:lnTo>
                                <a:lnTo>
                                  <a:pt x="916708" y="425470"/>
                                </a:lnTo>
                                <a:lnTo>
                                  <a:pt x="912802" y="425470"/>
                                </a:lnTo>
                                <a:lnTo>
                                  <a:pt x="898420" y="396895"/>
                                </a:lnTo>
                                <a:close/>
                                <a:moveTo>
                                  <a:pt x="978811" y="387370"/>
                                </a:moveTo>
                                <a:lnTo>
                                  <a:pt x="978811" y="393942"/>
                                </a:lnTo>
                                <a:lnTo>
                                  <a:pt x="956713" y="393942"/>
                                </a:lnTo>
                                <a:lnTo>
                                  <a:pt x="956713" y="404991"/>
                                </a:lnTo>
                                <a:lnTo>
                                  <a:pt x="976525" y="404991"/>
                                </a:lnTo>
                                <a:lnTo>
                                  <a:pt x="976525" y="411182"/>
                                </a:lnTo>
                                <a:lnTo>
                                  <a:pt x="956713" y="411182"/>
                                </a:lnTo>
                                <a:lnTo>
                                  <a:pt x="956713" y="422231"/>
                                </a:lnTo>
                                <a:lnTo>
                                  <a:pt x="979477" y="422231"/>
                                </a:lnTo>
                                <a:lnTo>
                                  <a:pt x="979477" y="428804"/>
                                </a:lnTo>
                                <a:lnTo>
                                  <a:pt x="949759" y="428804"/>
                                </a:lnTo>
                                <a:lnTo>
                                  <a:pt x="949759" y="387370"/>
                                </a:lnTo>
                                <a:close/>
                                <a:moveTo>
                                  <a:pt x="1019482" y="387370"/>
                                </a:moveTo>
                                <a:lnTo>
                                  <a:pt x="1026436" y="387370"/>
                                </a:lnTo>
                                <a:lnTo>
                                  <a:pt x="1026436" y="428804"/>
                                </a:lnTo>
                                <a:lnTo>
                                  <a:pt x="1018911" y="428804"/>
                                </a:lnTo>
                                <a:lnTo>
                                  <a:pt x="995479" y="398609"/>
                                </a:lnTo>
                                <a:lnTo>
                                  <a:pt x="995479" y="428804"/>
                                </a:lnTo>
                                <a:lnTo>
                                  <a:pt x="988431" y="428804"/>
                                </a:lnTo>
                                <a:lnTo>
                                  <a:pt x="988431" y="387370"/>
                                </a:lnTo>
                                <a:lnTo>
                                  <a:pt x="995479" y="387370"/>
                                </a:lnTo>
                                <a:lnTo>
                                  <a:pt x="1019482" y="418326"/>
                                </a:lnTo>
                                <a:close/>
                                <a:moveTo>
                                  <a:pt x="1053582" y="393847"/>
                                </a:moveTo>
                                <a:lnTo>
                                  <a:pt x="1053582" y="428804"/>
                                </a:lnTo>
                                <a:lnTo>
                                  <a:pt x="1046629" y="428804"/>
                                </a:lnTo>
                                <a:lnTo>
                                  <a:pt x="1046629" y="394133"/>
                                </a:lnTo>
                                <a:lnTo>
                                  <a:pt x="1034056" y="394133"/>
                                </a:lnTo>
                                <a:lnTo>
                                  <a:pt x="1034056" y="387370"/>
                                </a:lnTo>
                                <a:lnTo>
                                  <a:pt x="1066155" y="387370"/>
                                </a:lnTo>
                                <a:lnTo>
                                  <a:pt x="1066155" y="393847"/>
                                </a:lnTo>
                                <a:close/>
                                <a:moveTo>
                                  <a:pt x="1124543" y="423089"/>
                                </a:moveTo>
                                <a:cubicBezTo>
                                  <a:pt x="1115828" y="431231"/>
                                  <a:pt x="1102302" y="431231"/>
                                  <a:pt x="1093587" y="423089"/>
                                </a:cubicBezTo>
                                <a:cubicBezTo>
                                  <a:pt x="1089443" y="419120"/>
                                  <a:pt x="1087158" y="413587"/>
                                  <a:pt x="1087300" y="407849"/>
                                </a:cubicBezTo>
                                <a:cubicBezTo>
                                  <a:pt x="1087158" y="402081"/>
                                  <a:pt x="1089434" y="396518"/>
                                  <a:pt x="1093587" y="392513"/>
                                </a:cubicBezTo>
                                <a:cubicBezTo>
                                  <a:pt x="1102302" y="384371"/>
                                  <a:pt x="1115828" y="384371"/>
                                  <a:pt x="1124543" y="392513"/>
                                </a:cubicBezTo>
                                <a:cubicBezTo>
                                  <a:pt x="1128696" y="396518"/>
                                  <a:pt x="1130972" y="402081"/>
                                  <a:pt x="1130830" y="407849"/>
                                </a:cubicBezTo>
                                <a:cubicBezTo>
                                  <a:pt x="1131058" y="413686"/>
                                  <a:pt x="1128763" y="419339"/>
                                  <a:pt x="1124543" y="423374"/>
                                </a:cubicBezTo>
                                <a:close/>
                                <a:moveTo>
                                  <a:pt x="1119495" y="397181"/>
                                </a:moveTo>
                                <a:cubicBezTo>
                                  <a:pt x="1113875" y="391420"/>
                                  <a:pt x="1104645" y="391307"/>
                                  <a:pt x="1098883" y="396929"/>
                                </a:cubicBezTo>
                                <a:cubicBezTo>
                                  <a:pt x="1098797" y="397012"/>
                                  <a:pt x="1098721" y="397096"/>
                                  <a:pt x="1098635" y="397181"/>
                                </a:cubicBezTo>
                                <a:cubicBezTo>
                                  <a:pt x="1095882" y="400045"/>
                                  <a:pt x="1094377" y="403879"/>
                                  <a:pt x="1094444" y="407849"/>
                                </a:cubicBezTo>
                                <a:cubicBezTo>
                                  <a:pt x="1094387" y="411789"/>
                                  <a:pt x="1095892" y="415592"/>
                                  <a:pt x="1098635" y="418421"/>
                                </a:cubicBezTo>
                                <a:cubicBezTo>
                                  <a:pt x="1104255" y="424182"/>
                                  <a:pt x="1113485" y="424294"/>
                                  <a:pt x="1119247" y="418673"/>
                                </a:cubicBezTo>
                                <a:cubicBezTo>
                                  <a:pt x="1119323" y="418590"/>
                                  <a:pt x="1119409" y="418506"/>
                                  <a:pt x="1119495" y="418421"/>
                                </a:cubicBezTo>
                                <a:cubicBezTo>
                                  <a:pt x="1122238" y="415592"/>
                                  <a:pt x="1123743" y="411789"/>
                                  <a:pt x="1123686" y="407849"/>
                                </a:cubicBezTo>
                                <a:cubicBezTo>
                                  <a:pt x="1123676" y="403978"/>
                                  <a:pt x="1122171" y="400259"/>
                                  <a:pt x="1119495" y="397466"/>
                                </a:cubicBezTo>
                                <a:close/>
                                <a:moveTo>
                                  <a:pt x="1146641" y="393942"/>
                                </a:moveTo>
                                <a:lnTo>
                                  <a:pt x="1146641" y="405277"/>
                                </a:lnTo>
                                <a:lnTo>
                                  <a:pt x="1165024" y="405277"/>
                                </a:lnTo>
                                <a:lnTo>
                                  <a:pt x="1165024" y="411754"/>
                                </a:lnTo>
                                <a:lnTo>
                                  <a:pt x="1146641" y="411754"/>
                                </a:lnTo>
                                <a:lnTo>
                                  <a:pt x="1146641" y="428804"/>
                                </a:lnTo>
                                <a:lnTo>
                                  <a:pt x="1139688" y="428804"/>
                                </a:lnTo>
                                <a:lnTo>
                                  <a:pt x="1139688" y="387370"/>
                                </a:lnTo>
                                <a:lnTo>
                                  <a:pt x="1167310" y="387370"/>
                                </a:lnTo>
                                <a:lnTo>
                                  <a:pt x="1167310" y="393942"/>
                                </a:lnTo>
                                <a:close/>
                                <a:moveTo>
                                  <a:pt x="1210554" y="422517"/>
                                </a:moveTo>
                                <a:cubicBezTo>
                                  <a:pt x="1212678" y="422571"/>
                                  <a:pt x="1214783" y="422182"/>
                                  <a:pt x="1216745" y="421374"/>
                                </a:cubicBezTo>
                                <a:cubicBezTo>
                                  <a:pt x="1218736" y="420350"/>
                                  <a:pt x="1220574" y="419034"/>
                                  <a:pt x="1222174" y="417469"/>
                                </a:cubicBezTo>
                                <a:lnTo>
                                  <a:pt x="1226746" y="422136"/>
                                </a:lnTo>
                                <a:cubicBezTo>
                                  <a:pt x="1222717" y="426765"/>
                                  <a:pt x="1216879" y="429408"/>
                                  <a:pt x="1210744" y="429375"/>
                                </a:cubicBezTo>
                                <a:cubicBezTo>
                                  <a:pt x="1204972" y="429570"/>
                                  <a:pt x="1199362" y="427403"/>
                                  <a:pt x="1195219" y="423374"/>
                                </a:cubicBezTo>
                                <a:cubicBezTo>
                                  <a:pt x="1191085" y="419367"/>
                                  <a:pt x="1188827" y="413796"/>
                                  <a:pt x="1189027" y="408039"/>
                                </a:cubicBezTo>
                                <a:cubicBezTo>
                                  <a:pt x="1188884" y="402272"/>
                                  <a:pt x="1191161" y="396708"/>
                                  <a:pt x="1195314" y="392704"/>
                                </a:cubicBezTo>
                                <a:cubicBezTo>
                                  <a:pt x="1199533" y="388537"/>
                                  <a:pt x="1205296" y="386296"/>
                                  <a:pt x="1211221" y="386513"/>
                                </a:cubicBezTo>
                                <a:cubicBezTo>
                                  <a:pt x="1217355" y="386403"/>
                                  <a:pt x="1223241" y="388978"/>
                                  <a:pt x="1227318" y="393561"/>
                                </a:cubicBezTo>
                                <a:lnTo>
                                  <a:pt x="1222841" y="398419"/>
                                </a:lnTo>
                                <a:cubicBezTo>
                                  <a:pt x="1221212" y="396841"/>
                                  <a:pt x="1219345" y="395522"/>
                                  <a:pt x="1217317" y="394514"/>
                                </a:cubicBezTo>
                                <a:cubicBezTo>
                                  <a:pt x="1215316" y="393716"/>
                                  <a:pt x="1213183" y="393328"/>
                                  <a:pt x="1211030" y="393371"/>
                                </a:cubicBezTo>
                                <a:cubicBezTo>
                                  <a:pt x="1207125" y="393268"/>
                                  <a:pt x="1203353" y="394744"/>
                                  <a:pt x="1200553" y="397466"/>
                                </a:cubicBezTo>
                                <a:cubicBezTo>
                                  <a:pt x="1197705" y="400112"/>
                                  <a:pt x="1196143" y="403865"/>
                                  <a:pt x="1196266" y="407753"/>
                                </a:cubicBezTo>
                                <a:cubicBezTo>
                                  <a:pt x="1196152" y="411722"/>
                                  <a:pt x="1197705" y="415556"/>
                                  <a:pt x="1200553" y="418326"/>
                                </a:cubicBezTo>
                                <a:cubicBezTo>
                                  <a:pt x="1203105" y="421147"/>
                                  <a:pt x="1206744" y="422742"/>
                                  <a:pt x="1210554" y="422708"/>
                                </a:cubicBezTo>
                                <a:close/>
                                <a:moveTo>
                                  <a:pt x="1269895" y="423184"/>
                                </a:moveTo>
                                <a:cubicBezTo>
                                  <a:pt x="1261132" y="431292"/>
                                  <a:pt x="1247606" y="431292"/>
                                  <a:pt x="1238843" y="423184"/>
                                </a:cubicBezTo>
                                <a:cubicBezTo>
                                  <a:pt x="1234700" y="419216"/>
                                  <a:pt x="1232414" y="413683"/>
                                  <a:pt x="1232557" y="407944"/>
                                </a:cubicBezTo>
                                <a:cubicBezTo>
                                  <a:pt x="1232414" y="402176"/>
                                  <a:pt x="1234690" y="396613"/>
                                  <a:pt x="1238843" y="392609"/>
                                </a:cubicBezTo>
                                <a:cubicBezTo>
                                  <a:pt x="1247606" y="384501"/>
                                  <a:pt x="1261132" y="384501"/>
                                  <a:pt x="1269895" y="392609"/>
                                </a:cubicBezTo>
                                <a:cubicBezTo>
                                  <a:pt x="1274048" y="396613"/>
                                  <a:pt x="1276324" y="402176"/>
                                  <a:pt x="1276181" y="407944"/>
                                </a:cubicBezTo>
                                <a:cubicBezTo>
                                  <a:pt x="1276381" y="413748"/>
                                  <a:pt x="1274095" y="419362"/>
                                  <a:pt x="1269895" y="423374"/>
                                </a:cubicBezTo>
                                <a:close/>
                                <a:moveTo>
                                  <a:pt x="1264751" y="397276"/>
                                </a:moveTo>
                                <a:cubicBezTo>
                                  <a:pt x="1262075" y="394406"/>
                                  <a:pt x="1258293" y="392812"/>
                                  <a:pt x="1254369" y="392894"/>
                                </a:cubicBezTo>
                                <a:cubicBezTo>
                                  <a:pt x="1250445" y="392800"/>
                                  <a:pt x="1246663" y="394396"/>
                                  <a:pt x="1243987" y="397276"/>
                                </a:cubicBezTo>
                                <a:cubicBezTo>
                                  <a:pt x="1241177" y="400107"/>
                                  <a:pt x="1239634" y="403955"/>
                                  <a:pt x="1239700" y="407944"/>
                                </a:cubicBezTo>
                                <a:cubicBezTo>
                                  <a:pt x="1239624" y="411906"/>
                                  <a:pt x="1241167" y="415728"/>
                                  <a:pt x="1243987" y="418517"/>
                                </a:cubicBezTo>
                                <a:cubicBezTo>
                                  <a:pt x="1246663" y="421397"/>
                                  <a:pt x="1250445" y="422992"/>
                                  <a:pt x="1254369" y="422898"/>
                                </a:cubicBezTo>
                                <a:cubicBezTo>
                                  <a:pt x="1258293" y="422980"/>
                                  <a:pt x="1262075" y="421386"/>
                                  <a:pt x="1264751" y="418517"/>
                                </a:cubicBezTo>
                                <a:cubicBezTo>
                                  <a:pt x="1267532" y="415712"/>
                                  <a:pt x="1269047" y="411892"/>
                                  <a:pt x="1268942" y="407944"/>
                                </a:cubicBezTo>
                                <a:cubicBezTo>
                                  <a:pt x="1268999" y="404032"/>
                                  <a:pt x="1267485" y="400260"/>
                                  <a:pt x="1264751" y="397466"/>
                                </a:cubicBezTo>
                                <a:close/>
                                <a:moveTo>
                                  <a:pt x="1291993" y="428899"/>
                                </a:moveTo>
                                <a:lnTo>
                                  <a:pt x="1284944" y="428899"/>
                                </a:lnTo>
                                <a:lnTo>
                                  <a:pt x="1284944" y="387370"/>
                                </a:lnTo>
                                <a:lnTo>
                                  <a:pt x="1295898" y="387370"/>
                                </a:lnTo>
                                <a:lnTo>
                                  <a:pt x="1308376" y="413373"/>
                                </a:lnTo>
                                <a:lnTo>
                                  <a:pt x="1320853" y="387370"/>
                                </a:lnTo>
                                <a:lnTo>
                                  <a:pt x="1331712" y="387370"/>
                                </a:lnTo>
                                <a:lnTo>
                                  <a:pt x="1331712" y="428804"/>
                                </a:lnTo>
                                <a:lnTo>
                                  <a:pt x="1324663" y="428804"/>
                                </a:lnTo>
                                <a:lnTo>
                                  <a:pt x="1324663" y="396895"/>
                                </a:lnTo>
                                <a:lnTo>
                                  <a:pt x="1310281" y="425470"/>
                                </a:lnTo>
                                <a:lnTo>
                                  <a:pt x="1306375" y="425470"/>
                                </a:lnTo>
                                <a:lnTo>
                                  <a:pt x="1291993" y="396895"/>
                                </a:lnTo>
                                <a:close/>
                                <a:moveTo>
                                  <a:pt x="1371145" y="390799"/>
                                </a:moveTo>
                                <a:cubicBezTo>
                                  <a:pt x="1374174" y="393680"/>
                                  <a:pt x="1375755" y="397773"/>
                                  <a:pt x="1375432" y="401943"/>
                                </a:cubicBezTo>
                                <a:cubicBezTo>
                                  <a:pt x="1375803" y="406111"/>
                                  <a:pt x="1374174" y="410209"/>
                                  <a:pt x="1371050" y="412992"/>
                                </a:cubicBezTo>
                                <a:cubicBezTo>
                                  <a:pt x="1367050" y="415612"/>
                                  <a:pt x="1362297" y="416850"/>
                                  <a:pt x="1357525" y="416516"/>
                                </a:cubicBezTo>
                                <a:lnTo>
                                  <a:pt x="1350190" y="416516"/>
                                </a:lnTo>
                                <a:lnTo>
                                  <a:pt x="1350190" y="428613"/>
                                </a:lnTo>
                                <a:lnTo>
                                  <a:pt x="1343142" y="428613"/>
                                </a:lnTo>
                                <a:lnTo>
                                  <a:pt x="1343142" y="387370"/>
                                </a:lnTo>
                                <a:lnTo>
                                  <a:pt x="1357429" y="387370"/>
                                </a:lnTo>
                                <a:cubicBezTo>
                                  <a:pt x="1362316" y="387083"/>
                                  <a:pt x="1367145" y="388460"/>
                                  <a:pt x="1371145" y="391275"/>
                                </a:cubicBezTo>
                                <a:close/>
                                <a:moveTo>
                                  <a:pt x="1366192" y="407944"/>
                                </a:moveTo>
                                <a:cubicBezTo>
                                  <a:pt x="1367688" y="406092"/>
                                  <a:pt x="1368431" y="403747"/>
                                  <a:pt x="1368288" y="401372"/>
                                </a:cubicBezTo>
                                <a:cubicBezTo>
                                  <a:pt x="1368555" y="399035"/>
                                  <a:pt x="1367535" y="396739"/>
                                  <a:pt x="1365621" y="395371"/>
                                </a:cubicBezTo>
                                <a:cubicBezTo>
                                  <a:pt x="1363059" y="393968"/>
                                  <a:pt x="1360154" y="393339"/>
                                  <a:pt x="1357239" y="393561"/>
                                </a:cubicBezTo>
                                <a:lnTo>
                                  <a:pt x="1350190" y="393561"/>
                                </a:lnTo>
                                <a:lnTo>
                                  <a:pt x="1350190" y="410135"/>
                                </a:lnTo>
                                <a:lnTo>
                                  <a:pt x="1358287" y="410135"/>
                                </a:lnTo>
                                <a:cubicBezTo>
                                  <a:pt x="1361039" y="410583"/>
                                  <a:pt x="1363868" y="409971"/>
                                  <a:pt x="1366192" y="408420"/>
                                </a:cubicBezTo>
                                <a:close/>
                                <a:moveTo>
                                  <a:pt x="1392958" y="419564"/>
                                </a:moveTo>
                                <a:cubicBezTo>
                                  <a:pt x="1396949" y="423825"/>
                                  <a:pt x="1403645" y="424043"/>
                                  <a:pt x="1407902" y="420051"/>
                                </a:cubicBezTo>
                                <a:cubicBezTo>
                                  <a:pt x="1408074" y="419894"/>
                                  <a:pt x="1408236" y="419732"/>
                                  <a:pt x="1408388" y="419564"/>
                                </a:cubicBezTo>
                                <a:cubicBezTo>
                                  <a:pt x="1410407" y="417034"/>
                                  <a:pt x="1411427" y="413846"/>
                                  <a:pt x="1411246" y="410611"/>
                                </a:cubicBezTo>
                                <a:lnTo>
                                  <a:pt x="1411246" y="387370"/>
                                </a:lnTo>
                                <a:lnTo>
                                  <a:pt x="1418199" y="387370"/>
                                </a:lnTo>
                                <a:lnTo>
                                  <a:pt x="1418199" y="410611"/>
                                </a:lnTo>
                                <a:cubicBezTo>
                                  <a:pt x="1418551" y="415704"/>
                                  <a:pt x="1416751" y="420711"/>
                                  <a:pt x="1413246" y="424422"/>
                                </a:cubicBezTo>
                                <a:cubicBezTo>
                                  <a:pt x="1406055" y="430740"/>
                                  <a:pt x="1395291" y="430740"/>
                                  <a:pt x="1388100" y="424422"/>
                                </a:cubicBezTo>
                                <a:cubicBezTo>
                                  <a:pt x="1384595" y="420711"/>
                                  <a:pt x="1382794" y="415704"/>
                                  <a:pt x="1383147" y="410611"/>
                                </a:cubicBezTo>
                                <a:lnTo>
                                  <a:pt x="1383147" y="387370"/>
                                </a:lnTo>
                                <a:lnTo>
                                  <a:pt x="1390100" y="387370"/>
                                </a:lnTo>
                                <a:lnTo>
                                  <a:pt x="1390100" y="410325"/>
                                </a:lnTo>
                                <a:cubicBezTo>
                                  <a:pt x="1389843" y="413656"/>
                                  <a:pt x="1390862" y="416959"/>
                                  <a:pt x="1392958" y="419564"/>
                                </a:cubicBezTo>
                                <a:close/>
                                <a:moveTo>
                                  <a:pt x="1444774" y="394133"/>
                                </a:moveTo>
                                <a:lnTo>
                                  <a:pt x="1444774" y="429089"/>
                                </a:lnTo>
                                <a:lnTo>
                                  <a:pt x="1437820" y="429089"/>
                                </a:lnTo>
                                <a:lnTo>
                                  <a:pt x="1437820" y="394133"/>
                                </a:lnTo>
                                <a:lnTo>
                                  <a:pt x="1425247" y="394133"/>
                                </a:lnTo>
                                <a:lnTo>
                                  <a:pt x="1425247" y="387370"/>
                                </a:lnTo>
                                <a:lnTo>
                                  <a:pt x="1457347" y="387370"/>
                                </a:lnTo>
                                <a:lnTo>
                                  <a:pt x="1457347" y="393847"/>
                                </a:lnTo>
                                <a:close/>
                                <a:moveTo>
                                  <a:pt x="1494018" y="387656"/>
                                </a:moveTo>
                                <a:lnTo>
                                  <a:pt x="1494018" y="394228"/>
                                </a:lnTo>
                                <a:lnTo>
                                  <a:pt x="1471920" y="394228"/>
                                </a:lnTo>
                                <a:lnTo>
                                  <a:pt x="1471920" y="405277"/>
                                </a:lnTo>
                                <a:lnTo>
                                  <a:pt x="1491732" y="405277"/>
                                </a:lnTo>
                                <a:lnTo>
                                  <a:pt x="1491732" y="411468"/>
                                </a:lnTo>
                                <a:lnTo>
                                  <a:pt x="1471920" y="411468"/>
                                </a:lnTo>
                                <a:lnTo>
                                  <a:pt x="1471920" y="422517"/>
                                </a:lnTo>
                                <a:lnTo>
                                  <a:pt x="1494685" y="422517"/>
                                </a:lnTo>
                                <a:lnTo>
                                  <a:pt x="1494685" y="429089"/>
                                </a:lnTo>
                                <a:lnTo>
                                  <a:pt x="1464871" y="429089"/>
                                </a:lnTo>
                                <a:lnTo>
                                  <a:pt x="1464871" y="387370"/>
                                </a:lnTo>
                                <a:close/>
                                <a:moveTo>
                                  <a:pt x="1536690" y="401181"/>
                                </a:moveTo>
                                <a:cubicBezTo>
                                  <a:pt x="1537300" y="407093"/>
                                  <a:pt x="1533489" y="412562"/>
                                  <a:pt x="1527736" y="414040"/>
                                </a:cubicBezTo>
                                <a:lnTo>
                                  <a:pt x="1538595" y="429089"/>
                                </a:lnTo>
                                <a:lnTo>
                                  <a:pt x="1529641" y="429089"/>
                                </a:lnTo>
                                <a:lnTo>
                                  <a:pt x="1520116" y="415183"/>
                                </a:lnTo>
                                <a:lnTo>
                                  <a:pt x="1510591" y="415183"/>
                                </a:lnTo>
                                <a:lnTo>
                                  <a:pt x="1510591" y="429089"/>
                                </a:lnTo>
                                <a:lnTo>
                                  <a:pt x="1503638" y="429089"/>
                                </a:lnTo>
                                <a:lnTo>
                                  <a:pt x="1503638" y="387370"/>
                                </a:lnTo>
                                <a:lnTo>
                                  <a:pt x="1519069" y="387370"/>
                                </a:lnTo>
                                <a:cubicBezTo>
                                  <a:pt x="1523803" y="386999"/>
                                  <a:pt x="1528536" y="388132"/>
                                  <a:pt x="1532594" y="390608"/>
                                </a:cubicBezTo>
                                <a:cubicBezTo>
                                  <a:pt x="1535633" y="393235"/>
                                  <a:pt x="1537166" y="397196"/>
                                  <a:pt x="1536690" y="401181"/>
                                </a:cubicBezTo>
                                <a:close/>
                                <a:moveTo>
                                  <a:pt x="1527165" y="406991"/>
                                </a:moveTo>
                                <a:cubicBezTo>
                                  <a:pt x="1528746" y="405453"/>
                                  <a:pt x="1529546" y="403283"/>
                                  <a:pt x="1529356" y="401086"/>
                                </a:cubicBezTo>
                                <a:cubicBezTo>
                                  <a:pt x="1529594" y="398993"/>
                                  <a:pt x="1528775" y="396920"/>
                                  <a:pt x="1527165" y="395561"/>
                                </a:cubicBezTo>
                                <a:cubicBezTo>
                                  <a:pt x="1524755" y="394329"/>
                                  <a:pt x="1522050" y="393800"/>
                                  <a:pt x="1519354" y="394037"/>
                                </a:cubicBezTo>
                                <a:lnTo>
                                  <a:pt x="1510401" y="394037"/>
                                </a:lnTo>
                                <a:lnTo>
                                  <a:pt x="1510401" y="408801"/>
                                </a:lnTo>
                                <a:lnTo>
                                  <a:pt x="1519164" y="408801"/>
                                </a:lnTo>
                                <a:cubicBezTo>
                                  <a:pt x="1522021" y="409146"/>
                                  <a:pt x="1524907" y="408508"/>
                                  <a:pt x="1527355" y="406991"/>
                                </a:cubicBezTo>
                                <a:close/>
                                <a:moveTo>
                                  <a:pt x="1574790" y="393180"/>
                                </a:moveTo>
                                <a:cubicBezTo>
                                  <a:pt x="1573056" y="393086"/>
                                  <a:pt x="1571323" y="393517"/>
                                  <a:pt x="1569837" y="394418"/>
                                </a:cubicBezTo>
                                <a:cubicBezTo>
                                  <a:pt x="1568532" y="395192"/>
                                  <a:pt x="1567770" y="396621"/>
                                  <a:pt x="1567837" y="398133"/>
                                </a:cubicBezTo>
                                <a:cubicBezTo>
                                  <a:pt x="1567780" y="399695"/>
                                  <a:pt x="1568532" y="401175"/>
                                  <a:pt x="1569837" y="402038"/>
                                </a:cubicBezTo>
                                <a:cubicBezTo>
                                  <a:pt x="1572447" y="403379"/>
                                  <a:pt x="1575237" y="404341"/>
                                  <a:pt x="1578124" y="404896"/>
                                </a:cubicBezTo>
                                <a:cubicBezTo>
                                  <a:pt x="1581581" y="405602"/>
                                  <a:pt x="1584829" y="407066"/>
                                  <a:pt x="1587649" y="409182"/>
                                </a:cubicBezTo>
                                <a:cubicBezTo>
                                  <a:pt x="1589877" y="411304"/>
                                  <a:pt x="1591068" y="414300"/>
                                  <a:pt x="1590887" y="417374"/>
                                </a:cubicBezTo>
                                <a:cubicBezTo>
                                  <a:pt x="1590944" y="420796"/>
                                  <a:pt x="1589430" y="424056"/>
                                  <a:pt x="1586791" y="426232"/>
                                </a:cubicBezTo>
                                <a:cubicBezTo>
                                  <a:pt x="1583696" y="428559"/>
                                  <a:pt x="1579895" y="429737"/>
                                  <a:pt x="1576028" y="429566"/>
                                </a:cubicBezTo>
                                <a:cubicBezTo>
                                  <a:pt x="1569646" y="429612"/>
                                  <a:pt x="1563484" y="427229"/>
                                  <a:pt x="1558788" y="422898"/>
                                </a:cubicBezTo>
                                <a:lnTo>
                                  <a:pt x="1563169" y="417564"/>
                                </a:lnTo>
                                <a:cubicBezTo>
                                  <a:pt x="1566675" y="420975"/>
                                  <a:pt x="1571332" y="422946"/>
                                  <a:pt x="1576219" y="423089"/>
                                </a:cubicBezTo>
                                <a:cubicBezTo>
                                  <a:pt x="1578124" y="423225"/>
                                  <a:pt x="1580010" y="422685"/>
                                  <a:pt x="1581553" y="421565"/>
                                </a:cubicBezTo>
                                <a:cubicBezTo>
                                  <a:pt x="1582838" y="420732"/>
                                  <a:pt x="1583600" y="419287"/>
                                  <a:pt x="1583553" y="417755"/>
                                </a:cubicBezTo>
                                <a:cubicBezTo>
                                  <a:pt x="1583648" y="416284"/>
                                  <a:pt x="1582953" y="414874"/>
                                  <a:pt x="1581743" y="414040"/>
                                </a:cubicBezTo>
                                <a:cubicBezTo>
                                  <a:pt x="1579752" y="412825"/>
                                  <a:pt x="1577562" y="411985"/>
                                  <a:pt x="1575266" y="411563"/>
                                </a:cubicBezTo>
                                <a:cubicBezTo>
                                  <a:pt x="1572923" y="411107"/>
                                  <a:pt x="1570627" y="410437"/>
                                  <a:pt x="1568408" y="409563"/>
                                </a:cubicBezTo>
                                <a:cubicBezTo>
                                  <a:pt x="1566865" y="409001"/>
                                  <a:pt x="1565417" y="408197"/>
                                  <a:pt x="1564122" y="407182"/>
                                </a:cubicBezTo>
                                <a:cubicBezTo>
                                  <a:pt x="1561607" y="405074"/>
                                  <a:pt x="1560255" y="401883"/>
                                  <a:pt x="1560502" y="398609"/>
                                </a:cubicBezTo>
                                <a:cubicBezTo>
                                  <a:pt x="1560198" y="395142"/>
                                  <a:pt x="1561798" y="391782"/>
                                  <a:pt x="1564693" y="389846"/>
                                </a:cubicBezTo>
                                <a:cubicBezTo>
                                  <a:pt x="1567675" y="387684"/>
                                  <a:pt x="1571294" y="386578"/>
                                  <a:pt x="1574980" y="386703"/>
                                </a:cubicBezTo>
                                <a:cubicBezTo>
                                  <a:pt x="1577676" y="386680"/>
                                  <a:pt x="1580352" y="387132"/>
                                  <a:pt x="1582886" y="388037"/>
                                </a:cubicBezTo>
                                <a:cubicBezTo>
                                  <a:pt x="1585334" y="388836"/>
                                  <a:pt x="1587630" y="390062"/>
                                  <a:pt x="1589649" y="391656"/>
                                </a:cubicBezTo>
                                <a:lnTo>
                                  <a:pt x="1585934" y="396895"/>
                                </a:lnTo>
                                <a:cubicBezTo>
                                  <a:pt x="1584439" y="395686"/>
                                  <a:pt x="1582724" y="394780"/>
                                  <a:pt x="1580886" y="394228"/>
                                </a:cubicBezTo>
                                <a:cubicBezTo>
                                  <a:pt x="1579143" y="393595"/>
                                  <a:pt x="1577314" y="393241"/>
                                  <a:pt x="1575457" y="393180"/>
                                </a:cubicBezTo>
                                <a:close/>
                                <a:moveTo>
                                  <a:pt x="1618510" y="422708"/>
                                </a:moveTo>
                                <a:cubicBezTo>
                                  <a:pt x="1620634" y="422762"/>
                                  <a:pt x="1622739" y="422372"/>
                                  <a:pt x="1624701" y="421565"/>
                                </a:cubicBezTo>
                                <a:cubicBezTo>
                                  <a:pt x="1626692" y="420541"/>
                                  <a:pt x="1628520" y="419224"/>
                                  <a:pt x="1630130" y="417659"/>
                                </a:cubicBezTo>
                                <a:lnTo>
                                  <a:pt x="1634702" y="422327"/>
                                </a:lnTo>
                                <a:cubicBezTo>
                                  <a:pt x="1630673" y="426956"/>
                                  <a:pt x="1624834" y="429599"/>
                                  <a:pt x="1618700" y="429566"/>
                                </a:cubicBezTo>
                                <a:cubicBezTo>
                                  <a:pt x="1612928" y="429761"/>
                                  <a:pt x="1607318" y="427594"/>
                                  <a:pt x="1603174" y="423565"/>
                                </a:cubicBezTo>
                                <a:cubicBezTo>
                                  <a:pt x="1599041" y="419558"/>
                                  <a:pt x="1596783" y="413987"/>
                                  <a:pt x="1596983" y="408230"/>
                                </a:cubicBezTo>
                                <a:cubicBezTo>
                                  <a:pt x="1596840" y="402462"/>
                                  <a:pt x="1599117" y="396899"/>
                                  <a:pt x="1603270" y="392894"/>
                                </a:cubicBezTo>
                                <a:cubicBezTo>
                                  <a:pt x="1607489" y="388727"/>
                                  <a:pt x="1613252" y="386487"/>
                                  <a:pt x="1619176" y="386703"/>
                                </a:cubicBezTo>
                                <a:cubicBezTo>
                                  <a:pt x="1625310" y="386594"/>
                                  <a:pt x="1631197" y="389168"/>
                                  <a:pt x="1635274" y="393752"/>
                                </a:cubicBezTo>
                                <a:lnTo>
                                  <a:pt x="1630797" y="398609"/>
                                </a:lnTo>
                                <a:cubicBezTo>
                                  <a:pt x="1629149" y="397005"/>
                                  <a:pt x="1627254" y="395686"/>
                                  <a:pt x="1625177" y="394704"/>
                                </a:cubicBezTo>
                                <a:cubicBezTo>
                                  <a:pt x="1623215" y="393896"/>
                                  <a:pt x="1621110" y="393507"/>
                                  <a:pt x="1618986" y="393561"/>
                                </a:cubicBezTo>
                                <a:cubicBezTo>
                                  <a:pt x="1615081" y="393458"/>
                                  <a:pt x="1611309" y="394935"/>
                                  <a:pt x="1608508" y="397657"/>
                                </a:cubicBezTo>
                                <a:cubicBezTo>
                                  <a:pt x="1605660" y="400303"/>
                                  <a:pt x="1604098" y="404056"/>
                                  <a:pt x="1604222" y="407944"/>
                                </a:cubicBezTo>
                                <a:cubicBezTo>
                                  <a:pt x="1604117" y="411892"/>
                                  <a:pt x="1605632" y="415712"/>
                                  <a:pt x="1608413" y="418517"/>
                                </a:cubicBezTo>
                                <a:cubicBezTo>
                                  <a:pt x="1611213" y="421429"/>
                                  <a:pt x="1615147" y="422963"/>
                                  <a:pt x="1619176" y="422708"/>
                                </a:cubicBezTo>
                                <a:close/>
                                <a:moveTo>
                                  <a:pt x="1643846" y="387370"/>
                                </a:moveTo>
                                <a:lnTo>
                                  <a:pt x="1650799" y="387370"/>
                                </a:lnTo>
                                <a:lnTo>
                                  <a:pt x="1650799" y="428804"/>
                                </a:lnTo>
                                <a:lnTo>
                                  <a:pt x="1643846" y="428804"/>
                                </a:lnTo>
                                <a:close/>
                                <a:moveTo>
                                  <a:pt x="1691471" y="387370"/>
                                </a:moveTo>
                                <a:lnTo>
                                  <a:pt x="1691471" y="393942"/>
                                </a:lnTo>
                                <a:lnTo>
                                  <a:pt x="1669183" y="393942"/>
                                </a:lnTo>
                                <a:lnTo>
                                  <a:pt x="1669183" y="404991"/>
                                </a:lnTo>
                                <a:lnTo>
                                  <a:pt x="1689090" y="404991"/>
                                </a:lnTo>
                                <a:lnTo>
                                  <a:pt x="1689090" y="411182"/>
                                </a:lnTo>
                                <a:lnTo>
                                  <a:pt x="1669183" y="411182"/>
                                </a:lnTo>
                                <a:lnTo>
                                  <a:pt x="1669183" y="422231"/>
                                </a:lnTo>
                                <a:lnTo>
                                  <a:pt x="1692043" y="422231"/>
                                </a:lnTo>
                                <a:lnTo>
                                  <a:pt x="1692043" y="428804"/>
                                </a:lnTo>
                                <a:lnTo>
                                  <a:pt x="1662229" y="428804"/>
                                </a:lnTo>
                                <a:lnTo>
                                  <a:pt x="1662229" y="387370"/>
                                </a:lnTo>
                                <a:close/>
                                <a:moveTo>
                                  <a:pt x="1732143" y="387370"/>
                                </a:moveTo>
                                <a:lnTo>
                                  <a:pt x="1739191" y="387370"/>
                                </a:lnTo>
                                <a:lnTo>
                                  <a:pt x="1739191" y="428804"/>
                                </a:lnTo>
                                <a:lnTo>
                                  <a:pt x="1731571" y="428804"/>
                                </a:lnTo>
                                <a:lnTo>
                                  <a:pt x="1708140" y="398609"/>
                                </a:lnTo>
                                <a:lnTo>
                                  <a:pt x="1708140" y="428804"/>
                                </a:lnTo>
                                <a:lnTo>
                                  <a:pt x="1701187" y="428804"/>
                                </a:lnTo>
                                <a:lnTo>
                                  <a:pt x="1701187" y="387370"/>
                                </a:lnTo>
                                <a:lnTo>
                                  <a:pt x="1708140" y="387370"/>
                                </a:lnTo>
                                <a:lnTo>
                                  <a:pt x="1732143" y="418326"/>
                                </a:lnTo>
                                <a:close/>
                                <a:moveTo>
                                  <a:pt x="1769576" y="422422"/>
                                </a:moveTo>
                                <a:cubicBezTo>
                                  <a:pt x="1771700" y="422476"/>
                                  <a:pt x="1773805" y="422087"/>
                                  <a:pt x="1775767" y="421279"/>
                                </a:cubicBezTo>
                                <a:cubicBezTo>
                                  <a:pt x="1777758" y="420255"/>
                                  <a:pt x="1779587" y="418939"/>
                                  <a:pt x="1781197" y="417374"/>
                                </a:cubicBezTo>
                                <a:lnTo>
                                  <a:pt x="1785673" y="422041"/>
                                </a:lnTo>
                                <a:cubicBezTo>
                                  <a:pt x="1781682" y="426656"/>
                                  <a:pt x="1775872" y="429299"/>
                                  <a:pt x="1769767" y="429280"/>
                                </a:cubicBezTo>
                                <a:cubicBezTo>
                                  <a:pt x="1763966" y="429457"/>
                                  <a:pt x="1758337" y="427295"/>
                                  <a:pt x="1754146" y="423279"/>
                                </a:cubicBezTo>
                                <a:cubicBezTo>
                                  <a:pt x="1750050" y="419245"/>
                                  <a:pt x="1747802" y="413692"/>
                                  <a:pt x="1747954" y="407944"/>
                                </a:cubicBezTo>
                                <a:cubicBezTo>
                                  <a:pt x="1747812" y="402158"/>
                                  <a:pt x="1750126" y="396582"/>
                                  <a:pt x="1754336" y="392609"/>
                                </a:cubicBezTo>
                                <a:cubicBezTo>
                                  <a:pt x="1763414" y="384025"/>
                                  <a:pt x="1777729" y="384409"/>
                                  <a:pt x="1786340" y="393466"/>
                                </a:cubicBezTo>
                                <a:lnTo>
                                  <a:pt x="1781863" y="398324"/>
                                </a:lnTo>
                                <a:cubicBezTo>
                                  <a:pt x="1780216" y="396720"/>
                                  <a:pt x="1778320" y="395400"/>
                                  <a:pt x="1776244" y="394418"/>
                                </a:cubicBezTo>
                                <a:cubicBezTo>
                                  <a:pt x="1774281" y="393611"/>
                                  <a:pt x="1772176" y="393221"/>
                                  <a:pt x="1770052" y="393275"/>
                                </a:cubicBezTo>
                                <a:cubicBezTo>
                                  <a:pt x="1766119" y="393157"/>
                                  <a:pt x="1762308" y="394635"/>
                                  <a:pt x="1759480" y="397371"/>
                                </a:cubicBezTo>
                                <a:cubicBezTo>
                                  <a:pt x="1756698" y="400055"/>
                                  <a:pt x="1755174" y="403792"/>
                                  <a:pt x="1755289" y="407658"/>
                                </a:cubicBezTo>
                                <a:cubicBezTo>
                                  <a:pt x="1755184" y="411606"/>
                                  <a:pt x="1756698" y="415426"/>
                                  <a:pt x="1759480" y="418231"/>
                                </a:cubicBezTo>
                                <a:cubicBezTo>
                                  <a:pt x="1762051" y="421047"/>
                                  <a:pt x="1765671" y="422670"/>
                                  <a:pt x="1769481" y="422708"/>
                                </a:cubicBezTo>
                                <a:close/>
                                <a:moveTo>
                                  <a:pt x="1823202" y="387370"/>
                                </a:moveTo>
                                <a:lnTo>
                                  <a:pt x="1823202" y="393942"/>
                                </a:lnTo>
                                <a:lnTo>
                                  <a:pt x="1801104" y="393942"/>
                                </a:lnTo>
                                <a:lnTo>
                                  <a:pt x="1801104" y="404991"/>
                                </a:lnTo>
                                <a:lnTo>
                                  <a:pt x="1820916" y="404991"/>
                                </a:lnTo>
                                <a:lnTo>
                                  <a:pt x="1820916" y="411182"/>
                                </a:lnTo>
                                <a:lnTo>
                                  <a:pt x="1801104" y="411182"/>
                                </a:lnTo>
                                <a:lnTo>
                                  <a:pt x="1801104" y="422231"/>
                                </a:lnTo>
                                <a:lnTo>
                                  <a:pt x="1823869" y="422231"/>
                                </a:lnTo>
                                <a:lnTo>
                                  <a:pt x="1823869" y="428804"/>
                                </a:lnTo>
                                <a:lnTo>
                                  <a:pt x="1794151" y="428804"/>
                                </a:lnTo>
                                <a:lnTo>
                                  <a:pt x="1794151" y="387370"/>
                                </a:lnTo>
                                <a:close/>
                                <a:moveTo>
                                  <a:pt x="173758" y="347555"/>
                                </a:moveTo>
                                <a:cubicBezTo>
                                  <a:pt x="184616" y="382226"/>
                                  <a:pt x="213763" y="388418"/>
                                  <a:pt x="244814" y="388799"/>
                                </a:cubicBezTo>
                                <a:cubicBezTo>
                                  <a:pt x="292402" y="389730"/>
                                  <a:pt x="339296" y="377290"/>
                                  <a:pt x="380164" y="352889"/>
                                </a:cubicBezTo>
                                <a:cubicBezTo>
                                  <a:pt x="411799" y="334950"/>
                                  <a:pt x="436413" y="306810"/>
                                  <a:pt x="449983" y="273070"/>
                                </a:cubicBezTo>
                                <a:cubicBezTo>
                                  <a:pt x="483415" y="189059"/>
                                  <a:pt x="459508" y="106001"/>
                                  <a:pt x="385879" y="50852"/>
                                </a:cubicBezTo>
                                <a:cubicBezTo>
                                  <a:pt x="338641" y="14642"/>
                                  <a:pt x="278970" y="-1354"/>
                                  <a:pt x="219954" y="6370"/>
                                </a:cubicBezTo>
                                <a:cubicBezTo>
                                  <a:pt x="162829" y="13077"/>
                                  <a:pt x="109471" y="38301"/>
                                  <a:pt x="68030" y="78188"/>
                                </a:cubicBezTo>
                                <a:cubicBezTo>
                                  <a:pt x="58383" y="87698"/>
                                  <a:pt x="49852" y="98276"/>
                                  <a:pt x="42598" y="109716"/>
                                </a:cubicBezTo>
                                <a:cubicBezTo>
                                  <a:pt x="-8360" y="185916"/>
                                  <a:pt x="-13599" y="262116"/>
                                  <a:pt x="26882" y="336030"/>
                                </a:cubicBezTo>
                                <a:cubicBezTo>
                                  <a:pt x="54989" y="386722"/>
                                  <a:pt x="100343" y="425655"/>
                                  <a:pt x="154708" y="445758"/>
                                </a:cubicBezTo>
                                <a:cubicBezTo>
                                  <a:pt x="183159" y="456932"/>
                                  <a:pt x="213486" y="462558"/>
                                  <a:pt x="244052" y="462332"/>
                                </a:cubicBezTo>
                                <a:cubicBezTo>
                                  <a:pt x="257401" y="462283"/>
                                  <a:pt x="270733" y="461360"/>
                                  <a:pt x="283962" y="459569"/>
                                </a:cubicBezTo>
                                <a:cubicBezTo>
                                  <a:pt x="332615" y="453511"/>
                                  <a:pt x="379220" y="436335"/>
                                  <a:pt x="420169" y="409373"/>
                                </a:cubicBezTo>
                                <a:cubicBezTo>
                                  <a:pt x="423543" y="408132"/>
                                  <a:pt x="426054" y="405261"/>
                                  <a:pt x="426837" y="401753"/>
                                </a:cubicBezTo>
                                <a:cubicBezTo>
                                  <a:pt x="427408" y="398501"/>
                                  <a:pt x="426255" y="395185"/>
                                  <a:pt x="423789" y="392990"/>
                                </a:cubicBezTo>
                                <a:lnTo>
                                  <a:pt x="423789" y="392228"/>
                                </a:lnTo>
                                <a:cubicBezTo>
                                  <a:pt x="422062" y="389112"/>
                                  <a:pt x="419078" y="386891"/>
                                  <a:pt x="415597" y="386132"/>
                                </a:cubicBezTo>
                                <a:cubicBezTo>
                                  <a:pt x="412171" y="385611"/>
                                  <a:pt x="408688" y="386620"/>
                                  <a:pt x="406072" y="388894"/>
                                </a:cubicBezTo>
                                <a:cubicBezTo>
                                  <a:pt x="402276" y="391780"/>
                                  <a:pt x="398299" y="394420"/>
                                  <a:pt x="394166" y="396800"/>
                                </a:cubicBezTo>
                                <a:cubicBezTo>
                                  <a:pt x="351235" y="420825"/>
                                  <a:pt x="303049" y="433909"/>
                                  <a:pt x="253863" y="434900"/>
                                </a:cubicBezTo>
                                <a:cubicBezTo>
                                  <a:pt x="200999" y="434900"/>
                                  <a:pt x="178330" y="429185"/>
                                  <a:pt x="138325" y="406325"/>
                                </a:cubicBezTo>
                                <a:cubicBezTo>
                                  <a:pt x="65554" y="364796"/>
                                  <a:pt x="25930" y="288596"/>
                                  <a:pt x="39265" y="207157"/>
                                </a:cubicBezTo>
                                <a:cubicBezTo>
                                  <a:pt x="50314" y="139910"/>
                                  <a:pt x="90700" y="88952"/>
                                  <a:pt x="153565" y="55995"/>
                                </a:cubicBezTo>
                                <a:cubicBezTo>
                                  <a:pt x="190169" y="36476"/>
                                  <a:pt x="232033" y="29104"/>
                                  <a:pt x="273103" y="34945"/>
                                </a:cubicBezTo>
                                <a:cubicBezTo>
                                  <a:pt x="308332" y="40145"/>
                                  <a:pt x="341663" y="54205"/>
                                  <a:pt x="369973" y="75807"/>
                                </a:cubicBezTo>
                                <a:cubicBezTo>
                                  <a:pt x="423694" y="115431"/>
                                  <a:pt x="444839" y="165342"/>
                                  <a:pt x="434552" y="228207"/>
                                </a:cubicBezTo>
                                <a:cubicBezTo>
                                  <a:pt x="420836" y="312218"/>
                                  <a:pt x="353304" y="345174"/>
                                  <a:pt x="298059" y="357461"/>
                                </a:cubicBezTo>
                                <a:cubicBezTo>
                                  <a:pt x="298059" y="355556"/>
                                  <a:pt x="298059" y="342031"/>
                                  <a:pt x="298059" y="340793"/>
                                </a:cubicBezTo>
                                <a:cubicBezTo>
                                  <a:pt x="298059" y="339554"/>
                                  <a:pt x="298059" y="333554"/>
                                  <a:pt x="298059" y="332506"/>
                                </a:cubicBezTo>
                                <a:cubicBezTo>
                                  <a:pt x="298059" y="321457"/>
                                  <a:pt x="298059" y="319171"/>
                                  <a:pt x="298059" y="313456"/>
                                </a:cubicBezTo>
                                <a:lnTo>
                                  <a:pt x="298059" y="270498"/>
                                </a:lnTo>
                                <a:cubicBezTo>
                                  <a:pt x="298059" y="261449"/>
                                  <a:pt x="298059" y="252877"/>
                                  <a:pt x="298059" y="244114"/>
                                </a:cubicBezTo>
                                <a:cubicBezTo>
                                  <a:pt x="298059" y="231255"/>
                                  <a:pt x="298059" y="214872"/>
                                  <a:pt x="298059" y="201061"/>
                                </a:cubicBezTo>
                                <a:cubicBezTo>
                                  <a:pt x="298059" y="177725"/>
                                  <a:pt x="294916" y="177629"/>
                                  <a:pt x="277675" y="177534"/>
                                </a:cubicBezTo>
                                <a:lnTo>
                                  <a:pt x="274437" y="177534"/>
                                </a:lnTo>
                                <a:cubicBezTo>
                                  <a:pt x="265579" y="177534"/>
                                  <a:pt x="236337" y="176867"/>
                                  <a:pt x="198237" y="177534"/>
                                </a:cubicBezTo>
                                <a:cubicBezTo>
                                  <a:pt x="175663" y="178010"/>
                                  <a:pt x="168233" y="178868"/>
                                  <a:pt x="168233" y="197918"/>
                                </a:cubicBezTo>
                                <a:lnTo>
                                  <a:pt x="168233" y="213634"/>
                                </a:lnTo>
                                <a:cubicBezTo>
                                  <a:pt x="168233" y="254782"/>
                                  <a:pt x="168233" y="254782"/>
                                  <a:pt x="168233" y="275927"/>
                                </a:cubicBezTo>
                                <a:cubicBezTo>
                                  <a:pt x="168233" y="281071"/>
                                  <a:pt x="168233" y="289358"/>
                                  <a:pt x="168233" y="293358"/>
                                </a:cubicBezTo>
                                <a:cubicBezTo>
                                  <a:pt x="167566" y="317361"/>
                                  <a:pt x="165471" y="321838"/>
                                  <a:pt x="173758" y="347555"/>
                                </a:cubicBezTo>
                                <a:close/>
                                <a:moveTo>
                                  <a:pt x="2014750" y="425470"/>
                                </a:moveTo>
                                <a:lnTo>
                                  <a:pt x="2014750" y="404324"/>
                                </a:lnTo>
                                <a:cubicBezTo>
                                  <a:pt x="2014750" y="402536"/>
                                  <a:pt x="2013302" y="401086"/>
                                  <a:pt x="2011511" y="401086"/>
                                </a:cubicBezTo>
                                <a:lnTo>
                                  <a:pt x="1878733" y="401086"/>
                                </a:lnTo>
                                <a:cubicBezTo>
                                  <a:pt x="1876942" y="401086"/>
                                  <a:pt x="1875494" y="402536"/>
                                  <a:pt x="1875494" y="404324"/>
                                </a:cubicBezTo>
                                <a:lnTo>
                                  <a:pt x="1875494" y="425470"/>
                                </a:lnTo>
                                <a:cubicBezTo>
                                  <a:pt x="1875494" y="427275"/>
                                  <a:pt x="1876932" y="428752"/>
                                  <a:pt x="1878733" y="428804"/>
                                </a:cubicBezTo>
                                <a:lnTo>
                                  <a:pt x="2012083" y="428804"/>
                                </a:lnTo>
                                <a:cubicBezTo>
                                  <a:pt x="2013664" y="428482"/>
                                  <a:pt x="2014778" y="427080"/>
                                  <a:pt x="2014750" y="425470"/>
                                </a:cubicBezTo>
                                <a:close/>
                              </a:path>
                            </a:pathLst>
                          </a:custGeom>
                          <a:solidFill>
                            <a:srgbClr val="242943"/>
                          </a:solidFill>
                          <a:ln w="9525" cap="flat">
                            <a:no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7BBD35" id="Graphic 4" o:spid="_x0000_s1026" style="width:188.5pt;height:43.25pt;mso-position-horizontal-relative:char;mso-position-vertical-relative:line" coordsize="20147,4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">
                <v:shape id="Freeform: Shape 5" o:spid="_x0000_s1027" style="position:absolute;left:1873;top:616;width:957;height:956;visibility:visible;mso-wrap-style:square;v-text-anchor:middle" coordsize="95630,95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" path="m95631,47815v,26408,-21408,47816,-47815,47816c21408,95631,,74223,,47815,,21408,21408,,47816,,74223,,95631,21408,95631,47815xe" fillcolor="#51adca" stroked="f">
                  <v:stroke joinstyle="miter"/>
                  <v:path arrowok="t" o:connecttype="custom" o:connectlocs="95631,47815;47816,95631;0,47815;47816,0;95631,47815" o:connectangles="0,0,0,0,0"/>
                </v:shape>
                <v:shape id="Freeform: Shape 6" o:spid="_x0000_s1028" style="position:absolute;width:20147;height:4623;visibility:visible;mso-wrap-style:square;v-text-anchor:middle" coordsize="2014750,462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" path="m653913,3036r30004,l683917,137339r-30004,l653913,3036xm806313,3036r30004,l836317,137339r-30099,l742305,53233r,84106l712301,137339r,-134303l740876,3036r65818,86487l806313,3036xm956998,3036r,26384l894705,29420r,28575l953950,57995r,26289l894705,84284r,52674l864796,136958r,-133922l956998,3036xm1090348,118765v-28175,26527,-72123,26527,-100298,c962856,91419,962856,47242,990050,19895v28175,-26527,72123,-26527,100298,c1117542,47242,1117542,91419,1090348,118765xm1080157,69425v390,-11262,-3563,-22243,-11049,-30670c1055039,23105,1030950,21820,1015301,35886v-1010,905,-1962,1862,-2867,2869c997080,56285,997080,82471,1012434,100001v14068,15649,38157,16934,53807,2869c1067250,101965,1068203,101007,1069108,100001v7610,-8333,11668,-19299,11334,-30576l1080157,69425xm1240558,47613v,21527,-8506,35433,-25527,41720l1249035,136958r-37052,l1182169,94095r-20764,l1161405,136958r-29909,l1131496,3036r50864,c1203220,3036,1218174,6560,1227032,13609v9658,8543,14678,21164,13526,34004xm1204553,63520v4067,-4248,6115,-10043,5620,-15907c1210830,42001,1208658,36430,1204363,32754v-6211,-3252,-13212,-4672,-20193,-4096l1161691,28658r,39815l1183408,68473v7410,801,14868,-946,21145,-4953xm1387052,52757r-36290,73342l1332950,126099,1296755,52757r,84486l1266847,137243r,-134207l1307233,3036r34575,73819l1376575,3036r40386,l1416961,137339r-30004,l1387052,52757xm1541167,137243r-12478,-28575l1472396,108668r-12478,28575l1428010,137243,1486017,2941r28575,l1572599,137243r-31432,xm1500685,42946r-16954,38957l1517354,81903,1500685,42946xm1640608,28944r,108395l1610604,137339r,-108395l1572504,28944r,-25908l1678708,3036r,25908l1640608,28944xm1695948,3036r30385,l1726333,137339r-30004,l1695948,3036xm1754336,3036r30004,l1784340,58186,1835013,3036r37147,l1818725,62377v4572,6477,13145,18383,25527,35909l1872160,137339r-34956,l1797770,84284r-13430,15050l1784340,137434r-29432,l1754336,3036xm1981793,137339r-12478,-28575l1913023,108764r-12478,28575l1869208,137339,1927310,3036r28575,l2013892,137339r-32099,xm1941312,43041r-16955,38957l1957981,81998,1941312,43041xm710777,215920r,108299l680773,324219r,-108299l642673,215920r,-26003l748687,189917r,26003l710777,215920xm861748,324314l849271,295739r-56388,l780405,324314r-31909,l806503,190012r29052,l893562,324314r-31814,xm821458,229922r-16955,38957l838126,268879,821458,229922xm998813,189917r29909,l1028722,324219r-30099,l934615,240113r,84106l904611,324219r,-134302l933186,189917r65913,86487l998813,189917xm1088158,216777v-2953,2247,-4601,5819,-4382,9525c1083671,230215,1085719,233872,1089110,235827v7725,3802,15926,6557,24384,8192c1124400,246241,1134592,251079,1143212,258116v7411,7167,11278,17241,10573,27527c1154090,296989,1149051,307821,1140164,314885v-10144,7895,-22784,11883,-35623,11239c1083147,325979,1062650,317506,1047391,302502r17907,-21907c1075947,291553,1090177,298315,1105398,299645v4581,236,9125,-999,12954,-3525c1121400,293913,1123181,290358,1123114,286595v48,-3827,-1857,-7417,-5048,-9525c1111922,273618,1105265,271173,1098349,269831v-12373,-2272,-24107,-7213,-34385,-14478c1048981,239043,1050058,213675,1066374,198694v181,-165,362,-329,543,-491c1076871,191010,1088939,187354,1101207,187821v9144,32,18221,1576,26860,4572c1136611,195275,1144555,199699,1151499,205442r-15145,21908c1126115,219065,1113418,214409,1100254,214110v-4219,-587,-8515,359,-12096,2667xm1167025,324219r,-20574l1237605,215920r-68009,l1169596,189917r109062,l1278658,210681r-70200,87440l1279801,298121r,26098l1167025,324219xm1397720,189917r,26765l1331045,216682r,27813l1391243,244495r,25527l1331045,270022r,27908l1400006,297930r,26480l1301232,324410r,-134493l1397720,189917xm1360287,176105r-27527,l1357239,142101r29718,12478l1360287,176105xm1421914,189917r30003,l1451917,245066r50769,-55149l1539738,189917r-53435,59340c1490970,255734,1499447,267641,1511830,285167r27908,39052l1504781,324219r-39433,-53054l1451917,286214r,38100l1421914,324314r,-134397xm674487,393085v4162,3896,6372,9452,6001,15145c680792,413903,678678,419439,674677,423470v-4953,4093,-11306,6107,-17716,5619l643150,429089r,-41719l657342,387370v6229,-333,12354,1710,17145,5715xm673439,408325v,-9525,-5429,-14192,-16288,-14192l650008,394133r,28575l657723,422708v4162,277,8268,-1015,11525,-3620c672191,416315,673734,412361,673439,408325xm718588,387370r,6572l696490,393942r,11049l716683,404991r,6191l696871,411182r,11049l719635,422231r,6573l689822,428804r,-41434l718588,387370xm756116,390989v3086,2847,4705,6955,4382,11145c760831,406316,759164,410409,756021,413183v-4001,2632,-8754,3872,-13526,3524l735161,416707r,12097l728208,428804r,-41434l742400,387370v4886,-310,9725,1069,13716,3905l756116,390989xm751163,408134v1534,-1838,2315,-4184,2191,-6572c753563,399235,752554,396967,750687,395561v-2562,-1403,-5467,-2031,-8382,-1809l735161,393752r,16573l743257,410325v2782,413,5620,-269,7906,-1905l751163,408134xm774595,419374r-4191,9525l762974,428899r18193,-41529l788692,387370r18192,41434l799455,428804r-4191,-9525l774595,419374xm792406,412897r-7524,-17050l777452,412897r14954,xm845651,400895v610,5913,-3200,11381,-8953,12859l847556,428804r-8858,l829173,414897r-9525,l819648,428804r-7049,l812599,387370r15431,c832764,386986,837507,388120,841555,390608v3039,2627,4572,6588,4096,10573l845651,400895xm836126,406706v1543,-1557,2315,-3723,2096,-5906c838460,398707,837641,396634,836031,395276v-2400,-1242,-5115,-1772,-7811,-1524l819362,393752r,14763l828030,408515v2886,467,5848,-71,8382,-1524l836126,406706xm871083,393847r,34957l864130,428804r,-34671l851557,394133r,-6763l883656,387370r,6477l871083,393847xm898229,428804r-7048,l891181,387370r10953,l914612,413373r12764,-26003l938234,387370r,41434l931281,428804r,-31909l916708,425470r-3906,l898420,396895r-191,31909xm978811,387370r,6572l956713,393942r,11049l976525,404991r,6191l956713,411182r,11049l979477,422231r,6573l949759,428804r,-41434l978811,387370xm1019482,387370r6954,l1026436,428804r-7525,l995479,398609r,30195l988431,428804r,-41434l995479,387370r24003,30956l1019482,387370xm1053582,393847r,34957l1046629,428804r,-34671l1034056,394133r,-6763l1066155,387370r,6477l1053582,393847xm1124543,423089v-8715,8142,-22241,8142,-30956,c1089443,419120,1087158,413587,1087300,407849v-142,-5768,2134,-11331,6287,-15336c1102302,384371,1115828,384371,1124543,392513v4153,4005,6429,9568,6287,15336c1131058,413686,1128763,419339,1124543,423374r,-285xm1119495,397181v-5620,-5761,-14850,-5874,-20612,-252c1098797,397012,1098721,397096,1098635,397181v-2753,2864,-4258,6698,-4191,10668c1094387,411789,1095892,415592,1098635,418421v5620,5761,14850,5873,20612,252c1119323,418590,1119409,418506,1119495,418421v2743,-2829,4248,-6632,4191,-10572c1123676,403978,1122171,400259,1119495,397466r,-285xm1146641,393942r,11335l1165024,405277r,6477l1146641,411754r,17050l1139688,428804r,-41434l1167310,387370r,6572l1146641,393942xm1210554,422517v2124,54,4229,-335,6191,-1143c1218736,420350,1220574,419034,1222174,417469r4572,4667c1222717,426765,1216879,429408,1210744,429375v-5772,195,-11382,-1972,-15525,-6001c1191085,419367,1188827,413796,1189027,408039v-143,-5767,2134,-11331,6287,-15335c1199533,388537,1205296,386296,1211221,386513v6134,-110,12020,2465,16097,7048l1222841,398419v-1629,-1578,-3496,-2897,-5524,-3905c1215316,393716,1213183,393328,1211030,393371v-3905,-103,-7677,1373,-10477,4095c1197705,400112,1196143,403865,1196266,407753v-114,3969,1439,7803,4287,10573c1203105,421147,1206744,422742,1210554,422708r,-191xm1269895,423184v-8763,8108,-22289,8108,-31052,c1234700,419216,1232414,413683,1232557,407944v-143,-5768,2133,-11331,6286,-15335c1247606,384501,1261132,384501,1269895,392609v4153,4004,6429,9567,6286,15335c1276381,413748,1274095,419362,1269895,423374r,-190xm1264751,397276v-2676,-2870,-6458,-4464,-10382,-4382c1250445,392800,1246663,394396,1243987,397276v-2810,2831,-4353,6679,-4287,10668c1239624,411906,1241167,415728,1243987,418517v2676,2880,6458,4475,10382,4381c1258293,422980,1262075,421386,1264751,418517v2781,-2805,4296,-6625,4191,-10573c1268999,404032,1267485,400260,1264751,397466r,-190xm1291993,428899r-7049,l1284944,387370r10954,l1308376,413373r12477,-26003l1331712,387370r,41434l1324663,428804r,-31909l1310281,425470r-3906,l1291993,396895r,32004xm1371145,390799v3029,2881,4610,6974,4287,11144c1375803,406111,1374174,410209,1371050,412992v-4000,2620,-8753,3858,-13525,3524l1350190,416516r,12097l1343142,428613r,-41243l1357429,387370v4887,-287,9716,1090,13716,3905l1371145,390799xm1366192,407944v1496,-1852,2239,-4197,2096,-6572c1368555,399035,1367535,396739,1365621,395371v-2562,-1403,-5467,-2032,-8382,-1810l1350190,393561r,16574l1358287,410135v2752,448,5581,-164,7905,-1715l1366192,407944xm1392958,419564v3991,4261,10687,4479,14944,487c1408074,419894,1408236,419732,1408388,419564v2019,-2530,3039,-5718,2858,-8953l1411246,387370r6953,l1418199,410611v352,5093,-1448,10100,-4953,13811c1406055,430740,1395291,430740,1388100,424422v-3505,-3711,-5306,-8718,-4953,-13811l1383147,387370r6953,l1390100,410325v-257,3331,762,6634,2858,9239xm1444774,394133r,34956l1437820,429089r,-34956l1425247,394133r,-6763l1457347,387370r,6477l1444774,394133xm1494018,387656r,6572l1471920,394228r,11049l1491732,405277r,6191l1471920,411468r,11049l1494685,422517r,6572l1464871,429089r,-41719l1494018,387656xm1536690,401181v610,5912,-3201,11381,-8954,12859l1538595,429089r-8954,l1520116,415183r-9525,l1510591,429089r-6953,l1503638,387370r15431,c1523803,386999,1528536,388132,1532594,390608v3039,2627,4572,6588,4096,10573xm1527165,406991v1581,-1538,2381,-3708,2191,-5905c1529594,398993,1528775,396920,1527165,395561v-2410,-1232,-5115,-1761,-7811,-1524l1510401,394037r,14764l1519164,408801v2857,345,5743,-293,8191,-1810l1527165,406991xm1574790,393180v-1734,-94,-3467,337,-4953,1238c1568532,395192,1567770,396621,1567837,398133v-57,1562,695,3042,2000,3905c1572447,403379,1575237,404341,1578124,404896v3457,706,6705,2170,9525,4286c1589877,411304,1591068,414300,1590887,417374v57,3422,-1457,6682,-4096,8858c1583696,428559,1579895,429737,1576028,429566v-6382,46,-12544,-2337,-17240,-6668l1563169,417564v3506,3411,8163,5382,13050,5525c1578124,423225,1580010,422685,1581553,421565v1285,-833,2047,-2278,2000,-3810c1583648,416284,1582953,414874,1581743,414040v-1991,-1215,-4181,-2055,-6477,-2477c1572923,411107,1570627,410437,1568408,409563v-1543,-562,-2991,-1366,-4286,-2381c1561607,405074,1560255,401883,1560502,398609v-304,-3467,1296,-6827,4191,-8763c1567675,387684,1571294,386578,1574980,386703v2696,-23,5372,429,7906,1334c1585334,388836,1587630,390062,1589649,391656r-3715,5239c1584439,395686,1582724,394780,1580886,394228v-1743,-633,-3572,-987,-5429,-1048l1574790,393180xm1618510,422708v2124,54,4229,-336,6191,-1143c1626692,420541,1628520,419224,1630130,417659r4572,4668c1630673,426956,1624834,429599,1618700,429566v-5772,195,-11382,-1972,-15526,-6001c1599041,419558,1596783,413987,1596983,408230v-143,-5768,2134,-11331,6287,-15336c1607489,388727,1613252,386487,1619176,386703v6134,-109,12021,2465,16098,7049l1630797,398609v-1648,-1604,-3543,-2923,-5620,-3905c1623215,393896,1621110,393507,1618986,393561v-3905,-103,-7677,1374,-10478,4096c1605660,400303,1604098,404056,1604222,407944v-105,3948,1410,7768,4191,10573c1611213,421429,1615147,422963,1619176,422708r-666,xm1643846,387370r6953,l1650799,428804r-6953,l1643846,387370xm1691471,387370r,6572l1669183,393942r,11049l1689090,404991r,6191l1669183,411182r,11049l1692043,422231r,6573l1662229,428804r,-41434l1691471,387370xm1732143,387370r7048,l1739191,428804r-7620,l1708140,398609r,30195l1701187,428804r,-41434l1708140,387370r24003,30956l1732143,387370xm1769576,422422v2124,54,4229,-335,6191,-1143c1777758,420255,1779587,418939,1781197,417374r4476,4667c1781682,426656,1775872,429299,1769767,429280v-5801,177,-11430,-1985,-15621,-6001c1750050,419245,1747802,413692,1747954,407944v-142,-5786,2172,-11362,6382,-15335c1763414,384025,1777729,384409,1786340,393466r-4477,4858c1780216,396720,1778320,395400,1776244,394418v-1963,-807,-4068,-1197,-6192,-1143c1766119,393157,1762308,394635,1759480,397371v-2782,2684,-4306,6421,-4191,10287c1755184,411606,1756698,415426,1759480,418231v2571,2816,6191,4439,10001,4477l1769576,422422xm1823202,387370r,6572l1801104,393942r,11049l1820916,404991r,6191l1801104,411182r,11049l1823869,422231r,6573l1794151,428804r,-41434l1823202,387370xm173758,347555v10858,34671,40005,40863,71056,41244c292402,389730,339296,377290,380164,352889v31635,-17939,56249,-46079,69819,-79819c483415,189059,459508,106001,385879,50852,338641,14642,278970,-1354,219954,6370,162829,13077,109471,38301,68030,78188,58383,87698,49852,98276,42598,109716,-8360,185916,-13599,262116,26882,336030v28107,50692,73461,89625,127826,109728c183159,456932,213486,462558,244052,462332v13349,-49,26681,-972,39910,-2763c332615,453511,379220,436335,420169,409373v3374,-1241,5885,-4112,6668,-7620c427408,398501,426255,395185,423789,392990r,-762c422062,389112,419078,386891,415597,386132v-3426,-521,-6909,488,-9525,2762c402276,391780,398299,394420,394166,396800v-42931,24025,-91117,37109,-140303,38100c200999,434900,178330,429185,138325,406325,65554,364796,25930,288596,39265,207157,50314,139910,90700,88952,153565,55995,190169,36476,232033,29104,273103,34945v35229,5200,68560,19260,96870,40862c423694,115431,444839,165342,434552,228207,420836,312218,353304,345174,298059,357461v,-1905,,-15430,,-16668c298059,339554,298059,333554,298059,332506v,-11049,,-13335,,-19050l298059,270498v,-9049,,-17621,,-26384c298059,231255,298059,214872,298059,201061v,-23336,-3143,-23432,-20384,-23527l274437,177534v-8858,,-38100,-667,-76200,c175663,178010,168233,178868,168233,197918r,15716c168233,254782,168233,254782,168233,275927v,5144,,13431,,17431c167566,317361,165471,321838,173758,347555xm2014750,425470r,-21146c2014750,402536,2013302,401086,2011511,401086r-132778,c1876942,401086,1875494,402536,1875494,404324r,21146c1875494,427275,1876932,428752,1878733,428804r133350,c2013664,428482,2014778,427080,2014750,425470xe" fillcolor="#242943" stroked="f">
                  <v:stroke joinstyle="miter"/>
                  <v:path arrowok="t" o:connecttype="custom" o:connectlocs="653913,3036;683917,3036;683917,137339;653913,137339;806313,3036;836317,3036;836317,137339;806218,137339;742305,53233;742305,137339;712301,137339;712301,3036;740876,3036;806694,89523;956998,3036;956998,29420;894705,29420;894705,57995;953950,57995;953950,84284;894705,84284;894705,136958;864796,136958;864796,3036;1090348,118765;990050,118765;990050,19895;1090348,19895;1090348,118765;1080157,69425;1069108,38755;1015301,35886;1012434,38755;1012434,100001;1066241,102870;1069108,100001;1080442,69425;1240558,47613;1215031,89333;1249035,136958;1211983,136958;1182169,94095;1161405,94095;1161405,136958;1131496,136958;1131496,3036;1182360,3036;1227032,13609;1240558,47613;1204553,63520;1210173,47613;1204363,32754;1184170,28658;1161691,28658;1161691,68473;1183408,68473;1204553,63520;1387052,52757;1350762,126099;1332950,126099;1296755,52757;1296755,137243;1266847,137243;1266847,3036;1307233,3036;1341808,76855;1376575,3036;1416961,3036;1416961,137339;1386957,137339;1541167,137243;1528689,108668;1472396,108668;1459918,137243;1428010,137243;1486017,2941;1514592,2941;1572599,137243;1500685,42946;1483731,81903;1517354,81903;1640608,28944;1640608,137339;1610604,137339;1610604,28944;1572504,28944;1572504,3036;1678708,3036;1678708,28944;1695948,3036;1726333,3036;1726333,137339;1696329,137339;1754336,3036;1784340,3036;1784340,58186;1835013,3036;1872160,3036;1818725,62377;1844252,98286;1872160,137339;1837204,137339;1797770,84284;1784340,99334;1784340,137434;1754908,137434;1981793,137339;1969315,108764;1913023,108764;1900545,137339;1869208,137339;1927310,3036;1955885,3036;2013892,137339;1941312,43041;1924357,81998;1957981,81998;710777,215920;710777,324219;680773,324219;680773,215920;642673,215920;642673,189917;748687,189917;748687,215920;861748,324314;849271,295739;792883,295739;780405,324314;748496,324314;806503,190012;835555,190012;893562,324314;821458,229922;804503,268879;838126,268879;998813,189917;1028722,189917;1028722,324219;998623,324219;934615,240113;934615,324219;904611,324219;904611,189917;933186,189917;999099,276404;1088158,216777;1083776,226302;1089110,235827;1113494,244019;1143212,258116;1153785,285643;1140164,314885;1104541,326124;1047391,302502;1065298,280595;1105398,299645;1118352,296120;1123114,286595;1118066,277070;1098349,269831;1063964,255353;1066374,198694;1066917,198203;1101207,187821;1128067,192393;1151499,205442;1136354,227350;1100254,214110;1088158,216777;1167025,324219;1167025,303645;1237605,215920;1169596,215920;1169596,189917;1278658,189917;1278658,210681;1208458,298121;1279801,298121;1279801,324219;1397720,189917;1397720,216682;1331045,216682;1331045,244495;1391243,244495;1391243,270022;1331045,270022;1331045,297930;1400006,297930;1400006,324410;1301232,324410;1301232,189917;1360287,176105;1332760,176105;1357239,142101;1386957,154579;1421914,189917;1451917,189917;1451917,245066;1502686,189917;1539738,189917;1486303,249257;1511830,285167;1539738,324219;1504781,324219;1465348,271165;1451917,286214;1451917,324314;1421914,324314;674487,393085;680488,408230;674677,423470;656961,429089;643150,429089;643150,387370;657342,387370;674487,393085;673439,408325;657151,394133;650008,394133;650008,422708;657723,422708;669248,419088;673439,408325;718588,387370;718588,393942;696490,393942;696490,404991;716683,404991;716683,411182;696871,411182;696871,422231;719635,422231;719635,428804;689822,428804;689822,387370;756116,390989;760498,402134;756021,413183;742495,416707;735161,416707;735161,428804;728208,428804;728208,387370;742400,387370;756116,391275;751163,408134;753354,401562;750687,395561;742305,393752;735161,393752;735161,410325;743257,410325;751163,408420;774595,419374;770404,428899;762974,428899;781167,387370;788692,387370;806884,428804;799455,428804;795264,419279;792406,412897;784882,395847;777452,412897;845651,400895;836698,413754;847556,428804;838698,428804;829173,414897;819648,414897;819648,428804;812599,428804;812599,387370;828030,387370;841555,390608;845651,401181;836126,406706;838222,400800;836031,395276;828220,393752;819362,393752;819362,408515;828030,408515;836412,406991;871083,393847;871083,428804;864130,428804;864130,394133;851557,394133;851557,387370;883656,387370;883656,393847;898229,428804;891181,428804;891181,387370;902134,387370;914612,413373;927376,387370;938234,387370;938234,428804;931281,428804;931281,396895;916708,425470;912802,425470;898420,396895;978811,387370;978811,393942;956713,393942;956713,404991;976525,404991;976525,411182;956713,411182;956713,422231;979477,422231;979477,428804;949759,428804;949759,387370;1019482,387370;1026436,387370;1026436,428804;1018911,428804;995479,398609;995479,428804;988431,428804;988431,387370;995479,387370;1019482,418326;1053582,393847;1053582,428804;1046629,428804;1046629,394133;1034056,394133;1034056,387370;1066155,387370;1066155,393847;1124543,423089;1093587,423089;1087300,407849;1093587,392513;1124543,392513;1130830,407849;1124543,423374;1119495,397181;1098883,396929;1098635,397181;1094444,407849;1098635,418421;1119247,418673;1119495,418421;1123686,407849;1119495,397466;1146641,393942;1146641,405277;1165024,405277;1165024,411754;1146641,411754;1146641,428804;1139688,428804;1139688,387370;1167310,387370;1167310,393942;1210554,422517;1216745,421374;1222174,417469;1226746,422136;1210744,429375;1195219,423374;1189027,408039;1195314,392704;1211221,386513;1227318,393561;1222841,398419;1217317,394514;1211030,393371;1200553,397466;1196266,407753;1200553,418326;1210554,422708;1269895,423184;1238843,423184;1232557,407944;1238843,392609;1269895,392609;1276181,407944;1269895,423374;1264751,397276;1254369,392894;1243987,397276;1239700,407944;1243987,418517;1254369,422898;1264751,418517;1268942,407944;1264751,397466;1291993,428899;1284944,428899;1284944,387370;1295898,387370;1308376,413373;1320853,387370;1331712,387370;1331712,428804;1324663,428804;1324663,396895;1310281,425470;1306375,425470;1291993,396895;1371145,390799;1375432,401943;1371050,412992;1357525,416516;1350190,416516;1350190,428613;1343142,428613;1343142,387370;1357429,387370;1371145,391275;1366192,407944;1368288,401372;1365621,395371;1357239,393561;1350190,393561;1350190,410135;1358287,410135;1366192,408420;1392958,419564;1407902,420051;1408388,419564;1411246,410611;1411246,387370;1418199,387370;1418199,410611;1413246,424422;1388100,424422;1383147,410611;1383147,387370;1390100,387370;1390100,410325;1392958,419564;1444774,394133;1444774,429089;1437820,429089;1437820,394133;1425247,394133;1425247,387370;1457347,387370;1457347,393847;1494018,387656;1494018,394228;1471920,394228;1471920,405277;1491732,405277;1491732,411468;1471920,411468;1471920,422517;1494685,422517;1494685,429089;1464871,429089;1464871,387370;1536690,401181;1527736,414040;1538595,429089;1529641,429089;1520116,415183;1510591,415183;1510591,429089;1503638,429089;1503638,387370;1519069,387370;1532594,390608;1536690,401181;1527165,406991;1529356,401086;1527165,395561;1519354,394037;1510401,394037;1510401,408801;1519164,408801;1527355,406991;1574790,393180;1569837,394418;1567837,398133;1569837,402038;1578124,404896;1587649,409182;1590887,417374;1586791,426232;1576028,429566;1558788,422898;1563169,417564;1576219,423089;1581553,421565;1583553,417755;1581743,414040;1575266,411563;1568408,409563;1564122,407182;1560502,398609;1564693,389846;1574980,386703;1582886,388037;1589649,391656;1585934,396895;1580886,394228;1575457,393180;1618510,422708;1624701,421565;1630130,417659;1634702,422327;1618700,429566;1603174,423565;1596983,408230;1603270,392894;1619176,386703;1635274,393752;1630797,398609;1625177,394704;1618986,393561;1608508,397657;1604222,407944;1608413,418517;1619176,422708;1643846,387370;1650799,387370;1650799,428804;1643846,428804;1691471,387370;1691471,393942;1669183,393942;1669183,404991;1689090,404991;1689090,411182;1669183,411182;1669183,422231;1692043,422231;1692043,428804;1662229,428804;1662229,387370;1732143,387370;1739191,387370;1739191,428804;1731571,428804;1708140,398609;1708140,428804;1701187,428804;1701187,387370;1708140,387370;1732143,418326;1769576,422422;1775767,421279;1781197,417374;1785673,422041;1769767,429280;1754146,423279;1747954,407944;1754336,392609;1786340,393466;1781863,398324;1776244,394418;1770052,393275;1759480,397371;1755289,407658;1759480,418231;1769481,422708;1823202,387370;1823202,393942;1801104,393942;1801104,404991;1820916,404991;1820916,411182;1801104,411182;1801104,422231;1823869,422231;1823869,428804;1794151,428804;1794151,387370;173758,347555;244814,388799;380164,352889;449983,273070;385879,50852;219954,6370;68030,78188;42598,109716;26882,336030;154708,445758;244052,462332;283962,459569;420169,409373;426837,401753;423789,392990;423789,392228;415597,386132;406072,388894;394166,396800;253863,434900;138325,406325;39265,207157;153565,55995;273103,34945;369973,75807;434552,228207;298059,357461;298059,340793;298059,332506;298059,313456;298059,270498;298059,244114;298059,201061;277675,177534;274437,177534;198237,177534;168233,197918;168233,213634;168233,275927;168233,293358;173758,347555;2014750,425470;2014750,404324;2011511,401086;1878733,401086;1875494,404324;1875494,425470;1878733,428804;2012083,428804;2014750,425470" o:connectangles="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0"/>
                </v:shape>
                <w10:anchorlock/>
              </v:group>
            </w:pict>
          </mc:Fallback>
        </mc:AlternateContent>
      </w:r>
    </w:p>
    <w:p w:rsidR="007C5DF4" w:rsidRDefault="007C5DF4">
      <w:pPr>
        <w:tabs>
          <w:tab w:val="right" w:pos="9645"/>
        </w:tabs>
        <w:jc w:val="both"/>
      </w:pPr>
    </w:p>
    <w:p w:rsidR="00740B83" w:rsidRDefault="00740B83" w:rsidP="00246093">
      <w:pPr>
        <w:spacing w:before="215"/>
        <w:jc w:val="center"/>
        <w:rPr>
          <w:rFonts w:ascii="Arial" w:eastAsia="Arial" w:hAnsi="Arial" w:cs="Arial"/>
          <w:b/>
          <w:bCs/>
          <w:color w:val="000000"/>
          <w:sz w:val="52"/>
          <w:szCs w:val="52"/>
        </w:rPr>
      </w:pPr>
    </w:p>
    <w:p w:rsidR="007C5DF4" w:rsidRDefault="007C5DF4">
      <w:pPr>
        <w:spacing w:before="2835"/>
        <w:jc w:val="center"/>
        <w:rPr>
          <w:rFonts w:ascii="Arial" w:hAnsi="Arial" w:cs="Arial"/>
          <w:b/>
          <w:sz w:val="52"/>
          <w:szCs w:val="52"/>
        </w:rPr>
      </w:pPr>
      <w:r>
        <w:rPr>
          <w:rFonts w:ascii="Arial" w:eastAsia="Arial" w:hAnsi="Arial" w:cs="Arial"/>
          <w:b/>
          <w:bCs/>
          <w:color w:val="000000"/>
          <w:sz w:val="52"/>
          <w:szCs w:val="52"/>
        </w:rPr>
        <w:t>SZAKDOLGOZ</w:t>
      </w:r>
      <w:bookmarkStart w:id="0" w:name="__DdeLink__791_2003406677"/>
      <w:bookmarkEnd w:id="0"/>
      <w:r>
        <w:rPr>
          <w:rFonts w:ascii="Arial" w:eastAsia="Arial" w:hAnsi="Arial" w:cs="Arial"/>
          <w:b/>
          <w:bCs/>
          <w:color w:val="000000"/>
          <w:sz w:val="52"/>
          <w:szCs w:val="52"/>
        </w:rPr>
        <w:t>AT</w:t>
      </w:r>
    </w:p>
    <w:p w:rsidR="007004A3" w:rsidRDefault="007004A3">
      <w:pPr>
        <w:spacing w:before="1080" w:line="252" w:lineRule="auto"/>
        <w:jc w:val="center"/>
        <w:rPr>
          <w:rFonts w:ascii="Arial" w:hAnsi="Arial" w:cs="Arial"/>
          <w:b/>
          <w:sz w:val="44"/>
          <w:szCs w:val="44"/>
        </w:rPr>
      </w:pPr>
      <w:r>
        <w:rPr>
          <w:rFonts w:ascii="Arial" w:hAnsi="Arial" w:cs="Arial"/>
          <w:b/>
          <w:sz w:val="44"/>
          <w:szCs w:val="44"/>
        </w:rPr>
        <w:t>Kotta digitalizáló szoftver fejlesztése</w:t>
      </w:r>
    </w:p>
    <w:p w:rsidR="007C5DF4" w:rsidRDefault="007004A3">
      <w:pPr>
        <w:spacing w:before="1080" w:line="252" w:lineRule="auto"/>
        <w:jc w:val="center"/>
        <w:rPr>
          <w:rFonts w:ascii="Arial" w:hAnsi="Arial" w:cs="Arial"/>
          <w:b/>
          <w:sz w:val="44"/>
          <w:szCs w:val="44"/>
        </w:rPr>
      </w:pPr>
      <w:r>
        <w:rPr>
          <w:rFonts w:ascii="Arial" w:hAnsi="Arial" w:cs="Arial"/>
          <w:b/>
          <w:sz w:val="44"/>
          <w:szCs w:val="44"/>
        </w:rPr>
        <w:t>Németh Valentin</w:t>
      </w:r>
      <w:bookmarkStart w:id="1" w:name="_GoBack"/>
      <w:bookmarkEnd w:id="1"/>
    </w:p>
    <w:p w:rsidR="007C5DF4" w:rsidRDefault="007C5DF4">
      <w:pPr>
        <w:spacing w:before="1080" w:line="252" w:lineRule="auto"/>
        <w:jc w:val="center"/>
        <w:rPr>
          <w:rFonts w:ascii="Arial" w:hAnsi="Arial" w:cs="Arial"/>
          <w:b/>
          <w:sz w:val="44"/>
          <w:szCs w:val="44"/>
        </w:rPr>
      </w:pPr>
    </w:p>
    <w:p w:rsidR="007C5DF4" w:rsidRPr="007004A3" w:rsidRDefault="00C44965">
      <w:pPr>
        <w:spacing w:line="252" w:lineRule="auto"/>
        <w:jc w:val="center"/>
        <w:rPr>
          <w:rFonts w:ascii="Arial" w:hAnsi="Arial" w:cs="Arial"/>
          <w:b/>
          <w:color w:val="auto"/>
          <w:sz w:val="32"/>
          <w:szCs w:val="32"/>
        </w:rPr>
      </w:pPr>
      <w:r w:rsidRPr="007004A3">
        <w:rPr>
          <w:rFonts w:ascii="Arial" w:eastAsia="Times New Roman" w:hAnsi="Arial" w:cs="Arial"/>
          <w:b/>
          <w:color w:val="auto"/>
          <w:sz w:val="32"/>
          <w:szCs w:val="32"/>
        </w:rPr>
        <w:t>Mérnök Informatikus</w:t>
      </w:r>
      <w:r w:rsidR="007C5DF4" w:rsidRPr="007004A3">
        <w:rPr>
          <w:rFonts w:ascii="Arial" w:eastAsia="Times New Roman" w:hAnsi="Arial" w:cs="Arial"/>
          <w:b/>
          <w:color w:val="auto"/>
          <w:sz w:val="32"/>
          <w:szCs w:val="32"/>
        </w:rPr>
        <w:t xml:space="preserve"> </w:t>
      </w:r>
      <w:proofErr w:type="spellStart"/>
      <w:r w:rsidR="007C5DF4" w:rsidRPr="007004A3">
        <w:rPr>
          <w:rFonts w:ascii="Arial" w:eastAsia="Times New Roman" w:hAnsi="Arial" w:cs="Arial"/>
          <w:b/>
          <w:color w:val="auto"/>
          <w:sz w:val="32"/>
          <w:szCs w:val="32"/>
        </w:rPr>
        <w:t>B</w:t>
      </w:r>
      <w:r w:rsidR="00D5628C">
        <w:rPr>
          <w:rFonts w:ascii="Arial" w:hAnsi="Arial" w:cs="Arial"/>
          <w:b/>
          <w:color w:val="auto"/>
          <w:sz w:val="32"/>
          <w:szCs w:val="32"/>
        </w:rPr>
        <w:t>S</w:t>
      </w:r>
      <w:r w:rsidR="007C5DF4" w:rsidRPr="007004A3">
        <w:rPr>
          <w:rFonts w:ascii="Arial" w:hAnsi="Arial" w:cs="Arial"/>
          <w:b/>
          <w:color w:val="auto"/>
          <w:sz w:val="32"/>
          <w:szCs w:val="32"/>
        </w:rPr>
        <w:t>c</w:t>
      </w:r>
      <w:proofErr w:type="spellEnd"/>
    </w:p>
    <w:p w:rsidR="007C5DF4" w:rsidRPr="007004A3" w:rsidRDefault="007C5DF4">
      <w:pPr>
        <w:spacing w:line="252" w:lineRule="auto"/>
        <w:jc w:val="center"/>
        <w:rPr>
          <w:rFonts w:ascii="Arial" w:hAnsi="Arial" w:cs="Arial"/>
          <w:b/>
          <w:color w:val="auto"/>
          <w:sz w:val="32"/>
          <w:szCs w:val="32"/>
        </w:rPr>
      </w:pPr>
    </w:p>
    <w:p w:rsidR="007C5DF4" w:rsidRPr="007004A3" w:rsidRDefault="007004A3">
      <w:pPr>
        <w:spacing w:before="1701" w:line="252" w:lineRule="auto"/>
        <w:jc w:val="center"/>
        <w:rPr>
          <w:color w:val="auto"/>
        </w:rPr>
      </w:pPr>
      <w:r w:rsidRPr="007004A3">
        <w:rPr>
          <w:rFonts w:ascii="Arial" w:hAnsi="Arial" w:cs="Arial"/>
          <w:b/>
          <w:color w:val="auto"/>
          <w:sz w:val="32"/>
          <w:szCs w:val="44"/>
        </w:rPr>
        <w:t>2021</w:t>
      </w:r>
    </w:p>
    <w:p w:rsidR="007C5DF4" w:rsidRDefault="007C5DF4">
      <w:pPr>
        <w:pStyle w:val="Cmsor1"/>
        <w:pageBreakBefore/>
        <w:numPr>
          <w:ilvl w:val="0"/>
          <w:numId w:val="3"/>
        </w:numPr>
        <w:jc w:val="center"/>
        <w:rPr>
          <w:color w:val="000000"/>
        </w:rPr>
      </w:pPr>
      <w:bookmarkStart w:id="2" w:name="_Toc99269805"/>
      <w:r>
        <w:lastRenderedPageBreak/>
        <w:t>Nyilatkozat</w:t>
      </w:r>
      <w:bookmarkEnd w:id="2"/>
    </w:p>
    <w:p w:rsidR="007C5DF4" w:rsidRDefault="007C5DF4">
      <w:pPr>
        <w:pStyle w:val="Nyilatkozat"/>
        <w:rPr>
          <w:color w:val="000000"/>
        </w:rPr>
      </w:pPr>
      <w:r>
        <w:rPr>
          <w:color w:val="000000"/>
        </w:rPr>
        <w:t>Alulírott,</w:t>
      </w:r>
      <w:r w:rsidR="007004A3">
        <w:rPr>
          <w:rFonts w:eastAsia="Times New Roman" w:cs="Times New Roman"/>
          <w:color w:val="000000"/>
        </w:rPr>
        <w:t xml:space="preserve"> Németh Valentin</w:t>
      </w:r>
      <w:r>
        <w:rPr>
          <w:rFonts w:eastAsia="Times New Roman" w:cs="Times New Roman"/>
          <w:color w:val="800000"/>
        </w:rPr>
        <w:t xml:space="preserve"> </w:t>
      </w:r>
      <w:r w:rsidR="007004A3" w:rsidRPr="007004A3">
        <w:rPr>
          <w:rFonts w:eastAsia="Times New Roman" w:cs="Times New Roman"/>
          <w:color w:val="auto"/>
        </w:rPr>
        <w:t>(KNPDXS)</w:t>
      </w:r>
      <w:r w:rsidRPr="007004A3">
        <w:rPr>
          <w:rFonts w:eastAsia="Times New Roman" w:cs="Times New Roman"/>
          <w:color w:val="auto"/>
        </w:rPr>
        <w:t xml:space="preserve"> </w:t>
      </w:r>
      <w:r w:rsidR="007004A3" w:rsidRPr="007004A3">
        <w:rPr>
          <w:color w:val="auto"/>
        </w:rPr>
        <w:t xml:space="preserve">Mérnök Informatikus </w:t>
      </w:r>
      <w:proofErr w:type="spellStart"/>
      <w:r w:rsidR="007004A3" w:rsidRPr="007004A3">
        <w:rPr>
          <w:color w:val="auto"/>
        </w:rPr>
        <w:t>BSc</w:t>
      </w:r>
      <w:proofErr w:type="spellEnd"/>
      <w:r w:rsidR="007004A3" w:rsidRPr="007004A3">
        <w:rPr>
          <w:color w:val="auto"/>
        </w:rPr>
        <w:t xml:space="preserve"> </w:t>
      </w:r>
      <w:r>
        <w:rPr>
          <w:color w:val="000000"/>
        </w:rPr>
        <w:t>szakos</w:t>
      </w:r>
      <w:r>
        <w:rPr>
          <w:rFonts w:eastAsia="Times New Roman" w:cs="Times New Roman"/>
          <w:color w:val="000000"/>
        </w:rPr>
        <w:t xml:space="preserve"> </w:t>
      </w:r>
      <w:r>
        <w:rPr>
          <w:color w:val="000000"/>
        </w:rPr>
        <w:t>hallgató</w:t>
      </w:r>
      <w:r>
        <w:rPr>
          <w:rFonts w:eastAsia="Times New Roman" w:cs="Times New Roman"/>
          <w:color w:val="000000"/>
        </w:rPr>
        <w:t xml:space="preserve"> </w:t>
      </w:r>
      <w:r>
        <w:rPr>
          <w:color w:val="000000"/>
        </w:rPr>
        <w:t>kijelentem,</w:t>
      </w:r>
      <w:r>
        <w:rPr>
          <w:rFonts w:eastAsia="Times New Roman" w:cs="Times New Roman"/>
          <w:color w:val="000000"/>
        </w:rPr>
        <w:t xml:space="preserve"> </w:t>
      </w:r>
      <w:r>
        <w:rPr>
          <w:color w:val="000000"/>
        </w:rPr>
        <w:t>hogy</w:t>
      </w:r>
      <w:r>
        <w:rPr>
          <w:rFonts w:eastAsia="Times New Roman" w:cs="Times New Roman"/>
          <w:color w:val="000000"/>
        </w:rPr>
        <w:t xml:space="preserve"> </w:t>
      </w:r>
      <w:r>
        <w:rPr>
          <w:color w:val="000000"/>
        </w:rPr>
        <w:t>a</w:t>
      </w:r>
      <w:r>
        <w:rPr>
          <w:rFonts w:eastAsia="Times New Roman" w:cs="Times New Roman"/>
          <w:color w:val="000000"/>
        </w:rPr>
        <w:t xml:space="preserve"> </w:t>
      </w:r>
      <w:r w:rsidR="007004A3" w:rsidRPr="007004A3">
        <w:rPr>
          <w:rFonts w:eastAsia="Times New Roman" w:cs="Times New Roman"/>
          <w:color w:val="000000"/>
        </w:rPr>
        <w:t>Kotta digitalizáló szoftver fejlesztése</w:t>
      </w:r>
      <w:r w:rsidR="007004A3">
        <w:rPr>
          <w:rFonts w:eastAsia="Times New Roman" w:cs="Times New Roman"/>
          <w:color w:val="000000"/>
        </w:rPr>
        <w:t xml:space="preserve"> </w:t>
      </w:r>
      <w:r>
        <w:rPr>
          <w:color w:val="000000"/>
        </w:rPr>
        <w:t>című</w:t>
      </w:r>
      <w:r>
        <w:rPr>
          <w:rFonts w:eastAsia="Times New Roman" w:cs="Times New Roman"/>
          <w:color w:val="000000"/>
        </w:rPr>
        <w:t xml:space="preserve"> </w:t>
      </w:r>
      <w:r>
        <w:rPr>
          <w:color w:val="000000"/>
        </w:rPr>
        <w:t>szakdolgozat</w:t>
      </w:r>
      <w:r>
        <w:rPr>
          <w:rFonts w:eastAsia="Times New Roman" w:cs="Times New Roman"/>
          <w:color w:val="000000"/>
        </w:rPr>
        <w:t xml:space="preserve"> </w:t>
      </w:r>
      <w:r>
        <w:rPr>
          <w:color w:val="000000"/>
        </w:rPr>
        <w:t>feladat</w:t>
      </w:r>
      <w:r>
        <w:rPr>
          <w:rFonts w:eastAsia="Times New Roman" w:cs="Times New Roman"/>
          <w:color w:val="000000"/>
        </w:rPr>
        <w:t xml:space="preserve"> </w:t>
      </w:r>
      <w:r>
        <w:rPr>
          <w:color w:val="000000"/>
        </w:rPr>
        <w:t>kidolgozása</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saját</w:t>
      </w:r>
      <w:r>
        <w:rPr>
          <w:rFonts w:eastAsia="Times New Roman" w:cs="Times New Roman"/>
          <w:color w:val="000000"/>
        </w:rPr>
        <w:t xml:space="preserve"> </w:t>
      </w:r>
      <w:r>
        <w:rPr>
          <w:color w:val="000000"/>
        </w:rPr>
        <w:t>munkám,</w:t>
      </w:r>
      <w:r>
        <w:rPr>
          <w:rFonts w:eastAsia="Times New Roman" w:cs="Times New Roman"/>
          <w:color w:val="000000"/>
        </w:rPr>
        <w:t xml:space="preserve"> </w:t>
      </w:r>
      <w:r>
        <w:rPr>
          <w:color w:val="000000"/>
        </w:rPr>
        <w:t>abban</w:t>
      </w:r>
      <w:r>
        <w:rPr>
          <w:rFonts w:eastAsia="Times New Roman" w:cs="Times New Roman"/>
          <w:color w:val="000000"/>
        </w:rPr>
        <w:t xml:space="preserve"> </w:t>
      </w:r>
      <w:r>
        <w:rPr>
          <w:color w:val="000000"/>
        </w:rPr>
        <w:t>csak</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megjelölt</w:t>
      </w:r>
      <w:r>
        <w:rPr>
          <w:rFonts w:eastAsia="Times New Roman" w:cs="Times New Roman"/>
          <w:color w:val="000000"/>
        </w:rPr>
        <w:t xml:space="preserve"> </w:t>
      </w:r>
      <w:r>
        <w:rPr>
          <w:color w:val="000000"/>
        </w:rPr>
        <w:t>forrásokat,</w:t>
      </w:r>
      <w:r>
        <w:rPr>
          <w:rFonts w:eastAsia="Times New Roman" w:cs="Times New Roman"/>
          <w:color w:val="000000"/>
        </w:rPr>
        <w:t xml:space="preserve"> </w:t>
      </w:r>
      <w:r>
        <w:rPr>
          <w:color w:val="000000"/>
        </w:rPr>
        <w:t>és</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megjelölt</w:t>
      </w:r>
      <w:r>
        <w:rPr>
          <w:rFonts w:eastAsia="Times New Roman" w:cs="Times New Roman"/>
          <w:color w:val="000000"/>
        </w:rPr>
        <w:t xml:space="preserve"> </w:t>
      </w:r>
      <w:r>
        <w:rPr>
          <w:color w:val="000000"/>
        </w:rPr>
        <w:t>mértékben</w:t>
      </w:r>
      <w:r>
        <w:rPr>
          <w:rFonts w:eastAsia="Times New Roman" w:cs="Times New Roman"/>
          <w:color w:val="000000"/>
        </w:rPr>
        <w:t xml:space="preserve"> </w:t>
      </w:r>
      <w:r>
        <w:rPr>
          <w:color w:val="000000"/>
        </w:rPr>
        <w:t>használtam</w:t>
      </w:r>
      <w:r>
        <w:rPr>
          <w:rFonts w:eastAsia="Times New Roman" w:cs="Times New Roman"/>
          <w:color w:val="000000"/>
        </w:rPr>
        <w:t xml:space="preserve"> </w:t>
      </w:r>
      <w:r>
        <w:rPr>
          <w:color w:val="000000"/>
        </w:rPr>
        <w:t>fel,</w:t>
      </w:r>
      <w:r>
        <w:rPr>
          <w:rFonts w:eastAsia="Times New Roman" w:cs="Times New Roman"/>
          <w:color w:val="000000"/>
        </w:rPr>
        <w:t xml:space="preserve"> </w:t>
      </w:r>
      <w:r>
        <w:rPr>
          <w:color w:val="000000"/>
        </w:rPr>
        <w:t>az</w:t>
      </w:r>
      <w:r>
        <w:rPr>
          <w:rFonts w:eastAsia="Times New Roman" w:cs="Times New Roman"/>
          <w:color w:val="000000"/>
        </w:rPr>
        <w:t xml:space="preserve"> </w:t>
      </w:r>
      <w:r>
        <w:rPr>
          <w:color w:val="000000"/>
        </w:rPr>
        <w:t>idézés</w:t>
      </w:r>
      <w:r>
        <w:rPr>
          <w:rFonts w:eastAsia="Times New Roman" w:cs="Times New Roman"/>
          <w:color w:val="000000"/>
        </w:rPr>
        <w:t xml:space="preserve"> </w:t>
      </w:r>
      <w:r>
        <w:rPr>
          <w:color w:val="000000"/>
        </w:rPr>
        <w:t>szabályainak</w:t>
      </w:r>
      <w:r>
        <w:rPr>
          <w:rFonts w:eastAsia="Times New Roman" w:cs="Times New Roman"/>
          <w:color w:val="000000"/>
        </w:rPr>
        <w:t xml:space="preserve"> </w:t>
      </w:r>
      <w:r>
        <w:rPr>
          <w:color w:val="000000"/>
        </w:rPr>
        <w:t>megfelelően,</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hivatkozások</w:t>
      </w:r>
      <w:r>
        <w:rPr>
          <w:rFonts w:eastAsia="Times New Roman" w:cs="Times New Roman"/>
          <w:color w:val="000000"/>
        </w:rPr>
        <w:t xml:space="preserve"> </w:t>
      </w:r>
      <w:r>
        <w:rPr>
          <w:color w:val="000000"/>
        </w:rPr>
        <w:t>pontos</w:t>
      </w:r>
      <w:r>
        <w:rPr>
          <w:rFonts w:eastAsia="Times New Roman" w:cs="Times New Roman"/>
          <w:color w:val="000000"/>
        </w:rPr>
        <w:t xml:space="preserve"> </w:t>
      </w:r>
      <w:r>
        <w:rPr>
          <w:color w:val="000000"/>
        </w:rPr>
        <w:t>megjelölésével.</w:t>
      </w:r>
      <w:r>
        <w:rPr>
          <w:rFonts w:eastAsia="Times New Roman" w:cs="Times New Roman"/>
          <w:color w:val="000000"/>
        </w:rPr>
        <w:t xml:space="preserve"> </w:t>
      </w:r>
    </w:p>
    <w:p w:rsidR="007C5DF4" w:rsidRDefault="007C5DF4">
      <w:pPr>
        <w:pStyle w:val="Nyilatkozat"/>
      </w:pPr>
      <w:r>
        <w:rPr>
          <w:color w:val="000000"/>
        </w:rPr>
        <w:t>Eredményeim</w:t>
      </w:r>
      <w:r>
        <w:rPr>
          <w:rFonts w:eastAsia="Times New Roman" w:cs="Times New Roman"/>
          <w:color w:val="000000"/>
        </w:rPr>
        <w:t xml:space="preserve"> </w:t>
      </w:r>
      <w:r>
        <w:rPr>
          <w:color w:val="000000"/>
        </w:rPr>
        <w:t>saját</w:t>
      </w:r>
      <w:r>
        <w:rPr>
          <w:rFonts w:eastAsia="Times New Roman" w:cs="Times New Roman"/>
          <w:color w:val="000000"/>
        </w:rPr>
        <w:t xml:space="preserve"> </w:t>
      </w:r>
      <w:r>
        <w:rPr>
          <w:color w:val="000000"/>
        </w:rPr>
        <w:t>munkán,</w:t>
      </w:r>
      <w:r>
        <w:rPr>
          <w:rFonts w:eastAsia="Times New Roman" w:cs="Times New Roman"/>
          <w:color w:val="000000"/>
        </w:rPr>
        <w:t xml:space="preserve"> </w:t>
      </w:r>
      <w:r>
        <w:rPr>
          <w:color w:val="000000"/>
        </w:rPr>
        <w:t>számításokon,</w:t>
      </w:r>
      <w:r>
        <w:rPr>
          <w:rFonts w:eastAsia="Times New Roman" w:cs="Times New Roman"/>
          <w:color w:val="000000"/>
        </w:rPr>
        <w:t xml:space="preserve"> </w:t>
      </w:r>
      <w:r>
        <w:rPr>
          <w:color w:val="000000"/>
        </w:rPr>
        <w:t>kutatáson,</w:t>
      </w:r>
      <w:r>
        <w:rPr>
          <w:rFonts w:eastAsia="Times New Roman" w:cs="Times New Roman"/>
          <w:color w:val="000000"/>
        </w:rPr>
        <w:t xml:space="preserve"> </w:t>
      </w:r>
      <w:r>
        <w:rPr>
          <w:color w:val="000000"/>
        </w:rPr>
        <w:t>valós</w:t>
      </w:r>
      <w:r>
        <w:rPr>
          <w:rFonts w:eastAsia="Times New Roman" w:cs="Times New Roman"/>
          <w:color w:val="000000"/>
        </w:rPr>
        <w:t xml:space="preserve"> </w:t>
      </w:r>
      <w:r>
        <w:rPr>
          <w:color w:val="000000"/>
        </w:rPr>
        <w:t>méréseken</w:t>
      </w:r>
      <w:r>
        <w:rPr>
          <w:rFonts w:eastAsia="Times New Roman" w:cs="Times New Roman"/>
          <w:color w:val="000000"/>
        </w:rPr>
        <w:t xml:space="preserve"> </w:t>
      </w:r>
      <w:r>
        <w:rPr>
          <w:color w:val="000000"/>
        </w:rPr>
        <w:t>alapulnak,</w:t>
      </w:r>
      <w:r>
        <w:rPr>
          <w:rFonts w:eastAsia="Times New Roman" w:cs="Times New Roman"/>
          <w:color w:val="000000"/>
        </w:rPr>
        <w:t xml:space="preserve"> </w:t>
      </w:r>
      <w:r>
        <w:rPr>
          <w:color w:val="000000"/>
        </w:rPr>
        <w:t>és</w:t>
      </w:r>
      <w:r>
        <w:rPr>
          <w:rFonts w:eastAsia="Times New Roman" w:cs="Times New Roman"/>
          <w:color w:val="000000"/>
        </w:rPr>
        <w:t xml:space="preserve"> </w:t>
      </w:r>
      <w:r>
        <w:rPr>
          <w:color w:val="000000"/>
        </w:rPr>
        <w:t>a</w:t>
      </w:r>
      <w:r>
        <w:rPr>
          <w:rFonts w:eastAsia="Times New Roman" w:cs="Times New Roman"/>
          <w:color w:val="000000"/>
        </w:rPr>
        <w:t xml:space="preserve"> </w:t>
      </w:r>
      <w:r>
        <w:rPr>
          <w:color w:val="000000"/>
        </w:rPr>
        <w:t>legjobb</w:t>
      </w:r>
      <w:r>
        <w:rPr>
          <w:rFonts w:eastAsia="Times New Roman" w:cs="Times New Roman"/>
          <w:color w:val="000000"/>
        </w:rPr>
        <w:t xml:space="preserve"> </w:t>
      </w:r>
      <w:r>
        <w:rPr>
          <w:color w:val="000000"/>
        </w:rPr>
        <w:t>tudásom</w:t>
      </w:r>
      <w:r>
        <w:rPr>
          <w:rFonts w:eastAsia="Times New Roman" w:cs="Times New Roman"/>
          <w:color w:val="000000"/>
        </w:rPr>
        <w:t xml:space="preserve"> </w:t>
      </w:r>
      <w:r>
        <w:rPr>
          <w:color w:val="000000"/>
        </w:rPr>
        <w:t>szerint</w:t>
      </w:r>
      <w:r>
        <w:rPr>
          <w:rFonts w:eastAsia="Times New Roman" w:cs="Times New Roman"/>
          <w:color w:val="000000"/>
        </w:rPr>
        <w:t xml:space="preserve"> </w:t>
      </w:r>
      <w:r>
        <w:rPr>
          <w:color w:val="000000"/>
        </w:rPr>
        <w:t>hitelesek.</w:t>
      </w:r>
    </w:p>
    <w:p w:rsidR="007C5DF4" w:rsidRDefault="007C5DF4">
      <w:pPr>
        <w:pStyle w:val="Nyilatkozat"/>
      </w:pPr>
    </w:p>
    <w:p w:rsidR="007C5DF4" w:rsidRDefault="007004A3">
      <w:pPr>
        <w:pStyle w:val="Nyilatkozat"/>
        <w:tabs>
          <w:tab w:val="left" w:pos="5100"/>
          <w:tab w:val="left" w:leader="underscore" w:pos="7935"/>
        </w:tabs>
      </w:pPr>
      <w:r>
        <w:t>Győr, [dátum]</w:t>
      </w:r>
      <w:r w:rsidR="007C5DF4">
        <w:tab/>
      </w:r>
      <w:r w:rsidR="007C5DF4">
        <w:tab/>
      </w:r>
    </w:p>
    <w:p w:rsidR="007C5DF4" w:rsidRDefault="007C5DF4">
      <w:pPr>
        <w:pStyle w:val="Nyilatkozat"/>
        <w:tabs>
          <w:tab w:val="left" w:pos="4245"/>
          <w:tab w:val="left" w:pos="6060"/>
          <w:tab w:val="left" w:pos="7425"/>
        </w:tabs>
      </w:pPr>
      <w:r>
        <w:tab/>
      </w:r>
      <w:r>
        <w:tab/>
        <w:t>hallgató</w:t>
      </w:r>
    </w:p>
    <w:p w:rsidR="007C5DF4" w:rsidRDefault="007C5DF4"/>
    <w:p w:rsidR="007C5DF4" w:rsidRDefault="007C5DF4"/>
    <w:p w:rsidR="007C5DF4" w:rsidRDefault="007C5DF4">
      <w:pPr>
        <w:pStyle w:val="Cmsor1"/>
        <w:pageBreakBefore/>
        <w:numPr>
          <w:ilvl w:val="0"/>
          <w:numId w:val="3"/>
        </w:numPr>
        <w:jc w:val="center"/>
        <w:rPr>
          <w:color w:val="800000"/>
          <w:sz w:val="28"/>
          <w:szCs w:val="28"/>
        </w:rPr>
      </w:pPr>
      <w:bookmarkStart w:id="3" w:name="_Toc99269806"/>
      <w:r>
        <w:rPr>
          <w:rFonts w:eastAsia="Arial" w:cs="Arial"/>
        </w:rPr>
        <w:lastRenderedPageBreak/>
        <w:t>Kivonat</w:t>
      </w:r>
      <w:bookmarkEnd w:id="3"/>
      <w:r>
        <w:rPr>
          <w:rFonts w:eastAsia="Arial" w:cs="Arial"/>
        </w:rPr>
        <w:t xml:space="preserve"> </w:t>
      </w:r>
    </w:p>
    <w:p w:rsidR="007C5DF4" w:rsidRPr="00C51179" w:rsidRDefault="00C51179">
      <w:pPr>
        <w:jc w:val="center"/>
        <w:rPr>
          <w:color w:val="auto"/>
        </w:rPr>
      </w:pPr>
      <w:r w:rsidRPr="00C51179">
        <w:rPr>
          <w:color w:val="auto"/>
          <w:sz w:val="28"/>
          <w:szCs w:val="28"/>
        </w:rPr>
        <w:t>Kotta digitalizáló szoftver fejlesztése</w:t>
      </w:r>
    </w:p>
    <w:p w:rsidR="007C5DF4" w:rsidRDefault="007C5DF4">
      <w:pPr>
        <w:jc w:val="center"/>
      </w:pPr>
    </w:p>
    <w:p w:rsidR="007C5DF4" w:rsidRDefault="00C51179" w:rsidP="001009C7">
      <w:pPr>
        <w:spacing w:line="360" w:lineRule="auto"/>
        <w:jc w:val="both"/>
        <w:rPr>
          <w:color w:val="auto"/>
        </w:rPr>
      </w:pPr>
      <w:r>
        <w:rPr>
          <w:color w:val="auto"/>
        </w:rPr>
        <w:t xml:space="preserve">A szakdolgozat célja, hogy </w:t>
      </w:r>
      <w:r w:rsidR="001009C7">
        <w:rPr>
          <w:color w:val="auto"/>
        </w:rPr>
        <w:t>elkészítsek egy zenei kotta digitalizálását megvalósító szoftvert. A szoftver bemenetként kap egy képet egy zenei kottáról, amelyen a hangjegyek és egyéb szimbólumok találhatóak. A program felismeri ezeket, valamint az elhelyezkedésüket is, ez alapján feldolgozza a képet, melyet egy oly</w:t>
      </w:r>
      <w:r w:rsidR="00330CF6">
        <w:rPr>
          <w:color w:val="auto"/>
        </w:rPr>
        <w:t>an kimenetté alakít át, amelyet</w:t>
      </w:r>
      <w:r w:rsidR="001009C7">
        <w:rPr>
          <w:color w:val="auto"/>
        </w:rPr>
        <w:t xml:space="preserve"> </w:t>
      </w:r>
      <w:r w:rsidR="00B91D65">
        <w:rPr>
          <w:color w:val="auto"/>
        </w:rPr>
        <w:t>egy kotta</w:t>
      </w:r>
      <w:r w:rsidR="00330CF6">
        <w:rPr>
          <w:color w:val="auto"/>
        </w:rPr>
        <w:t>olvasás</w:t>
      </w:r>
      <w:r w:rsidR="001009C7">
        <w:rPr>
          <w:color w:val="auto"/>
        </w:rPr>
        <w:t>ra alkalmas program is értelmezni tud bemenetként.</w:t>
      </w:r>
    </w:p>
    <w:p w:rsidR="001009C7" w:rsidRDefault="001009C7" w:rsidP="001009C7">
      <w:pPr>
        <w:spacing w:line="360" w:lineRule="auto"/>
        <w:jc w:val="both"/>
        <w:rPr>
          <w:color w:val="auto"/>
        </w:rPr>
      </w:pPr>
      <w:r>
        <w:rPr>
          <w:color w:val="auto"/>
        </w:rPr>
        <w:t xml:space="preserve">A </w:t>
      </w:r>
      <w:r w:rsidR="002F4370">
        <w:rPr>
          <w:color w:val="auto"/>
        </w:rPr>
        <w:t>dolgozat</w:t>
      </w:r>
      <w:r>
        <w:rPr>
          <w:color w:val="auto"/>
        </w:rPr>
        <w:t xml:space="preserve"> első felében a szoftver fejlesztésének elméleti hátterével foglalkozok részletesebben</w:t>
      </w:r>
      <w:r w:rsidR="002F4370">
        <w:rPr>
          <w:color w:val="auto"/>
        </w:rPr>
        <w:t>. Ebben a részben ismertetem a legfontosabb alapokat, melyek a szoftver tényleges fejlesztéséhez elengedhetetlenek. Előszőr inkább általánosan, a használt programnyelvről és a megvalósításhoz szükséges információkról lesz szó, majd utána specifikusabban a szakdolgozathoz szükséges elemekről.</w:t>
      </w:r>
    </w:p>
    <w:p w:rsidR="002F4370" w:rsidRDefault="002F4370" w:rsidP="001009C7">
      <w:pPr>
        <w:spacing w:line="360" w:lineRule="auto"/>
        <w:jc w:val="both"/>
        <w:rPr>
          <w:color w:val="auto"/>
        </w:rPr>
      </w:pPr>
      <w:r>
        <w:rPr>
          <w:color w:val="auto"/>
        </w:rPr>
        <w:t>A diplomamunka második felében bemutatom, hogyan valósítottam meg a szoftver elkészítését. Itt már főként a gyakorlati megoldások lesznek bemutatva, a használt programkódokkal alátámasztva. Lépésről lépésre követhető lesz a programozás menete, s mellette folyamatos magyarázatok segítik az olvasót annak megértésében, hogy a feladatot miért az adott metódusokkal oldottam meg. A megvalósítás végén keletkező kimenetet is bemutatom, valamint</w:t>
      </w:r>
      <w:r w:rsidR="00303177">
        <w:rPr>
          <w:color w:val="auto"/>
        </w:rPr>
        <w:t xml:space="preserve"> különböző tesztelésekre is sor fog kerülni.</w:t>
      </w:r>
    </w:p>
    <w:p w:rsidR="00303177" w:rsidRPr="009C62AE" w:rsidRDefault="00B70D8D" w:rsidP="001009C7">
      <w:pPr>
        <w:spacing w:line="360" w:lineRule="auto"/>
        <w:jc w:val="both"/>
        <w:rPr>
          <w:color w:val="auto"/>
        </w:rPr>
      </w:pPr>
      <w:r>
        <w:rPr>
          <w:color w:val="auto"/>
        </w:rPr>
        <w:t>A szakdolgozat elkészítéséhez különböző programozási ismeretek, valamint a gépi látás és az azt támogató programcsomagok szükségesek. A megvalósítás során sok új ismeretre tettem szert, amelyek az élet során fontos tudást jelenthetnek számomra, amennyiben a jövőben szoftverfejlesztési feladatokkal lesz dolgom.</w:t>
      </w:r>
    </w:p>
    <w:p w:rsidR="007C5DF4" w:rsidRDefault="007C5DF4">
      <w:pPr>
        <w:jc w:val="center"/>
        <w:rPr>
          <w:sz w:val="28"/>
          <w:szCs w:val="28"/>
        </w:rPr>
      </w:pPr>
    </w:p>
    <w:p w:rsidR="007C5DF4" w:rsidRDefault="007C5DF4">
      <w:pPr>
        <w:jc w:val="center"/>
        <w:rPr>
          <w:sz w:val="28"/>
          <w:szCs w:val="28"/>
        </w:rPr>
      </w:pPr>
    </w:p>
    <w:p w:rsidR="007C5DF4" w:rsidRDefault="007C5DF4">
      <w:pPr>
        <w:pStyle w:val="Cmsor1"/>
        <w:pageBreakBefore/>
        <w:numPr>
          <w:ilvl w:val="0"/>
          <w:numId w:val="3"/>
        </w:numPr>
        <w:jc w:val="center"/>
        <w:rPr>
          <w:color w:val="800000"/>
          <w:sz w:val="28"/>
          <w:szCs w:val="28"/>
        </w:rPr>
      </w:pPr>
      <w:bookmarkStart w:id="4" w:name="_Toc99269807"/>
      <w:proofErr w:type="spellStart"/>
      <w:r>
        <w:rPr>
          <w:rFonts w:eastAsia="Arial" w:cs="Arial"/>
        </w:rPr>
        <w:lastRenderedPageBreak/>
        <w:t>Abstract</w:t>
      </w:r>
      <w:bookmarkEnd w:id="4"/>
      <w:proofErr w:type="spellEnd"/>
    </w:p>
    <w:p w:rsidR="007C5DF4" w:rsidRDefault="00EE00AF">
      <w:pPr>
        <w:jc w:val="center"/>
        <w:rPr>
          <w:sz w:val="28"/>
          <w:szCs w:val="28"/>
        </w:rPr>
      </w:pPr>
      <w:proofErr w:type="spellStart"/>
      <w:r>
        <w:rPr>
          <w:sz w:val="28"/>
          <w:szCs w:val="28"/>
        </w:rPr>
        <w:t>Developing</w:t>
      </w:r>
      <w:proofErr w:type="spellEnd"/>
      <w:r>
        <w:rPr>
          <w:sz w:val="28"/>
          <w:szCs w:val="28"/>
        </w:rPr>
        <w:t xml:space="preserve"> a </w:t>
      </w:r>
      <w:proofErr w:type="spellStart"/>
      <w:r>
        <w:rPr>
          <w:sz w:val="28"/>
          <w:szCs w:val="28"/>
        </w:rPr>
        <w:t>sheet</w:t>
      </w:r>
      <w:proofErr w:type="spellEnd"/>
      <w:r>
        <w:rPr>
          <w:sz w:val="28"/>
          <w:szCs w:val="28"/>
        </w:rPr>
        <w:t xml:space="preserve"> </w:t>
      </w:r>
      <w:proofErr w:type="spellStart"/>
      <w:r>
        <w:rPr>
          <w:sz w:val="28"/>
          <w:szCs w:val="28"/>
        </w:rPr>
        <w:t>music</w:t>
      </w:r>
      <w:proofErr w:type="spellEnd"/>
      <w:r>
        <w:rPr>
          <w:sz w:val="28"/>
          <w:szCs w:val="28"/>
        </w:rPr>
        <w:t xml:space="preserve"> </w:t>
      </w:r>
      <w:proofErr w:type="spellStart"/>
      <w:r>
        <w:rPr>
          <w:sz w:val="28"/>
          <w:szCs w:val="28"/>
        </w:rPr>
        <w:t>digitizer</w:t>
      </w:r>
      <w:proofErr w:type="spellEnd"/>
      <w:r>
        <w:rPr>
          <w:sz w:val="28"/>
          <w:szCs w:val="28"/>
        </w:rPr>
        <w:t xml:space="preserve"> software</w:t>
      </w:r>
    </w:p>
    <w:p w:rsidR="00EE00AF" w:rsidRDefault="00EE00AF" w:rsidP="00EE00AF">
      <w:pPr>
        <w:rPr>
          <w:sz w:val="28"/>
          <w:szCs w:val="28"/>
        </w:rPr>
      </w:pPr>
    </w:p>
    <w:p w:rsidR="007C5DF4" w:rsidRDefault="00626D03" w:rsidP="00B85E5A">
      <w:pPr>
        <w:spacing w:line="360" w:lineRule="auto"/>
        <w:jc w:val="both"/>
      </w:pPr>
      <w:r>
        <w:t xml:space="preserve">The </w:t>
      </w:r>
      <w:proofErr w:type="spellStart"/>
      <w:r>
        <w:t>aim</w:t>
      </w:r>
      <w:proofErr w:type="spellEnd"/>
      <w:r>
        <w:t xml:space="preserve"> of </w:t>
      </w:r>
      <w:proofErr w:type="spellStart"/>
      <w:r>
        <w:t>the</w:t>
      </w:r>
      <w:proofErr w:type="spellEnd"/>
      <w:r>
        <w:t xml:space="preserve"> </w:t>
      </w:r>
      <w:proofErr w:type="spellStart"/>
      <w:r>
        <w:t>dissertation</w:t>
      </w:r>
      <w:proofErr w:type="spellEnd"/>
      <w:r>
        <w:t xml:space="preserve"> is </w:t>
      </w:r>
      <w:proofErr w:type="spellStart"/>
      <w:r>
        <w:t>to</w:t>
      </w:r>
      <w:proofErr w:type="spellEnd"/>
      <w:r>
        <w:t xml:space="preserve"> </w:t>
      </w:r>
      <w:proofErr w:type="spellStart"/>
      <w:r>
        <w:t>create</w:t>
      </w:r>
      <w:proofErr w:type="spellEnd"/>
      <w:r>
        <w:t xml:space="preserve"> a software </w:t>
      </w:r>
      <w:proofErr w:type="spellStart"/>
      <w:r>
        <w:t>for</w:t>
      </w:r>
      <w:proofErr w:type="spellEnd"/>
      <w:r>
        <w:t xml:space="preserve"> </w:t>
      </w:r>
      <w:proofErr w:type="spellStart"/>
      <w:r>
        <w:t>digitizink</w:t>
      </w:r>
      <w:proofErr w:type="spellEnd"/>
      <w:r>
        <w:t xml:space="preserve"> a </w:t>
      </w:r>
      <w:proofErr w:type="spellStart"/>
      <w:r>
        <w:t>sheet</w:t>
      </w:r>
      <w:proofErr w:type="spellEnd"/>
      <w:r>
        <w:t xml:space="preserve"> </w:t>
      </w:r>
      <w:proofErr w:type="spellStart"/>
      <w:r>
        <w:t>music</w:t>
      </w:r>
      <w:proofErr w:type="spellEnd"/>
      <w:r>
        <w:t xml:space="preserve">. The software </w:t>
      </w:r>
      <w:proofErr w:type="spellStart"/>
      <w:r>
        <w:t>gets</w:t>
      </w:r>
      <w:proofErr w:type="spellEnd"/>
      <w:r>
        <w:t xml:space="preserve"> a </w:t>
      </w:r>
      <w:proofErr w:type="spellStart"/>
      <w:r>
        <w:t>sheet</w:t>
      </w:r>
      <w:proofErr w:type="spellEnd"/>
      <w:r>
        <w:t xml:space="preserve"> </w:t>
      </w:r>
      <w:proofErr w:type="spellStart"/>
      <w:r>
        <w:t>music</w:t>
      </w:r>
      <w:proofErr w:type="spellEnd"/>
      <w:r>
        <w:t xml:space="preserve"> </w:t>
      </w:r>
      <w:proofErr w:type="spellStart"/>
      <w:r>
        <w:t>as</w:t>
      </w:r>
      <w:proofErr w:type="spellEnd"/>
      <w:r>
        <w:t xml:space="preserve"> an input, </w:t>
      </w:r>
      <w:proofErr w:type="spellStart"/>
      <w:r>
        <w:t>that</w:t>
      </w:r>
      <w:proofErr w:type="spellEnd"/>
      <w:r>
        <w:t xml:space="preserve"> </w:t>
      </w:r>
      <w:proofErr w:type="spellStart"/>
      <w:r>
        <w:t>includes</w:t>
      </w:r>
      <w:proofErr w:type="spellEnd"/>
      <w:r>
        <w:t xml:space="preserve"> </w:t>
      </w:r>
      <w:proofErr w:type="spellStart"/>
      <w:r>
        <w:t>notes</w:t>
      </w:r>
      <w:proofErr w:type="spellEnd"/>
      <w:r>
        <w:t xml:space="preserve"> and </w:t>
      </w:r>
      <w:proofErr w:type="spellStart"/>
      <w:r>
        <w:t>other</w:t>
      </w:r>
      <w:proofErr w:type="spellEnd"/>
      <w:r>
        <w:t xml:space="preserve"> </w:t>
      </w:r>
      <w:proofErr w:type="spellStart"/>
      <w:r>
        <w:t>symbols</w:t>
      </w:r>
      <w:proofErr w:type="spellEnd"/>
      <w:r>
        <w:t xml:space="preserve">. The program </w:t>
      </w:r>
      <w:proofErr w:type="spellStart"/>
      <w:r>
        <w:t>recognizes</w:t>
      </w:r>
      <w:proofErr w:type="spellEnd"/>
      <w:r>
        <w:t xml:space="preserve"> </w:t>
      </w:r>
      <w:proofErr w:type="spellStart"/>
      <w:r>
        <w:t>these</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their</w:t>
      </w:r>
      <w:proofErr w:type="spellEnd"/>
      <w:r>
        <w:t xml:space="preserve"> </w:t>
      </w:r>
      <w:proofErr w:type="spellStart"/>
      <w:r>
        <w:t>location</w:t>
      </w:r>
      <w:proofErr w:type="spellEnd"/>
      <w:r>
        <w:t xml:space="preserve">, </w:t>
      </w:r>
      <w:proofErr w:type="spellStart"/>
      <w:r>
        <w:t>it</w:t>
      </w:r>
      <w:proofErr w:type="spellEnd"/>
      <w:r>
        <w:t xml:space="preserve"> </w:t>
      </w:r>
      <w:proofErr w:type="spellStart"/>
      <w:r>
        <w:t>processes</w:t>
      </w:r>
      <w:proofErr w:type="spellEnd"/>
      <w:r>
        <w:t xml:space="preserve"> </w:t>
      </w:r>
      <w:proofErr w:type="spellStart"/>
      <w:r>
        <w:t>the</w:t>
      </w:r>
      <w:proofErr w:type="spellEnd"/>
      <w:r>
        <w:t xml:space="preserve"> image, </w:t>
      </w:r>
      <w:proofErr w:type="spellStart"/>
      <w:r>
        <w:t>which</w:t>
      </w:r>
      <w:proofErr w:type="spellEnd"/>
      <w:r>
        <w:t xml:space="preserve"> </w:t>
      </w:r>
      <w:proofErr w:type="spellStart"/>
      <w:r>
        <w:t>it</w:t>
      </w:r>
      <w:proofErr w:type="spellEnd"/>
      <w:r>
        <w:t xml:space="preserve"> </w:t>
      </w:r>
      <w:proofErr w:type="spellStart"/>
      <w:r>
        <w:t>converts</w:t>
      </w:r>
      <w:proofErr w:type="spellEnd"/>
      <w:r>
        <w:t xml:space="preserve"> </w:t>
      </w:r>
      <w:proofErr w:type="spellStart"/>
      <w:r>
        <w:t>into</w:t>
      </w:r>
      <w:proofErr w:type="spellEnd"/>
      <w:r>
        <w:t xml:space="preserve"> an output </w:t>
      </w:r>
      <w:proofErr w:type="spellStart"/>
      <w:r>
        <w:t>that</w:t>
      </w:r>
      <w:proofErr w:type="spellEnd"/>
      <w:r>
        <w:t xml:space="preserve"> </w:t>
      </w:r>
      <w:proofErr w:type="spellStart"/>
      <w:r>
        <w:t>can</w:t>
      </w:r>
      <w:proofErr w:type="spellEnd"/>
      <w:r>
        <w:t xml:space="preserve"> </w:t>
      </w:r>
      <w:proofErr w:type="spellStart"/>
      <w:r>
        <w:t>also</w:t>
      </w:r>
      <w:proofErr w:type="spellEnd"/>
      <w:r>
        <w:t xml:space="preserve"> be </w:t>
      </w:r>
      <w:proofErr w:type="spellStart"/>
      <w:r>
        <w:t>interpretes</w:t>
      </w:r>
      <w:proofErr w:type="spellEnd"/>
      <w:r>
        <w:t xml:space="preserve"> an </w:t>
      </w:r>
      <w:proofErr w:type="spellStart"/>
      <w:r>
        <w:t>an</w:t>
      </w:r>
      <w:proofErr w:type="spellEnd"/>
      <w:r>
        <w:t xml:space="preserve"> input </w:t>
      </w:r>
      <w:proofErr w:type="spellStart"/>
      <w:r>
        <w:t>by</w:t>
      </w:r>
      <w:proofErr w:type="spellEnd"/>
      <w:r>
        <w:t xml:space="preserve"> a program </w:t>
      </w:r>
      <w:proofErr w:type="spellStart"/>
      <w:r>
        <w:t>that</w:t>
      </w:r>
      <w:proofErr w:type="spellEnd"/>
      <w:r>
        <w:t xml:space="preserve"> is </w:t>
      </w:r>
      <w:proofErr w:type="spellStart"/>
      <w:r>
        <w:t>capable</w:t>
      </w:r>
      <w:proofErr w:type="spellEnd"/>
      <w:r>
        <w:t xml:space="preserve"> of </w:t>
      </w:r>
      <w:proofErr w:type="spellStart"/>
      <w:r>
        <w:t>reading</w:t>
      </w:r>
      <w:proofErr w:type="spellEnd"/>
      <w:r>
        <w:t xml:space="preserve"> </w:t>
      </w:r>
      <w:proofErr w:type="spellStart"/>
      <w:r>
        <w:t>sheet</w:t>
      </w:r>
      <w:proofErr w:type="spellEnd"/>
      <w:r>
        <w:t xml:space="preserve"> </w:t>
      </w:r>
      <w:proofErr w:type="spellStart"/>
      <w:r>
        <w:t>music</w:t>
      </w:r>
      <w:proofErr w:type="spellEnd"/>
      <w:r>
        <w:t>.</w:t>
      </w:r>
    </w:p>
    <w:p w:rsidR="00AB40B0" w:rsidRDefault="00AB40B0" w:rsidP="00B85E5A">
      <w:pPr>
        <w:spacing w:line="360" w:lineRule="auto"/>
        <w:jc w:val="both"/>
      </w:pPr>
      <w:r>
        <w:t xml:space="preserve">In </w:t>
      </w:r>
      <w:proofErr w:type="spellStart"/>
      <w:r>
        <w:t>the</w:t>
      </w:r>
      <w:proofErr w:type="spellEnd"/>
      <w:r>
        <w:t xml:space="preserve"> </w:t>
      </w:r>
      <w:proofErr w:type="spellStart"/>
      <w:r>
        <w:t>first</w:t>
      </w:r>
      <w:proofErr w:type="spellEnd"/>
      <w:r>
        <w:t xml:space="preserve"> </w:t>
      </w:r>
      <w:proofErr w:type="spellStart"/>
      <w:r>
        <w:t>half</w:t>
      </w:r>
      <w:proofErr w:type="spellEnd"/>
      <w:r>
        <w:t xml:space="preserve"> of </w:t>
      </w:r>
      <w:proofErr w:type="spellStart"/>
      <w:r>
        <w:t>the</w:t>
      </w:r>
      <w:proofErr w:type="spellEnd"/>
      <w:r>
        <w:t xml:space="preserve"> </w:t>
      </w:r>
      <w:proofErr w:type="spellStart"/>
      <w:r>
        <w:t>dissertation</w:t>
      </w:r>
      <w:proofErr w:type="spellEnd"/>
      <w:r>
        <w:t xml:space="preserve"> i </w:t>
      </w:r>
      <w:proofErr w:type="spellStart"/>
      <w:r>
        <w:t>deal</w:t>
      </w:r>
      <w:proofErr w:type="spellEnd"/>
      <w:r>
        <w:t xml:space="preserve"> </w:t>
      </w:r>
      <w:proofErr w:type="spellStart"/>
      <w:r>
        <w:t>with</w:t>
      </w:r>
      <w:proofErr w:type="spellEnd"/>
      <w:r>
        <w:t xml:space="preserve"> </w:t>
      </w:r>
      <w:proofErr w:type="spellStart"/>
      <w:r>
        <w:t>the</w:t>
      </w:r>
      <w:proofErr w:type="spellEnd"/>
      <w:r>
        <w:t xml:space="preserve"> </w:t>
      </w:r>
      <w:proofErr w:type="spellStart"/>
      <w:r>
        <w:t>theoretical</w:t>
      </w:r>
      <w:proofErr w:type="spellEnd"/>
      <w:r>
        <w:t xml:space="preserve"> </w:t>
      </w:r>
      <w:proofErr w:type="spellStart"/>
      <w:r>
        <w:t>background</w:t>
      </w:r>
      <w:proofErr w:type="spellEnd"/>
      <w:r>
        <w:t xml:space="preserve"> of software </w:t>
      </w:r>
      <w:proofErr w:type="spellStart"/>
      <w:r>
        <w:t>development</w:t>
      </w:r>
      <w:proofErr w:type="spellEnd"/>
      <w:r>
        <w:t xml:space="preserve"> in more </w:t>
      </w:r>
      <w:proofErr w:type="spellStart"/>
      <w:r>
        <w:t>detail</w:t>
      </w:r>
      <w:proofErr w:type="spellEnd"/>
      <w:r>
        <w:t xml:space="preserve">. In </w:t>
      </w:r>
      <w:proofErr w:type="spellStart"/>
      <w:r>
        <w:t>this</w:t>
      </w:r>
      <w:proofErr w:type="spellEnd"/>
      <w:r>
        <w:t xml:space="preserve"> </w:t>
      </w:r>
      <w:proofErr w:type="spellStart"/>
      <w:r>
        <w:t>section</w:t>
      </w:r>
      <w:proofErr w:type="spellEnd"/>
      <w:r>
        <w:t xml:space="preserve">, I </w:t>
      </w:r>
      <w:proofErr w:type="spellStart"/>
      <w:r>
        <w:t>describe</w:t>
      </w:r>
      <w:proofErr w:type="spellEnd"/>
      <w:r>
        <w:t xml:space="preserve"> </w:t>
      </w:r>
      <w:proofErr w:type="spellStart"/>
      <w:r>
        <w:t>the</w:t>
      </w:r>
      <w:proofErr w:type="spellEnd"/>
      <w:r>
        <w:t xml:space="preserve"> most </w:t>
      </w:r>
      <w:proofErr w:type="spellStart"/>
      <w:r>
        <w:t>important</w:t>
      </w:r>
      <w:proofErr w:type="spellEnd"/>
      <w:r>
        <w:t xml:space="preserve"> </w:t>
      </w:r>
      <w:proofErr w:type="spellStart"/>
      <w:r>
        <w:t>basics</w:t>
      </w:r>
      <w:proofErr w:type="spellEnd"/>
      <w:r>
        <w:t xml:space="preserve">, </w:t>
      </w:r>
      <w:proofErr w:type="spellStart"/>
      <w:r>
        <w:t>that</w:t>
      </w:r>
      <w:proofErr w:type="spellEnd"/>
      <w:r>
        <w:t xml:space="preserve"> </w:t>
      </w:r>
      <w:proofErr w:type="spellStart"/>
      <w:r>
        <w:t>are</w:t>
      </w:r>
      <w:proofErr w:type="spellEnd"/>
      <w:r>
        <w:t xml:space="preserve"> </w:t>
      </w:r>
      <w:proofErr w:type="spellStart"/>
      <w:r>
        <w:t>essential</w:t>
      </w:r>
      <w:proofErr w:type="spellEnd"/>
      <w:r>
        <w:t xml:space="preserve"> </w:t>
      </w:r>
      <w:proofErr w:type="spellStart"/>
      <w:r>
        <w:t>for</w:t>
      </w:r>
      <w:proofErr w:type="spellEnd"/>
      <w:r>
        <w:t xml:space="preserve"> </w:t>
      </w:r>
      <w:proofErr w:type="spellStart"/>
      <w:r>
        <w:t>the</w:t>
      </w:r>
      <w:proofErr w:type="spellEnd"/>
      <w:r>
        <w:t xml:space="preserve"> </w:t>
      </w:r>
      <w:proofErr w:type="spellStart"/>
      <w:r>
        <w:t>actual</w:t>
      </w:r>
      <w:proofErr w:type="spellEnd"/>
      <w:r>
        <w:t xml:space="preserve"> </w:t>
      </w:r>
      <w:proofErr w:type="spellStart"/>
      <w:r>
        <w:t>development</w:t>
      </w:r>
      <w:proofErr w:type="spellEnd"/>
      <w:r>
        <w:t xml:space="preserve"> of </w:t>
      </w:r>
      <w:proofErr w:type="spellStart"/>
      <w:r>
        <w:t>the</w:t>
      </w:r>
      <w:proofErr w:type="spellEnd"/>
      <w:r>
        <w:t xml:space="preserve"> software. </w:t>
      </w:r>
      <w:proofErr w:type="spellStart"/>
      <w:r>
        <w:t>First</w:t>
      </w:r>
      <w:proofErr w:type="spellEnd"/>
      <w:r>
        <w:t xml:space="preserve">, I </w:t>
      </w:r>
      <w:proofErr w:type="spellStart"/>
      <w:r>
        <w:t>will</w:t>
      </w:r>
      <w:proofErr w:type="spellEnd"/>
      <w:r>
        <w:t xml:space="preserve"> be more </w:t>
      </w:r>
      <w:proofErr w:type="spellStart"/>
      <w:r>
        <w:t>general</w:t>
      </w:r>
      <w:proofErr w:type="spellEnd"/>
      <w:r>
        <w:t xml:space="preserve">, </w:t>
      </w:r>
      <w:proofErr w:type="spellStart"/>
      <w:r w:rsidR="00A4335B">
        <w:t>with</w:t>
      </w:r>
      <w:proofErr w:type="spellEnd"/>
      <w:r w:rsidR="00A4335B">
        <w:t xml:space="preserve"> </w:t>
      </w:r>
      <w:proofErr w:type="spellStart"/>
      <w:r w:rsidR="00A4335B">
        <w:t>t</w:t>
      </w:r>
      <w:r>
        <w:t>he</w:t>
      </w:r>
      <w:proofErr w:type="spellEnd"/>
      <w:r>
        <w:t xml:space="preserve"> </w:t>
      </w:r>
      <w:proofErr w:type="spellStart"/>
      <w:r w:rsidR="00A4335B">
        <w:t>presentation</w:t>
      </w:r>
      <w:proofErr w:type="spellEnd"/>
      <w:r w:rsidR="00A4335B">
        <w:t xml:space="preserve"> of </w:t>
      </w:r>
      <w:proofErr w:type="spellStart"/>
      <w:r w:rsidR="00A4335B">
        <w:t>the</w:t>
      </w:r>
      <w:proofErr w:type="spellEnd"/>
      <w:r w:rsidR="00A4335B">
        <w:t xml:space="preserve"> </w:t>
      </w:r>
      <w:r>
        <w:t>programmin</w:t>
      </w:r>
      <w:r w:rsidR="00A4335B">
        <w:t xml:space="preserve"> </w:t>
      </w:r>
      <w:proofErr w:type="spellStart"/>
      <w:r w:rsidR="00A4335B">
        <w:t>language</w:t>
      </w:r>
      <w:proofErr w:type="spellEnd"/>
      <w:r w:rsidR="00A4335B">
        <w:t xml:space="preserve"> </w:t>
      </w:r>
      <w:proofErr w:type="spellStart"/>
      <w:r w:rsidR="00A4335B">
        <w:t>used</w:t>
      </w:r>
      <w:proofErr w:type="spellEnd"/>
      <w:r w:rsidR="00A4335B">
        <w:t xml:space="preserve"> and </w:t>
      </w:r>
      <w:proofErr w:type="spellStart"/>
      <w:r w:rsidR="00A4335B">
        <w:t>the</w:t>
      </w:r>
      <w:proofErr w:type="spellEnd"/>
      <w:r w:rsidR="00A4335B">
        <w:t xml:space="preserve"> </w:t>
      </w:r>
      <w:proofErr w:type="spellStart"/>
      <w:r w:rsidR="00A4335B">
        <w:t>information</w:t>
      </w:r>
      <w:proofErr w:type="spellEnd"/>
      <w:r w:rsidR="00A4335B">
        <w:t xml:space="preserve"> </w:t>
      </w:r>
      <w:proofErr w:type="spellStart"/>
      <w:r w:rsidR="00A4335B">
        <w:t>needed</w:t>
      </w:r>
      <w:proofErr w:type="spellEnd"/>
      <w:r w:rsidR="00A4335B">
        <w:t xml:space="preserve"> </w:t>
      </w:r>
      <w:proofErr w:type="spellStart"/>
      <w:r w:rsidR="00A4335B">
        <w:t>for</w:t>
      </w:r>
      <w:proofErr w:type="spellEnd"/>
      <w:r w:rsidR="00A4335B">
        <w:t xml:space="preserve"> </w:t>
      </w:r>
      <w:proofErr w:type="spellStart"/>
      <w:r w:rsidR="00A4335B">
        <w:t>the</w:t>
      </w:r>
      <w:proofErr w:type="spellEnd"/>
      <w:r w:rsidR="00A4335B">
        <w:t xml:space="preserve"> </w:t>
      </w:r>
      <w:proofErr w:type="spellStart"/>
      <w:r w:rsidR="00A4335B">
        <w:t>implementation</w:t>
      </w:r>
      <w:proofErr w:type="spellEnd"/>
      <w:r w:rsidR="00A4335B">
        <w:t xml:space="preserve">, </w:t>
      </w:r>
      <w:proofErr w:type="spellStart"/>
      <w:r w:rsidR="00A4335B">
        <w:t>then</w:t>
      </w:r>
      <w:proofErr w:type="spellEnd"/>
      <w:r w:rsidR="00A4335B">
        <w:t xml:space="preserve"> </w:t>
      </w:r>
      <w:proofErr w:type="spellStart"/>
      <w:r w:rsidR="00A4335B">
        <w:t>the</w:t>
      </w:r>
      <w:proofErr w:type="spellEnd"/>
      <w:r w:rsidR="00A4335B">
        <w:t xml:space="preserve"> more </w:t>
      </w:r>
      <w:proofErr w:type="spellStart"/>
      <w:r w:rsidR="00A4335B">
        <w:t>specific</w:t>
      </w:r>
      <w:proofErr w:type="spellEnd"/>
      <w:r w:rsidR="00A4335B">
        <w:t xml:space="preserve"> </w:t>
      </w:r>
      <w:proofErr w:type="spellStart"/>
      <w:r w:rsidR="00A4335B">
        <w:t>elements</w:t>
      </w:r>
      <w:proofErr w:type="spellEnd"/>
      <w:r w:rsidR="00A4335B">
        <w:t xml:space="preserve">, </w:t>
      </w:r>
      <w:proofErr w:type="spellStart"/>
      <w:r w:rsidR="00A4335B">
        <w:t>whicg</w:t>
      </w:r>
      <w:proofErr w:type="spellEnd"/>
      <w:r w:rsidR="00A4335B">
        <w:t xml:space="preserve"> </w:t>
      </w:r>
      <w:proofErr w:type="spellStart"/>
      <w:r w:rsidR="00A4335B">
        <w:t>are</w:t>
      </w:r>
      <w:proofErr w:type="spellEnd"/>
      <w:r w:rsidR="00A4335B">
        <w:t xml:space="preserve"> </w:t>
      </w:r>
      <w:proofErr w:type="spellStart"/>
      <w:r w:rsidR="00A4335B">
        <w:t>needed</w:t>
      </w:r>
      <w:proofErr w:type="spellEnd"/>
      <w:r w:rsidR="00A4335B">
        <w:t xml:space="preserve"> </w:t>
      </w:r>
      <w:proofErr w:type="spellStart"/>
      <w:r w:rsidR="00A4335B">
        <w:t>for</w:t>
      </w:r>
      <w:proofErr w:type="spellEnd"/>
      <w:r w:rsidR="00A4335B">
        <w:t xml:space="preserve"> </w:t>
      </w:r>
      <w:proofErr w:type="spellStart"/>
      <w:r w:rsidR="00A4335B">
        <w:t>the</w:t>
      </w:r>
      <w:proofErr w:type="spellEnd"/>
      <w:r w:rsidR="00A4335B">
        <w:t xml:space="preserve"> </w:t>
      </w:r>
      <w:proofErr w:type="spellStart"/>
      <w:r w:rsidR="00A4335B">
        <w:t>dissertation</w:t>
      </w:r>
      <w:proofErr w:type="spellEnd"/>
      <w:r w:rsidR="00A4335B">
        <w:t>.</w:t>
      </w:r>
    </w:p>
    <w:p w:rsidR="00A4335B" w:rsidRDefault="00A4335B" w:rsidP="00B85E5A">
      <w:pPr>
        <w:spacing w:line="360" w:lineRule="auto"/>
        <w:jc w:val="both"/>
      </w:pPr>
      <w:r>
        <w:t xml:space="preserve">In </w:t>
      </w:r>
      <w:proofErr w:type="spellStart"/>
      <w:r>
        <w:t>the</w:t>
      </w:r>
      <w:proofErr w:type="spellEnd"/>
      <w:r>
        <w:t xml:space="preserve"> </w:t>
      </w:r>
      <w:proofErr w:type="spellStart"/>
      <w:r>
        <w:t>second</w:t>
      </w:r>
      <w:proofErr w:type="spellEnd"/>
      <w:r>
        <w:t xml:space="preserve"> </w:t>
      </w:r>
      <w:proofErr w:type="spellStart"/>
      <w:r>
        <w:t>half</w:t>
      </w:r>
      <w:proofErr w:type="spellEnd"/>
      <w:r>
        <w:t xml:space="preserve"> of </w:t>
      </w:r>
      <w:proofErr w:type="spellStart"/>
      <w:r>
        <w:t>the</w:t>
      </w:r>
      <w:proofErr w:type="spellEnd"/>
      <w:r>
        <w:t xml:space="preserve"> </w:t>
      </w:r>
      <w:proofErr w:type="spellStart"/>
      <w:r>
        <w:t>dissertation</w:t>
      </w:r>
      <w:proofErr w:type="spellEnd"/>
      <w:r>
        <w:t xml:space="preserve"> I </w:t>
      </w:r>
      <w:proofErr w:type="spellStart"/>
      <w:r>
        <w:t>will</w:t>
      </w:r>
      <w:proofErr w:type="spellEnd"/>
      <w:r>
        <w:t xml:space="preserve"> show </w:t>
      </w:r>
      <w:proofErr w:type="spellStart"/>
      <w:r>
        <w:t>you</w:t>
      </w:r>
      <w:proofErr w:type="spellEnd"/>
      <w:r>
        <w:t xml:space="preserve"> </w:t>
      </w:r>
      <w:proofErr w:type="spellStart"/>
      <w:r>
        <w:t>how</w:t>
      </w:r>
      <w:proofErr w:type="spellEnd"/>
      <w:r>
        <w:t xml:space="preserve"> I </w:t>
      </w:r>
      <w:proofErr w:type="spellStart"/>
      <w:r>
        <w:t>implemented</w:t>
      </w:r>
      <w:proofErr w:type="spellEnd"/>
      <w:r>
        <w:t xml:space="preserve"> </w:t>
      </w:r>
      <w:proofErr w:type="spellStart"/>
      <w:r>
        <w:t>the</w:t>
      </w:r>
      <w:proofErr w:type="spellEnd"/>
      <w:r>
        <w:t xml:space="preserve"> software. Here, </w:t>
      </w:r>
      <w:proofErr w:type="spellStart"/>
      <w:r>
        <w:t>mainly</w:t>
      </w:r>
      <w:proofErr w:type="spellEnd"/>
      <w:r>
        <w:t xml:space="preserve"> </w:t>
      </w:r>
      <w:proofErr w:type="spellStart"/>
      <w:r>
        <w:t>the</w:t>
      </w:r>
      <w:proofErr w:type="spellEnd"/>
      <w:r>
        <w:t xml:space="preserve"> </w:t>
      </w:r>
      <w:proofErr w:type="spellStart"/>
      <w:r>
        <w:t>practical</w:t>
      </w:r>
      <w:proofErr w:type="spellEnd"/>
      <w:r>
        <w:t xml:space="preserve"> </w:t>
      </w:r>
      <w:proofErr w:type="spellStart"/>
      <w:r>
        <w:t>solutions</w:t>
      </w:r>
      <w:proofErr w:type="spellEnd"/>
      <w:r>
        <w:t xml:space="preserve"> </w:t>
      </w:r>
      <w:proofErr w:type="spellStart"/>
      <w:r>
        <w:t>will</w:t>
      </w:r>
      <w:proofErr w:type="spellEnd"/>
      <w:r>
        <w:t xml:space="preserve"> be </w:t>
      </w:r>
      <w:proofErr w:type="spellStart"/>
      <w:r>
        <w:t>presented</w:t>
      </w:r>
      <w:proofErr w:type="spellEnd"/>
      <w:r>
        <w:t xml:space="preserve">, </w:t>
      </w:r>
      <w:proofErr w:type="spellStart"/>
      <w:r>
        <w:t>supported</w:t>
      </w:r>
      <w:proofErr w:type="spellEnd"/>
      <w:r>
        <w:t xml:space="preserve"> </w:t>
      </w:r>
      <w:proofErr w:type="spellStart"/>
      <w:r>
        <w:t>by</w:t>
      </w:r>
      <w:proofErr w:type="spellEnd"/>
      <w:r>
        <w:t xml:space="preserve"> </w:t>
      </w:r>
      <w:proofErr w:type="spellStart"/>
      <w:r>
        <w:t>the</w:t>
      </w:r>
      <w:proofErr w:type="spellEnd"/>
      <w:r>
        <w:t xml:space="preserve"> program </w:t>
      </w:r>
      <w:proofErr w:type="spellStart"/>
      <w:r>
        <w:t>codes</w:t>
      </w:r>
      <w:proofErr w:type="spellEnd"/>
      <w:r>
        <w:t xml:space="preserve"> </w:t>
      </w:r>
      <w:proofErr w:type="spellStart"/>
      <w:r>
        <w:t>used</w:t>
      </w:r>
      <w:proofErr w:type="spellEnd"/>
      <w:r>
        <w:t xml:space="preserve">. The </w:t>
      </w:r>
      <w:proofErr w:type="spellStart"/>
      <w:r>
        <w:t>programming</w:t>
      </w:r>
      <w:proofErr w:type="spellEnd"/>
      <w:r>
        <w:t xml:space="preserve"> </w:t>
      </w:r>
      <w:proofErr w:type="spellStart"/>
      <w:r>
        <w:t>process</w:t>
      </w:r>
      <w:proofErr w:type="spellEnd"/>
      <w:r>
        <w:t xml:space="preserve"> </w:t>
      </w:r>
      <w:proofErr w:type="spellStart"/>
      <w:r>
        <w:t>will</w:t>
      </w:r>
      <w:proofErr w:type="spellEnd"/>
      <w:r>
        <w:t xml:space="preserve"> be </w:t>
      </w:r>
      <w:proofErr w:type="spellStart"/>
      <w:r>
        <w:t>followed</w:t>
      </w:r>
      <w:proofErr w:type="spellEnd"/>
      <w:r>
        <w:t xml:space="preserve"> </w:t>
      </w:r>
      <w:proofErr w:type="spellStart"/>
      <w:r>
        <w:t>step</w:t>
      </w:r>
      <w:proofErr w:type="spellEnd"/>
      <w:r>
        <w:t xml:space="preserve"> </w:t>
      </w:r>
      <w:proofErr w:type="spellStart"/>
      <w:r>
        <w:t>by</w:t>
      </w:r>
      <w:proofErr w:type="spellEnd"/>
      <w:r>
        <w:t xml:space="preserve"> </w:t>
      </w:r>
      <w:proofErr w:type="spellStart"/>
      <w:r>
        <w:t>step</w:t>
      </w:r>
      <w:proofErr w:type="spellEnd"/>
      <w:r>
        <w:t xml:space="preserve">, and </w:t>
      </w:r>
      <w:proofErr w:type="spellStart"/>
      <w:r>
        <w:t>continuous</w:t>
      </w:r>
      <w:proofErr w:type="spellEnd"/>
      <w:r>
        <w:t xml:space="preserve"> </w:t>
      </w:r>
      <w:proofErr w:type="spellStart"/>
      <w:r>
        <w:t>explanations</w:t>
      </w:r>
      <w:proofErr w:type="spellEnd"/>
      <w:r>
        <w:t xml:space="preserve"> </w:t>
      </w:r>
      <w:proofErr w:type="spellStart"/>
      <w:r>
        <w:t>will</w:t>
      </w:r>
      <w:proofErr w:type="spellEnd"/>
      <w:r>
        <w:t xml:space="preserve"> </w:t>
      </w:r>
      <w:proofErr w:type="spellStart"/>
      <w:r>
        <w:t>help</w:t>
      </w:r>
      <w:proofErr w:type="spellEnd"/>
      <w:r>
        <w:t xml:space="preserve"> </w:t>
      </w:r>
      <w:proofErr w:type="spellStart"/>
      <w:r>
        <w:t>the</w:t>
      </w:r>
      <w:proofErr w:type="spellEnd"/>
      <w:r>
        <w:t xml:space="preserve"> </w:t>
      </w:r>
      <w:proofErr w:type="spellStart"/>
      <w:r>
        <w:t>reader</w:t>
      </w:r>
      <w:proofErr w:type="spellEnd"/>
      <w:r>
        <w:t xml:space="preserve"> </w:t>
      </w:r>
      <w:proofErr w:type="spellStart"/>
      <w:r>
        <w:t>to</w:t>
      </w:r>
      <w:proofErr w:type="spellEnd"/>
      <w:r>
        <w:t xml:space="preserve"> </w:t>
      </w:r>
      <w:proofErr w:type="spellStart"/>
      <w:r>
        <w:t>understand</w:t>
      </w:r>
      <w:proofErr w:type="spellEnd"/>
      <w:r>
        <w:t xml:space="preserve"> </w:t>
      </w:r>
      <w:proofErr w:type="spellStart"/>
      <w:r>
        <w:t>why</w:t>
      </w:r>
      <w:proofErr w:type="spellEnd"/>
      <w:r>
        <w:t xml:space="preserve"> I </w:t>
      </w:r>
      <w:proofErr w:type="spellStart"/>
      <w:r>
        <w:t>solved</w:t>
      </w:r>
      <w:proofErr w:type="spellEnd"/>
      <w:r>
        <w:t xml:space="preserve"> </w:t>
      </w:r>
      <w:proofErr w:type="spellStart"/>
      <w:r>
        <w:t>the</w:t>
      </w:r>
      <w:proofErr w:type="spellEnd"/>
      <w:r>
        <w:t xml:space="preserve"> </w:t>
      </w:r>
      <w:proofErr w:type="spellStart"/>
      <w:r>
        <w:t>task</w:t>
      </w:r>
      <w:proofErr w:type="spellEnd"/>
      <w:r>
        <w:t xml:space="preserve"> </w:t>
      </w:r>
      <w:proofErr w:type="spellStart"/>
      <w:r>
        <w:t>with</w:t>
      </w:r>
      <w:proofErr w:type="spellEnd"/>
      <w:r>
        <w:t xml:space="preserve"> </w:t>
      </w:r>
      <w:proofErr w:type="spellStart"/>
      <w:r>
        <w:t>the</w:t>
      </w:r>
      <w:proofErr w:type="spellEnd"/>
      <w:r>
        <w:t xml:space="preserve"> </w:t>
      </w:r>
      <w:proofErr w:type="spellStart"/>
      <w:r>
        <w:t>given</w:t>
      </w:r>
      <w:proofErr w:type="spellEnd"/>
      <w:r>
        <w:t xml:space="preserve"> </w:t>
      </w:r>
      <w:proofErr w:type="spellStart"/>
      <w:r>
        <w:t>methods</w:t>
      </w:r>
      <w:proofErr w:type="spellEnd"/>
      <w:r>
        <w:t xml:space="preserve">. I </w:t>
      </w:r>
      <w:proofErr w:type="spellStart"/>
      <w:r>
        <w:t>will</w:t>
      </w:r>
      <w:proofErr w:type="spellEnd"/>
      <w:r>
        <w:t xml:space="preserve"> </w:t>
      </w:r>
      <w:proofErr w:type="spellStart"/>
      <w:r>
        <w:t>also</w:t>
      </w:r>
      <w:proofErr w:type="spellEnd"/>
      <w:r>
        <w:t xml:space="preserve"> </w:t>
      </w:r>
      <w:proofErr w:type="spellStart"/>
      <w:r>
        <w:t>present</w:t>
      </w:r>
      <w:proofErr w:type="spellEnd"/>
      <w:r>
        <w:t xml:space="preserve"> </w:t>
      </w:r>
      <w:proofErr w:type="spellStart"/>
      <w:r>
        <w:t>the</w:t>
      </w:r>
      <w:proofErr w:type="spellEnd"/>
      <w:r>
        <w:t xml:space="preserve"> output </w:t>
      </w:r>
      <w:proofErr w:type="spellStart"/>
      <w:r>
        <w:t>at</w:t>
      </w:r>
      <w:proofErr w:type="spellEnd"/>
      <w:r>
        <w:t xml:space="preserve"> </w:t>
      </w:r>
      <w:proofErr w:type="spellStart"/>
      <w:r>
        <w:t>the</w:t>
      </w:r>
      <w:proofErr w:type="spellEnd"/>
      <w:r>
        <w:t xml:space="preserve"> end of </w:t>
      </w:r>
      <w:proofErr w:type="spellStart"/>
      <w:r>
        <w:t>the</w:t>
      </w:r>
      <w:proofErr w:type="spellEnd"/>
      <w:r>
        <w:t xml:space="preserve"> </w:t>
      </w:r>
      <w:proofErr w:type="spellStart"/>
      <w:r>
        <w:t>implementation</w:t>
      </w:r>
      <w:proofErr w:type="spellEnd"/>
      <w:r>
        <w:t xml:space="preserve">, and </w:t>
      </w:r>
      <w:proofErr w:type="spellStart"/>
      <w:r>
        <w:t>various</w:t>
      </w:r>
      <w:proofErr w:type="spellEnd"/>
      <w:r>
        <w:t xml:space="preserve"> test </w:t>
      </w:r>
      <w:proofErr w:type="spellStart"/>
      <w:r>
        <w:t>will</w:t>
      </w:r>
      <w:proofErr w:type="spellEnd"/>
      <w:r>
        <w:t xml:space="preserve"> </w:t>
      </w:r>
      <w:proofErr w:type="spellStart"/>
      <w:r>
        <w:t>take</w:t>
      </w:r>
      <w:proofErr w:type="spellEnd"/>
      <w:r>
        <w:t xml:space="preserve"> </w:t>
      </w:r>
      <w:proofErr w:type="spellStart"/>
      <w:r>
        <w:t>place</w:t>
      </w:r>
      <w:proofErr w:type="spellEnd"/>
      <w:r>
        <w:t>.</w:t>
      </w:r>
    </w:p>
    <w:p w:rsidR="00A4335B" w:rsidRDefault="00A4335B" w:rsidP="00B85E5A">
      <w:pPr>
        <w:spacing w:line="360" w:lineRule="auto"/>
        <w:jc w:val="both"/>
      </w:pPr>
      <w:r>
        <w:t xml:space="preserve">The preparation of </w:t>
      </w:r>
      <w:proofErr w:type="spellStart"/>
      <w:r>
        <w:t>the</w:t>
      </w:r>
      <w:proofErr w:type="spellEnd"/>
      <w:r>
        <w:t xml:space="preserve"> </w:t>
      </w:r>
      <w:proofErr w:type="spellStart"/>
      <w:r>
        <w:t>dissertation</w:t>
      </w:r>
      <w:proofErr w:type="spellEnd"/>
      <w:r>
        <w:t xml:space="preserve"> </w:t>
      </w:r>
      <w:proofErr w:type="spellStart"/>
      <w:r>
        <w:t>requires</w:t>
      </w:r>
      <w:proofErr w:type="spellEnd"/>
      <w:r>
        <w:t xml:space="preserve"> </w:t>
      </w:r>
      <w:proofErr w:type="spellStart"/>
      <w:r>
        <w:t>various</w:t>
      </w:r>
      <w:proofErr w:type="spellEnd"/>
      <w:r>
        <w:t xml:space="preserve"> </w:t>
      </w:r>
      <w:proofErr w:type="spellStart"/>
      <w:r>
        <w:t>programming</w:t>
      </w:r>
      <w:proofErr w:type="spellEnd"/>
      <w:r>
        <w:t xml:space="preserve"> </w:t>
      </w:r>
      <w:proofErr w:type="spellStart"/>
      <w:r>
        <w:t>skils</w:t>
      </w:r>
      <w:proofErr w:type="spellEnd"/>
      <w:r>
        <w:t xml:space="preserve">, </w:t>
      </w:r>
      <w:proofErr w:type="spellStart"/>
      <w:r>
        <w:t>as</w:t>
      </w:r>
      <w:proofErr w:type="spellEnd"/>
      <w:r>
        <w:t xml:space="preserve"> </w:t>
      </w:r>
      <w:proofErr w:type="spellStart"/>
      <w:r>
        <w:t>well</w:t>
      </w:r>
      <w:proofErr w:type="spellEnd"/>
      <w:r>
        <w:t xml:space="preserve"> </w:t>
      </w:r>
      <w:proofErr w:type="spellStart"/>
      <w:r>
        <w:t>as</w:t>
      </w:r>
      <w:proofErr w:type="spellEnd"/>
      <w:r>
        <w:t xml:space="preserve"> </w:t>
      </w:r>
      <w:proofErr w:type="spellStart"/>
      <w:r>
        <w:t>machine</w:t>
      </w:r>
      <w:proofErr w:type="spellEnd"/>
      <w:r>
        <w:t xml:space="preserve"> </w:t>
      </w:r>
      <w:proofErr w:type="spellStart"/>
      <w:r>
        <w:t>vision</w:t>
      </w:r>
      <w:proofErr w:type="spellEnd"/>
      <w:r>
        <w:t xml:space="preserve"> and </w:t>
      </w:r>
      <w:proofErr w:type="spellStart"/>
      <w:r>
        <w:t>the</w:t>
      </w:r>
      <w:proofErr w:type="spellEnd"/>
      <w:r>
        <w:t xml:space="preserve"> software </w:t>
      </w:r>
      <w:proofErr w:type="spellStart"/>
      <w:r>
        <w:t>packages</w:t>
      </w:r>
      <w:proofErr w:type="spellEnd"/>
      <w:r>
        <w:t xml:space="preserve"> </w:t>
      </w:r>
      <w:proofErr w:type="spellStart"/>
      <w:r>
        <w:t>that</w:t>
      </w:r>
      <w:proofErr w:type="spellEnd"/>
      <w:r>
        <w:t xml:space="preserve"> </w:t>
      </w:r>
      <w:proofErr w:type="spellStart"/>
      <w:r>
        <w:t>support</w:t>
      </w:r>
      <w:proofErr w:type="spellEnd"/>
      <w:r>
        <w:t xml:space="preserve"> </w:t>
      </w:r>
      <w:proofErr w:type="spellStart"/>
      <w:r>
        <w:t>it</w:t>
      </w:r>
      <w:proofErr w:type="spellEnd"/>
      <w:r>
        <w:t xml:space="preserve">. During </w:t>
      </w:r>
      <w:proofErr w:type="spellStart"/>
      <w:r>
        <w:t>the</w:t>
      </w:r>
      <w:proofErr w:type="spellEnd"/>
      <w:r>
        <w:t xml:space="preserve"> </w:t>
      </w:r>
      <w:proofErr w:type="spellStart"/>
      <w:r>
        <w:t>implementation</w:t>
      </w:r>
      <w:proofErr w:type="spellEnd"/>
      <w:r>
        <w:t xml:space="preserve">, I </w:t>
      </w:r>
      <w:proofErr w:type="spellStart"/>
      <w:r>
        <w:t>gained</w:t>
      </w:r>
      <w:proofErr w:type="spellEnd"/>
      <w:r>
        <w:t xml:space="preserve"> a </w:t>
      </w:r>
      <w:proofErr w:type="spellStart"/>
      <w:r>
        <w:t>lot</w:t>
      </w:r>
      <w:proofErr w:type="spellEnd"/>
      <w:r>
        <w:t xml:space="preserve"> of </w:t>
      </w:r>
      <w:proofErr w:type="spellStart"/>
      <w:r>
        <w:t>new</w:t>
      </w:r>
      <w:proofErr w:type="spellEnd"/>
      <w:r>
        <w:t xml:space="preserve"> </w:t>
      </w:r>
      <w:proofErr w:type="spellStart"/>
      <w:r>
        <w:t>knowledge</w:t>
      </w:r>
      <w:proofErr w:type="spellEnd"/>
      <w:r>
        <w:t xml:space="preserve">, </w:t>
      </w:r>
      <w:proofErr w:type="spellStart"/>
      <w:r>
        <w:t>which</w:t>
      </w:r>
      <w:proofErr w:type="spellEnd"/>
      <w:r>
        <w:t xml:space="preserve"> </w:t>
      </w:r>
      <w:proofErr w:type="spellStart"/>
      <w:r>
        <w:t>can</w:t>
      </w:r>
      <w:proofErr w:type="spellEnd"/>
      <w:r>
        <w:t xml:space="preserve"> be an </w:t>
      </w:r>
      <w:proofErr w:type="spellStart"/>
      <w:r>
        <w:t>important</w:t>
      </w:r>
      <w:proofErr w:type="spellEnd"/>
      <w:r>
        <w:t xml:space="preserve"> </w:t>
      </w:r>
      <w:proofErr w:type="spellStart"/>
      <w:r>
        <w:t>knowledge</w:t>
      </w:r>
      <w:proofErr w:type="spellEnd"/>
      <w:r>
        <w:t xml:space="preserve"> </w:t>
      </w:r>
      <w:proofErr w:type="spellStart"/>
      <w:r>
        <w:t>for</w:t>
      </w:r>
      <w:proofErr w:type="spellEnd"/>
      <w:r>
        <w:t xml:space="preserve"> </w:t>
      </w:r>
      <w:proofErr w:type="spellStart"/>
      <w:r>
        <w:t>the</w:t>
      </w:r>
      <w:proofErr w:type="spellEnd"/>
      <w:r>
        <w:t xml:space="preserve"> rest of </w:t>
      </w:r>
      <w:proofErr w:type="spellStart"/>
      <w:r>
        <w:t>my</w:t>
      </w:r>
      <w:proofErr w:type="spellEnd"/>
      <w:r>
        <w:t xml:space="preserve"> life, </w:t>
      </w:r>
      <w:proofErr w:type="spellStart"/>
      <w:r>
        <w:t>if</w:t>
      </w:r>
      <w:proofErr w:type="spellEnd"/>
      <w:r>
        <w:t xml:space="preserve"> I </w:t>
      </w:r>
      <w:proofErr w:type="spellStart"/>
      <w:r>
        <w:t>have</w:t>
      </w:r>
      <w:proofErr w:type="spellEnd"/>
      <w:r>
        <w:t xml:space="preserve"> </w:t>
      </w:r>
      <w:proofErr w:type="spellStart"/>
      <w:r>
        <w:t>to</w:t>
      </w:r>
      <w:proofErr w:type="spellEnd"/>
      <w:r>
        <w:t xml:space="preserve"> </w:t>
      </w:r>
      <w:proofErr w:type="spellStart"/>
      <w:r>
        <w:t>deal</w:t>
      </w:r>
      <w:proofErr w:type="spellEnd"/>
      <w:r>
        <w:t xml:space="preserve"> </w:t>
      </w:r>
      <w:proofErr w:type="spellStart"/>
      <w:r>
        <w:t>with</w:t>
      </w:r>
      <w:proofErr w:type="spellEnd"/>
      <w:r>
        <w:t xml:space="preserve"> software </w:t>
      </w:r>
      <w:proofErr w:type="spellStart"/>
      <w:r>
        <w:t>development</w:t>
      </w:r>
      <w:proofErr w:type="spellEnd"/>
      <w:r>
        <w:t xml:space="preserve"> </w:t>
      </w:r>
      <w:proofErr w:type="spellStart"/>
      <w:r>
        <w:t>tasks</w:t>
      </w:r>
      <w:proofErr w:type="spellEnd"/>
      <w:r>
        <w:t xml:space="preserve"> in </w:t>
      </w:r>
      <w:proofErr w:type="spellStart"/>
      <w:r>
        <w:t>the</w:t>
      </w:r>
      <w:proofErr w:type="spellEnd"/>
      <w:r>
        <w:t xml:space="preserve"> </w:t>
      </w:r>
      <w:proofErr w:type="spellStart"/>
      <w:r>
        <w:t>future</w:t>
      </w:r>
      <w:proofErr w:type="spellEnd"/>
      <w:r>
        <w:t>.</w:t>
      </w:r>
    </w:p>
    <w:p w:rsidR="007C5DF4" w:rsidRDefault="007C5DF4">
      <w:pPr>
        <w:pStyle w:val="Cmsor1"/>
        <w:pageBreakBefore/>
        <w:numPr>
          <w:ilvl w:val="0"/>
          <w:numId w:val="3"/>
        </w:numPr>
        <w:jc w:val="center"/>
      </w:pPr>
      <w:bookmarkStart w:id="5" w:name="_Toc99269808"/>
      <w:r>
        <w:lastRenderedPageBreak/>
        <w:t>Tartalomjegyzék</w:t>
      </w:r>
      <w:bookmarkEnd w:id="5"/>
    </w:p>
    <w:p w:rsidR="007C5DF4" w:rsidRDefault="007C5DF4">
      <w:pPr>
        <w:pStyle w:val="Szvegtrzs"/>
        <w:jc w:val="center"/>
      </w:pPr>
    </w:p>
    <w:sdt>
      <w:sdtPr>
        <w:rPr>
          <w:rFonts w:ascii="Times New Roman" w:eastAsia="WenQuanYi Zen Hei" w:hAnsi="Times New Roman" w:cs="Lohit Hindi"/>
          <w:color w:val="00000A"/>
          <w:kern w:val="1"/>
          <w:sz w:val="24"/>
          <w:szCs w:val="24"/>
          <w:lang w:eastAsia="zh-CN" w:bidi="hi-IN"/>
        </w:rPr>
        <w:id w:val="1803118929"/>
        <w:docPartObj>
          <w:docPartGallery w:val="Table of Contents"/>
          <w:docPartUnique/>
        </w:docPartObj>
      </w:sdtPr>
      <w:sdtEndPr>
        <w:rPr>
          <w:b/>
          <w:bCs/>
        </w:rPr>
      </w:sdtEndPr>
      <w:sdtContent>
        <w:p w:rsidR="007C35AC" w:rsidRDefault="007C35AC">
          <w:pPr>
            <w:pStyle w:val="Tartalomjegyzkcmsora"/>
          </w:pPr>
          <w:r>
            <w:t>Tartalom</w:t>
          </w:r>
        </w:p>
        <w:p w:rsidR="00BC2E03" w:rsidRDefault="007C35AC">
          <w:pPr>
            <w:pStyle w:val="TJ1"/>
            <w:tabs>
              <w:tab w:val="right" w:leader="dot" w:pos="8777"/>
            </w:tabs>
            <w:rPr>
              <w:rFonts w:asciiTheme="minorHAnsi" w:eastAsiaTheme="minorEastAsia" w:hAnsiTheme="minorHAnsi" w:cstheme="minorBidi"/>
              <w:noProof/>
              <w:color w:val="auto"/>
              <w:kern w:val="0"/>
              <w:sz w:val="22"/>
              <w:szCs w:val="22"/>
              <w:lang w:eastAsia="hu-HU" w:bidi="ar-SA"/>
            </w:rPr>
          </w:pPr>
          <w:r>
            <w:fldChar w:fldCharType="begin"/>
          </w:r>
          <w:r>
            <w:instrText xml:space="preserve"> TOC \o "1-3" \h \z \u </w:instrText>
          </w:r>
          <w:r>
            <w:fldChar w:fldCharType="separate"/>
          </w:r>
          <w:hyperlink w:anchor="_Toc99269805" w:history="1">
            <w:r w:rsidR="00BC2E03" w:rsidRPr="00A2429D">
              <w:rPr>
                <w:rStyle w:val="Hiperhivatkozs"/>
                <w:noProof/>
              </w:rPr>
              <w:t>Nyilatkozat</w:t>
            </w:r>
            <w:r w:rsidR="00BC2E03">
              <w:rPr>
                <w:noProof/>
                <w:webHidden/>
              </w:rPr>
              <w:tab/>
            </w:r>
            <w:r w:rsidR="00BC2E03">
              <w:rPr>
                <w:noProof/>
                <w:webHidden/>
              </w:rPr>
              <w:fldChar w:fldCharType="begin"/>
            </w:r>
            <w:r w:rsidR="00BC2E03">
              <w:rPr>
                <w:noProof/>
                <w:webHidden/>
              </w:rPr>
              <w:instrText xml:space="preserve"> PAGEREF _Toc99269805 \h </w:instrText>
            </w:r>
            <w:r w:rsidR="00BC2E03">
              <w:rPr>
                <w:noProof/>
                <w:webHidden/>
              </w:rPr>
            </w:r>
            <w:r w:rsidR="00BC2E03">
              <w:rPr>
                <w:noProof/>
                <w:webHidden/>
              </w:rPr>
              <w:fldChar w:fldCharType="separate"/>
            </w:r>
            <w:r w:rsidR="00BC2E03">
              <w:rPr>
                <w:noProof/>
                <w:webHidden/>
              </w:rPr>
              <w:t>3</w:t>
            </w:r>
            <w:r w:rsidR="00BC2E03">
              <w:rPr>
                <w:noProof/>
                <w:webHidden/>
              </w:rPr>
              <w:fldChar w:fldCharType="end"/>
            </w:r>
          </w:hyperlink>
        </w:p>
        <w:p w:rsidR="00BC2E03" w:rsidRDefault="003E129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99269806" w:history="1">
            <w:r w:rsidR="00BC2E03" w:rsidRPr="00A2429D">
              <w:rPr>
                <w:rStyle w:val="Hiperhivatkozs"/>
                <w:rFonts w:eastAsia="Arial" w:cs="Arial"/>
                <w:noProof/>
              </w:rPr>
              <w:t>Kivonat</w:t>
            </w:r>
            <w:r w:rsidR="00BC2E03">
              <w:rPr>
                <w:noProof/>
                <w:webHidden/>
              </w:rPr>
              <w:tab/>
            </w:r>
            <w:r w:rsidR="00BC2E03">
              <w:rPr>
                <w:noProof/>
                <w:webHidden/>
              </w:rPr>
              <w:fldChar w:fldCharType="begin"/>
            </w:r>
            <w:r w:rsidR="00BC2E03">
              <w:rPr>
                <w:noProof/>
                <w:webHidden/>
              </w:rPr>
              <w:instrText xml:space="preserve"> PAGEREF _Toc99269806 \h </w:instrText>
            </w:r>
            <w:r w:rsidR="00BC2E03">
              <w:rPr>
                <w:noProof/>
                <w:webHidden/>
              </w:rPr>
            </w:r>
            <w:r w:rsidR="00BC2E03">
              <w:rPr>
                <w:noProof/>
                <w:webHidden/>
              </w:rPr>
              <w:fldChar w:fldCharType="separate"/>
            </w:r>
            <w:r w:rsidR="00BC2E03">
              <w:rPr>
                <w:noProof/>
                <w:webHidden/>
              </w:rPr>
              <w:t>4</w:t>
            </w:r>
            <w:r w:rsidR="00BC2E03">
              <w:rPr>
                <w:noProof/>
                <w:webHidden/>
              </w:rPr>
              <w:fldChar w:fldCharType="end"/>
            </w:r>
          </w:hyperlink>
        </w:p>
        <w:p w:rsidR="00BC2E03" w:rsidRDefault="003E129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99269807" w:history="1">
            <w:r w:rsidR="00BC2E03" w:rsidRPr="00A2429D">
              <w:rPr>
                <w:rStyle w:val="Hiperhivatkozs"/>
                <w:rFonts w:eastAsia="Arial" w:cs="Arial"/>
                <w:noProof/>
              </w:rPr>
              <w:t>Abstract</w:t>
            </w:r>
            <w:r w:rsidR="00BC2E03">
              <w:rPr>
                <w:noProof/>
                <w:webHidden/>
              </w:rPr>
              <w:tab/>
            </w:r>
            <w:r w:rsidR="00BC2E03">
              <w:rPr>
                <w:noProof/>
                <w:webHidden/>
              </w:rPr>
              <w:fldChar w:fldCharType="begin"/>
            </w:r>
            <w:r w:rsidR="00BC2E03">
              <w:rPr>
                <w:noProof/>
                <w:webHidden/>
              </w:rPr>
              <w:instrText xml:space="preserve"> PAGEREF _Toc99269807 \h </w:instrText>
            </w:r>
            <w:r w:rsidR="00BC2E03">
              <w:rPr>
                <w:noProof/>
                <w:webHidden/>
              </w:rPr>
            </w:r>
            <w:r w:rsidR="00BC2E03">
              <w:rPr>
                <w:noProof/>
                <w:webHidden/>
              </w:rPr>
              <w:fldChar w:fldCharType="separate"/>
            </w:r>
            <w:r w:rsidR="00BC2E03">
              <w:rPr>
                <w:noProof/>
                <w:webHidden/>
              </w:rPr>
              <w:t>5</w:t>
            </w:r>
            <w:r w:rsidR="00BC2E03">
              <w:rPr>
                <w:noProof/>
                <w:webHidden/>
              </w:rPr>
              <w:fldChar w:fldCharType="end"/>
            </w:r>
          </w:hyperlink>
        </w:p>
        <w:p w:rsidR="00BC2E03" w:rsidRDefault="003E129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99269808" w:history="1">
            <w:r w:rsidR="00BC2E03" w:rsidRPr="00A2429D">
              <w:rPr>
                <w:rStyle w:val="Hiperhivatkozs"/>
                <w:noProof/>
              </w:rPr>
              <w:t>Tartalomjegyzék</w:t>
            </w:r>
            <w:r w:rsidR="00BC2E03">
              <w:rPr>
                <w:noProof/>
                <w:webHidden/>
              </w:rPr>
              <w:tab/>
            </w:r>
            <w:r w:rsidR="00BC2E03">
              <w:rPr>
                <w:noProof/>
                <w:webHidden/>
              </w:rPr>
              <w:fldChar w:fldCharType="begin"/>
            </w:r>
            <w:r w:rsidR="00BC2E03">
              <w:rPr>
                <w:noProof/>
                <w:webHidden/>
              </w:rPr>
              <w:instrText xml:space="preserve"> PAGEREF _Toc99269808 \h </w:instrText>
            </w:r>
            <w:r w:rsidR="00BC2E03">
              <w:rPr>
                <w:noProof/>
                <w:webHidden/>
              </w:rPr>
            </w:r>
            <w:r w:rsidR="00BC2E03">
              <w:rPr>
                <w:noProof/>
                <w:webHidden/>
              </w:rPr>
              <w:fldChar w:fldCharType="separate"/>
            </w:r>
            <w:r w:rsidR="00BC2E03">
              <w:rPr>
                <w:noProof/>
                <w:webHidden/>
              </w:rPr>
              <w:t>6</w:t>
            </w:r>
            <w:r w:rsidR="00BC2E03">
              <w:rPr>
                <w:noProof/>
                <w:webHidden/>
              </w:rPr>
              <w:fldChar w:fldCharType="end"/>
            </w:r>
          </w:hyperlink>
        </w:p>
        <w:p w:rsidR="00BC2E03" w:rsidRDefault="003E1297">
          <w:pPr>
            <w:pStyle w:val="TJ1"/>
            <w:tabs>
              <w:tab w:val="left" w:pos="480"/>
              <w:tab w:val="right" w:leader="dot" w:pos="8777"/>
            </w:tabs>
            <w:rPr>
              <w:rFonts w:asciiTheme="minorHAnsi" w:eastAsiaTheme="minorEastAsia" w:hAnsiTheme="minorHAnsi" w:cstheme="minorBidi"/>
              <w:noProof/>
              <w:color w:val="auto"/>
              <w:kern w:val="0"/>
              <w:sz w:val="22"/>
              <w:szCs w:val="22"/>
              <w:lang w:eastAsia="hu-HU" w:bidi="ar-SA"/>
            </w:rPr>
          </w:pPr>
          <w:hyperlink w:anchor="_Toc99269809" w:history="1">
            <w:r w:rsidR="00BC2E03" w:rsidRPr="00A2429D">
              <w:rPr>
                <w:rStyle w:val="Hiperhivatkozs"/>
                <w:rFonts w:cs="Times New Roman"/>
                <w:noProof/>
              </w:rPr>
              <w:t>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Bevezetés</w:t>
            </w:r>
            <w:r w:rsidR="00BC2E03">
              <w:rPr>
                <w:noProof/>
                <w:webHidden/>
              </w:rPr>
              <w:tab/>
            </w:r>
            <w:r w:rsidR="00BC2E03">
              <w:rPr>
                <w:noProof/>
                <w:webHidden/>
              </w:rPr>
              <w:fldChar w:fldCharType="begin"/>
            </w:r>
            <w:r w:rsidR="00BC2E03">
              <w:rPr>
                <w:noProof/>
                <w:webHidden/>
              </w:rPr>
              <w:instrText xml:space="preserve"> PAGEREF _Toc99269809 \h </w:instrText>
            </w:r>
            <w:r w:rsidR="00BC2E03">
              <w:rPr>
                <w:noProof/>
                <w:webHidden/>
              </w:rPr>
            </w:r>
            <w:r w:rsidR="00BC2E03">
              <w:rPr>
                <w:noProof/>
                <w:webHidden/>
              </w:rPr>
              <w:fldChar w:fldCharType="separate"/>
            </w:r>
            <w:r w:rsidR="00BC2E03">
              <w:rPr>
                <w:noProof/>
                <w:webHidden/>
              </w:rPr>
              <w:t>8</w:t>
            </w:r>
            <w:r w:rsidR="00BC2E03">
              <w:rPr>
                <w:noProof/>
                <w:webHidden/>
              </w:rPr>
              <w:fldChar w:fldCharType="end"/>
            </w:r>
          </w:hyperlink>
        </w:p>
        <w:p w:rsidR="00BC2E03" w:rsidRDefault="003E1297">
          <w:pPr>
            <w:pStyle w:val="TJ1"/>
            <w:tabs>
              <w:tab w:val="left" w:pos="480"/>
              <w:tab w:val="right" w:leader="dot" w:pos="8777"/>
            </w:tabs>
            <w:rPr>
              <w:rFonts w:asciiTheme="minorHAnsi" w:eastAsiaTheme="minorEastAsia" w:hAnsiTheme="minorHAnsi" w:cstheme="minorBidi"/>
              <w:noProof/>
              <w:color w:val="auto"/>
              <w:kern w:val="0"/>
              <w:sz w:val="22"/>
              <w:szCs w:val="22"/>
              <w:lang w:eastAsia="hu-HU" w:bidi="ar-SA"/>
            </w:rPr>
          </w:pPr>
          <w:hyperlink w:anchor="_Toc99269810" w:history="1">
            <w:r w:rsidR="00BC2E03" w:rsidRPr="00A2429D">
              <w:rPr>
                <w:rStyle w:val="Hiperhivatkozs"/>
                <w:rFonts w:cs="Times New Roman"/>
                <w:noProof/>
              </w:rPr>
              <w:t>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programozási nyelv</w:t>
            </w:r>
            <w:r w:rsidR="00BC2E03">
              <w:rPr>
                <w:noProof/>
                <w:webHidden/>
              </w:rPr>
              <w:tab/>
            </w:r>
            <w:r w:rsidR="00BC2E03">
              <w:rPr>
                <w:noProof/>
                <w:webHidden/>
              </w:rPr>
              <w:fldChar w:fldCharType="begin"/>
            </w:r>
            <w:r w:rsidR="00BC2E03">
              <w:rPr>
                <w:noProof/>
                <w:webHidden/>
              </w:rPr>
              <w:instrText xml:space="preserve"> PAGEREF _Toc99269810 \h </w:instrText>
            </w:r>
            <w:r w:rsidR="00BC2E03">
              <w:rPr>
                <w:noProof/>
                <w:webHidden/>
              </w:rPr>
            </w:r>
            <w:r w:rsidR="00BC2E03">
              <w:rPr>
                <w:noProof/>
                <w:webHidden/>
              </w:rPr>
              <w:fldChar w:fldCharType="separate"/>
            </w:r>
            <w:r w:rsidR="00BC2E03">
              <w:rPr>
                <w:noProof/>
                <w:webHidden/>
              </w:rPr>
              <w:t>9</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1" w:history="1">
            <w:r w:rsidR="00BC2E03" w:rsidRPr="00A2429D">
              <w:rPr>
                <w:rStyle w:val="Hiperhivatkozs"/>
                <w:rFonts w:cs="Times New Roman"/>
                <w:noProof/>
              </w:rPr>
              <w:t>2.1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nyelvek fejlődése</w:t>
            </w:r>
            <w:r w:rsidR="00BC2E03">
              <w:rPr>
                <w:noProof/>
                <w:webHidden/>
              </w:rPr>
              <w:tab/>
            </w:r>
            <w:r w:rsidR="00BC2E03">
              <w:rPr>
                <w:noProof/>
                <w:webHidden/>
              </w:rPr>
              <w:fldChar w:fldCharType="begin"/>
            </w:r>
            <w:r w:rsidR="00BC2E03">
              <w:rPr>
                <w:noProof/>
                <w:webHidden/>
              </w:rPr>
              <w:instrText xml:space="preserve"> PAGEREF _Toc99269811 \h </w:instrText>
            </w:r>
            <w:r w:rsidR="00BC2E03">
              <w:rPr>
                <w:noProof/>
                <w:webHidden/>
              </w:rPr>
            </w:r>
            <w:r w:rsidR="00BC2E03">
              <w:rPr>
                <w:noProof/>
                <w:webHidden/>
              </w:rPr>
              <w:fldChar w:fldCharType="separate"/>
            </w:r>
            <w:r w:rsidR="00BC2E03">
              <w:rPr>
                <w:noProof/>
                <w:webHidden/>
              </w:rPr>
              <w:t>9</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2" w:history="1">
            <w:r w:rsidR="00BC2E03" w:rsidRPr="00A2429D">
              <w:rPr>
                <w:rStyle w:val="Hiperhivatkozs"/>
                <w:rFonts w:cs="Times New Roman"/>
                <w:noProof/>
              </w:rPr>
              <w:t>2.2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programozási nyelvek generációi</w:t>
            </w:r>
            <w:r w:rsidR="00BC2E03">
              <w:rPr>
                <w:noProof/>
                <w:webHidden/>
              </w:rPr>
              <w:tab/>
            </w:r>
            <w:r w:rsidR="00BC2E03">
              <w:rPr>
                <w:noProof/>
                <w:webHidden/>
              </w:rPr>
              <w:fldChar w:fldCharType="begin"/>
            </w:r>
            <w:r w:rsidR="00BC2E03">
              <w:rPr>
                <w:noProof/>
                <w:webHidden/>
              </w:rPr>
              <w:instrText xml:space="preserve"> PAGEREF _Toc99269812 \h </w:instrText>
            </w:r>
            <w:r w:rsidR="00BC2E03">
              <w:rPr>
                <w:noProof/>
                <w:webHidden/>
              </w:rPr>
            </w:r>
            <w:r w:rsidR="00BC2E03">
              <w:rPr>
                <w:noProof/>
                <w:webHidden/>
              </w:rPr>
              <w:fldChar w:fldCharType="separate"/>
            </w:r>
            <w:r w:rsidR="00BC2E03">
              <w:rPr>
                <w:noProof/>
                <w:webHidden/>
              </w:rPr>
              <w:t>9</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3" w:history="1">
            <w:r w:rsidR="00BC2E03" w:rsidRPr="00A2429D">
              <w:rPr>
                <w:rStyle w:val="Hiperhivatkozs"/>
                <w:rFonts w:cs="Times New Roman"/>
                <w:noProof/>
              </w:rPr>
              <w:t>2.3</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Imperatív és Deklaratív nyelvek</w:t>
            </w:r>
            <w:r w:rsidR="00BC2E03">
              <w:rPr>
                <w:noProof/>
                <w:webHidden/>
              </w:rPr>
              <w:tab/>
            </w:r>
            <w:r w:rsidR="00BC2E03">
              <w:rPr>
                <w:noProof/>
                <w:webHidden/>
              </w:rPr>
              <w:fldChar w:fldCharType="begin"/>
            </w:r>
            <w:r w:rsidR="00BC2E03">
              <w:rPr>
                <w:noProof/>
                <w:webHidden/>
              </w:rPr>
              <w:instrText xml:space="preserve"> PAGEREF _Toc99269813 \h </w:instrText>
            </w:r>
            <w:r w:rsidR="00BC2E03">
              <w:rPr>
                <w:noProof/>
                <w:webHidden/>
              </w:rPr>
            </w:r>
            <w:r w:rsidR="00BC2E03">
              <w:rPr>
                <w:noProof/>
                <w:webHidden/>
              </w:rPr>
              <w:fldChar w:fldCharType="separate"/>
            </w:r>
            <w:r w:rsidR="00BC2E03">
              <w:rPr>
                <w:noProof/>
                <w:webHidden/>
              </w:rPr>
              <w:t>11</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4" w:history="1">
            <w:r w:rsidR="00BC2E03" w:rsidRPr="00A2429D">
              <w:rPr>
                <w:rStyle w:val="Hiperhivatkozs"/>
                <w:rFonts w:cs="Times New Roman"/>
                <w:noProof/>
              </w:rPr>
              <w:t>2.4</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Eljárásorientált és Objektumorientált nyelvek</w:t>
            </w:r>
            <w:r w:rsidR="00BC2E03">
              <w:rPr>
                <w:noProof/>
                <w:webHidden/>
              </w:rPr>
              <w:tab/>
            </w:r>
            <w:r w:rsidR="00BC2E03">
              <w:rPr>
                <w:noProof/>
                <w:webHidden/>
              </w:rPr>
              <w:fldChar w:fldCharType="begin"/>
            </w:r>
            <w:r w:rsidR="00BC2E03">
              <w:rPr>
                <w:noProof/>
                <w:webHidden/>
              </w:rPr>
              <w:instrText xml:space="preserve"> PAGEREF _Toc99269814 \h </w:instrText>
            </w:r>
            <w:r w:rsidR="00BC2E03">
              <w:rPr>
                <w:noProof/>
                <w:webHidden/>
              </w:rPr>
            </w:r>
            <w:r w:rsidR="00BC2E03">
              <w:rPr>
                <w:noProof/>
                <w:webHidden/>
              </w:rPr>
              <w:fldChar w:fldCharType="separate"/>
            </w:r>
            <w:r w:rsidR="00BC2E03">
              <w:rPr>
                <w:noProof/>
                <w:webHidden/>
              </w:rPr>
              <w:t>11</w:t>
            </w:r>
            <w:r w:rsidR="00BC2E03">
              <w:rPr>
                <w:noProof/>
                <w:webHidden/>
              </w:rPr>
              <w:fldChar w:fldCharType="end"/>
            </w:r>
          </w:hyperlink>
        </w:p>
        <w:p w:rsidR="00BC2E03" w:rsidRDefault="003E1297">
          <w:pPr>
            <w:pStyle w:val="TJ1"/>
            <w:tabs>
              <w:tab w:val="left" w:pos="480"/>
              <w:tab w:val="right" w:leader="dot" w:pos="8777"/>
            </w:tabs>
            <w:rPr>
              <w:rFonts w:asciiTheme="minorHAnsi" w:eastAsiaTheme="minorEastAsia" w:hAnsiTheme="minorHAnsi" w:cstheme="minorBidi"/>
              <w:noProof/>
              <w:color w:val="auto"/>
              <w:kern w:val="0"/>
              <w:sz w:val="22"/>
              <w:szCs w:val="22"/>
              <w:lang w:eastAsia="hu-HU" w:bidi="ar-SA"/>
            </w:rPr>
          </w:pPr>
          <w:hyperlink w:anchor="_Toc99269815" w:history="1">
            <w:r w:rsidR="00BC2E03" w:rsidRPr="00A2429D">
              <w:rPr>
                <w:rStyle w:val="Hiperhivatkozs"/>
                <w:rFonts w:cs="Times New Roman"/>
                <w:noProof/>
              </w:rPr>
              <w:t>3.</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Python</w:t>
            </w:r>
            <w:r w:rsidR="00BC2E03">
              <w:rPr>
                <w:noProof/>
                <w:webHidden/>
              </w:rPr>
              <w:tab/>
            </w:r>
            <w:r w:rsidR="00BC2E03">
              <w:rPr>
                <w:noProof/>
                <w:webHidden/>
              </w:rPr>
              <w:fldChar w:fldCharType="begin"/>
            </w:r>
            <w:r w:rsidR="00BC2E03">
              <w:rPr>
                <w:noProof/>
                <w:webHidden/>
              </w:rPr>
              <w:instrText xml:space="preserve"> PAGEREF _Toc99269815 \h </w:instrText>
            </w:r>
            <w:r w:rsidR="00BC2E03">
              <w:rPr>
                <w:noProof/>
                <w:webHidden/>
              </w:rPr>
            </w:r>
            <w:r w:rsidR="00BC2E03">
              <w:rPr>
                <w:noProof/>
                <w:webHidden/>
              </w:rPr>
              <w:fldChar w:fldCharType="separate"/>
            </w:r>
            <w:r w:rsidR="00BC2E03">
              <w:rPr>
                <w:noProof/>
                <w:webHidden/>
              </w:rPr>
              <w:t>12</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6" w:history="1">
            <w:r w:rsidR="00BC2E03" w:rsidRPr="00A2429D">
              <w:rPr>
                <w:rStyle w:val="Hiperhivatkozs"/>
                <w:rFonts w:cs="Times New Roman"/>
                <w:noProof/>
              </w:rPr>
              <w:t>3.1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Története</w:t>
            </w:r>
            <w:r w:rsidR="00BC2E03">
              <w:rPr>
                <w:noProof/>
                <w:webHidden/>
              </w:rPr>
              <w:tab/>
            </w:r>
            <w:r w:rsidR="00BC2E03">
              <w:rPr>
                <w:noProof/>
                <w:webHidden/>
              </w:rPr>
              <w:fldChar w:fldCharType="begin"/>
            </w:r>
            <w:r w:rsidR="00BC2E03">
              <w:rPr>
                <w:noProof/>
                <w:webHidden/>
              </w:rPr>
              <w:instrText xml:space="preserve"> PAGEREF _Toc99269816 \h </w:instrText>
            </w:r>
            <w:r w:rsidR="00BC2E03">
              <w:rPr>
                <w:noProof/>
                <w:webHidden/>
              </w:rPr>
            </w:r>
            <w:r w:rsidR="00BC2E03">
              <w:rPr>
                <w:noProof/>
                <w:webHidden/>
              </w:rPr>
              <w:fldChar w:fldCharType="separate"/>
            </w:r>
            <w:r w:rsidR="00BC2E03">
              <w:rPr>
                <w:noProof/>
                <w:webHidden/>
              </w:rPr>
              <w:t>12</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7" w:history="1">
            <w:r w:rsidR="00BC2E03" w:rsidRPr="00A2429D">
              <w:rPr>
                <w:rStyle w:val="Hiperhivatkozs"/>
                <w:rFonts w:cs="Times New Roman"/>
                <w:noProof/>
              </w:rPr>
              <w:t>3.2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Python néhány fontos jellemzője:</w:t>
            </w:r>
            <w:r w:rsidR="00BC2E03">
              <w:rPr>
                <w:noProof/>
                <w:webHidden/>
              </w:rPr>
              <w:tab/>
            </w:r>
            <w:r w:rsidR="00BC2E03">
              <w:rPr>
                <w:noProof/>
                <w:webHidden/>
              </w:rPr>
              <w:fldChar w:fldCharType="begin"/>
            </w:r>
            <w:r w:rsidR="00BC2E03">
              <w:rPr>
                <w:noProof/>
                <w:webHidden/>
              </w:rPr>
              <w:instrText xml:space="preserve"> PAGEREF _Toc99269817 \h </w:instrText>
            </w:r>
            <w:r w:rsidR="00BC2E03">
              <w:rPr>
                <w:noProof/>
                <w:webHidden/>
              </w:rPr>
            </w:r>
            <w:r w:rsidR="00BC2E03">
              <w:rPr>
                <w:noProof/>
                <w:webHidden/>
              </w:rPr>
              <w:fldChar w:fldCharType="separate"/>
            </w:r>
            <w:r w:rsidR="00BC2E03">
              <w:rPr>
                <w:noProof/>
                <w:webHidden/>
              </w:rPr>
              <w:t>13</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8" w:history="1">
            <w:r w:rsidR="00BC2E03" w:rsidRPr="00A2429D">
              <w:rPr>
                <w:rStyle w:val="Hiperhivatkozs"/>
                <w:rFonts w:cs="Times New Roman"/>
                <w:noProof/>
              </w:rPr>
              <w:t>3.3</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További tulajdonságok</w:t>
            </w:r>
            <w:r w:rsidR="00BC2E03">
              <w:rPr>
                <w:noProof/>
                <w:webHidden/>
              </w:rPr>
              <w:tab/>
            </w:r>
            <w:r w:rsidR="00BC2E03">
              <w:rPr>
                <w:noProof/>
                <w:webHidden/>
              </w:rPr>
              <w:fldChar w:fldCharType="begin"/>
            </w:r>
            <w:r w:rsidR="00BC2E03">
              <w:rPr>
                <w:noProof/>
                <w:webHidden/>
              </w:rPr>
              <w:instrText xml:space="preserve"> PAGEREF _Toc99269818 \h </w:instrText>
            </w:r>
            <w:r w:rsidR="00BC2E03">
              <w:rPr>
                <w:noProof/>
                <w:webHidden/>
              </w:rPr>
            </w:r>
            <w:r w:rsidR="00BC2E03">
              <w:rPr>
                <w:noProof/>
                <w:webHidden/>
              </w:rPr>
              <w:fldChar w:fldCharType="separate"/>
            </w:r>
            <w:r w:rsidR="00BC2E03">
              <w:rPr>
                <w:noProof/>
                <w:webHidden/>
              </w:rPr>
              <w:t>14</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19" w:history="1">
            <w:r w:rsidR="00BC2E03" w:rsidRPr="00A2429D">
              <w:rPr>
                <w:rStyle w:val="Hiperhivatkozs"/>
                <w:rFonts w:cs="Times New Roman"/>
                <w:noProof/>
              </w:rPr>
              <w:t>3.4</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Milyen programok írásához jó?</w:t>
            </w:r>
            <w:r w:rsidR="00BC2E03">
              <w:rPr>
                <w:noProof/>
                <w:webHidden/>
              </w:rPr>
              <w:tab/>
            </w:r>
            <w:r w:rsidR="00BC2E03">
              <w:rPr>
                <w:noProof/>
                <w:webHidden/>
              </w:rPr>
              <w:fldChar w:fldCharType="begin"/>
            </w:r>
            <w:r w:rsidR="00BC2E03">
              <w:rPr>
                <w:noProof/>
                <w:webHidden/>
              </w:rPr>
              <w:instrText xml:space="preserve"> PAGEREF _Toc99269819 \h </w:instrText>
            </w:r>
            <w:r w:rsidR="00BC2E03">
              <w:rPr>
                <w:noProof/>
                <w:webHidden/>
              </w:rPr>
            </w:r>
            <w:r w:rsidR="00BC2E03">
              <w:rPr>
                <w:noProof/>
                <w:webHidden/>
              </w:rPr>
              <w:fldChar w:fldCharType="separate"/>
            </w:r>
            <w:r w:rsidR="00BC2E03">
              <w:rPr>
                <w:noProof/>
                <w:webHidden/>
              </w:rPr>
              <w:t>14</w:t>
            </w:r>
            <w:r w:rsidR="00BC2E03">
              <w:rPr>
                <w:noProof/>
                <w:webHidden/>
              </w:rPr>
              <w:fldChar w:fldCharType="end"/>
            </w:r>
          </w:hyperlink>
        </w:p>
        <w:p w:rsidR="00BC2E03" w:rsidRDefault="003E1297">
          <w:pPr>
            <w:pStyle w:val="TJ1"/>
            <w:tabs>
              <w:tab w:val="left" w:pos="480"/>
              <w:tab w:val="right" w:leader="dot" w:pos="8777"/>
            </w:tabs>
            <w:rPr>
              <w:rFonts w:asciiTheme="minorHAnsi" w:eastAsiaTheme="minorEastAsia" w:hAnsiTheme="minorHAnsi" w:cstheme="minorBidi"/>
              <w:noProof/>
              <w:color w:val="auto"/>
              <w:kern w:val="0"/>
              <w:sz w:val="22"/>
              <w:szCs w:val="22"/>
              <w:lang w:eastAsia="hu-HU" w:bidi="ar-SA"/>
            </w:rPr>
          </w:pPr>
          <w:hyperlink w:anchor="_Toc99269820" w:history="1">
            <w:r w:rsidR="00BC2E03" w:rsidRPr="00A2429D">
              <w:rPr>
                <w:rStyle w:val="Hiperhivatkozs"/>
                <w:rFonts w:cs="Times New Roman"/>
                <w:noProof/>
              </w:rPr>
              <w:t>4.</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Gépi látás</w:t>
            </w:r>
            <w:r w:rsidR="00BC2E03">
              <w:rPr>
                <w:noProof/>
                <w:webHidden/>
              </w:rPr>
              <w:tab/>
            </w:r>
            <w:r w:rsidR="00BC2E03">
              <w:rPr>
                <w:noProof/>
                <w:webHidden/>
              </w:rPr>
              <w:fldChar w:fldCharType="begin"/>
            </w:r>
            <w:r w:rsidR="00BC2E03">
              <w:rPr>
                <w:noProof/>
                <w:webHidden/>
              </w:rPr>
              <w:instrText xml:space="preserve"> PAGEREF _Toc99269820 \h </w:instrText>
            </w:r>
            <w:r w:rsidR="00BC2E03">
              <w:rPr>
                <w:noProof/>
                <w:webHidden/>
              </w:rPr>
            </w:r>
            <w:r w:rsidR="00BC2E03">
              <w:rPr>
                <w:noProof/>
                <w:webHidden/>
              </w:rPr>
              <w:fldChar w:fldCharType="separate"/>
            </w:r>
            <w:r w:rsidR="00BC2E03">
              <w:rPr>
                <w:noProof/>
                <w:webHidden/>
              </w:rPr>
              <w:t>16</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21" w:history="1">
            <w:r w:rsidR="00BC2E03" w:rsidRPr="00A2429D">
              <w:rPr>
                <w:rStyle w:val="Hiperhivatkozs"/>
                <w:rFonts w:cs="Times New Roman"/>
                <w:noProof/>
              </w:rPr>
              <w:t>4.1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Alkalmazási területei</w:t>
            </w:r>
            <w:r w:rsidR="00BC2E03">
              <w:rPr>
                <w:noProof/>
                <w:webHidden/>
              </w:rPr>
              <w:tab/>
            </w:r>
            <w:r w:rsidR="00BC2E03">
              <w:rPr>
                <w:noProof/>
                <w:webHidden/>
              </w:rPr>
              <w:fldChar w:fldCharType="begin"/>
            </w:r>
            <w:r w:rsidR="00BC2E03">
              <w:rPr>
                <w:noProof/>
                <w:webHidden/>
              </w:rPr>
              <w:instrText xml:space="preserve"> PAGEREF _Toc99269821 \h </w:instrText>
            </w:r>
            <w:r w:rsidR="00BC2E03">
              <w:rPr>
                <w:noProof/>
                <w:webHidden/>
              </w:rPr>
            </w:r>
            <w:r w:rsidR="00BC2E03">
              <w:rPr>
                <w:noProof/>
                <w:webHidden/>
              </w:rPr>
              <w:fldChar w:fldCharType="separate"/>
            </w:r>
            <w:r w:rsidR="00BC2E03">
              <w:rPr>
                <w:noProof/>
                <w:webHidden/>
              </w:rPr>
              <w:t>16</w:t>
            </w:r>
            <w:r w:rsidR="00BC2E03">
              <w:rPr>
                <w:noProof/>
                <w:webHidden/>
              </w:rPr>
              <w:fldChar w:fldCharType="end"/>
            </w:r>
          </w:hyperlink>
        </w:p>
        <w:p w:rsidR="00BC2E03" w:rsidRDefault="003E1297">
          <w:pPr>
            <w:pStyle w:val="TJ1"/>
            <w:tabs>
              <w:tab w:val="left" w:pos="480"/>
              <w:tab w:val="right" w:leader="dot" w:pos="8777"/>
            </w:tabs>
            <w:rPr>
              <w:rFonts w:asciiTheme="minorHAnsi" w:eastAsiaTheme="minorEastAsia" w:hAnsiTheme="minorHAnsi" w:cstheme="minorBidi"/>
              <w:noProof/>
              <w:color w:val="auto"/>
              <w:kern w:val="0"/>
              <w:sz w:val="22"/>
              <w:szCs w:val="22"/>
              <w:lang w:eastAsia="hu-HU" w:bidi="ar-SA"/>
            </w:rPr>
          </w:pPr>
          <w:hyperlink w:anchor="_Toc99269822" w:history="1">
            <w:r w:rsidR="00BC2E03" w:rsidRPr="00A2429D">
              <w:rPr>
                <w:rStyle w:val="Hiperhivatkozs"/>
                <w:rFonts w:cs="Times New Roman"/>
                <w:noProof/>
              </w:rPr>
              <w:t>5.</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program megtervezése</w:t>
            </w:r>
            <w:r w:rsidR="00BC2E03">
              <w:rPr>
                <w:noProof/>
                <w:webHidden/>
              </w:rPr>
              <w:tab/>
            </w:r>
            <w:r w:rsidR="00BC2E03">
              <w:rPr>
                <w:noProof/>
                <w:webHidden/>
              </w:rPr>
              <w:fldChar w:fldCharType="begin"/>
            </w:r>
            <w:r w:rsidR="00BC2E03">
              <w:rPr>
                <w:noProof/>
                <w:webHidden/>
              </w:rPr>
              <w:instrText xml:space="preserve"> PAGEREF _Toc99269822 \h </w:instrText>
            </w:r>
            <w:r w:rsidR="00BC2E03">
              <w:rPr>
                <w:noProof/>
                <w:webHidden/>
              </w:rPr>
            </w:r>
            <w:r w:rsidR="00BC2E03">
              <w:rPr>
                <w:noProof/>
                <w:webHidden/>
              </w:rPr>
              <w:fldChar w:fldCharType="separate"/>
            </w:r>
            <w:r w:rsidR="00BC2E03">
              <w:rPr>
                <w:noProof/>
                <w:webHidden/>
              </w:rPr>
              <w:t>18</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23" w:history="1">
            <w:r w:rsidR="00BC2E03" w:rsidRPr="00A2429D">
              <w:rPr>
                <w:rStyle w:val="Hiperhivatkozs"/>
                <w:rFonts w:cs="Times New Roman"/>
                <w:noProof/>
              </w:rPr>
              <w:t>5.1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Kép előfeldolgozása</w:t>
            </w:r>
            <w:r w:rsidR="00BC2E03">
              <w:rPr>
                <w:noProof/>
                <w:webHidden/>
              </w:rPr>
              <w:tab/>
            </w:r>
            <w:r w:rsidR="00BC2E03">
              <w:rPr>
                <w:noProof/>
                <w:webHidden/>
              </w:rPr>
              <w:fldChar w:fldCharType="begin"/>
            </w:r>
            <w:r w:rsidR="00BC2E03">
              <w:rPr>
                <w:noProof/>
                <w:webHidden/>
              </w:rPr>
              <w:instrText xml:space="preserve"> PAGEREF _Toc99269823 \h </w:instrText>
            </w:r>
            <w:r w:rsidR="00BC2E03">
              <w:rPr>
                <w:noProof/>
                <w:webHidden/>
              </w:rPr>
            </w:r>
            <w:r w:rsidR="00BC2E03">
              <w:rPr>
                <w:noProof/>
                <w:webHidden/>
              </w:rPr>
              <w:fldChar w:fldCharType="separate"/>
            </w:r>
            <w:r w:rsidR="00BC2E03">
              <w:rPr>
                <w:noProof/>
                <w:webHidden/>
              </w:rPr>
              <w:t>19</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24" w:history="1">
            <w:r w:rsidR="00BC2E03" w:rsidRPr="00A2429D">
              <w:rPr>
                <w:rStyle w:val="Hiperhivatkozs"/>
                <w:rFonts w:cs="Times New Roman"/>
                <w:noProof/>
              </w:rPr>
              <w:t>5.2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Vonalkeresés</w:t>
            </w:r>
            <w:r w:rsidR="00BC2E03">
              <w:rPr>
                <w:noProof/>
                <w:webHidden/>
              </w:rPr>
              <w:tab/>
            </w:r>
            <w:r w:rsidR="00BC2E03">
              <w:rPr>
                <w:noProof/>
                <w:webHidden/>
              </w:rPr>
              <w:fldChar w:fldCharType="begin"/>
            </w:r>
            <w:r w:rsidR="00BC2E03">
              <w:rPr>
                <w:noProof/>
                <w:webHidden/>
              </w:rPr>
              <w:instrText xml:space="preserve"> PAGEREF _Toc99269824 \h </w:instrText>
            </w:r>
            <w:r w:rsidR="00BC2E03">
              <w:rPr>
                <w:noProof/>
                <w:webHidden/>
              </w:rPr>
            </w:r>
            <w:r w:rsidR="00BC2E03">
              <w:rPr>
                <w:noProof/>
                <w:webHidden/>
              </w:rPr>
              <w:fldChar w:fldCharType="separate"/>
            </w:r>
            <w:r w:rsidR="00BC2E03">
              <w:rPr>
                <w:noProof/>
                <w:webHidden/>
              </w:rPr>
              <w:t>21</w:t>
            </w:r>
            <w:r w:rsidR="00BC2E03">
              <w:rPr>
                <w:noProof/>
                <w:webHidden/>
              </w:rPr>
              <w:fldChar w:fldCharType="end"/>
            </w:r>
          </w:hyperlink>
        </w:p>
        <w:p w:rsidR="00BC2E03" w:rsidRDefault="003E1297">
          <w:pPr>
            <w:pStyle w:val="TJ3"/>
            <w:tabs>
              <w:tab w:val="left" w:pos="1320"/>
              <w:tab w:val="right" w:leader="dot" w:pos="8777"/>
            </w:tabs>
            <w:rPr>
              <w:rFonts w:asciiTheme="minorHAnsi" w:eastAsiaTheme="minorEastAsia" w:hAnsiTheme="minorHAnsi" w:cstheme="minorBidi"/>
              <w:noProof/>
              <w:color w:val="auto"/>
              <w:kern w:val="0"/>
              <w:sz w:val="22"/>
              <w:szCs w:val="22"/>
              <w:lang w:eastAsia="hu-HU" w:bidi="ar-SA"/>
            </w:rPr>
          </w:pPr>
          <w:hyperlink w:anchor="_Toc99269825" w:history="1">
            <w:r w:rsidR="00BC2E03" w:rsidRPr="00A2429D">
              <w:rPr>
                <w:rStyle w:val="Hiperhivatkozs"/>
                <w:rFonts w:cs="Times New Roman"/>
                <w:noProof/>
              </w:rPr>
              <w:t>5.2.1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Hough Line Transform</w:t>
            </w:r>
            <w:r w:rsidR="00BC2E03">
              <w:rPr>
                <w:noProof/>
                <w:webHidden/>
              </w:rPr>
              <w:tab/>
            </w:r>
            <w:r w:rsidR="00BC2E03">
              <w:rPr>
                <w:noProof/>
                <w:webHidden/>
              </w:rPr>
              <w:fldChar w:fldCharType="begin"/>
            </w:r>
            <w:r w:rsidR="00BC2E03">
              <w:rPr>
                <w:noProof/>
                <w:webHidden/>
              </w:rPr>
              <w:instrText xml:space="preserve"> PAGEREF _Toc99269825 \h </w:instrText>
            </w:r>
            <w:r w:rsidR="00BC2E03">
              <w:rPr>
                <w:noProof/>
                <w:webHidden/>
              </w:rPr>
            </w:r>
            <w:r w:rsidR="00BC2E03">
              <w:rPr>
                <w:noProof/>
                <w:webHidden/>
              </w:rPr>
              <w:fldChar w:fldCharType="separate"/>
            </w:r>
            <w:r w:rsidR="00BC2E03">
              <w:rPr>
                <w:noProof/>
                <w:webHidden/>
              </w:rPr>
              <w:t>21</w:t>
            </w:r>
            <w:r w:rsidR="00BC2E03">
              <w:rPr>
                <w:noProof/>
                <w:webHidden/>
              </w:rPr>
              <w:fldChar w:fldCharType="end"/>
            </w:r>
          </w:hyperlink>
        </w:p>
        <w:p w:rsidR="00BC2E03" w:rsidRDefault="003E1297">
          <w:pPr>
            <w:pStyle w:val="TJ3"/>
            <w:tabs>
              <w:tab w:val="left" w:pos="1320"/>
              <w:tab w:val="right" w:leader="dot" w:pos="8777"/>
            </w:tabs>
            <w:rPr>
              <w:rFonts w:asciiTheme="minorHAnsi" w:eastAsiaTheme="minorEastAsia" w:hAnsiTheme="minorHAnsi" w:cstheme="minorBidi"/>
              <w:noProof/>
              <w:color w:val="auto"/>
              <w:kern w:val="0"/>
              <w:sz w:val="22"/>
              <w:szCs w:val="22"/>
              <w:lang w:eastAsia="hu-HU" w:bidi="ar-SA"/>
            </w:rPr>
          </w:pPr>
          <w:hyperlink w:anchor="_Toc99269826" w:history="1">
            <w:r w:rsidR="00BC2E03" w:rsidRPr="00A2429D">
              <w:rPr>
                <w:rStyle w:val="Hiperhivatkozs"/>
                <w:rFonts w:cs="Times New Roman"/>
                <w:noProof/>
              </w:rPr>
              <w:t>5.2.2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Probabilistic Hough Transform</w:t>
            </w:r>
            <w:r w:rsidR="00BC2E03">
              <w:rPr>
                <w:noProof/>
                <w:webHidden/>
              </w:rPr>
              <w:tab/>
            </w:r>
            <w:r w:rsidR="00BC2E03">
              <w:rPr>
                <w:noProof/>
                <w:webHidden/>
              </w:rPr>
              <w:fldChar w:fldCharType="begin"/>
            </w:r>
            <w:r w:rsidR="00BC2E03">
              <w:rPr>
                <w:noProof/>
                <w:webHidden/>
              </w:rPr>
              <w:instrText xml:space="preserve"> PAGEREF _Toc99269826 \h </w:instrText>
            </w:r>
            <w:r w:rsidR="00BC2E03">
              <w:rPr>
                <w:noProof/>
                <w:webHidden/>
              </w:rPr>
            </w:r>
            <w:r w:rsidR="00BC2E03">
              <w:rPr>
                <w:noProof/>
                <w:webHidden/>
              </w:rPr>
              <w:fldChar w:fldCharType="separate"/>
            </w:r>
            <w:r w:rsidR="00BC2E03">
              <w:rPr>
                <w:noProof/>
                <w:webHidden/>
              </w:rPr>
              <w:t>23</w:t>
            </w:r>
            <w:r w:rsidR="00BC2E03">
              <w:rPr>
                <w:noProof/>
                <w:webHidden/>
              </w:rPr>
              <w:fldChar w:fldCharType="end"/>
            </w:r>
          </w:hyperlink>
        </w:p>
        <w:p w:rsidR="00BC2E03" w:rsidRDefault="003E1297">
          <w:pPr>
            <w:pStyle w:val="TJ3"/>
            <w:tabs>
              <w:tab w:val="left" w:pos="1320"/>
              <w:tab w:val="right" w:leader="dot" w:pos="8777"/>
            </w:tabs>
            <w:rPr>
              <w:rFonts w:asciiTheme="minorHAnsi" w:eastAsiaTheme="minorEastAsia" w:hAnsiTheme="minorHAnsi" w:cstheme="minorBidi"/>
              <w:noProof/>
              <w:color w:val="auto"/>
              <w:kern w:val="0"/>
              <w:sz w:val="22"/>
              <w:szCs w:val="22"/>
              <w:lang w:eastAsia="hu-HU" w:bidi="ar-SA"/>
            </w:rPr>
          </w:pPr>
          <w:hyperlink w:anchor="_Toc99269827" w:history="1">
            <w:r w:rsidR="00BC2E03" w:rsidRPr="00A2429D">
              <w:rPr>
                <w:rStyle w:val="Hiperhivatkozs"/>
                <w:rFonts w:cs="Times New Roman"/>
                <w:noProof/>
              </w:rPr>
              <w:t>5.2.3</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Morfológiai műveletek</w:t>
            </w:r>
            <w:r w:rsidR="00BC2E03">
              <w:rPr>
                <w:noProof/>
                <w:webHidden/>
              </w:rPr>
              <w:tab/>
            </w:r>
            <w:r w:rsidR="00BC2E03">
              <w:rPr>
                <w:noProof/>
                <w:webHidden/>
              </w:rPr>
              <w:fldChar w:fldCharType="begin"/>
            </w:r>
            <w:r w:rsidR="00BC2E03">
              <w:rPr>
                <w:noProof/>
                <w:webHidden/>
              </w:rPr>
              <w:instrText xml:space="preserve"> PAGEREF _Toc99269827 \h </w:instrText>
            </w:r>
            <w:r w:rsidR="00BC2E03">
              <w:rPr>
                <w:noProof/>
                <w:webHidden/>
              </w:rPr>
            </w:r>
            <w:r w:rsidR="00BC2E03">
              <w:rPr>
                <w:noProof/>
                <w:webHidden/>
              </w:rPr>
              <w:fldChar w:fldCharType="separate"/>
            </w:r>
            <w:r w:rsidR="00BC2E03">
              <w:rPr>
                <w:noProof/>
                <w:webHidden/>
              </w:rPr>
              <w:t>25</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28" w:history="1">
            <w:r w:rsidR="00BC2E03" w:rsidRPr="00A2429D">
              <w:rPr>
                <w:rStyle w:val="Hiperhivatkozs"/>
                <w:rFonts w:cs="Times New Roman"/>
                <w:noProof/>
              </w:rPr>
              <w:t>5.3</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Kontúrkeresés</w:t>
            </w:r>
            <w:r w:rsidR="00BC2E03">
              <w:rPr>
                <w:noProof/>
                <w:webHidden/>
              </w:rPr>
              <w:tab/>
            </w:r>
            <w:r w:rsidR="00BC2E03">
              <w:rPr>
                <w:noProof/>
                <w:webHidden/>
              </w:rPr>
              <w:fldChar w:fldCharType="begin"/>
            </w:r>
            <w:r w:rsidR="00BC2E03">
              <w:rPr>
                <w:noProof/>
                <w:webHidden/>
              </w:rPr>
              <w:instrText xml:space="preserve"> PAGEREF _Toc99269828 \h </w:instrText>
            </w:r>
            <w:r w:rsidR="00BC2E03">
              <w:rPr>
                <w:noProof/>
                <w:webHidden/>
              </w:rPr>
            </w:r>
            <w:r w:rsidR="00BC2E03">
              <w:rPr>
                <w:noProof/>
                <w:webHidden/>
              </w:rPr>
              <w:fldChar w:fldCharType="separate"/>
            </w:r>
            <w:r w:rsidR="00BC2E03">
              <w:rPr>
                <w:noProof/>
                <w:webHidden/>
              </w:rPr>
              <w:t>31</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29" w:history="1">
            <w:r w:rsidR="00BC2E03" w:rsidRPr="00A2429D">
              <w:rPr>
                <w:rStyle w:val="Hiperhivatkozs"/>
                <w:rFonts w:cs="Times New Roman"/>
                <w:noProof/>
              </w:rPr>
              <w:t>5.4</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Konvolúciós neurális hálózat</w:t>
            </w:r>
            <w:r w:rsidR="00BC2E03">
              <w:rPr>
                <w:noProof/>
                <w:webHidden/>
              </w:rPr>
              <w:tab/>
            </w:r>
            <w:r w:rsidR="00BC2E03">
              <w:rPr>
                <w:noProof/>
                <w:webHidden/>
              </w:rPr>
              <w:fldChar w:fldCharType="begin"/>
            </w:r>
            <w:r w:rsidR="00BC2E03">
              <w:rPr>
                <w:noProof/>
                <w:webHidden/>
              </w:rPr>
              <w:instrText xml:space="preserve"> PAGEREF _Toc99269829 \h </w:instrText>
            </w:r>
            <w:r w:rsidR="00BC2E03">
              <w:rPr>
                <w:noProof/>
                <w:webHidden/>
              </w:rPr>
            </w:r>
            <w:r w:rsidR="00BC2E03">
              <w:rPr>
                <w:noProof/>
                <w:webHidden/>
              </w:rPr>
              <w:fldChar w:fldCharType="separate"/>
            </w:r>
            <w:r w:rsidR="00BC2E03">
              <w:rPr>
                <w:noProof/>
                <w:webHidden/>
              </w:rPr>
              <w:t>33</w:t>
            </w:r>
            <w:r w:rsidR="00BC2E03">
              <w:rPr>
                <w:noProof/>
                <w:webHidden/>
              </w:rPr>
              <w:fldChar w:fldCharType="end"/>
            </w:r>
          </w:hyperlink>
        </w:p>
        <w:p w:rsidR="00BC2E03" w:rsidRDefault="003E1297">
          <w:pPr>
            <w:pStyle w:val="TJ3"/>
            <w:tabs>
              <w:tab w:val="left" w:pos="1320"/>
              <w:tab w:val="right" w:leader="dot" w:pos="8777"/>
            </w:tabs>
            <w:rPr>
              <w:rFonts w:asciiTheme="minorHAnsi" w:eastAsiaTheme="minorEastAsia" w:hAnsiTheme="minorHAnsi" w:cstheme="minorBidi"/>
              <w:noProof/>
              <w:color w:val="auto"/>
              <w:kern w:val="0"/>
              <w:sz w:val="22"/>
              <w:szCs w:val="22"/>
              <w:lang w:eastAsia="hu-HU" w:bidi="ar-SA"/>
            </w:rPr>
          </w:pPr>
          <w:hyperlink w:anchor="_Toc99269830" w:history="1">
            <w:r w:rsidR="00BC2E03" w:rsidRPr="00A2429D">
              <w:rPr>
                <w:rStyle w:val="Hiperhivatkozs"/>
                <w:rFonts w:cs="Times New Roman"/>
                <w:noProof/>
              </w:rPr>
              <w:t>5.4.1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hagyományos CNN szerkezete</w:t>
            </w:r>
            <w:r w:rsidR="00BC2E03">
              <w:rPr>
                <w:noProof/>
                <w:webHidden/>
              </w:rPr>
              <w:tab/>
            </w:r>
            <w:r w:rsidR="00BC2E03">
              <w:rPr>
                <w:noProof/>
                <w:webHidden/>
              </w:rPr>
              <w:fldChar w:fldCharType="begin"/>
            </w:r>
            <w:r w:rsidR="00BC2E03">
              <w:rPr>
                <w:noProof/>
                <w:webHidden/>
              </w:rPr>
              <w:instrText xml:space="preserve"> PAGEREF _Toc99269830 \h </w:instrText>
            </w:r>
            <w:r w:rsidR="00BC2E03">
              <w:rPr>
                <w:noProof/>
                <w:webHidden/>
              </w:rPr>
            </w:r>
            <w:r w:rsidR="00BC2E03">
              <w:rPr>
                <w:noProof/>
                <w:webHidden/>
              </w:rPr>
              <w:fldChar w:fldCharType="separate"/>
            </w:r>
            <w:r w:rsidR="00BC2E03">
              <w:rPr>
                <w:noProof/>
                <w:webHidden/>
              </w:rPr>
              <w:t>35</w:t>
            </w:r>
            <w:r w:rsidR="00BC2E03">
              <w:rPr>
                <w:noProof/>
                <w:webHidden/>
              </w:rPr>
              <w:fldChar w:fldCharType="end"/>
            </w:r>
          </w:hyperlink>
        </w:p>
        <w:p w:rsidR="00BC2E03" w:rsidRDefault="003E1297">
          <w:pPr>
            <w:pStyle w:val="TJ3"/>
            <w:tabs>
              <w:tab w:val="left" w:pos="1320"/>
              <w:tab w:val="right" w:leader="dot" w:pos="8777"/>
            </w:tabs>
            <w:rPr>
              <w:rFonts w:asciiTheme="minorHAnsi" w:eastAsiaTheme="minorEastAsia" w:hAnsiTheme="minorHAnsi" w:cstheme="minorBidi"/>
              <w:noProof/>
              <w:color w:val="auto"/>
              <w:kern w:val="0"/>
              <w:sz w:val="22"/>
              <w:szCs w:val="22"/>
              <w:lang w:eastAsia="hu-HU" w:bidi="ar-SA"/>
            </w:rPr>
          </w:pPr>
          <w:hyperlink w:anchor="_Toc99269831" w:history="1">
            <w:r w:rsidR="00BC2E03" w:rsidRPr="00A2429D">
              <w:rPr>
                <w:rStyle w:val="Hiperhivatkozs"/>
                <w:rFonts w:cs="Times New Roman"/>
                <w:noProof/>
              </w:rPr>
              <w:t>5.4.2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Objektum felismerés a CNN használatával</w:t>
            </w:r>
            <w:r w:rsidR="00BC2E03">
              <w:rPr>
                <w:noProof/>
                <w:webHidden/>
              </w:rPr>
              <w:tab/>
            </w:r>
            <w:r w:rsidR="00BC2E03">
              <w:rPr>
                <w:noProof/>
                <w:webHidden/>
              </w:rPr>
              <w:fldChar w:fldCharType="begin"/>
            </w:r>
            <w:r w:rsidR="00BC2E03">
              <w:rPr>
                <w:noProof/>
                <w:webHidden/>
              </w:rPr>
              <w:instrText xml:space="preserve"> PAGEREF _Toc99269831 \h </w:instrText>
            </w:r>
            <w:r w:rsidR="00BC2E03">
              <w:rPr>
                <w:noProof/>
                <w:webHidden/>
              </w:rPr>
            </w:r>
            <w:r w:rsidR="00BC2E03">
              <w:rPr>
                <w:noProof/>
                <w:webHidden/>
              </w:rPr>
              <w:fldChar w:fldCharType="separate"/>
            </w:r>
            <w:r w:rsidR="00BC2E03">
              <w:rPr>
                <w:noProof/>
                <w:webHidden/>
              </w:rPr>
              <w:t>36</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2" w:history="1">
            <w:r w:rsidR="00BC2E03" w:rsidRPr="00A2429D">
              <w:rPr>
                <w:rStyle w:val="Hiperhivatkozs"/>
                <w:rFonts w:cs="Times New Roman"/>
                <w:noProof/>
              </w:rPr>
              <w:t>5.5</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Régiókon alapuló konvolúciós neurális hálózat</w:t>
            </w:r>
            <w:r w:rsidR="00BC2E03">
              <w:rPr>
                <w:noProof/>
                <w:webHidden/>
              </w:rPr>
              <w:tab/>
            </w:r>
            <w:r w:rsidR="00BC2E03">
              <w:rPr>
                <w:noProof/>
                <w:webHidden/>
              </w:rPr>
              <w:fldChar w:fldCharType="begin"/>
            </w:r>
            <w:r w:rsidR="00BC2E03">
              <w:rPr>
                <w:noProof/>
                <w:webHidden/>
              </w:rPr>
              <w:instrText xml:space="preserve"> PAGEREF _Toc99269832 \h </w:instrText>
            </w:r>
            <w:r w:rsidR="00BC2E03">
              <w:rPr>
                <w:noProof/>
                <w:webHidden/>
              </w:rPr>
            </w:r>
            <w:r w:rsidR="00BC2E03">
              <w:rPr>
                <w:noProof/>
                <w:webHidden/>
              </w:rPr>
              <w:fldChar w:fldCharType="separate"/>
            </w:r>
            <w:r w:rsidR="00BC2E03">
              <w:rPr>
                <w:noProof/>
                <w:webHidden/>
              </w:rPr>
              <w:t>37</w:t>
            </w:r>
            <w:r w:rsidR="00BC2E03">
              <w:rPr>
                <w:noProof/>
                <w:webHidden/>
              </w:rPr>
              <w:fldChar w:fldCharType="end"/>
            </w:r>
          </w:hyperlink>
        </w:p>
        <w:p w:rsidR="00BC2E03" w:rsidRDefault="003E1297">
          <w:pPr>
            <w:pStyle w:val="TJ1"/>
            <w:tabs>
              <w:tab w:val="left" w:pos="480"/>
              <w:tab w:val="right" w:leader="dot" w:pos="8777"/>
            </w:tabs>
            <w:rPr>
              <w:rFonts w:asciiTheme="minorHAnsi" w:eastAsiaTheme="minorEastAsia" w:hAnsiTheme="minorHAnsi" w:cstheme="minorBidi"/>
              <w:noProof/>
              <w:color w:val="auto"/>
              <w:kern w:val="0"/>
              <w:sz w:val="22"/>
              <w:szCs w:val="22"/>
              <w:lang w:eastAsia="hu-HU" w:bidi="ar-SA"/>
            </w:rPr>
          </w:pPr>
          <w:hyperlink w:anchor="_Toc99269833" w:history="1">
            <w:r w:rsidR="00BC2E03" w:rsidRPr="00A2429D">
              <w:rPr>
                <w:rStyle w:val="Hiperhivatkozs"/>
                <w:rFonts w:cs="Times New Roman"/>
                <w:noProof/>
              </w:rPr>
              <w:t>6.</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 program megvalósítása</w:t>
            </w:r>
            <w:r w:rsidR="00BC2E03">
              <w:rPr>
                <w:noProof/>
                <w:webHidden/>
              </w:rPr>
              <w:tab/>
            </w:r>
            <w:r w:rsidR="00BC2E03">
              <w:rPr>
                <w:noProof/>
                <w:webHidden/>
              </w:rPr>
              <w:fldChar w:fldCharType="begin"/>
            </w:r>
            <w:r w:rsidR="00BC2E03">
              <w:rPr>
                <w:noProof/>
                <w:webHidden/>
              </w:rPr>
              <w:instrText xml:space="preserve"> PAGEREF _Toc99269833 \h </w:instrText>
            </w:r>
            <w:r w:rsidR="00BC2E03">
              <w:rPr>
                <w:noProof/>
                <w:webHidden/>
              </w:rPr>
            </w:r>
            <w:r w:rsidR="00BC2E03">
              <w:rPr>
                <w:noProof/>
                <w:webHidden/>
              </w:rPr>
              <w:fldChar w:fldCharType="separate"/>
            </w:r>
            <w:r w:rsidR="00BC2E03">
              <w:rPr>
                <w:noProof/>
                <w:webHidden/>
              </w:rPr>
              <w:t>39</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4" w:history="1">
            <w:r w:rsidR="00BC2E03" w:rsidRPr="00A2429D">
              <w:rPr>
                <w:rStyle w:val="Hiperhivatkozs"/>
                <w:rFonts w:cs="Times New Roman"/>
                <w:noProof/>
              </w:rPr>
              <w:t>6.1</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Előkészületek</w:t>
            </w:r>
            <w:r w:rsidR="00BC2E03">
              <w:rPr>
                <w:noProof/>
                <w:webHidden/>
              </w:rPr>
              <w:tab/>
            </w:r>
            <w:r w:rsidR="00BC2E03">
              <w:rPr>
                <w:noProof/>
                <w:webHidden/>
              </w:rPr>
              <w:fldChar w:fldCharType="begin"/>
            </w:r>
            <w:r w:rsidR="00BC2E03">
              <w:rPr>
                <w:noProof/>
                <w:webHidden/>
              </w:rPr>
              <w:instrText xml:space="preserve"> PAGEREF _Toc99269834 \h </w:instrText>
            </w:r>
            <w:r w:rsidR="00BC2E03">
              <w:rPr>
                <w:noProof/>
                <w:webHidden/>
              </w:rPr>
            </w:r>
            <w:r w:rsidR="00BC2E03">
              <w:rPr>
                <w:noProof/>
                <w:webHidden/>
              </w:rPr>
              <w:fldChar w:fldCharType="separate"/>
            </w:r>
            <w:r w:rsidR="00BC2E03">
              <w:rPr>
                <w:noProof/>
                <w:webHidden/>
              </w:rPr>
              <w:t>40</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5" w:history="1">
            <w:r w:rsidR="00BC2E03" w:rsidRPr="00A2429D">
              <w:rPr>
                <w:rStyle w:val="Hiperhivatkozs"/>
                <w:rFonts w:cs="Times New Roman"/>
                <w:noProof/>
              </w:rPr>
              <w:t>6.2</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Küszöbérték</w:t>
            </w:r>
            <w:r w:rsidR="00BC2E03">
              <w:rPr>
                <w:noProof/>
                <w:webHidden/>
              </w:rPr>
              <w:tab/>
            </w:r>
            <w:r w:rsidR="00BC2E03">
              <w:rPr>
                <w:noProof/>
                <w:webHidden/>
              </w:rPr>
              <w:fldChar w:fldCharType="begin"/>
            </w:r>
            <w:r w:rsidR="00BC2E03">
              <w:rPr>
                <w:noProof/>
                <w:webHidden/>
              </w:rPr>
              <w:instrText xml:space="preserve"> PAGEREF _Toc99269835 \h </w:instrText>
            </w:r>
            <w:r w:rsidR="00BC2E03">
              <w:rPr>
                <w:noProof/>
                <w:webHidden/>
              </w:rPr>
            </w:r>
            <w:r w:rsidR="00BC2E03">
              <w:rPr>
                <w:noProof/>
                <w:webHidden/>
              </w:rPr>
              <w:fldChar w:fldCharType="separate"/>
            </w:r>
            <w:r w:rsidR="00BC2E03">
              <w:rPr>
                <w:noProof/>
                <w:webHidden/>
              </w:rPr>
              <w:t>40</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6" w:history="1">
            <w:r w:rsidR="00BC2E03" w:rsidRPr="00A2429D">
              <w:rPr>
                <w:rStyle w:val="Hiperhivatkozs"/>
                <w:rFonts w:cs="Times New Roman"/>
                <w:noProof/>
              </w:rPr>
              <w:t>6.3</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Kottavonalak megkeresése</w:t>
            </w:r>
            <w:r w:rsidR="00BC2E03">
              <w:rPr>
                <w:noProof/>
                <w:webHidden/>
              </w:rPr>
              <w:tab/>
            </w:r>
            <w:r w:rsidR="00BC2E03">
              <w:rPr>
                <w:noProof/>
                <w:webHidden/>
              </w:rPr>
              <w:fldChar w:fldCharType="begin"/>
            </w:r>
            <w:r w:rsidR="00BC2E03">
              <w:rPr>
                <w:noProof/>
                <w:webHidden/>
              </w:rPr>
              <w:instrText xml:space="preserve"> PAGEREF _Toc99269836 \h </w:instrText>
            </w:r>
            <w:r w:rsidR="00BC2E03">
              <w:rPr>
                <w:noProof/>
                <w:webHidden/>
              </w:rPr>
            </w:r>
            <w:r w:rsidR="00BC2E03">
              <w:rPr>
                <w:noProof/>
                <w:webHidden/>
              </w:rPr>
              <w:fldChar w:fldCharType="separate"/>
            </w:r>
            <w:r w:rsidR="00BC2E03">
              <w:rPr>
                <w:noProof/>
                <w:webHidden/>
              </w:rPr>
              <w:t>40</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7" w:history="1">
            <w:r w:rsidR="00BC2E03" w:rsidRPr="00A2429D">
              <w:rPr>
                <w:rStyle w:val="Hiperhivatkozs"/>
                <w:rFonts w:cs="Times New Roman"/>
                <w:noProof/>
              </w:rPr>
              <w:t>6.4</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Kottavonalak kitörlése</w:t>
            </w:r>
            <w:r w:rsidR="00BC2E03">
              <w:rPr>
                <w:noProof/>
                <w:webHidden/>
              </w:rPr>
              <w:tab/>
            </w:r>
            <w:r w:rsidR="00BC2E03">
              <w:rPr>
                <w:noProof/>
                <w:webHidden/>
              </w:rPr>
              <w:fldChar w:fldCharType="begin"/>
            </w:r>
            <w:r w:rsidR="00BC2E03">
              <w:rPr>
                <w:noProof/>
                <w:webHidden/>
              </w:rPr>
              <w:instrText xml:space="preserve"> PAGEREF _Toc99269837 \h </w:instrText>
            </w:r>
            <w:r w:rsidR="00BC2E03">
              <w:rPr>
                <w:noProof/>
                <w:webHidden/>
              </w:rPr>
            </w:r>
            <w:r w:rsidR="00BC2E03">
              <w:rPr>
                <w:noProof/>
                <w:webHidden/>
              </w:rPr>
              <w:fldChar w:fldCharType="separate"/>
            </w:r>
            <w:r w:rsidR="00BC2E03">
              <w:rPr>
                <w:noProof/>
                <w:webHidden/>
              </w:rPr>
              <w:t>42</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8" w:history="1">
            <w:r w:rsidR="00BC2E03" w:rsidRPr="00A2429D">
              <w:rPr>
                <w:rStyle w:val="Hiperhivatkozs"/>
                <w:rFonts w:cs="Times New Roman"/>
                <w:noProof/>
              </w:rPr>
              <w:t>6.5</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Alakzatok kontúrjainak megkeresése és megjelölése</w:t>
            </w:r>
            <w:r w:rsidR="00BC2E03">
              <w:rPr>
                <w:noProof/>
                <w:webHidden/>
              </w:rPr>
              <w:tab/>
            </w:r>
            <w:r w:rsidR="00BC2E03">
              <w:rPr>
                <w:noProof/>
                <w:webHidden/>
              </w:rPr>
              <w:fldChar w:fldCharType="begin"/>
            </w:r>
            <w:r w:rsidR="00BC2E03">
              <w:rPr>
                <w:noProof/>
                <w:webHidden/>
              </w:rPr>
              <w:instrText xml:space="preserve"> PAGEREF _Toc99269838 \h </w:instrText>
            </w:r>
            <w:r w:rsidR="00BC2E03">
              <w:rPr>
                <w:noProof/>
                <w:webHidden/>
              </w:rPr>
            </w:r>
            <w:r w:rsidR="00BC2E03">
              <w:rPr>
                <w:noProof/>
                <w:webHidden/>
              </w:rPr>
              <w:fldChar w:fldCharType="separate"/>
            </w:r>
            <w:r w:rsidR="00BC2E03">
              <w:rPr>
                <w:noProof/>
                <w:webHidden/>
              </w:rPr>
              <w:t>43</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39" w:history="1">
            <w:r w:rsidR="00BC2E03" w:rsidRPr="00A2429D">
              <w:rPr>
                <w:rStyle w:val="Hiperhivatkozs"/>
                <w:rFonts w:cs="Times New Roman"/>
                <w:noProof/>
              </w:rPr>
              <w:t>6.6</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Alakzatok eltárolása</w:t>
            </w:r>
            <w:r w:rsidR="00BC2E03">
              <w:rPr>
                <w:noProof/>
                <w:webHidden/>
              </w:rPr>
              <w:tab/>
            </w:r>
            <w:r w:rsidR="00BC2E03">
              <w:rPr>
                <w:noProof/>
                <w:webHidden/>
              </w:rPr>
              <w:fldChar w:fldCharType="begin"/>
            </w:r>
            <w:r w:rsidR="00BC2E03">
              <w:rPr>
                <w:noProof/>
                <w:webHidden/>
              </w:rPr>
              <w:instrText xml:space="preserve"> PAGEREF _Toc99269839 \h </w:instrText>
            </w:r>
            <w:r w:rsidR="00BC2E03">
              <w:rPr>
                <w:noProof/>
                <w:webHidden/>
              </w:rPr>
            </w:r>
            <w:r w:rsidR="00BC2E03">
              <w:rPr>
                <w:noProof/>
                <w:webHidden/>
              </w:rPr>
              <w:fldChar w:fldCharType="separate"/>
            </w:r>
            <w:r w:rsidR="00BC2E03">
              <w:rPr>
                <w:noProof/>
                <w:webHidden/>
              </w:rPr>
              <w:t>46</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40" w:history="1">
            <w:r w:rsidR="00BC2E03" w:rsidRPr="00A2429D">
              <w:rPr>
                <w:rStyle w:val="Hiperhivatkozs"/>
                <w:rFonts w:cs="Times New Roman"/>
                <w:noProof/>
              </w:rPr>
              <w:t>6.7</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Neurális modell létrehozása</w:t>
            </w:r>
            <w:r w:rsidR="00BC2E03">
              <w:rPr>
                <w:noProof/>
                <w:webHidden/>
              </w:rPr>
              <w:tab/>
            </w:r>
            <w:r w:rsidR="00BC2E03">
              <w:rPr>
                <w:noProof/>
                <w:webHidden/>
              </w:rPr>
              <w:fldChar w:fldCharType="begin"/>
            </w:r>
            <w:r w:rsidR="00BC2E03">
              <w:rPr>
                <w:noProof/>
                <w:webHidden/>
              </w:rPr>
              <w:instrText xml:space="preserve"> PAGEREF _Toc99269840 \h </w:instrText>
            </w:r>
            <w:r w:rsidR="00BC2E03">
              <w:rPr>
                <w:noProof/>
                <w:webHidden/>
              </w:rPr>
            </w:r>
            <w:r w:rsidR="00BC2E03">
              <w:rPr>
                <w:noProof/>
                <w:webHidden/>
              </w:rPr>
              <w:fldChar w:fldCharType="separate"/>
            </w:r>
            <w:r w:rsidR="00BC2E03">
              <w:rPr>
                <w:noProof/>
                <w:webHidden/>
              </w:rPr>
              <w:t>49</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41" w:history="1">
            <w:r w:rsidR="00BC2E03" w:rsidRPr="00A2429D">
              <w:rPr>
                <w:rStyle w:val="Hiperhivatkozs"/>
                <w:rFonts w:cs="Times New Roman"/>
                <w:noProof/>
              </w:rPr>
              <w:t>6.8</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Neurális modell tesztelése</w:t>
            </w:r>
            <w:r w:rsidR="00BC2E03">
              <w:rPr>
                <w:noProof/>
                <w:webHidden/>
              </w:rPr>
              <w:tab/>
            </w:r>
            <w:r w:rsidR="00BC2E03">
              <w:rPr>
                <w:noProof/>
                <w:webHidden/>
              </w:rPr>
              <w:fldChar w:fldCharType="begin"/>
            </w:r>
            <w:r w:rsidR="00BC2E03">
              <w:rPr>
                <w:noProof/>
                <w:webHidden/>
              </w:rPr>
              <w:instrText xml:space="preserve"> PAGEREF _Toc99269841 \h </w:instrText>
            </w:r>
            <w:r w:rsidR="00BC2E03">
              <w:rPr>
                <w:noProof/>
                <w:webHidden/>
              </w:rPr>
            </w:r>
            <w:r w:rsidR="00BC2E03">
              <w:rPr>
                <w:noProof/>
                <w:webHidden/>
              </w:rPr>
              <w:fldChar w:fldCharType="separate"/>
            </w:r>
            <w:r w:rsidR="00BC2E03">
              <w:rPr>
                <w:noProof/>
                <w:webHidden/>
              </w:rPr>
              <w:t>50</w:t>
            </w:r>
            <w:r w:rsidR="00BC2E03">
              <w:rPr>
                <w:noProof/>
                <w:webHidden/>
              </w:rPr>
              <w:fldChar w:fldCharType="end"/>
            </w:r>
          </w:hyperlink>
        </w:p>
        <w:p w:rsidR="00BC2E03" w:rsidRDefault="003E1297">
          <w:pPr>
            <w:pStyle w:val="TJ2"/>
            <w:tabs>
              <w:tab w:val="left" w:pos="880"/>
              <w:tab w:val="right" w:leader="dot" w:pos="8777"/>
            </w:tabs>
            <w:rPr>
              <w:rFonts w:asciiTheme="minorHAnsi" w:eastAsiaTheme="minorEastAsia" w:hAnsiTheme="minorHAnsi" w:cstheme="minorBidi"/>
              <w:noProof/>
              <w:color w:val="auto"/>
              <w:kern w:val="0"/>
              <w:sz w:val="22"/>
              <w:szCs w:val="22"/>
              <w:lang w:eastAsia="hu-HU" w:bidi="ar-SA"/>
            </w:rPr>
          </w:pPr>
          <w:hyperlink w:anchor="_Toc99269842" w:history="1">
            <w:r w:rsidR="00BC2E03" w:rsidRPr="00A2429D">
              <w:rPr>
                <w:rStyle w:val="Hiperhivatkozs"/>
                <w:rFonts w:cs="Times New Roman"/>
                <w:noProof/>
              </w:rPr>
              <w:t>6.9</w:t>
            </w:r>
            <w:r w:rsidR="00BC2E03">
              <w:rPr>
                <w:rFonts w:asciiTheme="minorHAnsi" w:eastAsiaTheme="minorEastAsia" w:hAnsiTheme="minorHAnsi" w:cstheme="minorBidi"/>
                <w:noProof/>
                <w:color w:val="auto"/>
                <w:kern w:val="0"/>
                <w:sz w:val="22"/>
                <w:szCs w:val="22"/>
                <w:lang w:eastAsia="hu-HU" w:bidi="ar-SA"/>
              </w:rPr>
              <w:tab/>
            </w:r>
            <w:r w:rsidR="00BC2E03" w:rsidRPr="00A2429D">
              <w:rPr>
                <w:rStyle w:val="Hiperhivatkozs"/>
                <w:rFonts w:cs="Times New Roman"/>
                <w:noProof/>
              </w:rPr>
              <w:t>Neurális modell implementálása a programba</w:t>
            </w:r>
            <w:r w:rsidR="00BC2E03">
              <w:rPr>
                <w:noProof/>
                <w:webHidden/>
              </w:rPr>
              <w:tab/>
            </w:r>
            <w:r w:rsidR="00BC2E03">
              <w:rPr>
                <w:noProof/>
                <w:webHidden/>
              </w:rPr>
              <w:fldChar w:fldCharType="begin"/>
            </w:r>
            <w:r w:rsidR="00BC2E03">
              <w:rPr>
                <w:noProof/>
                <w:webHidden/>
              </w:rPr>
              <w:instrText xml:space="preserve"> PAGEREF _Toc99269842 \h </w:instrText>
            </w:r>
            <w:r w:rsidR="00BC2E03">
              <w:rPr>
                <w:noProof/>
                <w:webHidden/>
              </w:rPr>
            </w:r>
            <w:r w:rsidR="00BC2E03">
              <w:rPr>
                <w:noProof/>
                <w:webHidden/>
              </w:rPr>
              <w:fldChar w:fldCharType="separate"/>
            </w:r>
            <w:r w:rsidR="00BC2E03">
              <w:rPr>
                <w:noProof/>
                <w:webHidden/>
              </w:rPr>
              <w:t>50</w:t>
            </w:r>
            <w:r w:rsidR="00BC2E03">
              <w:rPr>
                <w:noProof/>
                <w:webHidden/>
              </w:rPr>
              <w:fldChar w:fldCharType="end"/>
            </w:r>
          </w:hyperlink>
        </w:p>
        <w:p w:rsidR="00BC2E03" w:rsidRDefault="003E1297">
          <w:pPr>
            <w:pStyle w:val="TJ1"/>
            <w:tabs>
              <w:tab w:val="right" w:leader="dot" w:pos="8777"/>
            </w:tabs>
            <w:rPr>
              <w:rFonts w:asciiTheme="minorHAnsi" w:eastAsiaTheme="minorEastAsia" w:hAnsiTheme="minorHAnsi" w:cstheme="minorBidi"/>
              <w:noProof/>
              <w:color w:val="auto"/>
              <w:kern w:val="0"/>
              <w:sz w:val="22"/>
              <w:szCs w:val="22"/>
              <w:lang w:eastAsia="hu-HU" w:bidi="ar-SA"/>
            </w:rPr>
          </w:pPr>
          <w:hyperlink w:anchor="_Toc99269843" w:history="1">
            <w:r w:rsidR="00BC2E03" w:rsidRPr="00A2429D">
              <w:rPr>
                <w:rStyle w:val="Hiperhivatkozs"/>
                <w:rFonts w:eastAsia="Arial" w:cs="Arial"/>
                <w:noProof/>
              </w:rPr>
              <w:t>Irodalomjegyzék</w:t>
            </w:r>
            <w:r w:rsidR="00BC2E03">
              <w:rPr>
                <w:noProof/>
                <w:webHidden/>
              </w:rPr>
              <w:tab/>
            </w:r>
            <w:r w:rsidR="00BC2E03">
              <w:rPr>
                <w:noProof/>
                <w:webHidden/>
              </w:rPr>
              <w:fldChar w:fldCharType="begin"/>
            </w:r>
            <w:r w:rsidR="00BC2E03">
              <w:rPr>
                <w:noProof/>
                <w:webHidden/>
              </w:rPr>
              <w:instrText xml:space="preserve"> PAGEREF _Toc99269843 \h </w:instrText>
            </w:r>
            <w:r w:rsidR="00BC2E03">
              <w:rPr>
                <w:noProof/>
                <w:webHidden/>
              </w:rPr>
            </w:r>
            <w:r w:rsidR="00BC2E03">
              <w:rPr>
                <w:noProof/>
                <w:webHidden/>
              </w:rPr>
              <w:fldChar w:fldCharType="separate"/>
            </w:r>
            <w:r w:rsidR="00BC2E03">
              <w:rPr>
                <w:noProof/>
                <w:webHidden/>
              </w:rPr>
              <w:t>52</w:t>
            </w:r>
            <w:r w:rsidR="00BC2E03">
              <w:rPr>
                <w:noProof/>
                <w:webHidden/>
              </w:rPr>
              <w:fldChar w:fldCharType="end"/>
            </w:r>
          </w:hyperlink>
        </w:p>
        <w:p w:rsidR="007C35AC" w:rsidRDefault="007C35AC">
          <w:r>
            <w:rPr>
              <w:b/>
              <w:bCs/>
            </w:rPr>
            <w:fldChar w:fldCharType="end"/>
          </w:r>
        </w:p>
      </w:sdtContent>
    </w:sdt>
    <w:p w:rsidR="007C5DF4" w:rsidRDefault="007C5DF4">
      <w:pPr>
        <w:pStyle w:val="Szvegtrzs"/>
        <w:jc w:val="center"/>
      </w:pPr>
    </w:p>
    <w:p w:rsidR="007C5DF4" w:rsidRDefault="007C5DF4">
      <w:pPr>
        <w:pStyle w:val="Szvegtrzs"/>
        <w:jc w:val="center"/>
      </w:pPr>
    </w:p>
    <w:p w:rsidR="007C5DF4" w:rsidRDefault="007C5DF4" w:rsidP="00A8712C">
      <w:pPr>
        <w:pStyle w:val="Cmsor1"/>
        <w:pageBreakBefore/>
        <w:numPr>
          <w:ilvl w:val="0"/>
          <w:numId w:val="4"/>
        </w:numPr>
        <w:ind w:left="0" w:firstLine="0"/>
        <w:rPr>
          <w:rFonts w:ascii="Times New Roman" w:hAnsi="Times New Roman" w:cs="Times New Roman"/>
        </w:rPr>
      </w:pPr>
      <w:bookmarkStart w:id="6" w:name="_Toc99269809"/>
      <w:r w:rsidRPr="00554D84">
        <w:rPr>
          <w:rFonts w:ascii="Times New Roman" w:hAnsi="Times New Roman" w:cs="Times New Roman"/>
        </w:rPr>
        <w:lastRenderedPageBreak/>
        <w:t>Bevezetés</w:t>
      </w:r>
      <w:bookmarkEnd w:id="6"/>
    </w:p>
    <w:p w:rsidR="002524C2" w:rsidRPr="002524C2" w:rsidRDefault="002524C2" w:rsidP="002524C2">
      <w:pPr>
        <w:pStyle w:val="Szvegtrzs"/>
      </w:pPr>
    </w:p>
    <w:p w:rsidR="00C51179" w:rsidRPr="00476A76" w:rsidRDefault="00C51179" w:rsidP="00AB40B0">
      <w:pPr>
        <w:spacing w:after="120" w:line="360" w:lineRule="auto"/>
        <w:jc w:val="both"/>
      </w:pPr>
      <w:r>
        <w:rPr>
          <w:rStyle w:val="Erskiemels"/>
          <w:color w:val="auto"/>
        </w:rPr>
        <w:t>Szakdolgozatom célja, hogy elkészítsek egy zenei kotta digitalizálására alkalmas szoftvert. A megvalósítás során a fejlesztés lépéseit és az elméleti hátterét is dokumentálom.  A szoftver Python programozási nyelvben lesz fejlesztve, különböző gépi látást támogató csomagok segítségével. A program bemenetként egy képet kap a kottáról</w:t>
      </w:r>
      <w:r w:rsidR="00054634">
        <w:rPr>
          <w:rStyle w:val="Erskiemels"/>
          <w:color w:val="auto"/>
        </w:rPr>
        <w:t xml:space="preserve">. </w:t>
      </w:r>
      <w:r>
        <w:rPr>
          <w:rStyle w:val="Erskiemels"/>
          <w:color w:val="auto"/>
        </w:rPr>
        <w:t>A szoftvernek fel kell ismernie a zenei kotta meghatározott alkotóelemeit és azoknak elhelyezkedését, majd a felismert kész képből valamilyen digitalizált formában egy olyan kimenetet generál, amelyet egy kottaolvasó szoftver is képes felismerni. A megvalósítás során kiválasztom a megfelelő metódusokat a felismerni kívánt elemek definiálására, generálok egy olyan kimenetet, amelyet egy kottaolvasó szoftver is kezelni tud, valamint különböző teszteket készítek, amelyeken lefuttatom a programomat, hogy az esetleges hibákat ki tudjam küszöbölni. A tesztek különböző bemeneti képek lesznek, amelyeken a szoftver hatékonyságát is ellenőrzöm.</w:t>
      </w:r>
    </w:p>
    <w:p w:rsidR="00BE4967" w:rsidRDefault="00BE4967" w:rsidP="00A8712C">
      <w:pPr>
        <w:pStyle w:val="Cmsor1"/>
        <w:pageBreakBefore/>
        <w:numPr>
          <w:ilvl w:val="0"/>
          <w:numId w:val="4"/>
        </w:numPr>
        <w:spacing w:line="360" w:lineRule="auto"/>
        <w:ind w:left="0" w:firstLine="0"/>
        <w:rPr>
          <w:rFonts w:ascii="Times New Roman" w:hAnsi="Times New Roman" w:cs="Times New Roman"/>
        </w:rPr>
      </w:pPr>
      <w:bookmarkStart w:id="7" w:name="_Toc99269810"/>
      <w:r w:rsidRPr="00554D84">
        <w:rPr>
          <w:rFonts w:ascii="Times New Roman" w:hAnsi="Times New Roman" w:cs="Times New Roman"/>
        </w:rPr>
        <w:lastRenderedPageBreak/>
        <w:t>A programozási nyelv</w:t>
      </w:r>
      <w:bookmarkEnd w:id="7"/>
    </w:p>
    <w:p w:rsidR="00E03252" w:rsidRDefault="00BE4967" w:rsidP="00BE4967">
      <w:pPr>
        <w:pStyle w:val="Szvegtrzs"/>
        <w:spacing w:line="360" w:lineRule="auto"/>
        <w:jc w:val="both"/>
        <w:rPr>
          <w:rFonts w:cs="Times New Roman"/>
        </w:rPr>
      </w:pPr>
      <w:r>
        <w:rPr>
          <w:rFonts w:cs="Times New Roman"/>
        </w:rPr>
        <w:t xml:space="preserve">Minden programozási feladat első lépése meghatározni, hogy milyen környezetben akarjuk megvalósítani a fejlesztést. Ezt legnagyobb mértékben </w:t>
      </w:r>
      <w:r w:rsidR="00C7795C">
        <w:rPr>
          <w:rFonts w:cs="Times New Roman"/>
        </w:rPr>
        <w:t xml:space="preserve">a választott programozási nyelv </w:t>
      </w:r>
      <w:r>
        <w:rPr>
          <w:rFonts w:cs="Times New Roman"/>
        </w:rPr>
        <w:t xml:space="preserve">határozza meg. Manapság már sokféle lehetőségből választhat a fejlesztő, azonban ez nem mindig </w:t>
      </w:r>
      <w:r w:rsidR="001A33FB">
        <w:rPr>
          <w:rFonts w:cs="Times New Roman"/>
        </w:rPr>
        <w:t>volt így.</w:t>
      </w:r>
    </w:p>
    <w:p w:rsidR="002524C2" w:rsidRPr="004E1EDE" w:rsidRDefault="0084039D" w:rsidP="002524C2">
      <w:pPr>
        <w:pStyle w:val="Cmsor2"/>
        <w:numPr>
          <w:ilvl w:val="1"/>
          <w:numId w:val="4"/>
        </w:numPr>
        <w:ind w:left="0" w:firstLine="0"/>
        <w:rPr>
          <w:rFonts w:ascii="Times New Roman" w:hAnsi="Times New Roman" w:cs="Times New Roman"/>
        </w:rPr>
      </w:pPr>
      <w:bookmarkStart w:id="8" w:name="_Toc99269811"/>
      <w:r w:rsidRPr="00554D84">
        <w:rPr>
          <w:rFonts w:ascii="Times New Roman" w:hAnsi="Times New Roman" w:cs="Times New Roman"/>
        </w:rPr>
        <w:t>A nyelvek fejlődése</w:t>
      </w:r>
      <w:bookmarkEnd w:id="8"/>
    </w:p>
    <w:p w:rsidR="00A857B7" w:rsidRDefault="007145F6" w:rsidP="00A857B7">
      <w:pPr>
        <w:pStyle w:val="Szvegtrzs"/>
        <w:spacing w:line="360" w:lineRule="auto"/>
        <w:jc w:val="both"/>
        <w:rPr>
          <w:rFonts w:cs="Times New Roman"/>
        </w:rPr>
      </w:pPr>
      <w:r>
        <w:rPr>
          <w:rFonts w:cs="Times New Roman"/>
        </w:rPr>
        <w:t>A programozás, mint fogalom az 1950-es években került először szóba, miután 1952-ben Neumann János elvei alapján elkészült az EDVAC, az első programozható számítógép. Itt még nem a mai értelemben vett programozást kell érteni, hiszen az akkori programok még csak matematikai problémák megoldására voltak alkalmasak. A kódok megírása és maga a kódnyelv is teljesen kezdetleges volt még abban az időben, a programozás tulajdonképpen nem volt más, mint a számítógépnek megadott utasítások sorozata. A programok „gép-</w:t>
      </w:r>
      <w:proofErr w:type="spellStart"/>
      <w:r>
        <w:rPr>
          <w:rFonts w:cs="Times New Roman"/>
        </w:rPr>
        <w:t>függőek</w:t>
      </w:r>
      <w:proofErr w:type="spellEnd"/>
      <w:r>
        <w:rPr>
          <w:rFonts w:cs="Times New Roman"/>
        </w:rPr>
        <w:t>” voltak, azaz egy programot egy adott számítógépre lehetett csak megírni. A kódok megírása hosszú és körülményes munka volt.</w:t>
      </w:r>
      <w:r w:rsidR="00497238">
        <w:rPr>
          <w:rFonts w:cs="Times New Roman"/>
        </w:rPr>
        <w:t xml:space="preserve"> </w:t>
      </w:r>
      <w:r w:rsidR="00D73FF8">
        <w:rPr>
          <w:rFonts w:cs="Times New Roman"/>
        </w:rPr>
        <w:fldChar w:fldCharType="begin"/>
      </w:r>
      <w:r w:rsidR="00D73FF8">
        <w:rPr>
          <w:rFonts w:cs="Times New Roman"/>
        </w:rPr>
        <w:instrText xml:space="preserve"> REF _Ref70602151 \r \h </w:instrText>
      </w:r>
      <w:r w:rsidR="00D73FF8">
        <w:rPr>
          <w:rFonts w:cs="Times New Roman"/>
        </w:rPr>
      </w:r>
      <w:r w:rsidR="00D73FF8">
        <w:rPr>
          <w:rFonts w:cs="Times New Roman"/>
        </w:rPr>
        <w:fldChar w:fldCharType="separate"/>
      </w:r>
      <w:r w:rsidR="00D73FF8">
        <w:rPr>
          <w:rFonts w:cs="Times New Roman"/>
        </w:rPr>
        <w:t>[</w:t>
      </w:r>
      <w:r w:rsidR="005C034F">
        <w:rPr>
          <w:rFonts w:cs="Times New Roman"/>
        </w:rPr>
        <w:t>4</w:t>
      </w:r>
      <w:r w:rsidR="00D73FF8">
        <w:rPr>
          <w:rFonts w:cs="Times New Roman"/>
        </w:rPr>
        <w:t>]</w:t>
      </w:r>
      <w:r w:rsidR="00D73FF8">
        <w:rPr>
          <w:rFonts w:cs="Times New Roman"/>
        </w:rPr>
        <w:fldChar w:fldCharType="end"/>
      </w:r>
    </w:p>
    <w:p w:rsidR="007145F6" w:rsidRDefault="007145F6" w:rsidP="00A857B7">
      <w:pPr>
        <w:pStyle w:val="Szvegtrzs"/>
        <w:spacing w:line="360" w:lineRule="auto"/>
        <w:jc w:val="both"/>
        <w:rPr>
          <w:rFonts w:cs="Times New Roman"/>
        </w:rPr>
      </w:pPr>
      <w:r>
        <w:rPr>
          <w:rFonts w:cs="Times New Roman"/>
        </w:rPr>
        <w:t>A 60-as, 70-es években sikerült gyorsabbá és egyszerűbbé tenni a programfejlesztési módszereket, és megszülettek az első magas szintű programozási nyelvek is.</w:t>
      </w:r>
      <w:r w:rsidR="000B0194">
        <w:rPr>
          <w:rFonts w:cs="Times New Roman"/>
        </w:rPr>
        <w:t xml:space="preserve"> Az új programozási nyelveknek köszönhetően olyan módszerek és technikák alakultak ki, amelyek nagyban megkönnyítették a szoftverfejlesztők feladatát. Az újonnan kialakult nyelvek között voltak általános célúak, de voltak specializáltak is.</w:t>
      </w:r>
      <w:r w:rsidR="00497238">
        <w:rPr>
          <w:rFonts w:cs="Times New Roman"/>
        </w:rPr>
        <w:t xml:space="preserve"> </w:t>
      </w:r>
      <w:r w:rsidR="00D73FF8">
        <w:rPr>
          <w:rFonts w:cs="Times New Roman"/>
        </w:rPr>
        <w:fldChar w:fldCharType="begin"/>
      </w:r>
      <w:r w:rsidR="00D73FF8">
        <w:rPr>
          <w:rFonts w:cs="Times New Roman"/>
        </w:rPr>
        <w:instrText xml:space="preserve"> REF _Ref70602151 \r \h </w:instrText>
      </w:r>
      <w:r w:rsidR="00D73FF8">
        <w:rPr>
          <w:rFonts w:cs="Times New Roman"/>
        </w:rPr>
      </w:r>
      <w:r w:rsidR="00D73FF8">
        <w:rPr>
          <w:rFonts w:cs="Times New Roman"/>
        </w:rPr>
        <w:fldChar w:fldCharType="separate"/>
      </w:r>
      <w:r w:rsidR="00D73FF8">
        <w:rPr>
          <w:rFonts w:cs="Times New Roman"/>
        </w:rPr>
        <w:t>[</w:t>
      </w:r>
      <w:r w:rsidR="005C034F">
        <w:rPr>
          <w:rFonts w:cs="Times New Roman"/>
        </w:rPr>
        <w:t>4</w:t>
      </w:r>
      <w:r w:rsidR="00D73FF8">
        <w:rPr>
          <w:rFonts w:cs="Times New Roman"/>
        </w:rPr>
        <w:t>]</w:t>
      </w:r>
      <w:r w:rsidR="00D73FF8">
        <w:rPr>
          <w:rFonts w:cs="Times New Roman"/>
        </w:rPr>
        <w:fldChar w:fldCharType="end"/>
      </w:r>
    </w:p>
    <w:p w:rsidR="000B0194" w:rsidRDefault="0084039D" w:rsidP="00A857B7">
      <w:pPr>
        <w:pStyle w:val="Szvegtrzs"/>
        <w:spacing w:line="360" w:lineRule="auto"/>
        <w:jc w:val="both"/>
        <w:rPr>
          <w:rFonts w:cs="Times New Roman"/>
        </w:rPr>
      </w:pPr>
      <w:r>
        <w:rPr>
          <w:rFonts w:cs="Times New Roman"/>
        </w:rPr>
        <w:t xml:space="preserve">A 80-as, 90-es években jelent meg az objektumorientált programozás, valamint a Script-nyelvek, amelyek ma is a leghasználatosabb módszerek. Egyes scriptnyelveket hibridnyelvnek is neveznek, mivel egyszerre van lehetőség bennük az eljárásorientált és az objektumorientált programozásra is. Ilyen például a PHP, a </w:t>
      </w:r>
      <w:proofErr w:type="spellStart"/>
      <w:r>
        <w:rPr>
          <w:rFonts w:cs="Times New Roman"/>
        </w:rPr>
        <w:t>Javascript</w:t>
      </w:r>
      <w:proofErr w:type="spellEnd"/>
      <w:r>
        <w:rPr>
          <w:rFonts w:cs="Times New Roman"/>
        </w:rPr>
        <w:t xml:space="preserve"> vagy az Actionscript.</w:t>
      </w:r>
      <w:r w:rsidR="00497238">
        <w:rPr>
          <w:rFonts w:cs="Times New Roman"/>
        </w:rPr>
        <w:t xml:space="preserve"> </w:t>
      </w:r>
      <w:r w:rsidR="00497238">
        <w:rPr>
          <w:rFonts w:cs="Times New Roman"/>
        </w:rPr>
        <w:fldChar w:fldCharType="begin"/>
      </w:r>
      <w:r w:rsidR="00497238">
        <w:rPr>
          <w:rFonts w:cs="Times New Roman"/>
        </w:rPr>
        <w:instrText xml:space="preserve"> REF _Ref70602151 \r \h </w:instrText>
      </w:r>
      <w:r w:rsidR="00497238">
        <w:rPr>
          <w:rFonts w:cs="Times New Roman"/>
        </w:rPr>
      </w:r>
      <w:r w:rsidR="00497238">
        <w:rPr>
          <w:rFonts w:cs="Times New Roman"/>
        </w:rPr>
        <w:fldChar w:fldCharType="separate"/>
      </w:r>
      <w:r w:rsidR="00497238">
        <w:rPr>
          <w:rFonts w:cs="Times New Roman"/>
        </w:rPr>
        <w:t>[</w:t>
      </w:r>
      <w:r w:rsidR="005C034F">
        <w:rPr>
          <w:rFonts w:cs="Times New Roman"/>
        </w:rPr>
        <w:t>4</w:t>
      </w:r>
      <w:r w:rsidR="00497238">
        <w:rPr>
          <w:rFonts w:cs="Times New Roman"/>
        </w:rPr>
        <w:t>]</w:t>
      </w:r>
      <w:r w:rsidR="00497238">
        <w:rPr>
          <w:rFonts w:cs="Times New Roman"/>
        </w:rPr>
        <w:fldChar w:fldCharType="end"/>
      </w:r>
    </w:p>
    <w:p w:rsidR="00E03252" w:rsidRDefault="00E03252" w:rsidP="00A857B7">
      <w:pPr>
        <w:pStyle w:val="Szvegtrzs"/>
        <w:spacing w:line="360" w:lineRule="auto"/>
        <w:jc w:val="both"/>
        <w:rPr>
          <w:rFonts w:cs="Times New Roman"/>
        </w:rPr>
      </w:pPr>
    </w:p>
    <w:p w:rsidR="002524C2" w:rsidRPr="004E1EDE" w:rsidRDefault="00B36B8B" w:rsidP="002524C2">
      <w:pPr>
        <w:pStyle w:val="Cmsor2"/>
        <w:numPr>
          <w:ilvl w:val="1"/>
          <w:numId w:val="4"/>
        </w:numPr>
        <w:ind w:left="0" w:firstLine="0"/>
        <w:rPr>
          <w:rFonts w:ascii="Times New Roman" w:hAnsi="Times New Roman" w:cs="Times New Roman"/>
        </w:rPr>
      </w:pPr>
      <w:bookmarkStart w:id="9" w:name="_Toc99269812"/>
      <w:r w:rsidRPr="00554D84">
        <w:rPr>
          <w:rFonts w:ascii="Times New Roman" w:hAnsi="Times New Roman" w:cs="Times New Roman"/>
        </w:rPr>
        <w:t>A programozási nyelvek generációi</w:t>
      </w:r>
      <w:bookmarkEnd w:id="9"/>
    </w:p>
    <w:p w:rsidR="00B36B8B" w:rsidRDefault="00B36B8B" w:rsidP="00065BDE">
      <w:pPr>
        <w:pStyle w:val="Szvegtrzs"/>
        <w:numPr>
          <w:ilvl w:val="0"/>
          <w:numId w:val="8"/>
        </w:numPr>
        <w:spacing w:line="360" w:lineRule="auto"/>
        <w:jc w:val="both"/>
        <w:rPr>
          <w:rFonts w:cs="Times New Roman"/>
        </w:rPr>
      </w:pPr>
      <w:r>
        <w:rPr>
          <w:rFonts w:cs="Times New Roman"/>
        </w:rPr>
        <w:t>generáció:</w:t>
      </w:r>
    </w:p>
    <w:p w:rsidR="00B36B8B" w:rsidRDefault="005F4BAB" w:rsidP="00803B9C">
      <w:pPr>
        <w:pStyle w:val="Szvegtrzs"/>
        <w:numPr>
          <w:ilvl w:val="0"/>
          <w:numId w:val="5"/>
        </w:numPr>
        <w:spacing w:line="360" w:lineRule="auto"/>
        <w:jc w:val="both"/>
        <w:rPr>
          <w:rFonts w:cs="Times New Roman"/>
        </w:rPr>
      </w:pPr>
      <w:r>
        <w:rPr>
          <w:rFonts w:cs="Times New Roman"/>
        </w:rPr>
        <w:t>gépi kódban írták őket</w:t>
      </w:r>
    </w:p>
    <w:p w:rsidR="005F4BAB" w:rsidRDefault="005F4BAB" w:rsidP="00803B9C">
      <w:pPr>
        <w:pStyle w:val="Szvegtrzs"/>
        <w:numPr>
          <w:ilvl w:val="0"/>
          <w:numId w:val="5"/>
        </w:numPr>
        <w:spacing w:line="360" w:lineRule="auto"/>
        <w:jc w:val="both"/>
        <w:rPr>
          <w:rFonts w:cs="Times New Roman"/>
        </w:rPr>
      </w:pPr>
      <w:r>
        <w:rPr>
          <w:rFonts w:cs="Times New Roman"/>
        </w:rPr>
        <w:t>nehézkes és körülményes programírás</w:t>
      </w:r>
    </w:p>
    <w:p w:rsidR="00065BDE" w:rsidRDefault="00065BDE" w:rsidP="00803B9C">
      <w:pPr>
        <w:pStyle w:val="Szvegtrzs"/>
        <w:numPr>
          <w:ilvl w:val="0"/>
          <w:numId w:val="5"/>
        </w:numPr>
        <w:spacing w:line="360" w:lineRule="auto"/>
        <w:jc w:val="both"/>
        <w:rPr>
          <w:rFonts w:cs="Times New Roman"/>
        </w:rPr>
      </w:pPr>
      <w:r>
        <w:rPr>
          <w:rFonts w:cs="Times New Roman"/>
        </w:rPr>
        <w:t>erősen gépfüggő</w:t>
      </w:r>
    </w:p>
    <w:p w:rsidR="005F4BAB" w:rsidRDefault="005F4BAB" w:rsidP="00803B9C">
      <w:pPr>
        <w:pStyle w:val="Szvegtrzs"/>
        <w:numPr>
          <w:ilvl w:val="0"/>
          <w:numId w:val="5"/>
        </w:numPr>
        <w:spacing w:line="360" w:lineRule="auto"/>
        <w:jc w:val="both"/>
        <w:rPr>
          <w:rFonts w:cs="Times New Roman"/>
        </w:rPr>
      </w:pPr>
      <w:r>
        <w:rPr>
          <w:rFonts w:cs="Times New Roman"/>
        </w:rPr>
        <w:lastRenderedPageBreak/>
        <w:t>gyors lefutási idő</w:t>
      </w:r>
    </w:p>
    <w:p w:rsidR="005F4BAB" w:rsidRDefault="005F4BAB" w:rsidP="00803B9C">
      <w:pPr>
        <w:pStyle w:val="Szvegtrzs"/>
        <w:numPr>
          <w:ilvl w:val="0"/>
          <w:numId w:val="5"/>
        </w:numPr>
        <w:spacing w:line="360" w:lineRule="auto"/>
        <w:jc w:val="both"/>
        <w:rPr>
          <w:rFonts w:cs="Times New Roman"/>
        </w:rPr>
      </w:pPr>
      <w:r>
        <w:rPr>
          <w:rFonts w:cs="Times New Roman"/>
        </w:rPr>
        <w:t>a processzor közvetlenül végrehajtja az utasításokat</w:t>
      </w:r>
    </w:p>
    <w:p w:rsidR="005F4BAB" w:rsidRDefault="005F4BAB" w:rsidP="00803B9C">
      <w:pPr>
        <w:pStyle w:val="Szvegtrzs"/>
        <w:numPr>
          <w:ilvl w:val="0"/>
          <w:numId w:val="5"/>
        </w:numPr>
        <w:spacing w:line="360" w:lineRule="auto"/>
        <w:jc w:val="both"/>
        <w:rPr>
          <w:rFonts w:cs="Times New Roman"/>
        </w:rPr>
      </w:pPr>
      <w:r>
        <w:rPr>
          <w:rFonts w:cs="Times New Roman"/>
        </w:rPr>
        <w:t>az Assembly nyelv is ide tartozik, de az már szöveges kódú</w:t>
      </w:r>
    </w:p>
    <w:p w:rsidR="005F4BAB" w:rsidRDefault="005F4BAB" w:rsidP="00803B9C">
      <w:pPr>
        <w:pStyle w:val="Szvegtrzs"/>
        <w:numPr>
          <w:ilvl w:val="0"/>
          <w:numId w:val="5"/>
        </w:numPr>
        <w:spacing w:line="360" w:lineRule="auto"/>
        <w:jc w:val="both"/>
        <w:rPr>
          <w:rFonts w:cs="Times New Roman"/>
        </w:rPr>
      </w:pPr>
      <w:r>
        <w:rPr>
          <w:rFonts w:cs="Times New Roman"/>
        </w:rPr>
        <w:t>Assembler, azaz for</w:t>
      </w:r>
      <w:r w:rsidR="00932FE0">
        <w:rPr>
          <w:rFonts w:cs="Times New Roman"/>
        </w:rPr>
        <w:t>dítóprogram szükséges hozzá</w:t>
      </w:r>
    </w:p>
    <w:p w:rsidR="005F4BAB" w:rsidRDefault="00223185" w:rsidP="00803B9C">
      <w:pPr>
        <w:pStyle w:val="Szvegtrzs"/>
        <w:numPr>
          <w:ilvl w:val="0"/>
          <w:numId w:val="5"/>
        </w:numPr>
        <w:spacing w:line="360" w:lineRule="auto"/>
        <w:jc w:val="both"/>
        <w:rPr>
          <w:rFonts w:cs="Times New Roman"/>
        </w:rPr>
      </w:pPr>
      <w:r>
        <w:rPr>
          <w:rFonts w:cs="Times New Roman"/>
        </w:rPr>
        <w:t>kapcsolatban áll a gépi nyelvvel</w:t>
      </w:r>
    </w:p>
    <w:p w:rsidR="00F969E8" w:rsidRDefault="00F969E8" w:rsidP="00F969E8">
      <w:pPr>
        <w:pStyle w:val="Szvegtrzs"/>
        <w:spacing w:line="360" w:lineRule="auto"/>
        <w:jc w:val="both"/>
        <w:rPr>
          <w:rFonts w:cs="Times New Roman"/>
        </w:rPr>
      </w:pPr>
    </w:p>
    <w:p w:rsidR="00F969E8" w:rsidRDefault="00F969E8" w:rsidP="00065BDE">
      <w:pPr>
        <w:pStyle w:val="Szvegtrzs"/>
        <w:numPr>
          <w:ilvl w:val="0"/>
          <w:numId w:val="8"/>
        </w:numPr>
        <w:spacing w:line="360" w:lineRule="auto"/>
        <w:jc w:val="both"/>
        <w:rPr>
          <w:rFonts w:cs="Times New Roman"/>
        </w:rPr>
      </w:pPr>
      <w:r>
        <w:rPr>
          <w:rFonts w:cs="Times New Roman"/>
        </w:rPr>
        <w:t>generáció:</w:t>
      </w:r>
    </w:p>
    <w:p w:rsidR="00F969E8" w:rsidRDefault="00065BDE" w:rsidP="00F969E8">
      <w:pPr>
        <w:pStyle w:val="Szvegtrzs"/>
        <w:numPr>
          <w:ilvl w:val="0"/>
          <w:numId w:val="6"/>
        </w:numPr>
        <w:spacing w:line="360" w:lineRule="auto"/>
        <w:jc w:val="both"/>
        <w:rPr>
          <w:rFonts w:cs="Times New Roman"/>
        </w:rPr>
      </w:pPr>
      <w:r>
        <w:rPr>
          <w:rFonts w:cs="Times New Roman"/>
        </w:rPr>
        <w:t>megjelentek a magasszintű programnyelvek</w:t>
      </w:r>
    </w:p>
    <w:p w:rsidR="00065BDE" w:rsidRDefault="00065BDE" w:rsidP="00F969E8">
      <w:pPr>
        <w:pStyle w:val="Szvegtrzs"/>
        <w:numPr>
          <w:ilvl w:val="0"/>
          <w:numId w:val="6"/>
        </w:numPr>
        <w:spacing w:line="360" w:lineRule="auto"/>
        <w:jc w:val="both"/>
        <w:rPr>
          <w:rFonts w:cs="Times New Roman"/>
        </w:rPr>
      </w:pPr>
      <w:r>
        <w:rPr>
          <w:rFonts w:cs="Times New Roman"/>
        </w:rPr>
        <w:t>áttekinthetőbb a program</w:t>
      </w:r>
    </w:p>
    <w:p w:rsidR="00065BDE" w:rsidRDefault="00932FE0" w:rsidP="00F969E8">
      <w:pPr>
        <w:pStyle w:val="Szvegtrzs"/>
        <w:numPr>
          <w:ilvl w:val="0"/>
          <w:numId w:val="6"/>
        </w:numPr>
        <w:spacing w:line="360" w:lineRule="auto"/>
        <w:jc w:val="both"/>
        <w:rPr>
          <w:rFonts w:cs="Times New Roman"/>
        </w:rPr>
      </w:pPr>
      <w:r>
        <w:rPr>
          <w:rFonts w:cs="Times New Roman"/>
        </w:rPr>
        <w:t>egyszerűbb és gyorsabb programírás</w:t>
      </w:r>
    </w:p>
    <w:p w:rsidR="00932FE0" w:rsidRDefault="00932FE0" w:rsidP="00F969E8">
      <w:pPr>
        <w:pStyle w:val="Szvegtrzs"/>
        <w:numPr>
          <w:ilvl w:val="0"/>
          <w:numId w:val="6"/>
        </w:numPr>
        <w:spacing w:line="360" w:lineRule="auto"/>
        <w:jc w:val="both"/>
        <w:rPr>
          <w:rFonts w:cs="Times New Roman"/>
        </w:rPr>
      </w:pPr>
      <w:r>
        <w:rPr>
          <w:rFonts w:cs="Times New Roman"/>
        </w:rPr>
        <w:t>hosszabb lefutási idő a fordító miatt</w:t>
      </w:r>
    </w:p>
    <w:p w:rsidR="00932FE0" w:rsidRDefault="00932FE0" w:rsidP="00F969E8">
      <w:pPr>
        <w:pStyle w:val="Szvegtrzs"/>
        <w:numPr>
          <w:ilvl w:val="0"/>
          <w:numId w:val="6"/>
        </w:numPr>
        <w:spacing w:line="360" w:lineRule="auto"/>
        <w:jc w:val="both"/>
        <w:rPr>
          <w:rFonts w:cs="Times New Roman"/>
        </w:rPr>
      </w:pPr>
      <w:r>
        <w:rPr>
          <w:rFonts w:cs="Times New Roman"/>
        </w:rPr>
        <w:t>kevesebb hibalehetőség a fordítók fejlettsége miatt</w:t>
      </w:r>
    </w:p>
    <w:p w:rsidR="00932FE0" w:rsidRDefault="00932FE0" w:rsidP="00F969E8">
      <w:pPr>
        <w:pStyle w:val="Szvegtrzs"/>
        <w:numPr>
          <w:ilvl w:val="0"/>
          <w:numId w:val="6"/>
        </w:numPr>
        <w:spacing w:line="360" w:lineRule="auto"/>
        <w:jc w:val="both"/>
        <w:rPr>
          <w:rFonts w:cs="Times New Roman"/>
        </w:rPr>
      </w:pPr>
      <w:r>
        <w:rPr>
          <w:rFonts w:cs="Times New Roman"/>
        </w:rPr>
        <w:t>kialakulnak az alapvető utasítástípusok</w:t>
      </w:r>
    </w:p>
    <w:p w:rsidR="00932FE0" w:rsidRDefault="00932FE0" w:rsidP="00F969E8">
      <w:pPr>
        <w:pStyle w:val="Szvegtrzs"/>
        <w:numPr>
          <w:ilvl w:val="0"/>
          <w:numId w:val="6"/>
        </w:numPr>
        <w:spacing w:line="360" w:lineRule="auto"/>
        <w:jc w:val="both"/>
        <w:rPr>
          <w:rFonts w:cs="Times New Roman"/>
        </w:rPr>
      </w:pPr>
      <w:r>
        <w:rPr>
          <w:rFonts w:cs="Times New Roman"/>
        </w:rPr>
        <w:t>megszületnek az elemi adattípusok</w:t>
      </w:r>
    </w:p>
    <w:p w:rsidR="00932FE0" w:rsidRDefault="00932FE0" w:rsidP="00F969E8">
      <w:pPr>
        <w:pStyle w:val="Szvegtrzs"/>
        <w:numPr>
          <w:ilvl w:val="0"/>
          <w:numId w:val="6"/>
        </w:numPr>
        <w:spacing w:line="360" w:lineRule="auto"/>
        <w:jc w:val="both"/>
        <w:rPr>
          <w:rFonts w:cs="Times New Roman"/>
        </w:rPr>
      </w:pPr>
      <w:r>
        <w:rPr>
          <w:rFonts w:cs="Times New Roman"/>
        </w:rPr>
        <w:t>létrejönnek az első összetett adatszerkezetek, a tömb és a rekord</w:t>
      </w:r>
    </w:p>
    <w:p w:rsidR="00932FE0" w:rsidRDefault="00932FE0" w:rsidP="00F969E8">
      <w:pPr>
        <w:pStyle w:val="Szvegtrzs"/>
        <w:numPr>
          <w:ilvl w:val="0"/>
          <w:numId w:val="6"/>
        </w:numPr>
        <w:spacing w:line="360" w:lineRule="auto"/>
        <w:jc w:val="both"/>
        <w:rPr>
          <w:rFonts w:cs="Times New Roman"/>
        </w:rPr>
      </w:pPr>
      <w:r>
        <w:rPr>
          <w:rFonts w:cs="Times New Roman"/>
        </w:rPr>
        <w:t>pl. FORTRAN, ALGOL, COBOL, BASIC</w:t>
      </w:r>
    </w:p>
    <w:p w:rsidR="00932FE0" w:rsidRDefault="00932FE0" w:rsidP="00932FE0">
      <w:pPr>
        <w:pStyle w:val="Szvegtrzs"/>
        <w:numPr>
          <w:ilvl w:val="0"/>
          <w:numId w:val="8"/>
        </w:numPr>
        <w:spacing w:line="360" w:lineRule="auto"/>
        <w:jc w:val="both"/>
        <w:rPr>
          <w:rFonts w:cs="Times New Roman"/>
        </w:rPr>
      </w:pPr>
      <w:r>
        <w:rPr>
          <w:rFonts w:cs="Times New Roman"/>
        </w:rPr>
        <w:t>generáció</w:t>
      </w:r>
    </w:p>
    <w:p w:rsidR="00932FE0" w:rsidRDefault="00932FE0" w:rsidP="00932FE0">
      <w:pPr>
        <w:pStyle w:val="Szvegtrzs"/>
        <w:numPr>
          <w:ilvl w:val="0"/>
          <w:numId w:val="10"/>
        </w:numPr>
        <w:spacing w:line="360" w:lineRule="auto"/>
        <w:jc w:val="both"/>
        <w:rPr>
          <w:rFonts w:cs="Times New Roman"/>
        </w:rPr>
      </w:pPr>
      <w:r>
        <w:rPr>
          <w:rFonts w:cs="Times New Roman"/>
        </w:rPr>
        <w:t>a nyelvek elkezdtek a problémák alapján specializálódni</w:t>
      </w:r>
    </w:p>
    <w:p w:rsidR="00932FE0" w:rsidRDefault="002D552B" w:rsidP="00932FE0">
      <w:pPr>
        <w:pStyle w:val="Szvegtrzs"/>
        <w:numPr>
          <w:ilvl w:val="0"/>
          <w:numId w:val="10"/>
        </w:numPr>
        <w:spacing w:line="360" w:lineRule="auto"/>
        <w:jc w:val="both"/>
        <w:rPr>
          <w:rFonts w:cs="Times New Roman"/>
        </w:rPr>
      </w:pPr>
      <w:r>
        <w:rPr>
          <w:rFonts w:cs="Times New Roman"/>
        </w:rPr>
        <w:t>megjelent a procedurális szemlélet és a struktúrák hangsúlyozása</w:t>
      </w:r>
    </w:p>
    <w:p w:rsidR="002D552B" w:rsidRDefault="002D552B" w:rsidP="00932FE0">
      <w:pPr>
        <w:pStyle w:val="Szvegtrzs"/>
        <w:numPr>
          <w:ilvl w:val="0"/>
          <w:numId w:val="10"/>
        </w:numPr>
        <w:spacing w:line="360" w:lineRule="auto"/>
        <w:jc w:val="both"/>
        <w:rPr>
          <w:rFonts w:cs="Times New Roman"/>
        </w:rPr>
      </w:pPr>
      <w:r>
        <w:rPr>
          <w:rFonts w:cs="Times New Roman"/>
        </w:rPr>
        <w:t>megszülettek az általános célú, az objektumorientált és a specializált nyelvek</w:t>
      </w:r>
    </w:p>
    <w:p w:rsidR="002D552B" w:rsidRDefault="004679A9" w:rsidP="00932FE0">
      <w:pPr>
        <w:pStyle w:val="Szvegtrzs"/>
        <w:numPr>
          <w:ilvl w:val="0"/>
          <w:numId w:val="10"/>
        </w:numPr>
        <w:spacing w:line="360" w:lineRule="auto"/>
        <w:jc w:val="both"/>
        <w:rPr>
          <w:rFonts w:cs="Times New Roman"/>
        </w:rPr>
      </w:pPr>
      <w:r>
        <w:rPr>
          <w:rFonts w:cs="Times New Roman"/>
        </w:rPr>
        <w:t>az általános célúak közé tartozik a PASCAL, ADA, APL, C</w:t>
      </w:r>
    </w:p>
    <w:p w:rsidR="004679A9" w:rsidRDefault="004679A9" w:rsidP="00932FE0">
      <w:pPr>
        <w:pStyle w:val="Szvegtrzs"/>
        <w:numPr>
          <w:ilvl w:val="0"/>
          <w:numId w:val="10"/>
        </w:numPr>
        <w:spacing w:line="360" w:lineRule="auto"/>
        <w:jc w:val="both"/>
        <w:rPr>
          <w:rFonts w:cs="Times New Roman"/>
        </w:rPr>
      </w:pPr>
      <w:r>
        <w:rPr>
          <w:rFonts w:cs="Times New Roman"/>
        </w:rPr>
        <w:t xml:space="preserve">az objektumorientált nyelvekhez tartozik a C++, </w:t>
      </w:r>
      <w:proofErr w:type="spellStart"/>
      <w:r>
        <w:rPr>
          <w:rFonts w:cs="Times New Roman"/>
        </w:rPr>
        <w:t>Turbo</w:t>
      </w:r>
      <w:proofErr w:type="spellEnd"/>
      <w:r>
        <w:rPr>
          <w:rFonts w:cs="Times New Roman"/>
        </w:rPr>
        <w:t xml:space="preserve"> Pascal, </w:t>
      </w:r>
      <w:proofErr w:type="spellStart"/>
      <w:r>
        <w:rPr>
          <w:rFonts w:cs="Times New Roman"/>
        </w:rPr>
        <w:t>Smalltalk</w:t>
      </w:r>
      <w:proofErr w:type="spellEnd"/>
    </w:p>
    <w:p w:rsidR="004679A9" w:rsidRDefault="004679A9" w:rsidP="00932FE0">
      <w:pPr>
        <w:pStyle w:val="Szvegtrzs"/>
        <w:numPr>
          <w:ilvl w:val="0"/>
          <w:numId w:val="10"/>
        </w:numPr>
        <w:spacing w:line="360" w:lineRule="auto"/>
        <w:jc w:val="both"/>
        <w:rPr>
          <w:rFonts w:cs="Times New Roman"/>
        </w:rPr>
      </w:pPr>
      <w:r>
        <w:rPr>
          <w:rFonts w:cs="Times New Roman"/>
        </w:rPr>
        <w:t xml:space="preserve">a specializált nyelvek többek között a </w:t>
      </w:r>
      <w:proofErr w:type="spellStart"/>
      <w:r>
        <w:rPr>
          <w:rFonts w:cs="Times New Roman"/>
        </w:rPr>
        <w:t>Logo</w:t>
      </w:r>
      <w:proofErr w:type="spellEnd"/>
      <w:r>
        <w:rPr>
          <w:rFonts w:cs="Times New Roman"/>
        </w:rPr>
        <w:t xml:space="preserve">, </w:t>
      </w:r>
      <w:proofErr w:type="spellStart"/>
      <w:r>
        <w:rPr>
          <w:rFonts w:cs="Times New Roman"/>
        </w:rPr>
        <w:t>Forth</w:t>
      </w:r>
      <w:proofErr w:type="spellEnd"/>
    </w:p>
    <w:p w:rsidR="004679A9" w:rsidRDefault="004679A9" w:rsidP="004679A9">
      <w:pPr>
        <w:pStyle w:val="Szvegtrzs"/>
        <w:numPr>
          <w:ilvl w:val="0"/>
          <w:numId w:val="8"/>
        </w:numPr>
        <w:spacing w:line="360" w:lineRule="auto"/>
        <w:jc w:val="both"/>
        <w:rPr>
          <w:rFonts w:cs="Times New Roman"/>
        </w:rPr>
      </w:pPr>
      <w:r>
        <w:rPr>
          <w:rFonts w:cs="Times New Roman"/>
        </w:rPr>
        <w:t>generáció:</w:t>
      </w:r>
    </w:p>
    <w:p w:rsidR="004679A9" w:rsidRDefault="004679A9" w:rsidP="004679A9">
      <w:pPr>
        <w:pStyle w:val="Szvegtrzs"/>
        <w:numPr>
          <w:ilvl w:val="0"/>
          <w:numId w:val="11"/>
        </w:numPr>
        <w:spacing w:line="360" w:lineRule="auto"/>
        <w:jc w:val="both"/>
        <w:rPr>
          <w:rFonts w:cs="Times New Roman"/>
        </w:rPr>
      </w:pPr>
      <w:r>
        <w:rPr>
          <w:rFonts w:cs="Times New Roman"/>
        </w:rPr>
        <w:t>4GL rendszerek</w:t>
      </w:r>
    </w:p>
    <w:p w:rsidR="004679A9" w:rsidRDefault="004679A9" w:rsidP="004679A9">
      <w:pPr>
        <w:pStyle w:val="Szvegtrzs"/>
        <w:numPr>
          <w:ilvl w:val="0"/>
          <w:numId w:val="11"/>
        </w:numPr>
        <w:spacing w:line="360" w:lineRule="auto"/>
        <w:jc w:val="both"/>
        <w:rPr>
          <w:rFonts w:cs="Times New Roman"/>
        </w:rPr>
      </w:pPr>
      <w:r>
        <w:rPr>
          <w:rFonts w:cs="Times New Roman"/>
        </w:rPr>
        <w:lastRenderedPageBreak/>
        <w:t>ezek már kifejezett programnyelvek</w:t>
      </w:r>
    </w:p>
    <w:p w:rsidR="004679A9" w:rsidRDefault="004679A9" w:rsidP="004679A9">
      <w:pPr>
        <w:pStyle w:val="Szvegtrzs"/>
        <w:numPr>
          <w:ilvl w:val="0"/>
          <w:numId w:val="11"/>
        </w:numPr>
        <w:spacing w:line="360" w:lineRule="auto"/>
        <w:jc w:val="both"/>
        <w:rPr>
          <w:rFonts w:cs="Times New Roman"/>
        </w:rPr>
      </w:pPr>
      <w:r>
        <w:rPr>
          <w:rFonts w:cs="Times New Roman"/>
        </w:rPr>
        <w:t>magasszintű programnyelvre épülő, komplex, objektumorientált fejlesztői környezet</w:t>
      </w:r>
    </w:p>
    <w:p w:rsidR="004679A9" w:rsidRDefault="004679A9" w:rsidP="004679A9">
      <w:pPr>
        <w:pStyle w:val="Szvegtrzs"/>
        <w:numPr>
          <w:ilvl w:val="0"/>
          <w:numId w:val="11"/>
        </w:numPr>
        <w:spacing w:line="360" w:lineRule="auto"/>
        <w:jc w:val="both"/>
        <w:rPr>
          <w:rFonts w:cs="Times New Roman"/>
        </w:rPr>
      </w:pPr>
      <w:r>
        <w:rPr>
          <w:rFonts w:cs="Times New Roman"/>
        </w:rPr>
        <w:t>modularitás jellemzi</w:t>
      </w:r>
    </w:p>
    <w:p w:rsidR="004679A9" w:rsidRDefault="004679A9" w:rsidP="004679A9">
      <w:pPr>
        <w:pStyle w:val="Szvegtrzs"/>
        <w:numPr>
          <w:ilvl w:val="0"/>
          <w:numId w:val="11"/>
        </w:numPr>
        <w:spacing w:line="360" w:lineRule="auto"/>
        <w:jc w:val="both"/>
        <w:rPr>
          <w:rFonts w:cs="Times New Roman"/>
        </w:rPr>
      </w:pPr>
      <w:r>
        <w:rPr>
          <w:rFonts w:cs="Times New Roman"/>
        </w:rPr>
        <w:t>adatbázissal szorosan kapcsolódnak</w:t>
      </w:r>
    </w:p>
    <w:p w:rsidR="00497238" w:rsidRDefault="004679A9" w:rsidP="004679A9">
      <w:pPr>
        <w:pStyle w:val="Szvegtrzs"/>
        <w:numPr>
          <w:ilvl w:val="0"/>
          <w:numId w:val="11"/>
        </w:numPr>
        <w:spacing w:line="360" w:lineRule="auto"/>
        <w:jc w:val="both"/>
        <w:rPr>
          <w:rFonts w:cs="Times New Roman"/>
        </w:rPr>
      </w:pPr>
      <w:r>
        <w:rPr>
          <w:rFonts w:cs="Times New Roman"/>
        </w:rPr>
        <w:t xml:space="preserve">pl. Visual Basic, Visual C++, Java, </w:t>
      </w:r>
      <w:proofErr w:type="spellStart"/>
      <w:r>
        <w:rPr>
          <w:rFonts w:cs="Times New Roman"/>
        </w:rPr>
        <w:t>Object</w:t>
      </w:r>
      <w:proofErr w:type="spellEnd"/>
      <w:r>
        <w:rPr>
          <w:rFonts w:cs="Times New Roman"/>
        </w:rPr>
        <w:t xml:space="preserve"> Pascal</w:t>
      </w:r>
      <w:r w:rsidR="00497238">
        <w:rPr>
          <w:rFonts w:cs="Times New Roman"/>
        </w:rPr>
        <w:t xml:space="preserve"> </w:t>
      </w:r>
    </w:p>
    <w:p w:rsidR="004679A9" w:rsidRPr="00497238" w:rsidRDefault="00497238" w:rsidP="00497238">
      <w:pPr>
        <w:pStyle w:val="Szvegtrzs"/>
        <w:spacing w:line="360" w:lineRule="auto"/>
        <w:jc w:val="both"/>
        <w:rPr>
          <w:rFonts w:cs="Times New Roman"/>
        </w:rPr>
      </w:pPr>
      <w:r w:rsidRPr="00497238">
        <w:rPr>
          <w:rFonts w:cs="Times New Roman"/>
        </w:rPr>
        <w:fldChar w:fldCharType="begin"/>
      </w:r>
      <w:r w:rsidRPr="00497238">
        <w:rPr>
          <w:rFonts w:cs="Times New Roman"/>
        </w:rPr>
        <w:instrText xml:space="preserve"> REF _Ref70602151 \r \h </w:instrText>
      </w:r>
      <w:r w:rsidRPr="00497238">
        <w:rPr>
          <w:rFonts w:cs="Times New Roman"/>
        </w:rPr>
      </w:r>
      <w:r w:rsidRPr="00497238">
        <w:rPr>
          <w:rFonts w:cs="Times New Roman"/>
        </w:rPr>
        <w:fldChar w:fldCharType="separate"/>
      </w:r>
      <w:r w:rsidRPr="00497238">
        <w:rPr>
          <w:rFonts w:cs="Times New Roman"/>
        </w:rPr>
        <w:t>[</w:t>
      </w:r>
      <w:r w:rsidR="005C034F">
        <w:rPr>
          <w:rFonts w:cs="Times New Roman"/>
        </w:rPr>
        <w:t>4</w:t>
      </w:r>
      <w:r w:rsidRPr="00497238">
        <w:rPr>
          <w:rFonts w:cs="Times New Roman"/>
        </w:rPr>
        <w:t>]</w:t>
      </w:r>
      <w:r w:rsidRPr="00497238">
        <w:rPr>
          <w:rFonts w:cs="Times New Roman"/>
        </w:rPr>
        <w:fldChar w:fldCharType="end"/>
      </w:r>
    </w:p>
    <w:p w:rsidR="00E03252" w:rsidRDefault="00E03252" w:rsidP="00E03252">
      <w:pPr>
        <w:pStyle w:val="Szvegtrzs"/>
        <w:spacing w:line="360" w:lineRule="auto"/>
        <w:jc w:val="both"/>
        <w:rPr>
          <w:rFonts w:cs="Times New Roman"/>
        </w:rPr>
      </w:pPr>
    </w:p>
    <w:p w:rsidR="002524C2" w:rsidRPr="004E1EDE" w:rsidRDefault="00693B50" w:rsidP="002524C2">
      <w:pPr>
        <w:pStyle w:val="Cmsor2"/>
        <w:numPr>
          <w:ilvl w:val="1"/>
          <w:numId w:val="4"/>
        </w:numPr>
        <w:ind w:left="0" w:firstLine="0"/>
        <w:rPr>
          <w:rFonts w:ascii="Times New Roman" w:hAnsi="Times New Roman" w:cs="Times New Roman"/>
        </w:rPr>
      </w:pPr>
      <w:bookmarkStart w:id="10" w:name="_Toc99269813"/>
      <w:r w:rsidRPr="00554D84">
        <w:rPr>
          <w:rFonts w:ascii="Times New Roman" w:hAnsi="Times New Roman" w:cs="Times New Roman"/>
        </w:rPr>
        <w:t>Imperatív és Deklaratív nyelvek</w:t>
      </w:r>
      <w:bookmarkEnd w:id="10"/>
    </w:p>
    <w:p w:rsidR="00A0306E" w:rsidRDefault="00A0306E" w:rsidP="00A0306E">
      <w:pPr>
        <w:pStyle w:val="Szvegtrzs"/>
        <w:spacing w:line="360" w:lineRule="auto"/>
        <w:jc w:val="both"/>
        <w:rPr>
          <w:rFonts w:cs="Times New Roman"/>
        </w:rPr>
      </w:pPr>
      <w:r>
        <w:rPr>
          <w:rFonts w:cs="Times New Roman"/>
        </w:rPr>
        <w:t>A programnyelveket a kód szerkezete alapján csoportosíthatjuk imperatív és deklaratív csoportba. Ezek néhány lényeges dologban térnek el egymástól.</w:t>
      </w:r>
    </w:p>
    <w:p w:rsidR="00A0306E" w:rsidRDefault="00A0306E" w:rsidP="00A0306E">
      <w:pPr>
        <w:pStyle w:val="Szvegtrzs"/>
        <w:spacing w:line="360" w:lineRule="auto"/>
        <w:jc w:val="both"/>
        <w:rPr>
          <w:rFonts w:cs="Times New Roman"/>
        </w:rPr>
      </w:pPr>
      <w:r>
        <w:rPr>
          <w:rFonts w:cs="Times New Roman"/>
        </w:rPr>
        <w:t>Az imperatív nyelvek algoritmikus nyelvek, ahol a program</w:t>
      </w:r>
      <w:r w:rsidR="00C7795C">
        <w:rPr>
          <w:rFonts w:cs="Times New Roman"/>
        </w:rPr>
        <w:t xml:space="preserve"> főként</w:t>
      </w:r>
      <w:r>
        <w:rPr>
          <w:rFonts w:cs="Times New Roman"/>
        </w:rPr>
        <w:t xml:space="preserve"> utasításokból áll, és a változók a legfontosabb részei a programoknak. Itt a programozó határozza meg a feladat megoldását, és a tárkezelésről is ő gondoskodik. Ezeknek a programozási nyelveknek két alfajtája van: az eljárásorientált és az objektumorientált.</w:t>
      </w:r>
      <w:r w:rsidR="00DC11E3">
        <w:rPr>
          <w:rFonts w:cs="Times New Roman"/>
        </w:rPr>
        <w:t xml:space="preserve"> </w:t>
      </w:r>
      <w:r w:rsidR="00DC11E3">
        <w:rPr>
          <w:rFonts w:cs="Times New Roman"/>
        </w:rPr>
        <w:fldChar w:fldCharType="begin"/>
      </w:r>
      <w:r w:rsidR="00DC11E3">
        <w:rPr>
          <w:rFonts w:cs="Times New Roman"/>
        </w:rPr>
        <w:instrText xml:space="preserve"> REF _Ref70602151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4</w:t>
      </w:r>
      <w:r w:rsidR="00DC11E3">
        <w:rPr>
          <w:rFonts w:cs="Times New Roman"/>
        </w:rPr>
        <w:t>]</w:t>
      </w:r>
      <w:r w:rsidR="00DC11E3">
        <w:rPr>
          <w:rFonts w:cs="Times New Roman"/>
        </w:rPr>
        <w:fldChar w:fldCharType="end"/>
      </w:r>
    </w:p>
    <w:p w:rsidR="00A0306E" w:rsidRDefault="00A0306E" w:rsidP="00A0306E">
      <w:pPr>
        <w:pStyle w:val="Szvegtrzs"/>
        <w:spacing w:line="360" w:lineRule="auto"/>
        <w:jc w:val="both"/>
        <w:rPr>
          <w:rFonts w:cs="Times New Roman"/>
        </w:rPr>
      </w:pPr>
      <w:r>
        <w:rPr>
          <w:rFonts w:cs="Times New Roman"/>
        </w:rPr>
        <w:t xml:space="preserve">A deklaratív nyelvek esetében a programozó csak a megoldandó feladatot deklarálja, de a megoldást nem ő dolgozza ki. Ugyan változók ennél a programnyelv típusnál is megtalálhatóak, jelentésük más, mint az imperatív nyelveknél. Hasonlóan a másik nyelvhez, itt is utasításokat ad a szoftverfejlesztő a számítógépnek, ám a memóriát nem tudja kezelni. A deklaratív nyelvek alfajtái a funkcionális és a logikai nyelvek. </w:t>
      </w:r>
      <w:r w:rsidR="00DC11E3">
        <w:rPr>
          <w:rFonts w:cs="Times New Roman"/>
        </w:rPr>
        <w:fldChar w:fldCharType="begin"/>
      </w:r>
      <w:r w:rsidR="00DC11E3">
        <w:rPr>
          <w:rFonts w:cs="Times New Roman"/>
        </w:rPr>
        <w:instrText xml:space="preserve"> REF _Ref70602151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4]</w:t>
      </w:r>
      <w:r w:rsidR="00DC11E3">
        <w:rPr>
          <w:rFonts w:cs="Times New Roman"/>
        </w:rPr>
        <w:fldChar w:fldCharType="end"/>
      </w:r>
    </w:p>
    <w:p w:rsidR="00E03252" w:rsidRPr="00A0306E" w:rsidRDefault="00E03252" w:rsidP="00A0306E">
      <w:pPr>
        <w:pStyle w:val="Szvegtrzs"/>
        <w:spacing w:line="360" w:lineRule="auto"/>
        <w:jc w:val="both"/>
        <w:rPr>
          <w:rFonts w:cs="Times New Roman"/>
        </w:rPr>
      </w:pPr>
    </w:p>
    <w:p w:rsidR="002524C2" w:rsidRPr="004E1EDE" w:rsidRDefault="00693B50" w:rsidP="002524C2">
      <w:pPr>
        <w:pStyle w:val="Cmsor2"/>
        <w:numPr>
          <w:ilvl w:val="1"/>
          <w:numId w:val="4"/>
        </w:numPr>
        <w:ind w:left="0" w:firstLine="0"/>
        <w:rPr>
          <w:rFonts w:ascii="Times New Roman" w:hAnsi="Times New Roman" w:cs="Times New Roman"/>
        </w:rPr>
      </w:pPr>
      <w:bookmarkStart w:id="11" w:name="_Toc99269814"/>
      <w:r w:rsidRPr="00554D84">
        <w:rPr>
          <w:rFonts w:ascii="Times New Roman" w:hAnsi="Times New Roman" w:cs="Times New Roman"/>
        </w:rPr>
        <w:t>Eljárásorientált és Objektumorientált nyelvek</w:t>
      </w:r>
      <w:bookmarkEnd w:id="11"/>
    </w:p>
    <w:p w:rsidR="00A0306E" w:rsidRDefault="00C7795C" w:rsidP="00AB0226">
      <w:pPr>
        <w:pStyle w:val="Szvegtrzs"/>
        <w:spacing w:line="360" w:lineRule="auto"/>
        <w:jc w:val="both"/>
        <w:rPr>
          <w:rFonts w:cs="Times New Roman"/>
        </w:rPr>
      </w:pPr>
      <w:r>
        <w:rPr>
          <w:rFonts w:cs="Times New Roman"/>
        </w:rPr>
        <w:t>Az eljárásorientált nyelvek egyik ismertető jele, h</w:t>
      </w:r>
      <w:r w:rsidR="00065808">
        <w:rPr>
          <w:rFonts w:cs="Times New Roman"/>
        </w:rPr>
        <w:t>ogy a megoldandó feladatot kisebb részegységekre, más néven eljárásokra bontja</w:t>
      </w:r>
      <w:r w:rsidR="00AB0226">
        <w:rPr>
          <w:rFonts w:cs="Times New Roman"/>
        </w:rPr>
        <w:t>. Ezeket az alprogramokat jól körül kell határolni, mivel a fő program majd ezeket fogja sorozatosan meghívni. Amikor megtörténik a meghívás, az eljárás kap egy vagy több bizonyos paramétert, amelyet a benne meghatározott logika szerint valamilyen visszatérési értékké alakít át és ad vissza a fő programnak. A kettő legfőbb adattípusa az eljárásorientált programoknak a tömb és a rekord.</w:t>
      </w:r>
      <w:r w:rsidR="00DC11E3">
        <w:rPr>
          <w:rFonts w:cs="Times New Roman"/>
        </w:rPr>
        <w:t xml:space="preserve"> </w:t>
      </w:r>
      <w:r w:rsidR="00DC11E3">
        <w:rPr>
          <w:rFonts w:cs="Times New Roman"/>
        </w:rPr>
        <w:fldChar w:fldCharType="begin"/>
      </w:r>
      <w:r w:rsidR="00DC11E3">
        <w:rPr>
          <w:rFonts w:cs="Times New Roman"/>
        </w:rPr>
        <w:instrText xml:space="preserve"> REF _Ref70602151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4</w:t>
      </w:r>
      <w:r w:rsidR="00DC11E3">
        <w:rPr>
          <w:rFonts w:cs="Times New Roman"/>
        </w:rPr>
        <w:t>]</w:t>
      </w:r>
      <w:r w:rsidR="00DC11E3">
        <w:rPr>
          <w:rFonts w:cs="Times New Roman"/>
        </w:rPr>
        <w:fldChar w:fldCharType="end"/>
      </w:r>
    </w:p>
    <w:p w:rsidR="00554D84" w:rsidRDefault="005D30E4" w:rsidP="00554D84">
      <w:pPr>
        <w:pStyle w:val="Szvegtrzs"/>
        <w:spacing w:line="360" w:lineRule="auto"/>
        <w:jc w:val="both"/>
        <w:rPr>
          <w:rFonts w:cs="Times New Roman"/>
        </w:rPr>
      </w:pPr>
      <w:r>
        <w:rPr>
          <w:rFonts w:cs="Times New Roman"/>
        </w:rPr>
        <w:t>Az objektum</w:t>
      </w:r>
      <w:r w:rsidR="00E2671E">
        <w:rPr>
          <w:rFonts w:cs="Times New Roman"/>
        </w:rPr>
        <w:t>orientált programnyelvek</w:t>
      </w:r>
      <w:r>
        <w:rPr>
          <w:rFonts w:cs="Times New Roman"/>
        </w:rPr>
        <w:t xml:space="preserve"> - ahogy a nevükben is benne van – objektumokon </w:t>
      </w:r>
      <w:r>
        <w:rPr>
          <w:rFonts w:cs="Times New Roman"/>
        </w:rPr>
        <w:lastRenderedPageBreak/>
        <w:t>alapulnak. Objektumnak hívjuk a programban szereplő adatokat és a hozzájuk tartozó műveleteket.</w:t>
      </w:r>
      <w:r w:rsidR="002F4B64">
        <w:rPr>
          <w:rFonts w:cs="Times New Roman"/>
        </w:rPr>
        <w:t xml:space="preserve"> Mindegyik objektum rendelkezik tulajdonságokkal és metódusokkal. Ezek a nyelvek osztályokra épülnek, és az objektumok az osztályok egy-egy példányai. Az osztályoknak lehetnek ősosztályaik, akiktől örökölhetnek tulajdonságokat, metódusokat, illetve lehetnek származtatott osztályaik, akiknek ők adhatnak tovább. Az öröklődésen kívül még az egységbezárás és a polimorfizmus miatt is jelentősen eltér az eljárásorientált nyelvektől.</w:t>
      </w:r>
      <w:r w:rsidR="00DC11E3">
        <w:rPr>
          <w:rFonts w:cs="Times New Roman"/>
        </w:rPr>
        <w:t xml:space="preserve"> </w:t>
      </w:r>
      <w:r w:rsidR="005C034F">
        <w:rPr>
          <w:rFonts w:cs="Times New Roman"/>
        </w:rPr>
        <w:t>[</w:t>
      </w:r>
      <w:r w:rsidR="00DC11E3">
        <w:rPr>
          <w:rFonts w:cs="Times New Roman"/>
        </w:rPr>
        <w:fldChar w:fldCharType="begin"/>
      </w:r>
      <w:r w:rsidR="00DC11E3">
        <w:rPr>
          <w:rFonts w:cs="Times New Roman"/>
        </w:rPr>
        <w:instrText xml:space="preserve"> REF _Ref70602151 \r \h </w:instrText>
      </w:r>
      <w:r w:rsidR="00DC11E3">
        <w:rPr>
          <w:rFonts w:cs="Times New Roman"/>
        </w:rPr>
      </w:r>
      <w:r w:rsidR="00DC11E3">
        <w:rPr>
          <w:rFonts w:cs="Times New Roman"/>
        </w:rPr>
        <w:fldChar w:fldCharType="separate"/>
      </w:r>
      <w:r w:rsidR="005C034F">
        <w:rPr>
          <w:rFonts w:cs="Times New Roman"/>
        </w:rPr>
        <w:t>4</w:t>
      </w:r>
      <w:r w:rsidR="00DC11E3">
        <w:rPr>
          <w:rFonts w:cs="Times New Roman"/>
        </w:rPr>
        <w:t>]</w:t>
      </w:r>
      <w:r w:rsidR="00DC11E3">
        <w:rPr>
          <w:rFonts w:cs="Times New Roman"/>
        </w:rPr>
        <w:fldChar w:fldCharType="end"/>
      </w:r>
      <w:r w:rsidR="00DC11E3">
        <w:rPr>
          <w:rFonts w:cs="Times New Roman"/>
        </w:rPr>
        <w:fldChar w:fldCharType="begin"/>
      </w:r>
      <w:r w:rsidR="00DC11E3">
        <w:rPr>
          <w:rFonts w:cs="Times New Roman"/>
        </w:rPr>
        <w:instrText xml:space="preserve"> REF _Ref70602446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12</w:t>
      </w:r>
      <w:r w:rsidR="00DC11E3">
        <w:rPr>
          <w:rFonts w:cs="Times New Roman"/>
        </w:rPr>
        <w:t>]</w:t>
      </w:r>
      <w:r w:rsidR="00DC11E3">
        <w:rPr>
          <w:rFonts w:cs="Times New Roman"/>
        </w:rPr>
        <w:fldChar w:fldCharType="end"/>
      </w:r>
    </w:p>
    <w:p w:rsidR="00DC11E3" w:rsidRDefault="00DC11E3" w:rsidP="00554D84">
      <w:pPr>
        <w:pStyle w:val="Szvegtrzs"/>
        <w:spacing w:line="360" w:lineRule="auto"/>
        <w:jc w:val="both"/>
        <w:rPr>
          <w:rFonts w:cs="Times New Roman"/>
        </w:rPr>
      </w:pPr>
    </w:p>
    <w:p w:rsidR="002524C2" w:rsidRPr="004E1EDE" w:rsidRDefault="00693B50" w:rsidP="002524C2">
      <w:pPr>
        <w:pStyle w:val="Cmsor1"/>
        <w:numPr>
          <w:ilvl w:val="0"/>
          <w:numId w:val="4"/>
        </w:numPr>
        <w:ind w:left="0" w:firstLine="0"/>
        <w:rPr>
          <w:rFonts w:ascii="Times New Roman" w:hAnsi="Times New Roman" w:cs="Times New Roman"/>
        </w:rPr>
      </w:pPr>
      <w:bookmarkStart w:id="12" w:name="_Toc99269815"/>
      <w:r w:rsidRPr="00554D84">
        <w:rPr>
          <w:rFonts w:ascii="Times New Roman" w:hAnsi="Times New Roman" w:cs="Times New Roman"/>
        </w:rPr>
        <w:t xml:space="preserve">A </w:t>
      </w:r>
      <w:r w:rsidR="00C55ADF" w:rsidRPr="00554D84">
        <w:rPr>
          <w:rFonts w:ascii="Times New Roman" w:hAnsi="Times New Roman" w:cs="Times New Roman"/>
        </w:rPr>
        <w:t>Python</w:t>
      </w:r>
      <w:bookmarkEnd w:id="12"/>
    </w:p>
    <w:p w:rsidR="00C55ADF" w:rsidRDefault="00AD6025" w:rsidP="005518AA">
      <w:pPr>
        <w:pStyle w:val="Szvegtrzs"/>
        <w:spacing w:line="360" w:lineRule="auto"/>
        <w:jc w:val="both"/>
        <w:rPr>
          <w:rFonts w:cs="Times New Roman"/>
        </w:rPr>
      </w:pPr>
      <w:r>
        <w:rPr>
          <w:rFonts w:cs="Times New Roman"/>
        </w:rPr>
        <w:t>A szoftver elkészítéséhez a Python programozási nyelvre esett a választásom. A Python egy rugalmas, egyszerű kódú, dinamikus, objektumorientált és általános célú, magasszintű programozási nyelv, amely széles körben alkalmazható.</w:t>
      </w:r>
      <w:r w:rsidR="00BD2166">
        <w:rPr>
          <w:rFonts w:cs="Times New Roman"/>
        </w:rPr>
        <w:t xml:space="preserve"> Ingyenesen használható, nyílt forráskódú, és nagy népszerűségnek örvend, mind a vállalatok, mind a magánszemélyek körében.</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AD6025" w:rsidRDefault="00AD6025" w:rsidP="005518AA">
      <w:pPr>
        <w:pStyle w:val="Szvegtrzs"/>
        <w:spacing w:line="360" w:lineRule="auto"/>
        <w:jc w:val="both"/>
        <w:rPr>
          <w:rFonts w:cs="Times New Roman"/>
        </w:rPr>
      </w:pPr>
      <w:r>
        <w:rPr>
          <w:rFonts w:cs="Times New Roman"/>
        </w:rPr>
        <w:t>Ez a nyelv, különböző programozási stílusokat is támogat, például az objektumorientált illetve a strukturális. Rugalmasságának egyik fő oka, hogy más nyelven írt programokat is képes használni, amiket modulokként importál</w:t>
      </w:r>
      <w:r w:rsidR="00CD5FCA">
        <w:rPr>
          <w:rFonts w:cs="Times New Roman"/>
        </w:rPr>
        <w:t xml:space="preserve"> a saját környezetébe</w:t>
      </w:r>
      <w:r>
        <w:rPr>
          <w:rFonts w:cs="Times New Roman"/>
        </w:rPr>
        <w:t>. A beimpo</w:t>
      </w:r>
      <w:r w:rsidR="00CD5FCA">
        <w:rPr>
          <w:rFonts w:cs="Times New Roman"/>
        </w:rPr>
        <w:t>rtált programokat aztán tovább lehet</w:t>
      </w:r>
      <w:r>
        <w:rPr>
          <w:rFonts w:cs="Times New Roman"/>
        </w:rPr>
        <w:t xml:space="preserve"> bővíteni, alakítani.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515A6F" w:rsidRDefault="00515A6F" w:rsidP="005518AA">
      <w:pPr>
        <w:pStyle w:val="Szvegtrzs"/>
        <w:spacing w:line="360" w:lineRule="auto"/>
        <w:jc w:val="both"/>
        <w:rPr>
          <w:rFonts w:cs="Times New Roman"/>
        </w:rPr>
      </w:pPr>
    </w:p>
    <w:p w:rsidR="002524C2" w:rsidRPr="004E1EDE" w:rsidRDefault="00515A6F" w:rsidP="002524C2">
      <w:pPr>
        <w:pStyle w:val="Cmsor2"/>
        <w:numPr>
          <w:ilvl w:val="1"/>
          <w:numId w:val="4"/>
        </w:numPr>
        <w:ind w:left="0" w:firstLine="0"/>
        <w:rPr>
          <w:rFonts w:ascii="Times New Roman" w:hAnsi="Times New Roman" w:cs="Times New Roman"/>
        </w:rPr>
      </w:pPr>
      <w:bookmarkStart w:id="13" w:name="_Toc99269816"/>
      <w:r w:rsidRPr="00554D84">
        <w:rPr>
          <w:rFonts w:ascii="Times New Roman" w:hAnsi="Times New Roman" w:cs="Times New Roman"/>
        </w:rPr>
        <w:t>Története</w:t>
      </w:r>
      <w:bookmarkEnd w:id="13"/>
    </w:p>
    <w:p w:rsidR="004A6953" w:rsidRDefault="00515A6F" w:rsidP="00515A6F">
      <w:pPr>
        <w:pStyle w:val="Szvegtrzs"/>
        <w:spacing w:line="360" w:lineRule="auto"/>
        <w:jc w:val="both"/>
        <w:rPr>
          <w:rFonts w:cs="Times New Roman"/>
        </w:rPr>
      </w:pPr>
      <w:r>
        <w:rPr>
          <w:rFonts w:cs="Times New Roman"/>
        </w:rPr>
        <w:t xml:space="preserve">A Python fejlesztése az 1990-es évek elején indult Hollandiában, ahol Guido Van </w:t>
      </w:r>
      <w:proofErr w:type="spellStart"/>
      <w:r>
        <w:rPr>
          <w:rFonts w:cs="Times New Roman"/>
        </w:rPr>
        <w:t>Rossum</w:t>
      </w:r>
      <w:proofErr w:type="spellEnd"/>
      <w:r w:rsidR="00E973B4">
        <w:rPr>
          <w:rFonts w:cs="Times New Roman"/>
        </w:rPr>
        <w:t xml:space="preserve"> a CWI alkalmazottja 1991-ben bemutatta a Python első verzióját. A projekt célja eredetileg az ABC programnyelv helyettesítésére szolgáló nyelv kifejlesztése volt. 1995-ben megjelent a Python 1.2 még szintén a CWI fejlesztésével.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4A6953" w:rsidRDefault="00E973B4" w:rsidP="00515A6F">
      <w:pPr>
        <w:pStyle w:val="Szvegtrzs"/>
        <w:spacing w:line="360" w:lineRule="auto"/>
        <w:jc w:val="both"/>
        <w:rPr>
          <w:rFonts w:cs="Times New Roman"/>
        </w:rPr>
      </w:pPr>
      <w:r>
        <w:rPr>
          <w:rFonts w:cs="Times New Roman"/>
        </w:rPr>
        <w:t xml:space="preserve">2000-ben elkészült a Python 1.6, majd ezután Guido Van </w:t>
      </w:r>
      <w:proofErr w:type="spellStart"/>
      <w:r>
        <w:rPr>
          <w:rFonts w:cs="Times New Roman"/>
        </w:rPr>
        <w:t>Rossum</w:t>
      </w:r>
      <w:proofErr w:type="spellEnd"/>
      <w:r>
        <w:rPr>
          <w:rFonts w:cs="Times New Roman"/>
        </w:rPr>
        <w:t xml:space="preserve"> összeállt a BeOpem.com-</w:t>
      </w:r>
      <w:proofErr w:type="spellStart"/>
      <w:r>
        <w:rPr>
          <w:rFonts w:cs="Times New Roman"/>
        </w:rPr>
        <w:t>al</w:t>
      </w:r>
      <w:proofErr w:type="spellEnd"/>
      <w:r>
        <w:rPr>
          <w:rFonts w:cs="Times New Roman"/>
        </w:rPr>
        <w:t xml:space="preserve">, és megalapították a Python </w:t>
      </w:r>
      <w:proofErr w:type="spellStart"/>
      <w:r w:rsidR="004A6953">
        <w:rPr>
          <w:rFonts w:cs="Times New Roman"/>
        </w:rPr>
        <w:t>Laboratoriest</w:t>
      </w:r>
      <w:proofErr w:type="spellEnd"/>
      <w:r w:rsidR="004A6953">
        <w:rPr>
          <w:rFonts w:cs="Times New Roman"/>
        </w:rPr>
        <w:t>.</w:t>
      </w:r>
      <w:r>
        <w:rPr>
          <w:rFonts w:cs="Times New Roman"/>
        </w:rPr>
        <w:t xml:space="preserve"> Még ugyanabban az évben a Python </w:t>
      </w:r>
      <w:proofErr w:type="spellStart"/>
      <w:r>
        <w:rPr>
          <w:rFonts w:cs="Times New Roman"/>
        </w:rPr>
        <w:t>Laboratories</w:t>
      </w:r>
      <w:proofErr w:type="spellEnd"/>
      <w:r>
        <w:rPr>
          <w:rFonts w:cs="Times New Roman"/>
        </w:rPr>
        <w:t xml:space="preserve"> kifejlesztette a Python 2.0-t. A 2.0-ban már olyan újdonságok voltak, mint a listák használata és a keletkezett memóriaszemét számolása.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515A6F" w:rsidRDefault="00E973B4" w:rsidP="00515A6F">
      <w:pPr>
        <w:pStyle w:val="Szvegtrzs"/>
        <w:spacing w:line="360" w:lineRule="auto"/>
        <w:jc w:val="both"/>
        <w:rPr>
          <w:rFonts w:cs="Times New Roman"/>
        </w:rPr>
      </w:pPr>
      <w:r>
        <w:rPr>
          <w:rFonts w:cs="Times New Roman"/>
        </w:rPr>
        <w:t>A 2.0-s verzió kiadása után</w:t>
      </w:r>
      <w:r w:rsidR="004A6953">
        <w:rPr>
          <w:rFonts w:cs="Times New Roman"/>
        </w:rPr>
        <w:t xml:space="preserve"> megalakult a Python Software </w:t>
      </w:r>
      <w:proofErr w:type="spellStart"/>
      <w:r w:rsidR="004A6953">
        <w:rPr>
          <w:rFonts w:cs="Times New Roman"/>
        </w:rPr>
        <w:t>Foundation</w:t>
      </w:r>
      <w:proofErr w:type="spellEnd"/>
      <w:r w:rsidR="004A6953">
        <w:rPr>
          <w:rFonts w:cs="Times New Roman"/>
        </w:rPr>
        <w:t>, amely a mai napig tulajdonosa és fejlesztője az immár ingyenes és nyílt forráskódú Pythonnak. 2008-ban kiadták a Python 3.0-t, amely ismét jelentős vált</w:t>
      </w:r>
      <w:r w:rsidR="00D47CD0">
        <w:rPr>
          <w:rFonts w:cs="Times New Roman"/>
        </w:rPr>
        <w:t xml:space="preserve">ozásokon esett át. Bevezették az integer </w:t>
      </w:r>
      <w:r w:rsidR="00D47CD0">
        <w:rPr>
          <w:rFonts w:cs="Times New Roman"/>
        </w:rPr>
        <w:lastRenderedPageBreak/>
        <w:t xml:space="preserve">típusokat, új szintaxisokat hoztak létre, és megváltoztattak </w:t>
      </w:r>
      <w:proofErr w:type="spellStart"/>
      <w:r w:rsidR="00D47CD0">
        <w:rPr>
          <w:rFonts w:cs="Times New Roman"/>
        </w:rPr>
        <w:t>régieket</w:t>
      </w:r>
      <w:proofErr w:type="spellEnd"/>
      <w:r w:rsidR="00D47CD0">
        <w:rPr>
          <w:rFonts w:cs="Times New Roman"/>
        </w:rPr>
        <w:t>, létrejött a print funkció, valamint ez a verzió szándékosan nem kompatibilis a korábbi verziókkal.</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r w:rsidR="00DC11E3">
        <w:rPr>
          <w:rFonts w:cs="Times New Roman"/>
        </w:rPr>
        <w:t xml:space="preserve"> </w:t>
      </w:r>
      <w:r w:rsidR="00DC11E3">
        <w:rPr>
          <w:rFonts w:cs="Times New Roman"/>
        </w:rPr>
        <w:fldChar w:fldCharType="begin"/>
      </w:r>
      <w:r w:rsidR="00DC11E3">
        <w:rPr>
          <w:rFonts w:cs="Times New Roman"/>
        </w:rPr>
        <w:instrText xml:space="preserve"> REF _Ref70602832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22</w:t>
      </w:r>
      <w:r w:rsidR="00DC11E3">
        <w:rPr>
          <w:rFonts w:cs="Times New Roman"/>
        </w:rPr>
        <w:t>]</w:t>
      </w:r>
      <w:r w:rsidR="00DC11E3">
        <w:rPr>
          <w:rFonts w:cs="Times New Roman"/>
        </w:rPr>
        <w:fldChar w:fldCharType="end"/>
      </w:r>
    </w:p>
    <w:p w:rsidR="00E03252" w:rsidRDefault="00E03252" w:rsidP="00515A6F">
      <w:pPr>
        <w:pStyle w:val="Szvegtrzs"/>
        <w:spacing w:line="360" w:lineRule="auto"/>
        <w:jc w:val="both"/>
        <w:rPr>
          <w:rFonts w:cs="Times New Roman"/>
        </w:rPr>
      </w:pPr>
    </w:p>
    <w:p w:rsidR="002524C2" w:rsidRPr="004E1EDE" w:rsidRDefault="00D47CD0" w:rsidP="002524C2">
      <w:pPr>
        <w:pStyle w:val="Cmsor2"/>
        <w:numPr>
          <w:ilvl w:val="1"/>
          <w:numId w:val="4"/>
        </w:numPr>
        <w:ind w:left="0" w:firstLine="0"/>
        <w:rPr>
          <w:rFonts w:ascii="Times New Roman" w:hAnsi="Times New Roman" w:cs="Times New Roman"/>
        </w:rPr>
      </w:pPr>
      <w:bookmarkStart w:id="14" w:name="_Toc99269817"/>
      <w:r w:rsidRPr="00554D84">
        <w:rPr>
          <w:rFonts w:ascii="Times New Roman" w:hAnsi="Times New Roman" w:cs="Times New Roman"/>
        </w:rPr>
        <w:t>A Python néhány fontos jellemzője:</w:t>
      </w:r>
      <w:bookmarkEnd w:id="14"/>
    </w:p>
    <w:p w:rsidR="00EE36B3" w:rsidRDefault="00EE36B3" w:rsidP="00EE36B3">
      <w:pPr>
        <w:pStyle w:val="Szvegtrzs"/>
        <w:numPr>
          <w:ilvl w:val="0"/>
          <w:numId w:val="12"/>
        </w:numPr>
        <w:spacing w:line="360" w:lineRule="auto"/>
        <w:jc w:val="both"/>
        <w:rPr>
          <w:rFonts w:cs="Times New Roman"/>
        </w:rPr>
      </w:pPr>
      <w:r>
        <w:rPr>
          <w:rFonts w:cs="Times New Roman"/>
        </w:rPr>
        <w:t>gyors és hatékony:</w:t>
      </w:r>
    </w:p>
    <w:p w:rsidR="00EE36B3" w:rsidRDefault="00EE36B3" w:rsidP="00EE36B3">
      <w:pPr>
        <w:pStyle w:val="Szvegtrzs"/>
        <w:numPr>
          <w:ilvl w:val="1"/>
          <w:numId w:val="12"/>
        </w:numPr>
        <w:spacing w:line="360" w:lineRule="auto"/>
        <w:jc w:val="both"/>
        <w:rPr>
          <w:rFonts w:cs="Times New Roman"/>
        </w:rPr>
      </w:pPr>
      <w:r>
        <w:rPr>
          <w:rFonts w:cs="Times New Roman"/>
        </w:rPr>
        <w:t>Tartalmaz egy standard belső könyvtárat. Minden olyan lehetőséget biztosít, amely a programozáshoz szükséges, az alapműveletektől a speciális funkciókig.</w:t>
      </w:r>
      <w:r w:rsidR="00587E9A">
        <w:rPr>
          <w:rFonts w:cs="Times New Roman"/>
        </w:rPr>
        <w:t xml:space="preserve"> Ezek a harmadik féltől származó eszközök mindent lehetővé tesznek a Pythonban. Például egy webszerver létrehozásához elég három sornyi kód megírása.</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EE36B3" w:rsidRDefault="00EE36B3" w:rsidP="00EE36B3">
      <w:pPr>
        <w:pStyle w:val="Szvegtrzs"/>
        <w:numPr>
          <w:ilvl w:val="0"/>
          <w:numId w:val="12"/>
        </w:numPr>
        <w:spacing w:line="360" w:lineRule="auto"/>
        <w:jc w:val="both"/>
        <w:rPr>
          <w:rFonts w:cs="Times New Roman"/>
        </w:rPr>
      </w:pPr>
      <w:r>
        <w:rPr>
          <w:rFonts w:cs="Times New Roman"/>
        </w:rPr>
        <w:t>más technológiákat is támogat:</w:t>
      </w:r>
    </w:p>
    <w:p w:rsidR="00EE36B3" w:rsidRDefault="0060695F" w:rsidP="00EE36B3">
      <w:pPr>
        <w:pStyle w:val="Szvegtrzs"/>
        <w:numPr>
          <w:ilvl w:val="1"/>
          <w:numId w:val="12"/>
        </w:numPr>
        <w:spacing w:line="360" w:lineRule="auto"/>
        <w:jc w:val="both"/>
        <w:rPr>
          <w:rFonts w:cs="Times New Roman"/>
        </w:rPr>
      </w:pPr>
      <w:r>
        <w:rPr>
          <w:rFonts w:cs="Times New Roman"/>
        </w:rPr>
        <w:t>Többek között támogatja a COM és a .Net objektumokat. Ezen kívül kiegészítőket és alternatívákat is létrehoztak a Python számára, amik megkönnyítik az integrált módban történő munkát az objektumokkal.</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EE36B3" w:rsidRDefault="00246203" w:rsidP="00EE36B3">
      <w:pPr>
        <w:pStyle w:val="Szvegtrzs"/>
        <w:numPr>
          <w:ilvl w:val="0"/>
          <w:numId w:val="12"/>
        </w:numPr>
        <w:spacing w:line="360" w:lineRule="auto"/>
        <w:jc w:val="both"/>
        <w:rPr>
          <w:rFonts w:cs="Times New Roman"/>
        </w:rPr>
      </w:pPr>
      <w:r>
        <w:rPr>
          <w:rFonts w:cs="Times New Roman"/>
        </w:rPr>
        <w:t>operációs rendszer független</w:t>
      </w:r>
      <w:r w:rsidR="00EE36B3">
        <w:rPr>
          <w:rFonts w:cs="Times New Roman"/>
        </w:rPr>
        <w:t>:</w:t>
      </w:r>
    </w:p>
    <w:p w:rsidR="00EE36B3" w:rsidRDefault="0060695F" w:rsidP="00EE36B3">
      <w:pPr>
        <w:pStyle w:val="Szvegtrzs"/>
        <w:numPr>
          <w:ilvl w:val="1"/>
          <w:numId w:val="12"/>
        </w:numPr>
        <w:spacing w:line="360" w:lineRule="auto"/>
        <w:jc w:val="both"/>
        <w:rPr>
          <w:rFonts w:cs="Times New Roman"/>
        </w:rPr>
      </w:pPr>
      <w:r>
        <w:rPr>
          <w:rFonts w:cs="Times New Roman"/>
        </w:rPr>
        <w:t xml:space="preserve">A Python scriptek különböző operációs rendszereken is </w:t>
      </w:r>
      <w:proofErr w:type="spellStart"/>
      <w:r>
        <w:rPr>
          <w:rFonts w:cs="Times New Roman"/>
        </w:rPr>
        <w:t>használhatóak</w:t>
      </w:r>
      <w:proofErr w:type="spellEnd"/>
      <w:r>
        <w:rPr>
          <w:rFonts w:cs="Times New Roman"/>
        </w:rPr>
        <w:t xml:space="preserve">, például Windows, Linux, </w:t>
      </w:r>
      <w:proofErr w:type="spellStart"/>
      <w:r>
        <w:rPr>
          <w:rFonts w:cs="Times New Roman"/>
        </w:rPr>
        <w:t>MacOS</w:t>
      </w:r>
      <w:proofErr w:type="spellEnd"/>
      <w:r>
        <w:rPr>
          <w:rFonts w:cs="Times New Roman"/>
        </w:rPr>
        <w:t>. Néhány verzió kiadásra került a .Net, Java és Nokia S60 használatra is. A programok kimenete az összes platformon igencsak hasonló.</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EE36B3" w:rsidRDefault="00EE36B3" w:rsidP="00EE36B3">
      <w:pPr>
        <w:pStyle w:val="Szvegtrzs"/>
        <w:numPr>
          <w:ilvl w:val="0"/>
          <w:numId w:val="12"/>
        </w:numPr>
        <w:spacing w:line="360" w:lineRule="auto"/>
        <w:jc w:val="both"/>
        <w:rPr>
          <w:rFonts w:cs="Times New Roman"/>
        </w:rPr>
      </w:pPr>
      <w:r>
        <w:rPr>
          <w:rFonts w:cs="Times New Roman"/>
        </w:rPr>
        <w:t>egyszerű:</w:t>
      </w:r>
    </w:p>
    <w:p w:rsidR="00EE36B3" w:rsidRDefault="0060695F" w:rsidP="00EE36B3">
      <w:pPr>
        <w:pStyle w:val="Szvegtrzs"/>
        <w:numPr>
          <w:ilvl w:val="1"/>
          <w:numId w:val="12"/>
        </w:numPr>
        <w:spacing w:line="360" w:lineRule="auto"/>
        <w:jc w:val="both"/>
        <w:rPr>
          <w:rFonts w:cs="Times New Roman"/>
        </w:rPr>
      </w:pPr>
      <w:r>
        <w:rPr>
          <w:rFonts w:cs="Times New Roman"/>
        </w:rPr>
        <w:t>Ez egy nagyon magas szintű nyelv, amely a sok forrásnak köszönhetően könnyen megtanulható. A harmadik féltől származó eszközök sokfélesége miatt a felhasználókat folytonos tanulásra és fejlesztésre ösztönzi.</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EE36B3" w:rsidRDefault="00EE36B3" w:rsidP="00EE36B3">
      <w:pPr>
        <w:pStyle w:val="Szvegtrzs"/>
        <w:numPr>
          <w:ilvl w:val="0"/>
          <w:numId w:val="12"/>
        </w:numPr>
        <w:spacing w:line="360" w:lineRule="auto"/>
        <w:jc w:val="both"/>
        <w:rPr>
          <w:rFonts w:cs="Times New Roman"/>
        </w:rPr>
      </w:pPr>
      <w:r>
        <w:rPr>
          <w:rFonts w:cs="Times New Roman"/>
        </w:rPr>
        <w:t>nyílt forráskódú:</w:t>
      </w:r>
    </w:p>
    <w:p w:rsidR="00EE36B3" w:rsidRDefault="00170492" w:rsidP="00EE36B3">
      <w:pPr>
        <w:pStyle w:val="Szvegtrzs"/>
        <w:numPr>
          <w:ilvl w:val="1"/>
          <w:numId w:val="12"/>
        </w:numPr>
        <w:spacing w:line="360" w:lineRule="auto"/>
        <w:jc w:val="both"/>
        <w:rPr>
          <w:rFonts w:cs="Times New Roman"/>
        </w:rPr>
      </w:pPr>
      <w:r>
        <w:rPr>
          <w:rFonts w:cs="Times New Roman"/>
        </w:rPr>
        <w:t xml:space="preserve">Annak ellenére, hogy minden jog a Python Software </w:t>
      </w:r>
      <w:proofErr w:type="spellStart"/>
      <w:r>
        <w:rPr>
          <w:rFonts w:cs="Times New Roman"/>
        </w:rPr>
        <w:t>Foundation</w:t>
      </w:r>
      <w:proofErr w:type="spellEnd"/>
      <w:r>
        <w:rPr>
          <w:rFonts w:cs="Times New Roman"/>
        </w:rPr>
        <w:t xml:space="preserve"> kezében van, nyílt a forráskódja, és semmilyen korlátozáshoz nincs kötve a használata, terjesztése vagy a módosítása.</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E03252" w:rsidRDefault="00E03252" w:rsidP="00E03252">
      <w:pPr>
        <w:pStyle w:val="Szvegtrzs"/>
        <w:spacing w:line="360" w:lineRule="auto"/>
        <w:jc w:val="both"/>
        <w:rPr>
          <w:rFonts w:cs="Times New Roman"/>
        </w:rPr>
      </w:pPr>
    </w:p>
    <w:p w:rsidR="002524C2" w:rsidRPr="004E1EDE" w:rsidRDefault="00AA2BD6" w:rsidP="002524C2">
      <w:pPr>
        <w:pStyle w:val="Cmsor2"/>
        <w:numPr>
          <w:ilvl w:val="1"/>
          <w:numId w:val="4"/>
        </w:numPr>
        <w:ind w:left="0" w:firstLine="0"/>
        <w:rPr>
          <w:rFonts w:ascii="Times New Roman" w:hAnsi="Times New Roman" w:cs="Times New Roman"/>
        </w:rPr>
      </w:pPr>
      <w:bookmarkStart w:id="15" w:name="_Toc99269818"/>
      <w:r w:rsidRPr="00554D84">
        <w:rPr>
          <w:rFonts w:ascii="Times New Roman" w:hAnsi="Times New Roman" w:cs="Times New Roman"/>
        </w:rPr>
        <w:lastRenderedPageBreak/>
        <w:t>További tulajdonságok</w:t>
      </w:r>
      <w:bookmarkEnd w:id="15"/>
    </w:p>
    <w:p w:rsidR="00D939C0" w:rsidRDefault="00F13CD2" w:rsidP="00D939C0">
      <w:pPr>
        <w:pStyle w:val="Szvegtrzs"/>
        <w:spacing w:line="360" w:lineRule="auto"/>
        <w:jc w:val="both"/>
        <w:rPr>
          <w:rFonts w:cs="Times New Roman"/>
        </w:rPr>
      </w:pPr>
      <w:r w:rsidRPr="00F13CD2">
        <w:rPr>
          <w:rFonts w:cs="Times New Roman"/>
        </w:rPr>
        <w:t>A Python egy több parad</w:t>
      </w:r>
      <w:r>
        <w:rPr>
          <w:rFonts w:cs="Times New Roman"/>
        </w:rPr>
        <w:t>igmás programnyelv: az objektum</w:t>
      </w:r>
      <w:r w:rsidRPr="00F13CD2">
        <w:rPr>
          <w:rFonts w:cs="Times New Roman"/>
        </w:rPr>
        <w:t>orientált programozás és a strukturált programozás teljes mértékben támogatott, és számos olyan nyelvi funkció létezik, amelyek támogatják a funkcionális programozást</w:t>
      </w:r>
      <w:r>
        <w:rPr>
          <w:rFonts w:cs="Times New Roman"/>
        </w:rPr>
        <w:t xml:space="preserve"> és a szempont</w:t>
      </w:r>
      <w:r w:rsidRPr="00F13CD2">
        <w:rPr>
          <w:rFonts w:cs="Times New Roman"/>
        </w:rPr>
        <w:t xml:space="preserve">orientált programozást. Sok más paradigma támogatott a kiterjesztések használatával, ideértve </w:t>
      </w:r>
      <w:r>
        <w:rPr>
          <w:rFonts w:cs="Times New Roman"/>
        </w:rPr>
        <w:t>többek között</w:t>
      </w:r>
      <w:r w:rsidRPr="00F13CD2">
        <w:rPr>
          <w:rFonts w:cs="Times New Roman"/>
        </w:rPr>
        <w:t xml:space="preserve"> a logikai programozást.</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1772CE" w:rsidRDefault="001772CE" w:rsidP="00D939C0">
      <w:pPr>
        <w:pStyle w:val="Szvegtrzs"/>
        <w:spacing w:line="360" w:lineRule="auto"/>
        <w:jc w:val="both"/>
        <w:rPr>
          <w:rFonts w:cs="Times New Roman"/>
        </w:rPr>
      </w:pPr>
      <w:r>
        <w:rPr>
          <w:rFonts w:cs="Times New Roman"/>
        </w:rPr>
        <w:t>A Python a memóriakezelést a dinamikus gépelés, a referenciaszámlálás és a ciklusérzékelő szemétgyűjtés kombinációjával oldja meg. Egy másik fontos tulajdonság a dinamikus névfeloldás, ami a metódus és a változó nevét a program végrehajtása során köti össze.</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907595" w:rsidRDefault="00907595" w:rsidP="00D939C0">
      <w:pPr>
        <w:pStyle w:val="Szvegtrzs"/>
        <w:spacing w:line="360" w:lineRule="auto"/>
        <w:jc w:val="both"/>
        <w:rPr>
          <w:rFonts w:cs="Times New Roman"/>
        </w:rPr>
      </w:pPr>
    </w:p>
    <w:p w:rsidR="002524C2" w:rsidRPr="004E1EDE" w:rsidRDefault="00AA2BD6" w:rsidP="002524C2">
      <w:pPr>
        <w:pStyle w:val="Cmsor2"/>
        <w:numPr>
          <w:ilvl w:val="1"/>
          <w:numId w:val="4"/>
        </w:numPr>
        <w:ind w:left="0" w:firstLine="0"/>
        <w:rPr>
          <w:rFonts w:ascii="Times New Roman" w:hAnsi="Times New Roman" w:cs="Times New Roman"/>
        </w:rPr>
      </w:pPr>
      <w:bookmarkStart w:id="16" w:name="_Toc99269819"/>
      <w:r w:rsidRPr="00554D84">
        <w:rPr>
          <w:rFonts w:ascii="Times New Roman" w:hAnsi="Times New Roman" w:cs="Times New Roman"/>
        </w:rPr>
        <w:t>Milyen programok írásához jó?</w:t>
      </w:r>
      <w:bookmarkEnd w:id="16"/>
    </w:p>
    <w:p w:rsidR="009D36E7" w:rsidRDefault="009D36E7" w:rsidP="00D939C0">
      <w:pPr>
        <w:pStyle w:val="Szvegtrzs"/>
        <w:spacing w:line="360" w:lineRule="auto"/>
        <w:jc w:val="both"/>
        <w:rPr>
          <w:rFonts w:cs="Times New Roman"/>
        </w:rPr>
      </w:pPr>
      <w:r>
        <w:rPr>
          <w:rFonts w:cs="Times New Roman"/>
        </w:rPr>
        <w:t>A Python egy jól megtervezett programozási nyelv, amely kiválóan alkalmas a valós világban előforduló problémák programozói megoldására. Az alábbiakban összeszedem a Python nyelven írható leggyakoribb programtípusokat:</w:t>
      </w:r>
      <w:r w:rsidR="00DC11E3">
        <w:rPr>
          <w:rFonts w:cs="Times New Roman"/>
        </w:rPr>
        <w:t xml:space="preserve"> </w:t>
      </w:r>
    </w:p>
    <w:p w:rsidR="00D939C0" w:rsidRDefault="00F35240" w:rsidP="00F35240">
      <w:pPr>
        <w:pStyle w:val="Szvegtrzs"/>
        <w:numPr>
          <w:ilvl w:val="0"/>
          <w:numId w:val="13"/>
        </w:numPr>
        <w:spacing w:line="360" w:lineRule="auto"/>
        <w:jc w:val="both"/>
        <w:rPr>
          <w:rFonts w:cs="Times New Roman"/>
        </w:rPr>
      </w:pPr>
      <w:r>
        <w:rPr>
          <w:rFonts w:cs="Times New Roman"/>
        </w:rPr>
        <w:t>rendszer program</w:t>
      </w:r>
    </w:p>
    <w:p w:rsidR="00F35240" w:rsidRDefault="00870DD9" w:rsidP="00870DD9">
      <w:pPr>
        <w:pStyle w:val="Szvegtrzs"/>
        <w:numPr>
          <w:ilvl w:val="1"/>
          <w:numId w:val="13"/>
        </w:numPr>
        <w:spacing w:line="360" w:lineRule="auto"/>
        <w:jc w:val="both"/>
        <w:rPr>
          <w:rFonts w:cs="Times New Roman"/>
        </w:rPr>
      </w:pPr>
      <w:r w:rsidRPr="00870DD9">
        <w:rPr>
          <w:rFonts w:cs="Times New Roman"/>
        </w:rPr>
        <w:t>Az operációs rendszer szolgáltatásaival való együttműkö</w:t>
      </w:r>
      <w:r>
        <w:rPr>
          <w:rFonts w:cs="Times New Roman"/>
        </w:rPr>
        <w:t>déshez létrehozott belső Python interfészek a Pythont megfelelő nyelvvé teszik a rendszer programok létrehozásához</w:t>
      </w:r>
      <w:r w:rsidRPr="00870DD9">
        <w:rPr>
          <w:rFonts w:cs="Times New Roman"/>
        </w:rPr>
        <w:t>.</w:t>
      </w:r>
      <w:r w:rsidRPr="00870DD9">
        <w:t xml:space="preserve"> </w:t>
      </w:r>
      <w:r w:rsidRPr="00870DD9">
        <w:rPr>
          <w:rFonts w:cs="Times New Roman"/>
        </w:rPr>
        <w:t xml:space="preserve">Ezek az interfészek bizonyos funkciókat biztosítanak, például: fájlok és könyvtárak műveletei, párhuzamos feldolgozás. </w:t>
      </w:r>
      <w:r>
        <w:rPr>
          <w:rFonts w:cs="Times New Roman"/>
        </w:rPr>
        <w:t>A</w:t>
      </w:r>
      <w:r w:rsidRPr="00870DD9">
        <w:rPr>
          <w:rFonts w:cs="Times New Roman"/>
        </w:rPr>
        <w:t xml:space="preserve"> rendszererőforrásokkal való együttműködéshez</w:t>
      </w:r>
      <w:r>
        <w:rPr>
          <w:rFonts w:cs="Times New Roman"/>
        </w:rPr>
        <w:t xml:space="preserve"> is tartalmaz néhány eszközt</w:t>
      </w:r>
      <w:r w:rsidRPr="00870DD9">
        <w:rPr>
          <w:rFonts w:cs="Times New Roman"/>
        </w:rPr>
        <w:t>, például: környez</w:t>
      </w:r>
      <w:r>
        <w:rPr>
          <w:rFonts w:cs="Times New Roman"/>
        </w:rPr>
        <w:t xml:space="preserve">eti változók, fájlok, </w:t>
      </w:r>
      <w:proofErr w:type="spellStart"/>
      <w:r>
        <w:rPr>
          <w:rFonts w:cs="Times New Roman"/>
        </w:rPr>
        <w:t>socketek</w:t>
      </w:r>
      <w:proofErr w:type="spellEnd"/>
      <w:r>
        <w:rPr>
          <w:rFonts w:cs="Times New Roman"/>
        </w:rPr>
        <w:t>,</w:t>
      </w:r>
      <w:r w:rsidRPr="00870DD9">
        <w:rPr>
          <w:rFonts w:cs="Times New Roman"/>
        </w:rPr>
        <w:t xml:space="preserve"> folyamatok, parancssor, szabványos </w:t>
      </w:r>
      <w:proofErr w:type="spellStart"/>
      <w:r w:rsidRPr="00870DD9">
        <w:rPr>
          <w:rFonts w:cs="Times New Roman"/>
        </w:rPr>
        <w:t>stream</w:t>
      </w:r>
      <w:proofErr w:type="spellEnd"/>
      <w:r w:rsidRPr="00870DD9">
        <w:rPr>
          <w:rFonts w:cs="Times New Roman"/>
        </w:rPr>
        <w:t xml:space="preserve">-interfészek, </w:t>
      </w:r>
      <w:proofErr w:type="spellStart"/>
      <w:r w:rsidRPr="00870DD9">
        <w:rPr>
          <w:rFonts w:cs="Times New Roman"/>
        </w:rPr>
        <w:t>shell</w:t>
      </w:r>
      <w:proofErr w:type="spellEnd"/>
      <w:r w:rsidRPr="00870DD9">
        <w:rPr>
          <w:rFonts w:cs="Times New Roman"/>
        </w:rPr>
        <w:t xml:space="preserve"> programozás.</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F35240" w:rsidRDefault="00F35240" w:rsidP="00F35240">
      <w:pPr>
        <w:pStyle w:val="Szvegtrzs"/>
        <w:numPr>
          <w:ilvl w:val="0"/>
          <w:numId w:val="13"/>
        </w:numPr>
        <w:spacing w:line="360" w:lineRule="auto"/>
        <w:jc w:val="both"/>
        <w:rPr>
          <w:rFonts w:cs="Times New Roman"/>
        </w:rPr>
      </w:pPr>
      <w:r>
        <w:rPr>
          <w:rFonts w:cs="Times New Roman"/>
        </w:rPr>
        <w:t>grafikus felhasználói felület (GUI)</w:t>
      </w:r>
    </w:p>
    <w:p w:rsidR="00F35240" w:rsidRDefault="00A83B47" w:rsidP="00A83B47">
      <w:pPr>
        <w:pStyle w:val="Szvegtrzs"/>
        <w:numPr>
          <w:ilvl w:val="1"/>
          <w:numId w:val="13"/>
        </w:numPr>
        <w:spacing w:line="360" w:lineRule="auto"/>
        <w:jc w:val="both"/>
        <w:rPr>
          <w:rFonts w:cs="Times New Roman"/>
        </w:rPr>
      </w:pPr>
      <w:r w:rsidRPr="00A83B47">
        <w:rPr>
          <w:rFonts w:cs="Times New Roman"/>
        </w:rPr>
        <w:t xml:space="preserve">A </w:t>
      </w:r>
      <w:proofErr w:type="spellStart"/>
      <w:r>
        <w:rPr>
          <w:rFonts w:cs="Times New Roman"/>
        </w:rPr>
        <w:t>Tkinter</w:t>
      </w:r>
      <w:proofErr w:type="spellEnd"/>
      <w:r>
        <w:rPr>
          <w:rFonts w:cs="Times New Roman"/>
        </w:rPr>
        <w:t xml:space="preserve"> egy szabványos objektum</w:t>
      </w:r>
      <w:r w:rsidRPr="00A83B47">
        <w:rPr>
          <w:rFonts w:cs="Times New Roman"/>
        </w:rPr>
        <w:t xml:space="preserve">orientált felület, amelyet a Python </w:t>
      </w:r>
      <w:r>
        <w:rPr>
          <w:rFonts w:cs="Times New Roman"/>
        </w:rPr>
        <w:t>fordító használ</w:t>
      </w:r>
      <w:r w:rsidRPr="00A83B47">
        <w:rPr>
          <w:rFonts w:cs="Times New Roman"/>
        </w:rPr>
        <w:t>.</w:t>
      </w:r>
      <w:r>
        <w:rPr>
          <w:rFonts w:cs="Times New Roman"/>
        </w:rPr>
        <w:t xml:space="preserve"> </w:t>
      </w:r>
      <w:r w:rsidRPr="00A83B47">
        <w:rPr>
          <w:rFonts w:cs="Times New Roman"/>
        </w:rPr>
        <w:t xml:space="preserve">Ez biztosítja a GUI tervezésének alapvető eszközeit. A generált GUI-k </w:t>
      </w:r>
      <w:proofErr w:type="spellStart"/>
      <w:r w:rsidRPr="00A83B47">
        <w:rPr>
          <w:rFonts w:cs="Times New Roman"/>
        </w:rPr>
        <w:t>pmw</w:t>
      </w:r>
      <w:proofErr w:type="spellEnd"/>
      <w:r w:rsidRPr="00A83B47">
        <w:rPr>
          <w:rFonts w:cs="Times New Roman"/>
        </w:rPr>
        <w:t xml:space="preserve"> formátumban vannak, és hasonló </w:t>
      </w:r>
      <w:r>
        <w:rPr>
          <w:rFonts w:cs="Times New Roman"/>
        </w:rPr>
        <w:t>a megjelenésü</w:t>
      </w:r>
      <w:r w:rsidRPr="00A83B47">
        <w:rPr>
          <w:rFonts w:cs="Times New Roman"/>
        </w:rPr>
        <w:t>k a különböző platformokon. Egy mási</w:t>
      </w:r>
      <w:r>
        <w:rPr>
          <w:rFonts w:cs="Times New Roman"/>
        </w:rPr>
        <w:t xml:space="preserve">k felület a </w:t>
      </w:r>
      <w:proofErr w:type="spellStart"/>
      <w:r>
        <w:rPr>
          <w:rFonts w:cs="Times New Roman"/>
        </w:rPr>
        <w:t>wxPython</w:t>
      </w:r>
      <w:proofErr w:type="spellEnd"/>
      <w:r>
        <w:rPr>
          <w:rFonts w:cs="Times New Roman"/>
        </w:rPr>
        <w:t>, amely a C</w:t>
      </w:r>
      <w:r w:rsidRPr="00A83B47">
        <w:rPr>
          <w:rFonts w:cs="Times New Roman"/>
        </w:rPr>
        <w:t xml:space="preserve">++ könyvtárra épül. A </w:t>
      </w:r>
      <w:proofErr w:type="spellStart"/>
      <w:r w:rsidRPr="00A83B47">
        <w:rPr>
          <w:rFonts w:cs="Times New Roman"/>
        </w:rPr>
        <w:t>Tkinter</w:t>
      </w:r>
      <w:proofErr w:type="spellEnd"/>
      <w:r w:rsidRPr="00A83B47">
        <w:rPr>
          <w:rFonts w:cs="Times New Roman"/>
        </w:rPr>
        <w:t xml:space="preserve"> és a </w:t>
      </w:r>
      <w:proofErr w:type="spellStart"/>
      <w:r w:rsidRPr="00A83B47">
        <w:rPr>
          <w:rFonts w:cs="Times New Roman"/>
        </w:rPr>
        <w:t>wxPython</w:t>
      </w:r>
      <w:proofErr w:type="spellEnd"/>
      <w:r w:rsidRPr="00A83B47">
        <w:rPr>
          <w:rFonts w:cs="Times New Roman"/>
        </w:rPr>
        <w:t xml:space="preserve"> az alapvető interfészek a GUI-k tervezéséhez a Pythonban. Ezen</w:t>
      </w:r>
      <w:r>
        <w:rPr>
          <w:rFonts w:cs="Times New Roman"/>
        </w:rPr>
        <w:t xml:space="preserve"> </w:t>
      </w:r>
      <w:r w:rsidRPr="00A83B47">
        <w:rPr>
          <w:rFonts w:cs="Times New Roman"/>
        </w:rPr>
        <w:t>kívül számos magas szintű GUI interfész létezik, amelyek megkönnyítik a munkát.</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F35240" w:rsidRDefault="00F35240" w:rsidP="00F35240">
      <w:pPr>
        <w:pStyle w:val="Szvegtrzs"/>
        <w:numPr>
          <w:ilvl w:val="0"/>
          <w:numId w:val="13"/>
        </w:numPr>
        <w:spacing w:line="360" w:lineRule="auto"/>
        <w:jc w:val="both"/>
        <w:rPr>
          <w:rFonts w:cs="Times New Roman"/>
        </w:rPr>
      </w:pPr>
      <w:r>
        <w:rPr>
          <w:rFonts w:cs="Times New Roman"/>
        </w:rPr>
        <w:t>hálózati és internetes program</w:t>
      </w:r>
    </w:p>
    <w:p w:rsidR="00F35240" w:rsidRPr="00095218" w:rsidRDefault="00095218" w:rsidP="00095218">
      <w:pPr>
        <w:pStyle w:val="Szvegtrzs"/>
        <w:numPr>
          <w:ilvl w:val="1"/>
          <w:numId w:val="13"/>
        </w:numPr>
        <w:spacing w:line="360" w:lineRule="auto"/>
        <w:jc w:val="both"/>
        <w:rPr>
          <w:rFonts w:cs="Times New Roman"/>
        </w:rPr>
      </w:pPr>
      <w:r w:rsidRPr="00095218">
        <w:rPr>
          <w:rFonts w:cs="Times New Roman"/>
        </w:rPr>
        <w:lastRenderedPageBreak/>
        <w:t>Különböző modulok vann</w:t>
      </w:r>
      <w:r>
        <w:rPr>
          <w:rFonts w:cs="Times New Roman"/>
        </w:rPr>
        <w:t>ak beágyazva a Python szabvány</w:t>
      </w:r>
      <w:r w:rsidRPr="00095218">
        <w:rPr>
          <w:rFonts w:cs="Times New Roman"/>
        </w:rPr>
        <w:t xml:space="preserve"> könyvtárába, amelyek számos eszközt kínálnak a hálózati programozók számára, például: kliens-szerver kapcsolat, </w:t>
      </w:r>
      <w:proofErr w:type="spellStart"/>
      <w:r w:rsidRPr="00095218">
        <w:rPr>
          <w:rFonts w:cs="Times New Roman"/>
        </w:rPr>
        <w:t>socket</w:t>
      </w:r>
      <w:proofErr w:type="spellEnd"/>
      <w:r w:rsidRPr="00095218">
        <w:rPr>
          <w:rFonts w:cs="Times New Roman"/>
        </w:rPr>
        <w:t xml:space="preserve"> programozás, FTP, Telnet, e-mail funkciók, RPC, SO</w:t>
      </w:r>
      <w:r>
        <w:rPr>
          <w:rFonts w:cs="Times New Roman"/>
        </w:rPr>
        <w:t>AP</w:t>
      </w:r>
      <w:r w:rsidRPr="00095218">
        <w:rPr>
          <w:rFonts w:cs="Times New Roman"/>
        </w:rPr>
        <w:t>.</w:t>
      </w:r>
      <w:r>
        <w:rPr>
          <w:rFonts w:cs="Times New Roman"/>
        </w:rPr>
        <w:t xml:space="preserve"> </w:t>
      </w:r>
      <w:r w:rsidRPr="00095218">
        <w:rPr>
          <w:rFonts w:cs="Times New Roman"/>
        </w:rPr>
        <w:t xml:space="preserve">Néhány harmadik féltől származó eszköz, például a </w:t>
      </w:r>
      <w:proofErr w:type="spellStart"/>
      <w:r w:rsidRPr="00095218">
        <w:rPr>
          <w:rFonts w:cs="Times New Roman"/>
        </w:rPr>
        <w:t>mod</w:t>
      </w:r>
      <w:proofErr w:type="spellEnd"/>
      <w:r w:rsidRPr="00095218">
        <w:rPr>
          <w:rFonts w:cs="Times New Roman"/>
        </w:rPr>
        <w:t xml:space="preserve">-Python, lehetővé teszi az </w:t>
      </w:r>
      <w:proofErr w:type="spellStart"/>
      <w:r w:rsidRPr="00095218">
        <w:rPr>
          <w:rFonts w:cs="Times New Roman"/>
        </w:rPr>
        <w:t>apache</w:t>
      </w:r>
      <w:proofErr w:type="spellEnd"/>
      <w:r w:rsidRPr="00095218">
        <w:rPr>
          <w:rFonts w:cs="Times New Roman"/>
        </w:rPr>
        <w:t>-hoz hasonló webszerverek számára a Python-</w:t>
      </w:r>
      <w:proofErr w:type="spellStart"/>
      <w:r w:rsidRPr="00095218">
        <w:rPr>
          <w:rFonts w:cs="Times New Roman"/>
        </w:rPr>
        <w:t>szkriptek</w:t>
      </w:r>
      <w:proofErr w:type="spellEnd"/>
      <w:r w:rsidRPr="00095218">
        <w:rPr>
          <w:rFonts w:cs="Times New Roman"/>
        </w:rPr>
        <w:t xml:space="preserve"> futtatását.</w:t>
      </w:r>
      <w:r>
        <w:rPr>
          <w:rFonts w:cs="Times New Roman"/>
        </w:rPr>
        <w:t xml:space="preserve"> </w:t>
      </w:r>
      <w:r w:rsidRPr="00095218">
        <w:rPr>
          <w:rFonts w:cs="Times New Roman"/>
        </w:rPr>
        <w:t xml:space="preserve">Továbbá néhány népszerű program, például: </w:t>
      </w:r>
      <w:proofErr w:type="spellStart"/>
      <w:r w:rsidRPr="00095218">
        <w:rPr>
          <w:rFonts w:cs="Times New Roman"/>
        </w:rPr>
        <w:t>Django</w:t>
      </w:r>
      <w:proofErr w:type="spellEnd"/>
      <w:r w:rsidRPr="00095218">
        <w:rPr>
          <w:rFonts w:cs="Times New Roman"/>
        </w:rPr>
        <w:t xml:space="preserve">, </w:t>
      </w:r>
      <w:proofErr w:type="spellStart"/>
      <w:r w:rsidRPr="00095218">
        <w:rPr>
          <w:rFonts w:cs="Times New Roman"/>
        </w:rPr>
        <w:t>Turbo</w:t>
      </w:r>
      <w:proofErr w:type="spellEnd"/>
      <w:r w:rsidRPr="00095218">
        <w:rPr>
          <w:rFonts w:cs="Times New Roman"/>
        </w:rPr>
        <w:t xml:space="preserve"> </w:t>
      </w:r>
      <w:proofErr w:type="spellStart"/>
      <w:r w:rsidRPr="00095218">
        <w:rPr>
          <w:rFonts w:cs="Times New Roman"/>
        </w:rPr>
        <w:t>gears</w:t>
      </w:r>
      <w:proofErr w:type="spellEnd"/>
      <w:r w:rsidRPr="00095218">
        <w:rPr>
          <w:rFonts w:cs="Times New Roman"/>
        </w:rPr>
        <w:t xml:space="preserve">, </w:t>
      </w:r>
      <w:proofErr w:type="spellStart"/>
      <w:r w:rsidRPr="00095218">
        <w:rPr>
          <w:rFonts w:cs="Times New Roman"/>
        </w:rPr>
        <w:t>Pylon</w:t>
      </w:r>
      <w:proofErr w:type="spellEnd"/>
      <w:r w:rsidRPr="00095218">
        <w:rPr>
          <w:rFonts w:cs="Times New Roman"/>
        </w:rPr>
        <w:t xml:space="preserve">, </w:t>
      </w:r>
      <w:proofErr w:type="spellStart"/>
      <w:r w:rsidRPr="00095218">
        <w:rPr>
          <w:rFonts w:cs="Times New Roman"/>
        </w:rPr>
        <w:t>Zope</w:t>
      </w:r>
      <w:proofErr w:type="spellEnd"/>
      <w:r w:rsidRPr="00095218">
        <w:rPr>
          <w:rFonts w:cs="Times New Roman"/>
        </w:rPr>
        <w:t xml:space="preserve"> és Web </w:t>
      </w:r>
      <w:proofErr w:type="spellStart"/>
      <w:r w:rsidRPr="00095218">
        <w:rPr>
          <w:rFonts w:cs="Times New Roman"/>
        </w:rPr>
        <w:t>Ware</w:t>
      </w:r>
      <w:proofErr w:type="spellEnd"/>
      <w:r w:rsidRPr="00095218">
        <w:rPr>
          <w:rFonts w:cs="Times New Roman"/>
        </w:rPr>
        <w:t xml:space="preserve"> támogatja a Python </w:t>
      </w:r>
      <w:proofErr w:type="spellStart"/>
      <w:r w:rsidRPr="00095218">
        <w:rPr>
          <w:rFonts w:cs="Times New Roman"/>
        </w:rPr>
        <w:t>szkripteket</w:t>
      </w:r>
      <w:proofErr w:type="spellEnd"/>
      <w:r w:rsidRPr="00095218">
        <w:rPr>
          <w:rFonts w:cs="Times New Roman"/>
        </w:rPr>
        <w:t>.</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F35240" w:rsidRDefault="00F35240" w:rsidP="00F35240">
      <w:pPr>
        <w:pStyle w:val="Szvegtrzs"/>
        <w:numPr>
          <w:ilvl w:val="0"/>
          <w:numId w:val="13"/>
        </w:numPr>
        <w:spacing w:line="360" w:lineRule="auto"/>
        <w:jc w:val="both"/>
        <w:rPr>
          <w:rFonts w:cs="Times New Roman"/>
        </w:rPr>
      </w:pPr>
      <w:r>
        <w:rPr>
          <w:rFonts w:cs="Times New Roman"/>
        </w:rPr>
        <w:t>adatbázis</w:t>
      </w:r>
    </w:p>
    <w:p w:rsidR="00F35240" w:rsidRDefault="00CB0A23" w:rsidP="00CB0A23">
      <w:pPr>
        <w:pStyle w:val="Szvegtrzs"/>
        <w:numPr>
          <w:ilvl w:val="1"/>
          <w:numId w:val="13"/>
        </w:numPr>
        <w:spacing w:line="360" w:lineRule="auto"/>
        <w:jc w:val="both"/>
        <w:rPr>
          <w:rFonts w:cs="Times New Roman"/>
        </w:rPr>
      </w:pPr>
      <w:r w:rsidRPr="00CB0A23">
        <w:rPr>
          <w:rFonts w:cs="Times New Roman"/>
        </w:rPr>
        <w:t xml:space="preserve">A legtöbb általános adatbázist, mint például a </w:t>
      </w:r>
      <w:proofErr w:type="spellStart"/>
      <w:r w:rsidRPr="00CB0A23">
        <w:rPr>
          <w:rFonts w:cs="Times New Roman"/>
        </w:rPr>
        <w:t>Sybase</w:t>
      </w:r>
      <w:proofErr w:type="spellEnd"/>
      <w:r w:rsidRPr="00CB0A23">
        <w:rPr>
          <w:rFonts w:cs="Times New Roman"/>
        </w:rPr>
        <w:t xml:space="preserve">, az Oracle, az </w:t>
      </w:r>
      <w:proofErr w:type="spellStart"/>
      <w:r w:rsidRPr="00CB0A23">
        <w:rPr>
          <w:rFonts w:cs="Times New Roman"/>
        </w:rPr>
        <w:t>Informix</w:t>
      </w:r>
      <w:proofErr w:type="spellEnd"/>
      <w:r w:rsidRPr="00CB0A23">
        <w:rPr>
          <w:rFonts w:cs="Times New Roman"/>
        </w:rPr>
        <w:t xml:space="preserve">, a </w:t>
      </w:r>
      <w:proofErr w:type="spellStart"/>
      <w:r w:rsidRPr="00CB0A23">
        <w:rPr>
          <w:rFonts w:cs="Times New Roman"/>
        </w:rPr>
        <w:t>MyS</w:t>
      </w:r>
      <w:r>
        <w:rPr>
          <w:rFonts w:cs="Times New Roman"/>
        </w:rPr>
        <w:t>QL</w:t>
      </w:r>
      <w:proofErr w:type="spellEnd"/>
      <w:r>
        <w:rPr>
          <w:rFonts w:cs="Times New Roman"/>
        </w:rPr>
        <w:t xml:space="preserve">, a </w:t>
      </w:r>
      <w:proofErr w:type="spellStart"/>
      <w:r>
        <w:rPr>
          <w:rFonts w:cs="Times New Roman"/>
        </w:rPr>
        <w:t>PostgreSQL</w:t>
      </w:r>
      <w:proofErr w:type="spellEnd"/>
      <w:r>
        <w:rPr>
          <w:rFonts w:cs="Times New Roman"/>
        </w:rPr>
        <w:t xml:space="preserve">, az </w:t>
      </w:r>
      <w:proofErr w:type="spellStart"/>
      <w:r>
        <w:rPr>
          <w:rFonts w:cs="Times New Roman"/>
        </w:rPr>
        <w:t>SQLite</w:t>
      </w:r>
      <w:proofErr w:type="spellEnd"/>
      <w:r w:rsidRPr="00CB0A23">
        <w:rPr>
          <w:rFonts w:cs="Times New Roman"/>
        </w:rPr>
        <w:t>,</w:t>
      </w:r>
      <w:r>
        <w:rPr>
          <w:rFonts w:cs="Times New Roman"/>
        </w:rPr>
        <w:t xml:space="preserve"> támogatják a Python interfészek.</w:t>
      </w:r>
      <w:r w:rsidRPr="00CB0A23">
        <w:t xml:space="preserve"> </w:t>
      </w:r>
      <w:r w:rsidRPr="00CB0A23">
        <w:rPr>
          <w:rFonts w:cs="Times New Roman"/>
        </w:rPr>
        <w:t>Az előre definiált ad</w:t>
      </w:r>
      <w:r>
        <w:rPr>
          <w:rFonts w:cs="Times New Roman"/>
        </w:rPr>
        <w:t xml:space="preserve">atbázis </w:t>
      </w:r>
      <w:r w:rsidRPr="00CB0A23">
        <w:rPr>
          <w:rFonts w:cs="Times New Roman"/>
        </w:rPr>
        <w:t xml:space="preserve">API-k segítik a programozókat abban, hogy hasonló kódokon keresztül különböző adatbázisokkal dolgozzanak. A </w:t>
      </w:r>
      <w:proofErr w:type="spellStart"/>
      <w:r w:rsidRPr="00CB0A23">
        <w:rPr>
          <w:rFonts w:cs="Times New Roman"/>
        </w:rPr>
        <w:t>Pi</w:t>
      </w:r>
      <w:r>
        <w:rPr>
          <w:rFonts w:cs="Times New Roman"/>
        </w:rPr>
        <w:t>ckle</w:t>
      </w:r>
      <w:proofErr w:type="spellEnd"/>
      <w:r>
        <w:rPr>
          <w:rFonts w:cs="Times New Roman"/>
        </w:rPr>
        <w:t xml:space="preserve"> egy szabványos modul, amellyel fájlokban tárolhatjuk és helyreállíthatjuk</w:t>
      </w:r>
      <w:r w:rsidRPr="00CB0A23">
        <w:rPr>
          <w:rFonts w:cs="Times New Roman"/>
        </w:rPr>
        <w:t xml:space="preserve"> az objektumokat. Ezen</w:t>
      </w:r>
      <w:r>
        <w:rPr>
          <w:rFonts w:cs="Times New Roman"/>
        </w:rPr>
        <w:t xml:space="preserve"> kívül a ZODB egy tisztán objektum</w:t>
      </w:r>
      <w:r w:rsidRPr="00CB0A23">
        <w:rPr>
          <w:rFonts w:cs="Times New Roman"/>
        </w:rPr>
        <w:t xml:space="preserve">orientált eszköz az adatbázisokkal való munkához. A Python 2.5-től kezdődően az </w:t>
      </w:r>
      <w:proofErr w:type="spellStart"/>
      <w:r w:rsidRPr="00CB0A23">
        <w:rPr>
          <w:rFonts w:cs="Times New Roman"/>
        </w:rPr>
        <w:t>SQLite</w:t>
      </w:r>
      <w:proofErr w:type="spellEnd"/>
      <w:r w:rsidRPr="00CB0A23">
        <w:rPr>
          <w:rFonts w:cs="Times New Roman"/>
        </w:rPr>
        <w:t>-t a Python</w:t>
      </w:r>
      <w:r>
        <w:rPr>
          <w:rFonts w:cs="Times New Roman"/>
        </w:rPr>
        <w:t xml:space="preserve"> szabványos részének tekintik.</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F35240" w:rsidRDefault="00F35240" w:rsidP="00F35240">
      <w:pPr>
        <w:pStyle w:val="Szvegtrzs"/>
        <w:numPr>
          <w:ilvl w:val="0"/>
          <w:numId w:val="13"/>
        </w:numPr>
        <w:spacing w:line="360" w:lineRule="auto"/>
        <w:jc w:val="both"/>
        <w:rPr>
          <w:rFonts w:cs="Times New Roman"/>
        </w:rPr>
      </w:pPr>
      <w:r>
        <w:rPr>
          <w:rFonts w:cs="Times New Roman"/>
        </w:rPr>
        <w:t>numerikus program</w:t>
      </w:r>
    </w:p>
    <w:p w:rsidR="00F35240" w:rsidRDefault="005F7AB2" w:rsidP="005F7AB2">
      <w:pPr>
        <w:pStyle w:val="Szvegtrzs"/>
        <w:numPr>
          <w:ilvl w:val="1"/>
          <w:numId w:val="13"/>
        </w:numPr>
        <w:spacing w:line="360" w:lineRule="auto"/>
        <w:jc w:val="both"/>
        <w:rPr>
          <w:rFonts w:cs="Times New Roman"/>
        </w:rPr>
      </w:pPr>
      <w:r w:rsidRPr="005F7AB2">
        <w:rPr>
          <w:rFonts w:cs="Times New Roman"/>
        </w:rPr>
        <w:t xml:space="preserve">A </w:t>
      </w:r>
      <w:proofErr w:type="spellStart"/>
      <w:r w:rsidRPr="005F7AB2">
        <w:rPr>
          <w:rFonts w:cs="Times New Roman"/>
        </w:rPr>
        <w:t>NumPy</w:t>
      </w:r>
      <w:proofErr w:type="spellEnd"/>
      <w:r w:rsidRPr="005F7AB2">
        <w:rPr>
          <w:rFonts w:cs="Times New Roman"/>
        </w:rPr>
        <w:t xml:space="preserve"> modullal rendelkező Python hatékony alt</w:t>
      </w:r>
      <w:r w:rsidR="00BC10EA">
        <w:rPr>
          <w:rFonts w:cs="Times New Roman"/>
        </w:rPr>
        <w:t>ernatíva lehet a FORTRAN és a C</w:t>
      </w:r>
      <w:r w:rsidRPr="005F7AB2">
        <w:rPr>
          <w:rFonts w:cs="Times New Roman"/>
        </w:rPr>
        <w:t>++ számára, mivel hatékony eszközöket kínál matematikai könyvtárakkal való együttműködéshez, egyszerű Python kódok használatával. Az interneten számos harmadik féltől származó eszköz található a Python által végzett numerikus programozáshoz.</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F35240" w:rsidRDefault="00F35240" w:rsidP="00F35240">
      <w:pPr>
        <w:pStyle w:val="Szvegtrzs"/>
        <w:numPr>
          <w:ilvl w:val="0"/>
          <w:numId w:val="13"/>
        </w:numPr>
        <w:spacing w:line="360" w:lineRule="auto"/>
        <w:jc w:val="both"/>
        <w:rPr>
          <w:rFonts w:cs="Times New Roman"/>
        </w:rPr>
      </w:pPr>
      <w:r>
        <w:rPr>
          <w:rFonts w:cs="Times New Roman"/>
        </w:rPr>
        <w:t>komponens integritás</w:t>
      </w:r>
    </w:p>
    <w:p w:rsidR="00F35240" w:rsidRDefault="00F90814" w:rsidP="00F90814">
      <w:pPr>
        <w:pStyle w:val="Szvegtrzs"/>
        <w:numPr>
          <w:ilvl w:val="1"/>
          <w:numId w:val="13"/>
        </w:numPr>
        <w:spacing w:line="360" w:lineRule="auto"/>
        <w:jc w:val="both"/>
        <w:rPr>
          <w:rFonts w:cs="Times New Roman"/>
        </w:rPr>
      </w:pPr>
      <w:r w:rsidRPr="00F90814">
        <w:rPr>
          <w:rFonts w:cs="Times New Roman"/>
        </w:rPr>
        <w:t xml:space="preserve">A Python képes integrált kapcsolatot létesíteni kódjai és más alkatrészek között. Az olyan eszközök, mint a </w:t>
      </w:r>
      <w:proofErr w:type="spellStart"/>
      <w:r w:rsidRPr="00F90814">
        <w:rPr>
          <w:rFonts w:cs="Times New Roman"/>
        </w:rPr>
        <w:t>Swing</w:t>
      </w:r>
      <w:proofErr w:type="spellEnd"/>
      <w:r w:rsidRPr="00F90814">
        <w:rPr>
          <w:rFonts w:cs="Times New Roman"/>
        </w:rPr>
        <w:t xml:space="preserve"> és a SIP, importálhatják más nyelvek fordított kódjait a Pythonban történő használatra.</w:t>
      </w:r>
      <w:r w:rsidR="00DC11E3">
        <w:rPr>
          <w:rFonts w:cs="Times New Roman"/>
        </w:rPr>
        <w:t xml:space="preserve"> </w:t>
      </w:r>
      <w:r w:rsidR="00DC11E3">
        <w:rPr>
          <w:rFonts w:cs="Times New Roman"/>
        </w:rPr>
        <w:fldChar w:fldCharType="begin"/>
      </w:r>
      <w:r w:rsidR="00DC11E3">
        <w:rPr>
          <w:rFonts w:cs="Times New Roman"/>
        </w:rPr>
        <w:instrText xml:space="preserve"> REF _Ref70602691 \r \h </w:instrText>
      </w:r>
      <w:r w:rsidR="00DC11E3">
        <w:rPr>
          <w:rFonts w:cs="Times New Roman"/>
        </w:rPr>
      </w:r>
      <w:r w:rsidR="00DC11E3">
        <w:rPr>
          <w:rFonts w:cs="Times New Roman"/>
        </w:rPr>
        <w:fldChar w:fldCharType="separate"/>
      </w:r>
      <w:r w:rsidR="00DC11E3">
        <w:rPr>
          <w:rFonts w:cs="Times New Roman"/>
        </w:rPr>
        <w:t>[</w:t>
      </w:r>
      <w:r w:rsidR="005C034F">
        <w:rPr>
          <w:rFonts w:cs="Times New Roman"/>
        </w:rPr>
        <w:t>17</w:t>
      </w:r>
      <w:r w:rsidR="00DC11E3">
        <w:rPr>
          <w:rFonts w:cs="Times New Roman"/>
        </w:rPr>
        <w:t>]</w:t>
      </w:r>
      <w:r w:rsidR="00DC11E3">
        <w:rPr>
          <w:rFonts w:cs="Times New Roman"/>
        </w:rPr>
        <w:fldChar w:fldCharType="end"/>
      </w:r>
    </w:p>
    <w:p w:rsidR="00E03252" w:rsidRPr="009D36E7" w:rsidRDefault="00E03252" w:rsidP="00E03252">
      <w:pPr>
        <w:pStyle w:val="Szvegtrzs"/>
        <w:spacing w:line="360" w:lineRule="auto"/>
        <w:jc w:val="both"/>
        <w:rPr>
          <w:rFonts w:cs="Times New Roman"/>
        </w:rPr>
      </w:pPr>
    </w:p>
    <w:p w:rsidR="002524C2" w:rsidRPr="004E1EDE" w:rsidRDefault="00C55ADF" w:rsidP="002524C2">
      <w:pPr>
        <w:pStyle w:val="Cmsor1"/>
        <w:numPr>
          <w:ilvl w:val="0"/>
          <w:numId w:val="4"/>
        </w:numPr>
        <w:ind w:left="0" w:firstLine="0"/>
        <w:rPr>
          <w:rFonts w:ascii="Times New Roman" w:hAnsi="Times New Roman" w:cs="Times New Roman"/>
        </w:rPr>
      </w:pPr>
      <w:bookmarkStart w:id="17" w:name="_Toc99269820"/>
      <w:r w:rsidRPr="00554D84">
        <w:rPr>
          <w:rFonts w:ascii="Times New Roman" w:hAnsi="Times New Roman" w:cs="Times New Roman"/>
        </w:rPr>
        <w:t>Gépi látás</w:t>
      </w:r>
      <w:bookmarkEnd w:id="17"/>
    </w:p>
    <w:p w:rsidR="00A833D1" w:rsidRDefault="00D74BE8" w:rsidP="00A833D1">
      <w:pPr>
        <w:pStyle w:val="Szvegtrzs"/>
        <w:spacing w:line="360" w:lineRule="auto"/>
        <w:jc w:val="both"/>
        <w:rPr>
          <w:rFonts w:cs="Times New Roman"/>
        </w:rPr>
      </w:pPr>
      <w:r>
        <w:rPr>
          <w:rFonts w:cs="Times New Roman"/>
        </w:rPr>
        <w:t>A gépi látás lényege, hogy egy modellt alkossunk a való</w:t>
      </w:r>
      <w:r w:rsidR="00BE3E17">
        <w:rPr>
          <w:rFonts w:cs="Times New Roman"/>
        </w:rPr>
        <w:t>di világról képek segítségével.</w:t>
      </w:r>
      <w:r w:rsidR="00D779A2">
        <w:rPr>
          <w:rFonts w:cs="Times New Roman"/>
        </w:rPr>
        <w:t xml:space="preserve"> A gépi látás rendszere hasznos információkat gyűjt a képről a kétdimenziós vetületei </w:t>
      </w:r>
      <w:r w:rsidR="00D779A2">
        <w:rPr>
          <w:rFonts w:cs="Times New Roman"/>
        </w:rPr>
        <w:lastRenderedPageBreak/>
        <w:t>segítségével. Mivel a képek a háromdimenziós világ kétdimenziós vetületei, ezért az információk nem állnak közvetlenül rendelkezésre, vissza kell állítani azokat. Ez a helyreállítás megköveteli a több az egyhez (</w:t>
      </w:r>
      <w:proofErr w:type="spellStart"/>
      <w:r w:rsidR="00D779A2">
        <w:rPr>
          <w:rFonts w:cs="Times New Roman"/>
        </w:rPr>
        <w:t>many-to-one</w:t>
      </w:r>
      <w:proofErr w:type="spellEnd"/>
      <w:r w:rsidR="00D779A2">
        <w:rPr>
          <w:rFonts w:cs="Times New Roman"/>
        </w:rPr>
        <w:t>) leképezés inverzióját. Az információk visszaállításához kell a képen szereplő objektumok ismerete, és vetületgeometria is szükséges.</w:t>
      </w:r>
      <w:r w:rsidR="00155398">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E03252" w:rsidRDefault="00E03252" w:rsidP="00A833D1">
      <w:pPr>
        <w:pStyle w:val="Szvegtrzs"/>
        <w:spacing w:line="360" w:lineRule="auto"/>
        <w:jc w:val="both"/>
        <w:rPr>
          <w:rFonts w:cs="Times New Roman"/>
        </w:rPr>
      </w:pPr>
    </w:p>
    <w:p w:rsidR="002524C2" w:rsidRPr="004E1EDE" w:rsidRDefault="00FA4F53" w:rsidP="002524C2">
      <w:pPr>
        <w:pStyle w:val="Cmsor2"/>
        <w:numPr>
          <w:ilvl w:val="1"/>
          <w:numId w:val="4"/>
        </w:numPr>
        <w:ind w:left="0" w:firstLine="0"/>
        <w:rPr>
          <w:rFonts w:ascii="Times New Roman" w:hAnsi="Times New Roman" w:cs="Times New Roman"/>
        </w:rPr>
      </w:pPr>
      <w:bookmarkStart w:id="18" w:name="_Toc99269821"/>
      <w:r w:rsidRPr="00554D84">
        <w:rPr>
          <w:rFonts w:ascii="Times New Roman" w:hAnsi="Times New Roman" w:cs="Times New Roman"/>
        </w:rPr>
        <w:t>Alkalmazási területei</w:t>
      </w:r>
      <w:bookmarkEnd w:id="18"/>
    </w:p>
    <w:p w:rsidR="00FA4F53" w:rsidRDefault="00FA4F53" w:rsidP="00FA4F53">
      <w:pPr>
        <w:pStyle w:val="Szvegtrzs"/>
        <w:spacing w:line="360" w:lineRule="auto"/>
        <w:jc w:val="both"/>
        <w:rPr>
          <w:rFonts w:cs="Times New Roman"/>
        </w:rPr>
      </w:pPr>
      <w:r>
        <w:rPr>
          <w:rFonts w:cs="Times New Roman"/>
        </w:rPr>
        <w:t>Számos terület kapcsolódik a gépi látáshoz. Mint ebből a részből kiderül, sok területen fejlesztettek ki különböző technikákat a képekből való információk kinyerésére. Ebben a részben röviden bemutatok néhány területet, amelyek szorosan kapcsolódnak a gépi látáshoz.</w:t>
      </w:r>
    </w:p>
    <w:p w:rsidR="00C24391" w:rsidRDefault="00C24391" w:rsidP="00C24391">
      <w:pPr>
        <w:pStyle w:val="Szvegtrzs"/>
        <w:numPr>
          <w:ilvl w:val="0"/>
          <w:numId w:val="14"/>
        </w:numPr>
        <w:spacing w:line="360" w:lineRule="auto"/>
        <w:jc w:val="both"/>
        <w:rPr>
          <w:rFonts w:cs="Times New Roman"/>
        </w:rPr>
      </w:pPr>
      <w:r>
        <w:rPr>
          <w:rFonts w:cs="Times New Roman"/>
        </w:rPr>
        <w:t>Képfeldolgozás</w:t>
      </w:r>
    </w:p>
    <w:p w:rsidR="00C24391" w:rsidRDefault="00C24391" w:rsidP="00C24391">
      <w:pPr>
        <w:pStyle w:val="Szvegtrzs"/>
        <w:numPr>
          <w:ilvl w:val="1"/>
          <w:numId w:val="14"/>
        </w:numPr>
        <w:spacing w:line="360" w:lineRule="auto"/>
        <w:jc w:val="both"/>
        <w:rPr>
          <w:rFonts w:cs="Times New Roman"/>
        </w:rPr>
      </w:pPr>
      <w:r w:rsidRPr="00C24391">
        <w:rPr>
          <w:rFonts w:cs="Times New Roman"/>
        </w:rPr>
        <w:t>A képfeldolgozás egy jól fejlett terület. A képfeldolgozási technikák általában képeket alakítana</w:t>
      </w:r>
      <w:r>
        <w:rPr>
          <w:rFonts w:cs="Times New Roman"/>
        </w:rPr>
        <w:t>k át más képekké: az információ-</w:t>
      </w:r>
      <w:r w:rsidRPr="00C24391">
        <w:rPr>
          <w:rFonts w:cs="Times New Roman"/>
        </w:rPr>
        <w:t xml:space="preserve">helyreállítás </w:t>
      </w:r>
      <w:r>
        <w:rPr>
          <w:rFonts w:cs="Times New Roman"/>
        </w:rPr>
        <w:t>a</w:t>
      </w:r>
      <w:r w:rsidRPr="00C24391">
        <w:rPr>
          <w:rFonts w:cs="Times New Roman"/>
        </w:rPr>
        <w:t xml:space="preserve"> felhasználó feladata. Ez a </w:t>
      </w:r>
      <w:r>
        <w:rPr>
          <w:rFonts w:cs="Times New Roman"/>
        </w:rPr>
        <w:t>terület</w:t>
      </w:r>
      <w:r w:rsidRPr="00C24391">
        <w:rPr>
          <w:rFonts w:cs="Times New Roman"/>
        </w:rPr>
        <w:t xml:space="preserve"> olyan témákat tartalmaz, mint a képjavítás, a képtömörítés és az elmosódott vagy életlen képek javítása. Másrészt a gépi látás algoritmusai képeket vesznek bemenetként, de más típusú kimeneteket hoznak létre, például ábrázolják az objek</w:t>
      </w:r>
      <w:r>
        <w:rPr>
          <w:rFonts w:cs="Times New Roman"/>
        </w:rPr>
        <w:t>tum kontúrjait egy képen. A</w:t>
      </w:r>
      <w:r w:rsidRPr="00C24391">
        <w:rPr>
          <w:rFonts w:cs="Times New Roman"/>
        </w:rPr>
        <w:t xml:space="preserve"> gépi látás hangsúlyt fektet az információk automatikus helyreállítására, minimális </w:t>
      </w:r>
      <w:r>
        <w:rPr>
          <w:rFonts w:cs="Times New Roman"/>
        </w:rPr>
        <w:t xml:space="preserve">emberi </w:t>
      </w:r>
      <w:r w:rsidRPr="00C24391">
        <w:rPr>
          <w:rFonts w:cs="Times New Roman"/>
        </w:rPr>
        <w:t>interakcióval. Általában bizonyos információk javítására és a zaj elnyomására szolgálnak.</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C24391" w:rsidRDefault="00C24391" w:rsidP="00C24391">
      <w:pPr>
        <w:pStyle w:val="Szvegtrzs"/>
        <w:numPr>
          <w:ilvl w:val="0"/>
          <w:numId w:val="14"/>
        </w:numPr>
        <w:spacing w:line="360" w:lineRule="auto"/>
        <w:jc w:val="both"/>
        <w:rPr>
          <w:rFonts w:cs="Times New Roman"/>
        </w:rPr>
      </w:pPr>
      <w:r>
        <w:rPr>
          <w:rFonts w:cs="Times New Roman"/>
        </w:rPr>
        <w:t>Grafika</w:t>
      </w:r>
    </w:p>
    <w:p w:rsidR="00C24391" w:rsidRDefault="00C24391" w:rsidP="00C24391">
      <w:pPr>
        <w:pStyle w:val="Szvegtrzs"/>
        <w:numPr>
          <w:ilvl w:val="1"/>
          <w:numId w:val="14"/>
        </w:numPr>
        <w:spacing w:line="360" w:lineRule="auto"/>
        <w:jc w:val="both"/>
        <w:rPr>
          <w:rFonts w:cs="Times New Roman"/>
        </w:rPr>
      </w:pPr>
      <w:r w:rsidRPr="00C24391">
        <w:rPr>
          <w:rFonts w:cs="Times New Roman"/>
        </w:rPr>
        <w:t xml:space="preserve">A számítógépes grafika olyan geometriai primitívekből állít elő képeket, mint a vonalak, körök és szabad formájú felületek. A számítógépes grafikai technikák jelentős szerepet játszanak a megjelenítésben és a virtuális valóságban. </w:t>
      </w:r>
      <w:r>
        <w:rPr>
          <w:rFonts w:cs="Times New Roman"/>
        </w:rPr>
        <w:t>A</w:t>
      </w:r>
      <w:r w:rsidRPr="00C24391">
        <w:rPr>
          <w:rFonts w:cs="Times New Roman"/>
        </w:rPr>
        <w:t xml:space="preserve"> számítógépes grafika a képek szintézise, a gépi látás pedig a képek elemzése. </w:t>
      </w:r>
      <w:r>
        <w:rPr>
          <w:rFonts w:cs="Times New Roman"/>
        </w:rPr>
        <w:t>Kezdetben e</w:t>
      </w:r>
      <w:r w:rsidRPr="00C24391">
        <w:rPr>
          <w:rFonts w:cs="Times New Roman"/>
        </w:rPr>
        <w:t xml:space="preserve"> két terület </w:t>
      </w:r>
      <w:r>
        <w:rPr>
          <w:rFonts w:cs="Times New Roman"/>
        </w:rPr>
        <w:t>között</w:t>
      </w:r>
      <w:r w:rsidRPr="00C24391">
        <w:rPr>
          <w:rFonts w:cs="Times New Roman"/>
        </w:rPr>
        <w:t xml:space="preserve"> nem volt sok kapcsolat, de az utóbbi években ez a két terület egyre szorosabbá vált. A gépi látás görbe és felületi ábrázolásokat, valamint a számítógépes grafikák számos egyéb technikáját használja, a számítógépes grafika pedig a gépi látástól kezdve számos modell felhasználásával valósítja meg a valósághű képeket. A vizualizáció és a virtuális valóság közele</w:t>
      </w:r>
      <w:r>
        <w:rPr>
          <w:rFonts w:cs="Times New Roman"/>
        </w:rPr>
        <w:t>bb hozt</w:t>
      </w:r>
      <w:r w:rsidRPr="00C24391">
        <w:rPr>
          <w:rFonts w:cs="Times New Roman"/>
        </w:rPr>
        <w:t>a ezt a két területet.</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C24391" w:rsidRDefault="00C24391" w:rsidP="00C24391">
      <w:pPr>
        <w:pStyle w:val="Szvegtrzs"/>
        <w:numPr>
          <w:ilvl w:val="0"/>
          <w:numId w:val="14"/>
        </w:numPr>
        <w:spacing w:line="360" w:lineRule="auto"/>
        <w:jc w:val="both"/>
        <w:rPr>
          <w:rFonts w:cs="Times New Roman"/>
        </w:rPr>
      </w:pPr>
      <w:r>
        <w:rPr>
          <w:rFonts w:cs="Times New Roman"/>
        </w:rPr>
        <w:lastRenderedPageBreak/>
        <w:t>Mintafelismerés</w:t>
      </w:r>
    </w:p>
    <w:p w:rsidR="00C24391" w:rsidRDefault="00C24391" w:rsidP="00C24391">
      <w:pPr>
        <w:pStyle w:val="Szvegtrzs"/>
        <w:numPr>
          <w:ilvl w:val="1"/>
          <w:numId w:val="14"/>
        </w:numPr>
        <w:spacing w:line="360" w:lineRule="auto"/>
        <w:jc w:val="both"/>
        <w:rPr>
          <w:rFonts w:cs="Times New Roman"/>
        </w:rPr>
      </w:pPr>
      <w:r w:rsidRPr="00C24391">
        <w:rPr>
          <w:rFonts w:cs="Times New Roman"/>
        </w:rPr>
        <w:t>A mintafelismerés a numerikus és a szimbolikus adatokat osztályozza. Számos statisztikai és szintaktikai technikát fejlesztettek ki a minták osztályozására. A mintafelismerés technikái fontos szerepet játszanak a gépi látásban</w:t>
      </w:r>
      <w:r w:rsidR="00BA1815">
        <w:rPr>
          <w:rFonts w:cs="Times New Roman"/>
        </w:rPr>
        <w:t xml:space="preserve"> és</w:t>
      </w:r>
      <w:r w:rsidRPr="00C24391">
        <w:rPr>
          <w:rFonts w:cs="Times New Roman"/>
        </w:rPr>
        <w:t xml:space="preserve"> az objektumok felismerésében. Valójában számos ipari alkalmazás nagyban támaszkodik a mintafelismerésre. Az objektumfelismerés általában más technikákat igényel.</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C24391" w:rsidRDefault="00BA1815" w:rsidP="00C24391">
      <w:pPr>
        <w:pStyle w:val="Szvegtrzs"/>
        <w:numPr>
          <w:ilvl w:val="0"/>
          <w:numId w:val="14"/>
        </w:numPr>
        <w:spacing w:line="360" w:lineRule="auto"/>
        <w:jc w:val="both"/>
        <w:rPr>
          <w:rFonts w:cs="Times New Roman"/>
        </w:rPr>
      </w:pPr>
      <w:r>
        <w:rPr>
          <w:rFonts w:cs="Times New Roman"/>
        </w:rPr>
        <w:t>Mesterséges intelligencia</w:t>
      </w:r>
    </w:p>
    <w:p w:rsidR="00BA1815" w:rsidRDefault="00BA1815" w:rsidP="00E972EF">
      <w:pPr>
        <w:pStyle w:val="Szvegtrzs"/>
        <w:numPr>
          <w:ilvl w:val="1"/>
          <w:numId w:val="14"/>
        </w:numPr>
        <w:spacing w:line="360" w:lineRule="auto"/>
        <w:jc w:val="both"/>
        <w:rPr>
          <w:rFonts w:cs="Times New Roman"/>
        </w:rPr>
      </w:pPr>
      <w:r>
        <w:rPr>
          <w:rFonts w:cs="Times New Roman"/>
        </w:rPr>
        <w:t>A mesterséges intelligencia az intelligens rendszerek tervezésével és az intelligencia számítási aspektusainak tanulmányozásával foglalkozik.</w:t>
      </w:r>
      <w:r w:rsidRPr="00BA1815">
        <w:t xml:space="preserve"> </w:t>
      </w:r>
      <w:r w:rsidRPr="00BA1815">
        <w:rPr>
          <w:rFonts w:cs="Times New Roman"/>
        </w:rPr>
        <w:t xml:space="preserve">A mesterséges intelligenciát a </w:t>
      </w:r>
      <w:r>
        <w:rPr>
          <w:rFonts w:cs="Times New Roman"/>
        </w:rPr>
        <w:t>képek</w:t>
      </w:r>
      <w:r w:rsidRPr="00BA1815">
        <w:rPr>
          <w:rFonts w:cs="Times New Roman"/>
        </w:rPr>
        <w:t xml:space="preserve"> elemzésére használják a </w:t>
      </w:r>
      <w:r>
        <w:rPr>
          <w:rFonts w:cs="Times New Roman"/>
        </w:rPr>
        <w:t xml:space="preserve">képek </w:t>
      </w:r>
      <w:r w:rsidRPr="00BA1815">
        <w:rPr>
          <w:rFonts w:cs="Times New Roman"/>
        </w:rPr>
        <w:t>tartalmának szimbolikus ábrázolásával, a jellemző</w:t>
      </w:r>
      <w:r>
        <w:rPr>
          <w:rFonts w:cs="Times New Roman"/>
        </w:rPr>
        <w:t>i</w:t>
      </w:r>
      <w:r w:rsidRPr="00BA1815">
        <w:rPr>
          <w:rFonts w:cs="Times New Roman"/>
        </w:rPr>
        <w:t>k megszerzése érdekében. A mesterséges intelligenciának három szakaszát tekinthetjük: észlelés, megismerés és cselekvés.</w:t>
      </w:r>
      <w:r w:rsidRPr="00BA1815">
        <w:t xml:space="preserve"> </w:t>
      </w:r>
      <w:r w:rsidRPr="00BA1815">
        <w:rPr>
          <w:rFonts w:cs="Times New Roman"/>
        </w:rPr>
        <w:t>Az észlelés a világból érkező jeleket szimbólummá alakítja, a m</w:t>
      </w:r>
      <w:r>
        <w:rPr>
          <w:rFonts w:cs="Times New Roman"/>
        </w:rPr>
        <w:t>egismerés manipulálja a</w:t>
      </w:r>
      <w:r w:rsidRPr="00BA1815">
        <w:rPr>
          <w:rFonts w:cs="Times New Roman"/>
        </w:rPr>
        <w:t xml:space="preserve"> szimbólumokat,</w:t>
      </w:r>
      <w:r w:rsidR="00E972EF">
        <w:rPr>
          <w:rFonts w:cs="Times New Roman"/>
        </w:rPr>
        <w:t xml:space="preserve"> a cselekvés pedig a szimbólumokat olyan jelekké alakítja, amelyek befolyásolják a világ változását.</w:t>
      </w:r>
      <w:r w:rsidR="00E972EF" w:rsidRPr="00E972EF">
        <w:t xml:space="preserve"> </w:t>
      </w:r>
      <w:r w:rsidR="00E972EF" w:rsidRPr="00E972EF">
        <w:rPr>
          <w:rFonts w:cs="Times New Roman"/>
        </w:rPr>
        <w:t>A mesterséges intelligencia számos technikája fontos szerepet játszik a</w:t>
      </w:r>
      <w:r w:rsidR="00E972EF">
        <w:rPr>
          <w:rFonts w:cs="Times New Roman"/>
        </w:rPr>
        <w:t xml:space="preserve"> gépi</w:t>
      </w:r>
      <w:r w:rsidR="00E972EF" w:rsidRPr="00E972EF">
        <w:rPr>
          <w:rFonts w:cs="Times New Roman"/>
        </w:rPr>
        <w:t xml:space="preserve"> látás minden aspektusában. Valójában a </w:t>
      </w:r>
      <w:r w:rsidR="00E972EF">
        <w:rPr>
          <w:rFonts w:cs="Times New Roman"/>
        </w:rPr>
        <w:t>gépi</w:t>
      </w:r>
      <w:r w:rsidR="00E972EF" w:rsidRPr="00E972EF">
        <w:rPr>
          <w:rFonts w:cs="Times New Roman"/>
        </w:rPr>
        <w:t xml:space="preserve"> látást gyakran a mesterséges intelligencia részterületének tekintik.</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FA1205" w:rsidRDefault="00FA1205" w:rsidP="00FA1205">
      <w:pPr>
        <w:pStyle w:val="Szvegtrzs"/>
        <w:numPr>
          <w:ilvl w:val="0"/>
          <w:numId w:val="14"/>
        </w:numPr>
        <w:spacing w:line="360" w:lineRule="auto"/>
        <w:jc w:val="both"/>
        <w:rPr>
          <w:rFonts w:cs="Times New Roman"/>
        </w:rPr>
      </w:pPr>
      <w:r>
        <w:rPr>
          <w:rFonts w:cs="Times New Roman"/>
        </w:rPr>
        <w:t>Neurális hálózatok</w:t>
      </w:r>
    </w:p>
    <w:p w:rsidR="00FA1205" w:rsidRDefault="00B97C60" w:rsidP="00B97C60">
      <w:pPr>
        <w:pStyle w:val="Szvegtrzs"/>
        <w:numPr>
          <w:ilvl w:val="1"/>
          <w:numId w:val="14"/>
        </w:numPr>
        <w:spacing w:line="360" w:lineRule="auto"/>
        <w:jc w:val="both"/>
        <w:rPr>
          <w:rFonts w:cs="Times New Roman"/>
        </w:rPr>
      </w:pPr>
      <w:r w:rsidRPr="00B97C60">
        <w:rPr>
          <w:rFonts w:cs="Times New Roman"/>
        </w:rPr>
        <w:t>A neurális hálózati alapú eszközöket gyakran használják az</w:t>
      </w:r>
      <w:r>
        <w:rPr>
          <w:rFonts w:cs="Times New Roman"/>
        </w:rPr>
        <w:t xml:space="preserve"> alakzatok</w:t>
      </w:r>
      <w:r w:rsidRPr="00B97C60">
        <w:rPr>
          <w:rFonts w:cs="Times New Roman"/>
        </w:rPr>
        <w:t xml:space="preserve"> jelenlétének meghatározására, vagy arra, hogy a képen lévő objektum jó vagy rossz. Ezek az eszközök a képosztályozóként ismert algoritmusok csoportjába tartoznak, kezdve a példányalapú osztályozóktól, például a k-legközelebbi szomszédtól (k-NN) a döntési fa osztályozókig.</w:t>
      </w:r>
      <w:r>
        <w:rPr>
          <w:rFonts w:cs="Times New Roman"/>
        </w:rPr>
        <w:t xml:space="preserve"> </w:t>
      </w:r>
      <w:r w:rsidRPr="00B97C60">
        <w:rPr>
          <w:rFonts w:cs="Times New Roman"/>
        </w:rPr>
        <w:t>Ezek közül sz</w:t>
      </w:r>
      <w:r>
        <w:rPr>
          <w:rFonts w:cs="Times New Roman"/>
        </w:rPr>
        <w:t xml:space="preserve">ámos felhasználható a gépi látásban. </w:t>
      </w:r>
      <w:r w:rsidRPr="00B97C60">
        <w:rPr>
          <w:rFonts w:cs="Times New Roman"/>
        </w:rPr>
        <w:t xml:space="preserve">Az olyan vállalatok, mint az </w:t>
      </w:r>
      <w:proofErr w:type="spellStart"/>
      <w:r w:rsidRPr="00B97C60">
        <w:rPr>
          <w:rFonts w:cs="Times New Roman"/>
        </w:rPr>
        <w:t>MVTec</w:t>
      </w:r>
      <w:proofErr w:type="spellEnd"/>
      <w:r w:rsidRPr="00B97C60">
        <w:rPr>
          <w:rFonts w:cs="Times New Roman"/>
        </w:rPr>
        <w:t xml:space="preserve"> Software, már előre képzett </w:t>
      </w:r>
      <w:proofErr w:type="spellStart"/>
      <w:r w:rsidRPr="00B97C60">
        <w:rPr>
          <w:rFonts w:cs="Times New Roman"/>
        </w:rPr>
        <w:t>ideghálózatokat</w:t>
      </w:r>
      <w:proofErr w:type="spellEnd"/>
      <w:r w:rsidRPr="00B97C60">
        <w:rPr>
          <w:rFonts w:cs="Times New Roman"/>
        </w:rPr>
        <w:t>, támogató vektorgépeket, Gauss-keverék modelleket és k-NN osztályozókat kínálnak</w:t>
      </w:r>
      <w:r>
        <w:rPr>
          <w:rFonts w:cs="Times New Roman"/>
        </w:rPr>
        <w:t xml:space="preserve">. </w:t>
      </w:r>
      <w:r w:rsidRPr="00B97C60">
        <w:rPr>
          <w:rFonts w:cs="Times New Roman"/>
        </w:rPr>
        <w:t>M</w:t>
      </w:r>
      <w:r>
        <w:rPr>
          <w:rFonts w:cs="Times New Roman"/>
        </w:rPr>
        <w:t xml:space="preserve">eg kell jegyezni, hogy a </w:t>
      </w:r>
      <w:r w:rsidR="00E7504F">
        <w:rPr>
          <w:rFonts w:cs="Times New Roman"/>
        </w:rPr>
        <w:t>mély tanulási</w:t>
      </w:r>
      <w:r>
        <w:rPr>
          <w:rFonts w:cs="Times New Roman"/>
        </w:rPr>
        <w:t xml:space="preserve"> hálózatok</w:t>
      </w:r>
      <w:r w:rsidRPr="00B97C60">
        <w:rPr>
          <w:rFonts w:cs="Times New Roman"/>
        </w:rPr>
        <w:t xml:space="preserve"> több százezer mintaképet igényel</w:t>
      </w:r>
      <w:r w:rsidR="00E7504F">
        <w:rPr>
          <w:rFonts w:cs="Times New Roman"/>
        </w:rPr>
        <w:t>het</w:t>
      </w:r>
      <w:r>
        <w:rPr>
          <w:rFonts w:cs="Times New Roman"/>
        </w:rPr>
        <w:t>nek</w:t>
      </w:r>
      <w:r w:rsidRPr="00B97C60">
        <w:rPr>
          <w:rFonts w:cs="Times New Roman"/>
        </w:rPr>
        <w:t xml:space="preserve"> minden hibakategóriához az érvényes felis</w:t>
      </w:r>
      <w:r>
        <w:rPr>
          <w:rFonts w:cs="Times New Roman"/>
        </w:rPr>
        <w:t>merési eredmények eléréséhez. A</w:t>
      </w:r>
      <w:r w:rsidRPr="00B97C60">
        <w:rPr>
          <w:rFonts w:cs="Times New Roman"/>
        </w:rPr>
        <w:t xml:space="preserve">zonban </w:t>
      </w:r>
      <w:r>
        <w:rPr>
          <w:rFonts w:cs="Times New Roman"/>
        </w:rPr>
        <w:t xml:space="preserve">az átfogó </w:t>
      </w:r>
      <w:r w:rsidR="00E7504F">
        <w:rPr>
          <w:rFonts w:cs="Times New Roman"/>
        </w:rPr>
        <w:t xml:space="preserve">mély tanulási </w:t>
      </w:r>
      <w:r>
        <w:rPr>
          <w:rFonts w:cs="Times New Roman"/>
        </w:rPr>
        <w:t>hálózatoknak</w:t>
      </w:r>
      <w:r w:rsidRPr="00B97C60">
        <w:rPr>
          <w:rFonts w:cs="Times New Roman"/>
        </w:rPr>
        <w:t xml:space="preserve"> viszonylag kevés mintaképre van szükség a képzéshez, ami jelentős időt takarít meg.</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4F6C34" w:rsidRDefault="004F6C34" w:rsidP="004F6C34">
      <w:pPr>
        <w:pStyle w:val="Szvegtrzs"/>
        <w:spacing w:line="360" w:lineRule="auto"/>
        <w:jc w:val="both"/>
        <w:rPr>
          <w:rFonts w:cs="Times New Roman"/>
        </w:rPr>
      </w:pPr>
    </w:p>
    <w:p w:rsidR="002524C2" w:rsidRPr="004E1EDE" w:rsidRDefault="004F6C34" w:rsidP="002524C2">
      <w:pPr>
        <w:pStyle w:val="Cmsor1"/>
        <w:numPr>
          <w:ilvl w:val="0"/>
          <w:numId w:val="4"/>
        </w:numPr>
        <w:ind w:left="0" w:firstLine="0"/>
        <w:rPr>
          <w:rFonts w:ascii="Times New Roman" w:hAnsi="Times New Roman" w:cs="Times New Roman"/>
        </w:rPr>
      </w:pPr>
      <w:bookmarkStart w:id="19" w:name="_Toc99269822"/>
      <w:r w:rsidRPr="00554D84">
        <w:rPr>
          <w:rFonts w:ascii="Times New Roman" w:hAnsi="Times New Roman" w:cs="Times New Roman"/>
        </w:rPr>
        <w:t>A program megtervezése</w:t>
      </w:r>
      <w:bookmarkEnd w:id="19"/>
    </w:p>
    <w:p w:rsidR="00E20559" w:rsidRDefault="00E20559" w:rsidP="004F6C34">
      <w:pPr>
        <w:pStyle w:val="Szvegtrzs"/>
        <w:spacing w:line="360" w:lineRule="auto"/>
        <w:jc w:val="both"/>
        <w:rPr>
          <w:rFonts w:cs="Times New Roman"/>
        </w:rPr>
      </w:pPr>
      <w:r>
        <w:rPr>
          <w:rFonts w:cs="Times New Roman"/>
        </w:rPr>
        <w:t xml:space="preserve">Mint azt korábban már leírtam, a szakdolgozat célja egy zenei kotta digitalizálását végrehajtó szoftver elkészítése. A projekt sikeres </w:t>
      </w:r>
      <w:r w:rsidR="006B13D5">
        <w:rPr>
          <w:rFonts w:cs="Times New Roman"/>
        </w:rPr>
        <w:t>megvalósításához a programozás, a gépi látás és képfeldolgozás különböző eszközeit kell jól kezelni. Ezen három terület ismeretével és megfelelő alkalmazásával lehet létrehozni a kívánt programot. A következő szegmensben bemutatom azokat az eszközöket és technikákat, amelyeket fel fogok használni a projekt megvalósítása során.</w:t>
      </w:r>
    </w:p>
    <w:p w:rsidR="00D8233D" w:rsidRDefault="00D8233D" w:rsidP="004F6C34">
      <w:pPr>
        <w:pStyle w:val="Szvegtrzs"/>
        <w:spacing w:line="360" w:lineRule="auto"/>
        <w:jc w:val="both"/>
        <w:rPr>
          <w:rFonts w:cs="Times New Roman"/>
        </w:rPr>
      </w:pPr>
      <w:r>
        <w:rPr>
          <w:rFonts w:cs="Times New Roman"/>
        </w:rPr>
        <w:t>A korábbi részekben már kifejtettem, hogy a Python programozási nyelvet fogom használni a program megírásához. A Python programnyelvben belül található egy csomag</w:t>
      </w:r>
      <w:r w:rsidR="003A4D12">
        <w:rPr>
          <w:rFonts w:cs="Times New Roman"/>
        </w:rPr>
        <w:t xml:space="preserve">, amit </w:t>
      </w:r>
      <w:proofErr w:type="spellStart"/>
      <w:r w:rsidR="003A4D12">
        <w:rPr>
          <w:rFonts w:cs="Times New Roman"/>
        </w:rPr>
        <w:t>OpenCV-nek</w:t>
      </w:r>
      <w:proofErr w:type="spellEnd"/>
      <w:r w:rsidR="003A4D12">
        <w:rPr>
          <w:rFonts w:cs="Times New Roman"/>
        </w:rPr>
        <w:t xml:space="preserve"> hívnak. Az </w:t>
      </w:r>
      <w:proofErr w:type="spellStart"/>
      <w:r w:rsidR="003A4D12">
        <w:rPr>
          <w:rFonts w:cs="Times New Roman"/>
        </w:rPr>
        <w:t>OpenCV</w:t>
      </w:r>
      <w:proofErr w:type="spellEnd"/>
      <w:r w:rsidR="003A4D12">
        <w:rPr>
          <w:rFonts w:cs="Times New Roman"/>
        </w:rPr>
        <w:t xml:space="preserve"> a gépi</w:t>
      </w:r>
      <w:r w:rsidR="003A4D12" w:rsidRPr="003A4D12">
        <w:rPr>
          <w:rFonts w:cs="Times New Roman"/>
        </w:rPr>
        <w:t xml:space="preserve"> látás, a gépi tanulás és a képfeldolgozás hatalmas, nyílt forráskódú könyvtára</w:t>
      </w:r>
      <w:r w:rsidR="003A4D12">
        <w:rPr>
          <w:rFonts w:cs="Times New Roman"/>
        </w:rPr>
        <w:t xml:space="preserve">. </w:t>
      </w:r>
      <w:r w:rsidR="003A4D12" w:rsidRPr="003A4D12">
        <w:rPr>
          <w:rFonts w:cs="Times New Roman"/>
        </w:rPr>
        <w:t>Használatával képeket és videókat lehet feldolgozni a tárgyak, arcok vagy akár kézírás azonosítására.</w:t>
      </w:r>
      <w:r w:rsidR="003A4D12">
        <w:rPr>
          <w:rFonts w:cs="Times New Roman"/>
        </w:rPr>
        <w:t xml:space="preserve"> </w:t>
      </w:r>
      <w:r w:rsidR="003A4D12" w:rsidRPr="003A4D12">
        <w:rPr>
          <w:rFonts w:cs="Times New Roman"/>
        </w:rPr>
        <w:t>Különböző kö</w:t>
      </w:r>
      <w:r w:rsidR="003A4D12">
        <w:rPr>
          <w:rFonts w:cs="Times New Roman"/>
        </w:rPr>
        <w:t xml:space="preserve">nyvtárakkal, például a </w:t>
      </w:r>
      <w:proofErr w:type="spellStart"/>
      <w:r w:rsidR="003A4D12">
        <w:rPr>
          <w:rFonts w:cs="Times New Roman"/>
        </w:rPr>
        <w:t>Numpy-al</w:t>
      </w:r>
      <w:proofErr w:type="spellEnd"/>
      <w:r w:rsidR="003A4D12">
        <w:rPr>
          <w:rFonts w:cs="Times New Roman"/>
        </w:rPr>
        <w:t xml:space="preserve"> integrálva a P</w:t>
      </w:r>
      <w:r w:rsidR="003A4D12" w:rsidRPr="003A4D12">
        <w:rPr>
          <w:rFonts w:cs="Times New Roman"/>
        </w:rPr>
        <w:t>ython képes feld</w:t>
      </w:r>
      <w:r w:rsidR="003A4D12">
        <w:rPr>
          <w:rFonts w:cs="Times New Roman"/>
        </w:rPr>
        <w:t xml:space="preserve">olgozni az </w:t>
      </w:r>
      <w:proofErr w:type="spellStart"/>
      <w:r w:rsidR="003A4D12">
        <w:rPr>
          <w:rFonts w:cs="Times New Roman"/>
        </w:rPr>
        <w:t>OpenCV</w:t>
      </w:r>
      <w:proofErr w:type="spellEnd"/>
      <w:r w:rsidR="003A4D12">
        <w:rPr>
          <w:rFonts w:cs="Times New Roman"/>
        </w:rPr>
        <w:t xml:space="preserve"> tömbstruktúráját</w:t>
      </w:r>
      <w:r w:rsidR="003A4D12" w:rsidRPr="003A4D12">
        <w:rPr>
          <w:rFonts w:cs="Times New Roman"/>
        </w:rPr>
        <w:t xml:space="preserve"> elemzés céljából. A képminták és különféle jel</w:t>
      </w:r>
      <w:r w:rsidR="003A4D12">
        <w:rPr>
          <w:rFonts w:cs="Times New Roman"/>
        </w:rPr>
        <w:t>lemzőinek azonosításához vektorokat használ</w:t>
      </w:r>
      <w:r w:rsidR="003A4D12" w:rsidRPr="003A4D12">
        <w:rPr>
          <w:rFonts w:cs="Times New Roman"/>
        </w:rPr>
        <w:t>, és</w:t>
      </w:r>
      <w:r w:rsidR="003A4D12">
        <w:rPr>
          <w:rFonts w:cs="Times New Roman"/>
        </w:rPr>
        <w:t xml:space="preserve"> matematikai műveleteket hajt</w:t>
      </w:r>
      <w:r w:rsidR="003A4D12" w:rsidRPr="003A4D12">
        <w:rPr>
          <w:rFonts w:cs="Times New Roman"/>
        </w:rPr>
        <w:t xml:space="preserve"> végre ezeken a tulajdonságokon.</w:t>
      </w:r>
      <w:r w:rsidR="003F3567">
        <w:rPr>
          <w:rFonts w:cs="Times New Roman"/>
        </w:rPr>
        <w:t xml:space="preserve"> </w:t>
      </w:r>
      <w:r w:rsidR="003F3567">
        <w:rPr>
          <w:rFonts w:cs="Times New Roman"/>
        </w:rPr>
        <w:fldChar w:fldCharType="begin"/>
      </w:r>
      <w:r w:rsidR="003F3567">
        <w:rPr>
          <w:rFonts w:cs="Times New Roman"/>
        </w:rPr>
        <w:instrText xml:space="preserve"> REF _Ref70603516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11</w:t>
      </w:r>
      <w:r w:rsidR="003F3567">
        <w:rPr>
          <w:rFonts w:cs="Times New Roman"/>
        </w:rPr>
        <w:t>]</w:t>
      </w:r>
      <w:r w:rsidR="003F3567">
        <w:rPr>
          <w:rFonts w:cs="Times New Roman"/>
        </w:rPr>
        <w:fldChar w:fldCharType="end"/>
      </w:r>
      <w:r w:rsidR="003F3567">
        <w:rPr>
          <w:rFonts w:cs="Times New Roman"/>
        </w:rPr>
        <w:fldChar w:fldCharType="begin"/>
      </w:r>
      <w:r w:rsidR="003F3567">
        <w:rPr>
          <w:rFonts w:cs="Times New Roman"/>
        </w:rPr>
        <w:instrText xml:space="preserve"> REF _Ref70603518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16</w:t>
      </w:r>
      <w:r w:rsidR="003F3567">
        <w:rPr>
          <w:rFonts w:cs="Times New Roman"/>
        </w:rPr>
        <w:t>]</w:t>
      </w:r>
      <w:r w:rsidR="003F3567">
        <w:rPr>
          <w:rFonts w:cs="Times New Roman"/>
        </w:rPr>
        <w:fldChar w:fldCharType="end"/>
      </w:r>
    </w:p>
    <w:p w:rsidR="003A4D12" w:rsidRDefault="00914EDF" w:rsidP="004F6C34">
      <w:pPr>
        <w:pStyle w:val="Szvegtrzs"/>
        <w:spacing w:line="360" w:lineRule="auto"/>
        <w:jc w:val="both"/>
        <w:rPr>
          <w:rFonts w:cs="Times New Roman"/>
        </w:rPr>
      </w:pPr>
      <w:r>
        <w:rPr>
          <w:rFonts w:cs="Times New Roman"/>
        </w:rPr>
        <w:t xml:space="preserve">Nagyon sok alkalmazás megoldható az </w:t>
      </w:r>
      <w:proofErr w:type="spellStart"/>
      <w:r>
        <w:rPr>
          <w:rFonts w:cs="Times New Roman"/>
        </w:rPr>
        <w:t>OpenCV</w:t>
      </w:r>
      <w:proofErr w:type="spellEnd"/>
      <w:r>
        <w:rPr>
          <w:rFonts w:cs="Times New Roman"/>
        </w:rPr>
        <w:t xml:space="preserve"> használatával, ezek közül néhány:</w:t>
      </w:r>
    </w:p>
    <w:p w:rsidR="00914EDF" w:rsidRDefault="00914EDF" w:rsidP="00914EDF">
      <w:pPr>
        <w:pStyle w:val="Szvegtrzs"/>
        <w:numPr>
          <w:ilvl w:val="0"/>
          <w:numId w:val="15"/>
        </w:numPr>
        <w:spacing w:line="360" w:lineRule="auto"/>
        <w:jc w:val="both"/>
        <w:rPr>
          <w:rFonts w:cs="Times New Roman"/>
        </w:rPr>
      </w:pPr>
      <w:r>
        <w:rPr>
          <w:rFonts w:cs="Times New Roman"/>
        </w:rPr>
        <w:t>arcfelismerés</w:t>
      </w:r>
    </w:p>
    <w:p w:rsidR="00914EDF" w:rsidRDefault="00914EDF" w:rsidP="00914EDF">
      <w:pPr>
        <w:pStyle w:val="Szvegtrzs"/>
        <w:numPr>
          <w:ilvl w:val="0"/>
          <w:numId w:val="15"/>
        </w:numPr>
        <w:spacing w:line="360" w:lineRule="auto"/>
        <w:jc w:val="both"/>
        <w:rPr>
          <w:rFonts w:cs="Times New Roman"/>
        </w:rPr>
      </w:pPr>
      <w:r>
        <w:rPr>
          <w:rFonts w:cs="Times New Roman"/>
        </w:rPr>
        <w:t>forgalomszámlálás</w:t>
      </w:r>
    </w:p>
    <w:p w:rsidR="00914EDF" w:rsidRDefault="00914EDF" w:rsidP="00914EDF">
      <w:pPr>
        <w:pStyle w:val="Szvegtrzs"/>
        <w:numPr>
          <w:ilvl w:val="0"/>
          <w:numId w:val="15"/>
        </w:numPr>
        <w:spacing w:line="360" w:lineRule="auto"/>
        <w:jc w:val="both"/>
        <w:rPr>
          <w:rFonts w:cs="Times New Roman"/>
        </w:rPr>
      </w:pPr>
      <w:r>
        <w:rPr>
          <w:rFonts w:cs="Times New Roman"/>
        </w:rPr>
        <w:t>autók sebességének mérése</w:t>
      </w:r>
    </w:p>
    <w:p w:rsidR="00914EDF" w:rsidRDefault="00914EDF" w:rsidP="00914EDF">
      <w:pPr>
        <w:pStyle w:val="Szvegtrzs"/>
        <w:numPr>
          <w:ilvl w:val="0"/>
          <w:numId w:val="15"/>
        </w:numPr>
        <w:spacing w:line="360" w:lineRule="auto"/>
        <w:jc w:val="both"/>
        <w:rPr>
          <w:rFonts w:cs="Times New Roman"/>
        </w:rPr>
      </w:pPr>
      <w:r>
        <w:rPr>
          <w:rFonts w:cs="Times New Roman"/>
        </w:rPr>
        <w:t>hibák észlelése gyártási folyamatokban</w:t>
      </w:r>
    </w:p>
    <w:p w:rsidR="00914EDF" w:rsidRDefault="00914EDF" w:rsidP="00914EDF">
      <w:pPr>
        <w:pStyle w:val="Szvegtrzs"/>
        <w:numPr>
          <w:ilvl w:val="0"/>
          <w:numId w:val="15"/>
        </w:numPr>
        <w:spacing w:line="360" w:lineRule="auto"/>
        <w:jc w:val="both"/>
        <w:rPr>
          <w:rFonts w:cs="Times New Roman"/>
        </w:rPr>
      </w:pPr>
      <w:proofErr w:type="spellStart"/>
      <w:r>
        <w:rPr>
          <w:rFonts w:cs="Times New Roman"/>
        </w:rPr>
        <w:t>google</w:t>
      </w:r>
      <w:proofErr w:type="spellEnd"/>
      <w:r>
        <w:rPr>
          <w:rFonts w:cs="Times New Roman"/>
        </w:rPr>
        <w:t xml:space="preserve"> utcakép (</w:t>
      </w:r>
      <w:proofErr w:type="spellStart"/>
      <w:r>
        <w:rPr>
          <w:rFonts w:cs="Times New Roman"/>
        </w:rPr>
        <w:t>street</w:t>
      </w:r>
      <w:proofErr w:type="spellEnd"/>
      <w:r>
        <w:rPr>
          <w:rFonts w:cs="Times New Roman"/>
        </w:rPr>
        <w:t xml:space="preserve"> </w:t>
      </w:r>
      <w:proofErr w:type="spellStart"/>
      <w:r>
        <w:rPr>
          <w:rFonts w:cs="Times New Roman"/>
        </w:rPr>
        <w:t>view</w:t>
      </w:r>
      <w:proofErr w:type="spellEnd"/>
      <w:r>
        <w:rPr>
          <w:rFonts w:cs="Times New Roman"/>
        </w:rPr>
        <w:t>)</w:t>
      </w:r>
    </w:p>
    <w:p w:rsidR="00914EDF" w:rsidRDefault="00914EDF" w:rsidP="00914EDF">
      <w:pPr>
        <w:pStyle w:val="Szvegtrzs"/>
        <w:numPr>
          <w:ilvl w:val="0"/>
          <w:numId w:val="15"/>
        </w:numPr>
        <w:spacing w:line="360" w:lineRule="auto"/>
        <w:jc w:val="both"/>
        <w:rPr>
          <w:rFonts w:cs="Times New Roman"/>
        </w:rPr>
      </w:pPr>
      <w:r>
        <w:rPr>
          <w:rFonts w:cs="Times New Roman"/>
        </w:rPr>
        <w:t>videó/kép keresés és visszaállítás</w:t>
      </w:r>
    </w:p>
    <w:p w:rsidR="00914EDF" w:rsidRDefault="00914EDF" w:rsidP="00914EDF">
      <w:pPr>
        <w:pStyle w:val="Szvegtrzs"/>
        <w:numPr>
          <w:ilvl w:val="0"/>
          <w:numId w:val="15"/>
        </w:numPr>
        <w:spacing w:line="360" w:lineRule="auto"/>
        <w:jc w:val="both"/>
        <w:rPr>
          <w:rFonts w:cs="Times New Roman"/>
        </w:rPr>
      </w:pPr>
      <w:r>
        <w:rPr>
          <w:rFonts w:cs="Times New Roman"/>
        </w:rPr>
        <w:t>sofőr nélküli autó navigáció és vezérlés</w:t>
      </w:r>
    </w:p>
    <w:p w:rsidR="00914EDF" w:rsidRDefault="00914EDF" w:rsidP="00914EDF">
      <w:pPr>
        <w:pStyle w:val="Szvegtrzs"/>
        <w:numPr>
          <w:ilvl w:val="0"/>
          <w:numId w:val="15"/>
        </w:numPr>
        <w:spacing w:line="360" w:lineRule="auto"/>
        <w:jc w:val="both"/>
        <w:rPr>
          <w:rFonts w:cs="Times New Roman"/>
        </w:rPr>
      </w:pPr>
      <w:r>
        <w:rPr>
          <w:rFonts w:cs="Times New Roman"/>
        </w:rPr>
        <w:t>objektum felismerés</w:t>
      </w:r>
    </w:p>
    <w:p w:rsidR="00D064F4" w:rsidRDefault="00914EDF" w:rsidP="001F33D2">
      <w:pPr>
        <w:pStyle w:val="Szvegtrzs"/>
        <w:widowControl/>
        <w:numPr>
          <w:ilvl w:val="0"/>
          <w:numId w:val="15"/>
        </w:numPr>
        <w:suppressAutoHyphens w:val="0"/>
        <w:spacing w:line="360" w:lineRule="auto"/>
        <w:jc w:val="both"/>
        <w:rPr>
          <w:rFonts w:cs="Times New Roman"/>
        </w:rPr>
      </w:pPr>
      <w:r w:rsidRPr="00806A3B">
        <w:rPr>
          <w:rFonts w:cs="Times New Roman"/>
        </w:rPr>
        <w:t>orvosi képelemzés</w:t>
      </w:r>
    </w:p>
    <w:p w:rsidR="00806A3B" w:rsidRPr="00806A3B" w:rsidRDefault="003F3567" w:rsidP="00806A3B">
      <w:pPr>
        <w:pStyle w:val="Szvegtrzs"/>
        <w:widowControl/>
        <w:suppressAutoHyphens w:val="0"/>
        <w:spacing w:line="360" w:lineRule="auto"/>
        <w:jc w:val="both"/>
        <w:rPr>
          <w:rFonts w:cs="Times New Roman"/>
        </w:rPr>
      </w:pPr>
      <w:r>
        <w:rPr>
          <w:rFonts w:cs="Times New Roman"/>
        </w:rPr>
        <w:fldChar w:fldCharType="begin"/>
      </w:r>
      <w:r>
        <w:rPr>
          <w:rFonts w:cs="Times New Roman"/>
        </w:rPr>
        <w:instrText xml:space="preserve"> REF _Ref70603516 \r \h </w:instrText>
      </w:r>
      <w:r>
        <w:rPr>
          <w:rFonts w:cs="Times New Roman"/>
        </w:rPr>
      </w:r>
      <w:r>
        <w:rPr>
          <w:rFonts w:cs="Times New Roman"/>
        </w:rPr>
        <w:fldChar w:fldCharType="separate"/>
      </w:r>
      <w:r>
        <w:rPr>
          <w:rFonts w:cs="Times New Roman"/>
        </w:rPr>
        <w:t>[</w:t>
      </w:r>
      <w:r w:rsidR="005C034F">
        <w:rPr>
          <w:rFonts w:cs="Times New Roman"/>
        </w:rPr>
        <w:t>11</w:t>
      </w:r>
      <w:r>
        <w:rPr>
          <w:rFonts w:cs="Times New Roman"/>
        </w:rPr>
        <w:t>]</w:t>
      </w:r>
      <w:r>
        <w:rPr>
          <w:rFonts w:cs="Times New Roman"/>
        </w:rPr>
        <w:fldChar w:fldCharType="end"/>
      </w:r>
      <w:r>
        <w:rPr>
          <w:rFonts w:cs="Times New Roman"/>
        </w:rPr>
        <w:fldChar w:fldCharType="begin"/>
      </w:r>
      <w:r>
        <w:rPr>
          <w:rFonts w:cs="Times New Roman"/>
        </w:rPr>
        <w:instrText xml:space="preserve"> REF _Ref70603518 \r \h </w:instrText>
      </w:r>
      <w:r>
        <w:rPr>
          <w:rFonts w:cs="Times New Roman"/>
        </w:rPr>
      </w:r>
      <w:r>
        <w:rPr>
          <w:rFonts w:cs="Times New Roman"/>
        </w:rPr>
        <w:fldChar w:fldCharType="separate"/>
      </w:r>
      <w:r>
        <w:rPr>
          <w:rFonts w:cs="Times New Roman"/>
        </w:rPr>
        <w:t>[</w:t>
      </w:r>
      <w:r w:rsidR="005C034F">
        <w:rPr>
          <w:rFonts w:cs="Times New Roman"/>
        </w:rPr>
        <w:t>16</w:t>
      </w:r>
      <w:r>
        <w:rPr>
          <w:rFonts w:cs="Times New Roman"/>
        </w:rPr>
        <w:t>]</w:t>
      </w:r>
      <w:r>
        <w:rPr>
          <w:rFonts w:cs="Times New Roman"/>
        </w:rPr>
        <w:fldChar w:fldCharType="end"/>
      </w:r>
    </w:p>
    <w:p w:rsidR="002524C2" w:rsidRPr="004E1EDE" w:rsidRDefault="005F7CF0" w:rsidP="002524C2">
      <w:pPr>
        <w:pStyle w:val="Cmsor2"/>
        <w:numPr>
          <w:ilvl w:val="1"/>
          <w:numId w:val="4"/>
        </w:numPr>
        <w:ind w:left="0" w:firstLine="0"/>
        <w:rPr>
          <w:rFonts w:ascii="Times New Roman" w:hAnsi="Times New Roman" w:cs="Times New Roman"/>
        </w:rPr>
      </w:pPr>
      <w:bookmarkStart w:id="20" w:name="_Toc99269823"/>
      <w:r>
        <w:rPr>
          <w:rFonts w:ascii="Times New Roman" w:hAnsi="Times New Roman" w:cs="Times New Roman"/>
        </w:rPr>
        <w:lastRenderedPageBreak/>
        <w:t>Kép előfeldolgozása</w:t>
      </w:r>
      <w:bookmarkEnd w:id="20"/>
      <w:r w:rsidR="001165F0" w:rsidRPr="00554D84">
        <w:rPr>
          <w:rFonts w:ascii="Times New Roman" w:hAnsi="Times New Roman" w:cs="Times New Roman"/>
        </w:rPr>
        <w:t xml:space="preserve"> </w:t>
      </w:r>
    </w:p>
    <w:p w:rsidR="00AB51FA" w:rsidRDefault="00894AE6" w:rsidP="00D064F4">
      <w:pPr>
        <w:pStyle w:val="Szvegtrzs"/>
        <w:spacing w:line="360" w:lineRule="auto"/>
        <w:jc w:val="both"/>
        <w:rPr>
          <w:rFonts w:cs="Times New Roman"/>
        </w:rPr>
      </w:pPr>
      <w:r w:rsidRPr="00894AE6">
        <w:rPr>
          <w:rFonts w:cs="Times New Roman"/>
        </w:rPr>
        <w:t xml:space="preserve">A </w:t>
      </w:r>
      <w:r>
        <w:rPr>
          <w:rFonts w:cs="Times New Roman"/>
        </w:rPr>
        <w:t>gépi látás</w:t>
      </w:r>
      <w:r w:rsidRPr="00894AE6">
        <w:rPr>
          <w:rFonts w:cs="Times New Roman"/>
        </w:rPr>
        <w:t xml:space="preserve"> rendszer</w:t>
      </w:r>
      <w:r>
        <w:rPr>
          <w:rFonts w:cs="Times New Roman"/>
        </w:rPr>
        <w:t>ek</w:t>
      </w:r>
      <w:r w:rsidRPr="00894AE6">
        <w:rPr>
          <w:rFonts w:cs="Times New Roman"/>
        </w:rPr>
        <w:t xml:space="preserve"> egyik legfontosabb problémája az objektumokat ábrázoló részképek azonosítása. Ez a művelet, amely annyira természetes és olyan egyszerű az emberek számára, meglepően nehéz a számítógépek számára. A kép régiókra osztását szegmentációnak nevezzük. Ideális esetben a partíció egy objektumot vagy annak egy részét képviseli. Formálisan a szegmentálást úgy határozhatjuk meg</w:t>
      </w:r>
      <w:r>
        <w:rPr>
          <w:rFonts w:cs="Times New Roman"/>
        </w:rPr>
        <w:t>, hogy egy képet, az F [i, j] -t részképekre, régiókra osztjuk</w:t>
      </w:r>
      <w:r w:rsidRPr="00894AE6">
        <w:rPr>
          <w:rFonts w:cs="Times New Roman"/>
        </w:rPr>
        <w:t xml:space="preserve">, oly módon, hogy minden részkép </w:t>
      </w:r>
      <w:r>
        <w:rPr>
          <w:rFonts w:cs="Times New Roman"/>
        </w:rPr>
        <w:t>egy lehetséges objektum</w:t>
      </w:r>
      <w:r w:rsidRPr="00894AE6">
        <w:rPr>
          <w:rFonts w:cs="Times New Roman"/>
        </w:rPr>
        <w:t>.</w:t>
      </w:r>
      <w:r w:rsidR="003A52BF">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27263A" w:rsidRDefault="0027263A" w:rsidP="00D064F4">
      <w:pPr>
        <w:pStyle w:val="Szvegtrzs"/>
        <w:spacing w:line="360" w:lineRule="auto"/>
        <w:jc w:val="both"/>
        <w:rPr>
          <w:rFonts w:cs="Times New Roman"/>
        </w:rPr>
      </w:pPr>
      <w:r w:rsidRPr="0027263A">
        <w:rPr>
          <w:rFonts w:cs="Times New Roman"/>
        </w:rPr>
        <w:t>A szegmentálás a pixelek régi</w:t>
      </w:r>
      <w:r>
        <w:rPr>
          <w:rFonts w:cs="Times New Roman"/>
        </w:rPr>
        <w:t>ókba csoportosítása, oly módon</w:t>
      </w:r>
      <w:r w:rsidR="006C37A1">
        <w:rPr>
          <w:rFonts w:cs="Times New Roman"/>
        </w:rPr>
        <w:t>,</w:t>
      </w:r>
      <w:r>
        <w:rPr>
          <w:rFonts w:cs="Times New Roman"/>
        </w:rPr>
        <w:t xml:space="preserve"> hogy:</w:t>
      </w:r>
    </w:p>
    <w:p w:rsidR="00AB51FA" w:rsidRDefault="0027263A" w:rsidP="0027263A">
      <w:pPr>
        <w:pStyle w:val="Szvegtrzs"/>
        <w:tabs>
          <w:tab w:val="center" w:pos="4395"/>
          <w:tab w:val="right" w:pos="8789"/>
        </w:tabs>
        <w:spacing w:line="360" w:lineRule="auto"/>
        <w:jc w:val="center"/>
        <w:rPr>
          <w:rFonts w:cs="Times New Roman"/>
        </w:rPr>
      </w:pPr>
      <w:r>
        <w:rPr>
          <w:rFonts w:cs="Times New Roman"/>
        </w:rPr>
        <w:tab/>
      </w:r>
      <m:oMath>
        <m:sSubSup>
          <m:sSubSupPr>
            <m:ctrlPr>
              <w:rPr>
                <w:rFonts w:ascii="Cambria Math" w:hAnsi="Cambria Math" w:cs="Times New Roman"/>
                <w:i/>
              </w:rPr>
            </m:ctrlPr>
          </m:sSubSupPr>
          <m:e>
            <m:r>
              <w:rPr>
                <w:rFonts w:ascii="Cambria Math" w:hAnsi="Cambria Math" w:cs="Times New Roman"/>
              </w:rPr>
              <m:t>U</m:t>
            </m:r>
          </m:e>
          <m:sub>
            <m:r>
              <w:rPr>
                <w:rFonts w:ascii="Cambria Math" w:hAnsi="Cambria Math" w:cs="Times New Roman"/>
              </w:rPr>
              <m:t xml:space="preserve">i=1 </m:t>
            </m:r>
          </m:sub>
          <m:sup>
            <m:r>
              <w:rPr>
                <w:rFonts w:ascii="Cambria Math" w:hAnsi="Cambria Math" w:cs="Times New Roman"/>
              </w:rPr>
              <m:t>k</m:t>
            </m:r>
          </m:sup>
        </m:sSubSup>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 xml:space="preserve">=teljes kép </m:t>
        </m:r>
      </m:oMath>
      <w:r>
        <w:rPr>
          <w:rFonts w:cs="Times New Roman"/>
        </w:rPr>
        <w:tab/>
        <w:t>(1)</w:t>
      </w:r>
    </w:p>
    <w:p w:rsidR="0027263A" w:rsidRDefault="0027263A" w:rsidP="0027263A">
      <w:pPr>
        <w:pStyle w:val="Szvegtrzs"/>
        <w:tabs>
          <w:tab w:val="center" w:pos="4395"/>
          <w:tab w:val="right" w:pos="8789"/>
        </w:tabs>
        <w:spacing w:line="360" w:lineRule="auto"/>
        <w:jc w:val="center"/>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i</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j</m:t>
            </m:r>
          </m:sub>
        </m:sSub>
        <m:r>
          <w:rPr>
            <w:rFonts w:ascii="Cambria Math" w:hAnsi="Cambria Math" w:cs="Times New Roman"/>
          </w:rPr>
          <m:t xml:space="preserve">= ∅, i≠j </m:t>
        </m:r>
      </m:oMath>
      <w:r>
        <w:rPr>
          <w:rFonts w:cs="Times New Roman"/>
        </w:rPr>
        <w:tab/>
        <w:t>(2)</w:t>
      </w:r>
    </w:p>
    <w:p w:rsidR="009C18F3" w:rsidRDefault="009C18F3" w:rsidP="0027263A">
      <w:pPr>
        <w:pStyle w:val="Szvegtrzs"/>
        <w:spacing w:line="360" w:lineRule="auto"/>
        <w:rPr>
          <w:rFonts w:cs="Times New Roman"/>
        </w:rPr>
      </w:pPr>
      <w:r>
        <w:rPr>
          <w:rFonts w:cs="Times New Roman"/>
        </w:rPr>
        <w:t xml:space="preserve"> </w:t>
      </w:r>
    </w:p>
    <w:p w:rsidR="009C18F3" w:rsidRDefault="009C18F3" w:rsidP="0027263A">
      <w:pPr>
        <w:pStyle w:val="Szvegtrzs"/>
        <w:spacing w:line="360" w:lineRule="auto"/>
        <w:rPr>
          <w:rFonts w:cs="Times New Roman"/>
        </w:rPr>
      </w:pPr>
      <w:r>
        <w:rPr>
          <w:rFonts w:cs="Times New Roman"/>
        </w:rPr>
        <w:t xml:space="preserve">Az (1) egyenletben a </w:t>
      </w:r>
      <w:r w:rsidRPr="009C18F3">
        <w:rPr>
          <w:rFonts w:cs="Times New Roman"/>
        </w:rPr>
        <w:t>{P</w:t>
      </w:r>
      <w:r w:rsidRPr="009C18F3">
        <w:rPr>
          <w:rFonts w:cs="Times New Roman"/>
          <w:vertAlign w:val="subscript"/>
        </w:rPr>
        <w:t>i</w:t>
      </w:r>
      <w:r>
        <w:rPr>
          <w:rFonts w:cs="Times New Roman"/>
        </w:rPr>
        <w:t xml:space="preserve">} egy kimerítő </w:t>
      </w:r>
      <w:proofErr w:type="spellStart"/>
      <w:r>
        <w:rPr>
          <w:rFonts w:cs="Times New Roman"/>
        </w:rPr>
        <w:t>particionálás</w:t>
      </w:r>
      <w:proofErr w:type="spellEnd"/>
      <w:r>
        <w:rPr>
          <w:rFonts w:cs="Times New Roman"/>
        </w:rPr>
        <w:t>.</w:t>
      </w:r>
    </w:p>
    <w:p w:rsidR="009C18F3" w:rsidRDefault="009C18F3" w:rsidP="0027263A">
      <w:pPr>
        <w:pStyle w:val="Szvegtrzs"/>
        <w:spacing w:line="360" w:lineRule="auto"/>
        <w:rPr>
          <w:rFonts w:cs="Times New Roman"/>
        </w:rPr>
      </w:pPr>
      <w:r>
        <w:rPr>
          <w:rFonts w:cs="Times New Roman"/>
        </w:rPr>
        <w:t>A (2) egyenletben a {P</w:t>
      </w:r>
      <w:r w:rsidRPr="009C18F3">
        <w:rPr>
          <w:rFonts w:cs="Times New Roman"/>
          <w:vertAlign w:val="subscript"/>
        </w:rPr>
        <w:t>i</w:t>
      </w:r>
      <w:r>
        <w:rPr>
          <w:rFonts w:cs="Times New Roman"/>
        </w:rPr>
        <w:t xml:space="preserve">} egy exkluzív </w:t>
      </w:r>
      <w:proofErr w:type="spellStart"/>
      <w:r>
        <w:rPr>
          <w:rFonts w:cs="Times New Roman"/>
        </w:rPr>
        <w:t>particionálás</w:t>
      </w:r>
      <w:proofErr w:type="spellEnd"/>
      <w:r>
        <w:rPr>
          <w:rFonts w:cs="Times New Roman"/>
        </w:rPr>
        <w:t>.</w:t>
      </w:r>
    </w:p>
    <w:p w:rsidR="0027263A" w:rsidRDefault="0027263A" w:rsidP="00D87A66">
      <w:pPr>
        <w:pStyle w:val="Szvegtrzs"/>
        <w:spacing w:line="360" w:lineRule="auto"/>
        <w:jc w:val="both"/>
        <w:rPr>
          <w:rFonts w:cs="Times New Roman"/>
        </w:rPr>
      </w:pPr>
      <w:r w:rsidRPr="0027263A">
        <w:rPr>
          <w:rFonts w:cs="Times New Roman"/>
        </w:rPr>
        <w:t xml:space="preserve">Minden Pi régió kielégít egy </w:t>
      </w:r>
      <w:r>
        <w:rPr>
          <w:rFonts w:cs="Times New Roman"/>
        </w:rPr>
        <w:t xml:space="preserve">alapot, vagyis a </w:t>
      </w:r>
      <w:proofErr w:type="spellStart"/>
      <w:r>
        <w:rPr>
          <w:rFonts w:cs="Times New Roman"/>
        </w:rPr>
        <w:t>parti</w:t>
      </w:r>
      <w:r w:rsidRPr="0027263A">
        <w:rPr>
          <w:rFonts w:cs="Times New Roman"/>
        </w:rPr>
        <w:t>ció</w:t>
      </w:r>
      <w:proofErr w:type="spellEnd"/>
      <w:r w:rsidRPr="0027263A">
        <w:rPr>
          <w:rFonts w:cs="Times New Roman"/>
        </w:rPr>
        <w:t xml:space="preserve"> minden pontjának van</w:t>
      </w:r>
      <w:r>
        <w:rPr>
          <w:rFonts w:cs="Times New Roman"/>
        </w:rPr>
        <w:t xml:space="preserve"> valamilyen közös tulajdonsága. </w:t>
      </w:r>
      <w:r w:rsidRPr="0027263A">
        <w:rPr>
          <w:rFonts w:cs="Times New Roman"/>
        </w:rPr>
        <w:t xml:space="preserve">A szomszédos régiókhoz tartozó pixelek, ha együtt veszik őket, nem felelnek meg az </w:t>
      </w:r>
      <w:r>
        <w:rPr>
          <w:rFonts w:cs="Times New Roman"/>
        </w:rPr>
        <w:t>alapnak</w:t>
      </w:r>
      <w:r w:rsidRPr="0027263A">
        <w:rPr>
          <w:rFonts w:cs="Times New Roman"/>
        </w:rPr>
        <w:t>.</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D87A66">
        <w:rPr>
          <w:rFonts w:cs="Times New Roman"/>
        </w:rPr>
        <w:instrText xml:space="preserve"> \* MERGEFORMAT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27263A" w:rsidRDefault="0027263A" w:rsidP="00D064F4">
      <w:pPr>
        <w:pStyle w:val="Szvegtrzs"/>
        <w:spacing w:line="360" w:lineRule="auto"/>
        <w:jc w:val="both"/>
        <w:rPr>
          <w:rFonts w:cs="Times New Roman"/>
        </w:rPr>
      </w:pPr>
      <w:r w:rsidRPr="0027263A">
        <w:rPr>
          <w:rFonts w:cs="Times New Roman"/>
        </w:rPr>
        <w:t>Ami</w:t>
      </w:r>
      <w:r>
        <w:rPr>
          <w:rFonts w:cs="Times New Roman"/>
        </w:rPr>
        <w:t xml:space="preserve">nt a fentiekből látható, a </w:t>
      </w:r>
      <w:proofErr w:type="spellStart"/>
      <w:r>
        <w:rPr>
          <w:rFonts w:cs="Times New Roman"/>
        </w:rPr>
        <w:t>parti</w:t>
      </w:r>
      <w:r w:rsidRPr="0027263A">
        <w:rPr>
          <w:rFonts w:cs="Times New Roman"/>
        </w:rPr>
        <w:t>ció</w:t>
      </w:r>
      <w:proofErr w:type="spellEnd"/>
      <w:r w:rsidRPr="0027263A">
        <w:rPr>
          <w:rFonts w:cs="Times New Roman"/>
        </w:rPr>
        <w:t xml:space="preserve"> megfelel az</w:t>
      </w:r>
      <w:r>
        <w:rPr>
          <w:rFonts w:cs="Times New Roman"/>
        </w:rPr>
        <w:t xml:space="preserve"> alapnak</w:t>
      </w:r>
      <w:r w:rsidRPr="0027263A">
        <w:rPr>
          <w:rFonts w:cs="Times New Roman"/>
        </w:rPr>
        <w:t xml:space="preserve">. Ez az </w:t>
      </w:r>
      <w:r>
        <w:rPr>
          <w:rFonts w:cs="Times New Roman"/>
        </w:rPr>
        <w:t>alap</w:t>
      </w:r>
      <w:r w:rsidRPr="0027263A">
        <w:rPr>
          <w:rFonts w:cs="Times New Roman"/>
        </w:rPr>
        <w:t xml:space="preserve"> </w:t>
      </w:r>
      <w:r>
        <w:rPr>
          <w:rFonts w:cs="Times New Roman"/>
        </w:rPr>
        <w:t>lehet</w:t>
      </w:r>
      <w:r w:rsidRPr="0027263A">
        <w:rPr>
          <w:rFonts w:cs="Times New Roman"/>
        </w:rPr>
        <w:t xml:space="preserve"> </w:t>
      </w:r>
      <w:r>
        <w:rPr>
          <w:rFonts w:cs="Times New Roman"/>
        </w:rPr>
        <w:t xml:space="preserve">rendkívül </w:t>
      </w:r>
      <w:r w:rsidRPr="0027263A">
        <w:rPr>
          <w:rFonts w:cs="Times New Roman"/>
        </w:rPr>
        <w:t>egyszer</w:t>
      </w:r>
      <w:r>
        <w:rPr>
          <w:rFonts w:cs="Times New Roman"/>
        </w:rPr>
        <w:t>ű is</w:t>
      </w:r>
      <w:r w:rsidRPr="0027263A">
        <w:rPr>
          <w:rFonts w:cs="Times New Roman"/>
        </w:rPr>
        <w:t xml:space="preserve">, </w:t>
      </w:r>
      <w:r>
        <w:rPr>
          <w:rFonts w:cs="Times New Roman"/>
        </w:rPr>
        <w:t>például</w:t>
      </w:r>
      <w:r w:rsidRPr="0027263A">
        <w:rPr>
          <w:rFonts w:cs="Times New Roman"/>
        </w:rPr>
        <w:t xml:space="preserve"> egyenletes intenzitású, de a legtöbb alkalmazásban összetettebb. A szegmentálás nagyon fontos lépés a képek megértésében.</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3F3567">
        <w:rPr>
          <w:rFonts w:cs="Times New Roman"/>
        </w:rPr>
        <w:t>]</w:t>
      </w:r>
      <w:r w:rsidR="003F3567">
        <w:rPr>
          <w:rFonts w:cs="Times New Roman"/>
        </w:rPr>
        <w:fldChar w:fldCharType="end"/>
      </w:r>
    </w:p>
    <w:p w:rsidR="003A52BF" w:rsidRDefault="003A52BF" w:rsidP="00D064F4">
      <w:pPr>
        <w:pStyle w:val="Szvegtrzs"/>
        <w:spacing w:line="360" w:lineRule="auto"/>
        <w:jc w:val="both"/>
        <w:rPr>
          <w:rFonts w:cs="Times New Roman"/>
        </w:rPr>
      </w:pPr>
      <w:r w:rsidRPr="003A52BF">
        <w:rPr>
          <w:rFonts w:cs="Times New Roman"/>
        </w:rPr>
        <w:t xml:space="preserve">A </w:t>
      </w:r>
      <w:proofErr w:type="spellStart"/>
      <w:r w:rsidRPr="003A52BF">
        <w:rPr>
          <w:rFonts w:cs="Times New Roman"/>
        </w:rPr>
        <w:t>szürkeárnyalatos</w:t>
      </w:r>
      <w:proofErr w:type="spellEnd"/>
      <w:r w:rsidRPr="003A52BF">
        <w:rPr>
          <w:rFonts w:cs="Times New Roman"/>
        </w:rPr>
        <w:t xml:space="preserve"> kép megfelelő szegmentálásával bináris képet kapunk. Ha egy objektum intenzitási értékei intervallumban vannak, és a háttérpontok intenzitási értékei ezen az intervallumon kívül esnek, akkor bináris </w:t>
      </w:r>
      <w:r w:rsidR="001165F0">
        <w:rPr>
          <w:rFonts w:cs="Times New Roman"/>
        </w:rPr>
        <w:t xml:space="preserve">képet kaphatunk egy </w:t>
      </w:r>
      <w:r w:rsidR="009F276E">
        <w:rPr>
          <w:rFonts w:cs="Times New Roman"/>
        </w:rPr>
        <w:t>küszöbölés</w:t>
      </w:r>
      <w:r w:rsidR="001165F0">
        <w:rPr>
          <w:rFonts w:cs="Times New Roman"/>
        </w:rPr>
        <w:t xml:space="preserve"> </w:t>
      </w:r>
      <w:r w:rsidRPr="003A52BF">
        <w:rPr>
          <w:rFonts w:cs="Times New Roman"/>
        </w:rPr>
        <w:t xml:space="preserve">művelet segítségével, amely az intervallum pontjait 1-re, a tartományon kívül pedig 0-ra állítja. Így a bináris látás esetében a szegmentálás és a </w:t>
      </w:r>
      <w:r w:rsidR="009F276E">
        <w:rPr>
          <w:rFonts w:cs="Times New Roman"/>
        </w:rPr>
        <w:t>küszöbérték</w:t>
      </w:r>
      <w:r w:rsidRPr="003A52BF">
        <w:rPr>
          <w:rFonts w:cs="Times New Roman"/>
        </w:rPr>
        <w:t xml:space="preserve"> azonos. Sok kamerát terveztek a </w:t>
      </w:r>
      <w:r w:rsidR="009F276E">
        <w:rPr>
          <w:rFonts w:cs="Times New Roman"/>
        </w:rPr>
        <w:t>küszöbölés</w:t>
      </w:r>
      <w:r w:rsidR="001165F0">
        <w:rPr>
          <w:rFonts w:cs="Times New Roman"/>
        </w:rPr>
        <w:t xml:space="preserve"> </w:t>
      </w:r>
      <w:r w:rsidRPr="003A52BF">
        <w:rPr>
          <w:rFonts w:cs="Times New Roman"/>
        </w:rPr>
        <w:t xml:space="preserve">hardveres végrehajtására. Az ilyen kamera kimenete bináris kép. A legtöbb alkalmazásban azonban a kamerák </w:t>
      </w:r>
      <w:proofErr w:type="spellStart"/>
      <w:r w:rsidRPr="003A52BF">
        <w:rPr>
          <w:rFonts w:cs="Times New Roman"/>
        </w:rPr>
        <w:t>szürkeárnyalatos</w:t>
      </w:r>
      <w:proofErr w:type="spellEnd"/>
      <w:r w:rsidRPr="003A52BF">
        <w:rPr>
          <w:rFonts w:cs="Times New Roman"/>
        </w:rPr>
        <w:t xml:space="preserve"> képet adnak, és a bináris képet </w:t>
      </w:r>
      <w:r w:rsidR="009F276E">
        <w:rPr>
          <w:rFonts w:cs="Times New Roman"/>
        </w:rPr>
        <w:t xml:space="preserve">a küszöbérték </w:t>
      </w:r>
      <w:r w:rsidRPr="003A52BF">
        <w:rPr>
          <w:rFonts w:cs="Times New Roman"/>
        </w:rPr>
        <w:t>alkalmazásával nyerik</w:t>
      </w:r>
      <w:r>
        <w:rPr>
          <w:rFonts w:cs="Times New Roman"/>
        </w:rPr>
        <w:t xml:space="preserve"> ki</w:t>
      </w:r>
      <w:r w:rsidRPr="003A52BF">
        <w:rPr>
          <w:rFonts w:cs="Times New Roman"/>
        </w:rPr>
        <w:t>.</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5C034F">
        <w:rPr>
          <w:rFonts w:cs="Times New Roman"/>
        </w:rPr>
        <w:t>10</w:t>
      </w:r>
      <w:r w:rsidR="00467364">
        <w:rPr>
          <w:rFonts w:cs="Times New Roman"/>
        </w:rPr>
        <w:t>]</w:t>
      </w:r>
      <w:r w:rsidR="003F3567">
        <w:rPr>
          <w:rFonts w:cs="Times New Roman"/>
        </w:rPr>
        <w:fldChar w:fldCharType="end"/>
      </w:r>
    </w:p>
    <w:p w:rsidR="001165F0" w:rsidRDefault="001165F0" w:rsidP="00D064F4">
      <w:pPr>
        <w:pStyle w:val="Szvegtrzs"/>
        <w:spacing w:line="360" w:lineRule="auto"/>
        <w:jc w:val="both"/>
        <w:rPr>
          <w:rFonts w:cs="Times New Roman"/>
        </w:rPr>
      </w:pPr>
      <w:r w:rsidRPr="001165F0">
        <w:rPr>
          <w:rFonts w:cs="Times New Roman"/>
        </w:rPr>
        <w:t xml:space="preserve">A </w:t>
      </w:r>
      <w:r w:rsidR="009F0657">
        <w:rPr>
          <w:rFonts w:cs="Times New Roman"/>
        </w:rPr>
        <w:t>küszöbölés</w:t>
      </w:r>
      <w:r w:rsidRPr="001165F0">
        <w:rPr>
          <w:rFonts w:cs="Times New Roman"/>
        </w:rPr>
        <w:t xml:space="preserve"> egy olyan módszer, amellyel a </w:t>
      </w:r>
      <w:proofErr w:type="spellStart"/>
      <w:r w:rsidRPr="001165F0">
        <w:rPr>
          <w:rFonts w:cs="Times New Roman"/>
        </w:rPr>
        <w:t>szürkeárnyalatos</w:t>
      </w:r>
      <w:proofErr w:type="spellEnd"/>
      <w:r w:rsidRPr="001165F0">
        <w:rPr>
          <w:rFonts w:cs="Times New Roman"/>
        </w:rPr>
        <w:t xml:space="preserve"> képet bináris képpé alakíthatjuk át úgy, hogy az érdeklődésre számot tartó o</w:t>
      </w:r>
      <w:r>
        <w:rPr>
          <w:rFonts w:cs="Times New Roman"/>
        </w:rPr>
        <w:t>bjektumok elkülönüljenek a hátté</w:t>
      </w:r>
      <w:r w:rsidRPr="001165F0">
        <w:rPr>
          <w:rFonts w:cs="Times New Roman"/>
        </w:rPr>
        <w:t xml:space="preserve">rtől. Ahhoz, hogy a </w:t>
      </w:r>
      <w:r w:rsidR="009F0657">
        <w:rPr>
          <w:rFonts w:cs="Times New Roman"/>
        </w:rPr>
        <w:t>küszöbölés</w:t>
      </w:r>
      <w:r w:rsidRPr="001165F0">
        <w:rPr>
          <w:rFonts w:cs="Times New Roman"/>
        </w:rPr>
        <w:t xml:space="preserve"> hatékony legyen</w:t>
      </w:r>
      <w:r w:rsidR="009F0657">
        <w:rPr>
          <w:rFonts w:cs="Times New Roman"/>
        </w:rPr>
        <w:t>,</w:t>
      </w:r>
      <w:r w:rsidRPr="001165F0">
        <w:rPr>
          <w:rFonts w:cs="Times New Roman"/>
        </w:rPr>
        <w:t xml:space="preserve"> az</w:t>
      </w:r>
      <w:r>
        <w:rPr>
          <w:rFonts w:cs="Times New Roman"/>
        </w:rPr>
        <w:t xml:space="preserve"> objektum és a </w:t>
      </w:r>
      <w:r w:rsidRPr="001165F0">
        <w:rPr>
          <w:rFonts w:cs="Times New Roman"/>
        </w:rPr>
        <w:t xml:space="preserve">háttér szétválasztásban, </w:t>
      </w:r>
      <w:r w:rsidRPr="001165F0">
        <w:rPr>
          <w:rFonts w:cs="Times New Roman"/>
        </w:rPr>
        <w:lastRenderedPageBreak/>
        <w:t xml:space="preserve">szükséges, hogy az objektumok és a háttér </w:t>
      </w:r>
      <w:r>
        <w:rPr>
          <w:rFonts w:cs="Times New Roman"/>
        </w:rPr>
        <w:t>közötti kontraszt</w:t>
      </w:r>
      <w:r w:rsidRPr="001165F0">
        <w:rPr>
          <w:rFonts w:cs="Times New Roman"/>
        </w:rPr>
        <w:t xml:space="preserve"> </w:t>
      </w:r>
      <w:r>
        <w:rPr>
          <w:rFonts w:cs="Times New Roman"/>
        </w:rPr>
        <w:t xml:space="preserve">kellően nagy </w:t>
      </w:r>
      <w:r w:rsidRPr="001165F0">
        <w:rPr>
          <w:rFonts w:cs="Times New Roman"/>
        </w:rPr>
        <w:t xml:space="preserve">legyen, és ismerjük az objektumok vagy a háttér intenzitásának szintjét. </w:t>
      </w:r>
      <w:r>
        <w:rPr>
          <w:rFonts w:cs="Times New Roman"/>
        </w:rPr>
        <w:t>Fix</w:t>
      </w:r>
      <w:r w:rsidRPr="001165F0">
        <w:rPr>
          <w:rFonts w:cs="Times New Roman"/>
        </w:rPr>
        <w:t xml:space="preserve"> </w:t>
      </w:r>
      <w:r w:rsidR="009F0657">
        <w:rPr>
          <w:rFonts w:cs="Times New Roman"/>
        </w:rPr>
        <w:t>küszöbölési</w:t>
      </w:r>
      <w:r>
        <w:rPr>
          <w:rFonts w:cs="Times New Roman"/>
        </w:rPr>
        <w:t xml:space="preserve"> </w:t>
      </w:r>
      <w:r w:rsidRPr="001165F0">
        <w:rPr>
          <w:rFonts w:cs="Times New Roman"/>
        </w:rPr>
        <w:t xml:space="preserve">sémában ezek az intenzitási jellemzők határozzák meg a </w:t>
      </w:r>
      <w:r w:rsidR="009F0657">
        <w:rPr>
          <w:rFonts w:cs="Times New Roman"/>
        </w:rPr>
        <w:t>küszöbértéke</w:t>
      </w:r>
      <w:r w:rsidR="006559A4">
        <w:rPr>
          <w:rFonts w:cs="Times New Roman"/>
        </w:rPr>
        <w:t>t</w:t>
      </w:r>
      <w:r w:rsidRPr="001165F0">
        <w:rPr>
          <w:rFonts w:cs="Times New Roman"/>
        </w:rPr>
        <w:t>.</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467364">
        <w:rPr>
          <w:rFonts w:cs="Times New Roman"/>
        </w:rPr>
        <w:t>10</w:t>
      </w:r>
      <w:r w:rsidR="003F3567">
        <w:rPr>
          <w:rFonts w:cs="Times New Roman"/>
        </w:rPr>
        <w:t>]</w:t>
      </w:r>
      <w:r w:rsidR="003F3567">
        <w:rPr>
          <w:rFonts w:cs="Times New Roman"/>
        </w:rPr>
        <w:fldChar w:fldCharType="end"/>
      </w:r>
    </w:p>
    <w:p w:rsidR="00180683" w:rsidRDefault="00180683" w:rsidP="00D064F4">
      <w:pPr>
        <w:pStyle w:val="Szvegtrzs"/>
        <w:spacing w:line="360" w:lineRule="auto"/>
        <w:jc w:val="both"/>
        <w:rPr>
          <w:rFonts w:cs="Times New Roman"/>
        </w:rPr>
      </w:pPr>
    </w:p>
    <w:p w:rsidR="00180683" w:rsidRDefault="00180683" w:rsidP="00180683">
      <w:pPr>
        <w:pStyle w:val="Szvegtrzs"/>
        <w:keepNext/>
        <w:spacing w:line="360" w:lineRule="auto"/>
        <w:jc w:val="both"/>
      </w:pPr>
      <w:r>
        <w:rPr>
          <w:rFonts w:cs="Times New Roman"/>
          <w:noProof/>
          <w:lang w:eastAsia="hu-HU" w:bidi="ar-SA"/>
        </w:rPr>
        <w:drawing>
          <wp:inline distT="0" distB="0" distL="0" distR="0" wp14:anchorId="34609306" wp14:editId="77F50E4A">
            <wp:extent cx="5579745" cy="2423795"/>
            <wp:effectExtent l="0" t="0" r="1905" b="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reshold.png"/>
                    <pic:cNvPicPr/>
                  </pic:nvPicPr>
                  <pic:blipFill>
                    <a:blip r:embed="rId8">
                      <a:extLst>
                        <a:ext uri="{28A0092B-C50C-407E-A947-70E740481C1C}">
                          <a14:useLocalDpi xmlns:a14="http://schemas.microsoft.com/office/drawing/2010/main" val="0"/>
                        </a:ext>
                      </a:extLst>
                    </a:blip>
                    <a:stretch>
                      <a:fillRect/>
                    </a:stretch>
                  </pic:blipFill>
                  <pic:spPr>
                    <a:xfrm>
                      <a:off x="0" y="0"/>
                      <a:ext cx="5579745" cy="2423795"/>
                    </a:xfrm>
                    <a:prstGeom prst="rect">
                      <a:avLst/>
                    </a:prstGeom>
                  </pic:spPr>
                </pic:pic>
              </a:graphicData>
            </a:graphic>
          </wp:inline>
        </w:drawing>
      </w:r>
    </w:p>
    <w:p w:rsidR="00180683" w:rsidRDefault="00180683" w:rsidP="00180683">
      <w:pPr>
        <w:pStyle w:val="Kpalrs"/>
        <w:jc w:val="center"/>
        <w:rPr>
          <w:rFonts w:ascii="Times New Roman" w:hAnsi="Times New Roman" w:cs="Times New Roman"/>
          <w:sz w:val="20"/>
          <w:szCs w:val="20"/>
        </w:rPr>
      </w:pPr>
      <w:r w:rsidRPr="00180683">
        <w:rPr>
          <w:rFonts w:ascii="Times New Roman" w:hAnsi="Times New Roman" w:cs="Times New Roman"/>
          <w:sz w:val="20"/>
          <w:szCs w:val="20"/>
        </w:rPr>
        <w:fldChar w:fldCharType="begin"/>
      </w:r>
      <w:r w:rsidRPr="00180683">
        <w:rPr>
          <w:rFonts w:ascii="Times New Roman" w:hAnsi="Times New Roman" w:cs="Times New Roman"/>
          <w:sz w:val="20"/>
          <w:szCs w:val="20"/>
        </w:rPr>
        <w:instrText xml:space="preserve"> SEQ ábra \* ARABIC </w:instrText>
      </w:r>
      <w:r w:rsidRPr="00180683">
        <w:rPr>
          <w:rFonts w:ascii="Times New Roman" w:hAnsi="Times New Roman" w:cs="Times New Roman"/>
          <w:sz w:val="20"/>
          <w:szCs w:val="20"/>
        </w:rPr>
        <w:fldChar w:fldCharType="separate"/>
      </w:r>
      <w:r w:rsidR="00CA559B">
        <w:rPr>
          <w:rFonts w:ascii="Times New Roman" w:hAnsi="Times New Roman" w:cs="Times New Roman"/>
          <w:noProof/>
          <w:sz w:val="20"/>
          <w:szCs w:val="20"/>
        </w:rPr>
        <w:t>1</w:t>
      </w:r>
      <w:r w:rsidRPr="00180683">
        <w:rPr>
          <w:rFonts w:ascii="Times New Roman" w:hAnsi="Times New Roman" w:cs="Times New Roman"/>
          <w:sz w:val="20"/>
          <w:szCs w:val="20"/>
        </w:rPr>
        <w:fldChar w:fldCharType="end"/>
      </w:r>
      <w:r w:rsidRPr="00180683">
        <w:rPr>
          <w:rFonts w:ascii="Times New Roman" w:hAnsi="Times New Roman" w:cs="Times New Roman"/>
          <w:sz w:val="20"/>
          <w:szCs w:val="20"/>
        </w:rPr>
        <w:t xml:space="preserve">. ábra: A kép bal oldalán a </w:t>
      </w:r>
      <w:proofErr w:type="spellStart"/>
      <w:r w:rsidRPr="00180683">
        <w:rPr>
          <w:rFonts w:ascii="Times New Roman" w:hAnsi="Times New Roman" w:cs="Times New Roman"/>
          <w:sz w:val="20"/>
          <w:szCs w:val="20"/>
        </w:rPr>
        <w:t>szürkeárnyalatos</w:t>
      </w:r>
      <w:proofErr w:type="spellEnd"/>
      <w:r w:rsidRPr="00180683">
        <w:rPr>
          <w:rFonts w:ascii="Times New Roman" w:hAnsi="Times New Roman" w:cs="Times New Roman"/>
          <w:sz w:val="20"/>
          <w:szCs w:val="20"/>
        </w:rPr>
        <w:t xml:space="preserve"> kép, jobb oldalán a </w:t>
      </w:r>
      <w:r w:rsidR="00074DA3">
        <w:rPr>
          <w:rFonts w:ascii="Times New Roman" w:hAnsi="Times New Roman" w:cs="Times New Roman"/>
          <w:sz w:val="20"/>
          <w:szCs w:val="20"/>
        </w:rPr>
        <w:t>bináris</w:t>
      </w:r>
      <w:r w:rsidRPr="00180683">
        <w:rPr>
          <w:rFonts w:ascii="Times New Roman" w:hAnsi="Times New Roman" w:cs="Times New Roman"/>
          <w:sz w:val="20"/>
          <w:szCs w:val="20"/>
        </w:rPr>
        <w:t xml:space="preserve"> kép látható.</w:t>
      </w:r>
    </w:p>
    <w:p w:rsidR="00180683" w:rsidRDefault="00180683" w:rsidP="00180683">
      <w:pPr>
        <w:pStyle w:val="Kpalrs"/>
        <w:jc w:val="center"/>
        <w:rPr>
          <w:rFonts w:ascii="Times New Roman" w:hAnsi="Times New Roman" w:cs="Times New Roman"/>
          <w:sz w:val="20"/>
          <w:szCs w:val="20"/>
        </w:rPr>
      </w:pPr>
      <w:r>
        <w:rPr>
          <w:rFonts w:ascii="Times New Roman" w:hAnsi="Times New Roman" w:cs="Times New Roman"/>
          <w:sz w:val="20"/>
          <w:szCs w:val="20"/>
        </w:rPr>
        <w:t>Forrás: https://pippin.gimp.org/image-processing/gen_images/threshold.png (megtekintve: 2021.04.25.)</w:t>
      </w:r>
    </w:p>
    <w:p w:rsidR="00180683" w:rsidRPr="00180683" w:rsidRDefault="00180683" w:rsidP="00180683">
      <w:pPr>
        <w:pStyle w:val="Kpalrs"/>
        <w:jc w:val="center"/>
        <w:rPr>
          <w:rFonts w:ascii="Times New Roman" w:hAnsi="Times New Roman" w:cs="Times New Roman"/>
          <w:sz w:val="20"/>
          <w:szCs w:val="20"/>
        </w:rPr>
      </w:pPr>
    </w:p>
    <w:p w:rsidR="00DA240D" w:rsidRDefault="00DA240D" w:rsidP="00D064F4">
      <w:pPr>
        <w:pStyle w:val="Szvegtrzs"/>
        <w:spacing w:line="360" w:lineRule="auto"/>
        <w:jc w:val="both"/>
        <w:rPr>
          <w:rFonts w:cs="Times New Roman"/>
        </w:rPr>
      </w:pPr>
      <w:r w:rsidRPr="00DA240D">
        <w:rPr>
          <w:rFonts w:cs="Times New Roman"/>
        </w:rPr>
        <w:t>Tegyük fel, hogy a B [i, j] bináris kép megegyezik az F</w:t>
      </w:r>
      <w:r w:rsidRPr="00DA240D">
        <w:rPr>
          <w:rFonts w:cs="Times New Roman"/>
          <w:vertAlign w:val="subscript"/>
        </w:rPr>
        <w:t>T</w:t>
      </w:r>
      <w:r w:rsidRPr="00DA240D">
        <w:rPr>
          <w:rFonts w:cs="Times New Roman"/>
        </w:rPr>
        <w:t xml:space="preserve"> [i, j] </w:t>
      </w:r>
      <w:r w:rsidR="00074DA3">
        <w:rPr>
          <w:rFonts w:cs="Times New Roman"/>
        </w:rPr>
        <w:t>bináris</w:t>
      </w:r>
      <w:r>
        <w:rPr>
          <w:rFonts w:cs="Times New Roman"/>
        </w:rPr>
        <w:t xml:space="preserve"> </w:t>
      </w:r>
      <w:r w:rsidRPr="00DA240D">
        <w:rPr>
          <w:rFonts w:cs="Times New Roman"/>
        </w:rPr>
        <w:t xml:space="preserve">szürke képpel, amelyet az eredeti F [i, j] szürke kép T </w:t>
      </w:r>
      <w:r w:rsidR="003B66F3">
        <w:rPr>
          <w:rFonts w:cs="Times New Roman"/>
        </w:rPr>
        <w:t>küszöbérték</w:t>
      </w:r>
      <w:r w:rsidRPr="00DA240D">
        <w:rPr>
          <w:rFonts w:cs="Times New Roman"/>
        </w:rPr>
        <w:t xml:space="preserve"> felhasználásával kapunk.</w:t>
      </w:r>
      <w:r w:rsidR="00941701">
        <w:rPr>
          <w:rFonts w:cs="Times New Roman"/>
        </w:rPr>
        <w:t xml:space="preserve"> Így,</w:t>
      </w:r>
    </w:p>
    <w:p w:rsidR="00DA240D" w:rsidRDefault="00941701" w:rsidP="00941701">
      <w:pPr>
        <w:pStyle w:val="Szvegtrzs"/>
        <w:tabs>
          <w:tab w:val="center" w:pos="4395"/>
          <w:tab w:val="right" w:pos="8789"/>
        </w:tabs>
        <w:spacing w:line="360" w:lineRule="auto"/>
        <w:jc w:val="both"/>
        <w:rPr>
          <w:rFonts w:cs="Times New Roman"/>
        </w:rPr>
      </w:pPr>
      <w:r>
        <w:rPr>
          <w:rFonts w:cs="Times New Roman"/>
        </w:rPr>
        <w:tab/>
      </w:r>
      <m:oMath>
        <m:r>
          <w:rPr>
            <w:rFonts w:ascii="Cambria Math" w:hAnsi="Cambria Math" w:cs="Times New Roman"/>
          </w:rPr>
          <m:t>B</m:t>
        </m:r>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r>
          <w:rPr>
            <w:rFonts w:ascii="Cambria Math" w:hAnsi="Cambria Math" w:cs="Times New Roman"/>
          </w:rPr>
          <m:t>[i,j]</m:t>
        </m:r>
      </m:oMath>
      <w:r>
        <w:rPr>
          <w:rFonts w:cs="Times New Roman"/>
        </w:rPr>
        <w:tab/>
        <w:t>(3)</w:t>
      </w:r>
    </w:p>
    <w:p w:rsidR="00941701" w:rsidRDefault="00941701" w:rsidP="00941701">
      <w:pPr>
        <w:pStyle w:val="Szvegtrzs"/>
        <w:tabs>
          <w:tab w:val="center" w:pos="4395"/>
          <w:tab w:val="right" w:pos="8789"/>
        </w:tabs>
        <w:spacing w:line="360" w:lineRule="auto"/>
        <w:jc w:val="both"/>
        <w:rPr>
          <w:rFonts w:cs="Times New Roman"/>
        </w:rPr>
      </w:pPr>
      <w:r>
        <w:rPr>
          <w:rFonts w:cs="Times New Roman"/>
        </w:rPr>
        <w:t>sötétebb objektum világos háttéren</w:t>
      </w:r>
      <w:r w:rsidR="009164C9">
        <w:rPr>
          <w:rFonts w:cs="Times New Roman"/>
        </w:rPr>
        <w:t>:</w:t>
      </w:r>
    </w:p>
    <w:p w:rsidR="00941701" w:rsidRDefault="00941701" w:rsidP="00941701">
      <w:pPr>
        <w:pStyle w:val="Szvegtrzs"/>
        <w:tabs>
          <w:tab w:val="center" w:pos="4395"/>
          <w:tab w:val="right" w:pos="8789"/>
        </w:tabs>
        <w:spacing w:line="360" w:lineRule="auto"/>
        <w:jc w:val="both"/>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m:t>
                </m:r>
                <m:r>
                  <w:rPr>
                    <w:rFonts w:ascii="Cambria Math" w:hAnsi="Cambria Math" w:cs="Times New Roman"/>
                  </w:rPr>
                  <m:t>ha F</m:t>
                </m:r>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≤T</m:t>
                </m:r>
              </m:e>
              <m:e>
                <m:r>
                  <w:rPr>
                    <w:rFonts w:ascii="Cambria Math" w:hAnsi="Cambria Math" w:cs="Times New Roman"/>
                  </w:rPr>
                  <m:t>különben 0</m:t>
                </m:r>
              </m:e>
            </m:eqArr>
          </m:e>
        </m:d>
      </m:oMath>
      <w:r>
        <w:rPr>
          <w:rFonts w:cs="Times New Roman"/>
        </w:rPr>
        <w:tab/>
        <w:t>(4)</w:t>
      </w:r>
    </w:p>
    <w:p w:rsidR="00941701" w:rsidRDefault="009164C9" w:rsidP="00941701">
      <w:pPr>
        <w:pStyle w:val="Szvegtrzs"/>
        <w:tabs>
          <w:tab w:val="center" w:pos="4395"/>
          <w:tab w:val="right" w:pos="8789"/>
        </w:tabs>
        <w:spacing w:line="360" w:lineRule="auto"/>
        <w:jc w:val="both"/>
        <w:rPr>
          <w:rFonts w:cs="Times New Roman"/>
        </w:rPr>
      </w:pPr>
      <w:r>
        <w:rPr>
          <w:rFonts w:cs="Times New Roman"/>
        </w:rPr>
        <w:t>Ha tudjuk, hogy az objektum intenzitási szintje [T</w:t>
      </w:r>
      <w:r w:rsidRPr="009164C9">
        <w:rPr>
          <w:rFonts w:cs="Times New Roman"/>
          <w:vertAlign w:val="subscript"/>
        </w:rPr>
        <w:t>1</w:t>
      </w:r>
      <w:r>
        <w:rPr>
          <w:rFonts w:cs="Times New Roman"/>
        </w:rPr>
        <w:t>, T</w:t>
      </w:r>
      <w:r w:rsidRPr="009164C9">
        <w:rPr>
          <w:rFonts w:cs="Times New Roman"/>
          <w:vertAlign w:val="subscript"/>
        </w:rPr>
        <w:t>2</w:t>
      </w:r>
      <w:r>
        <w:rPr>
          <w:rFonts w:cs="Times New Roman"/>
        </w:rPr>
        <w:t>] intervallumba esik, akkor használhatjuk:</w:t>
      </w:r>
    </w:p>
    <w:p w:rsidR="009164C9" w:rsidRDefault="009164C9" w:rsidP="00941701">
      <w:pPr>
        <w:pStyle w:val="Szvegtrzs"/>
        <w:tabs>
          <w:tab w:val="center" w:pos="4395"/>
          <w:tab w:val="right" w:pos="8789"/>
        </w:tabs>
        <w:spacing w:line="360" w:lineRule="auto"/>
        <w:jc w:val="both"/>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m:t>
                </m:r>
                <m:r>
                  <w:rPr>
                    <w:rFonts w:ascii="Cambria Math" w:hAnsi="Cambria Math" w:cs="Times New Roman"/>
                  </w:rPr>
                  <m:t xml:space="preserve">ha </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 xml:space="preserve">1 </m:t>
                    </m:r>
                  </m:sub>
                </m:sSub>
                <m:r>
                  <w:rPr>
                    <w:rFonts w:ascii="Cambria Math" w:hAnsi="Cambria Math" w:cs="Times New Roman"/>
                  </w:rPr>
                  <m:t>≤F</m:t>
                </m:r>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m:t>
                    </m:r>
                  </m:sub>
                </m:sSub>
              </m:e>
              <m:e>
                <m:r>
                  <w:rPr>
                    <w:rFonts w:ascii="Cambria Math" w:hAnsi="Cambria Math" w:cs="Times New Roman"/>
                  </w:rPr>
                  <m:t>különben 0</m:t>
                </m:r>
              </m:e>
            </m:eqArr>
          </m:e>
        </m:d>
      </m:oMath>
      <w:r>
        <w:rPr>
          <w:rFonts w:cs="Times New Roman"/>
        </w:rPr>
        <w:tab/>
        <w:t>(5)</w:t>
      </w:r>
    </w:p>
    <w:p w:rsidR="009164C9" w:rsidRDefault="009164C9" w:rsidP="00941701">
      <w:pPr>
        <w:pStyle w:val="Szvegtrzs"/>
        <w:tabs>
          <w:tab w:val="center" w:pos="4395"/>
          <w:tab w:val="right" w:pos="8789"/>
        </w:tabs>
        <w:spacing w:line="360" w:lineRule="auto"/>
        <w:jc w:val="both"/>
        <w:rPr>
          <w:rFonts w:cs="Times New Roman"/>
        </w:rPr>
      </w:pPr>
      <w:r w:rsidRPr="009164C9">
        <w:rPr>
          <w:rFonts w:cs="Times New Roman"/>
        </w:rPr>
        <w:t xml:space="preserve">Az általános </w:t>
      </w:r>
      <w:r w:rsidR="000F5E2A">
        <w:rPr>
          <w:rFonts w:cs="Times New Roman"/>
        </w:rPr>
        <w:t>küszöbölési</w:t>
      </w:r>
      <w:r>
        <w:rPr>
          <w:rFonts w:cs="Times New Roman"/>
        </w:rPr>
        <w:t xml:space="preserve"> </w:t>
      </w:r>
      <w:r w:rsidRPr="009164C9">
        <w:rPr>
          <w:rFonts w:cs="Times New Roman"/>
        </w:rPr>
        <w:t xml:space="preserve">sémát, amelyben egy objektum intenzitási szintje több </w:t>
      </w:r>
      <w:proofErr w:type="spellStart"/>
      <w:r w:rsidRPr="009164C9">
        <w:rPr>
          <w:rFonts w:cs="Times New Roman"/>
        </w:rPr>
        <w:t>diszjunkt</w:t>
      </w:r>
      <w:proofErr w:type="spellEnd"/>
      <w:r w:rsidRPr="009164C9">
        <w:rPr>
          <w:rFonts w:cs="Times New Roman"/>
        </w:rPr>
        <w:t xml:space="preserve"> intervallumból származhat, ábrázolhatjuk</w:t>
      </w:r>
      <w:r>
        <w:rPr>
          <w:rFonts w:cs="Times New Roman"/>
        </w:rPr>
        <w:t xml:space="preserve"> úgy, hogy:</w:t>
      </w:r>
    </w:p>
    <w:p w:rsidR="009164C9" w:rsidRDefault="009164C9" w:rsidP="00941701">
      <w:pPr>
        <w:pStyle w:val="Szvegtrzs"/>
        <w:tabs>
          <w:tab w:val="center" w:pos="4395"/>
          <w:tab w:val="right" w:pos="8789"/>
        </w:tabs>
        <w:spacing w:line="360" w:lineRule="auto"/>
        <w:jc w:val="both"/>
        <w:rPr>
          <w:rFonts w:cs="Times New Roman"/>
        </w:rPr>
      </w:pPr>
      <w:r>
        <w:rPr>
          <w:rFonts w:cs="Times New Roman"/>
        </w:rPr>
        <w:tab/>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T</m:t>
            </m:r>
          </m:sub>
        </m:sSub>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 xml:space="preserve">= </m:t>
        </m:r>
        <m:d>
          <m:dPr>
            <m:begChr m:val="{"/>
            <m:endChr m:val=""/>
            <m:ctrlPr>
              <w:rPr>
                <w:rFonts w:ascii="Cambria Math" w:hAnsi="Cambria Math" w:cs="Times New Roman"/>
                <w:i/>
              </w:rPr>
            </m:ctrlPr>
          </m:dPr>
          <m:e>
            <m:eqArr>
              <m:eqArrPr>
                <m:ctrlPr>
                  <w:rPr>
                    <w:rFonts w:ascii="Cambria Math" w:hAnsi="Cambria Math" w:cs="Times New Roman"/>
                    <w:i/>
                  </w:rPr>
                </m:ctrlPr>
              </m:eqArrPr>
              <m:e>
                <m:r>
                  <w:rPr>
                    <w:rFonts w:ascii="Cambria Math" w:hAnsi="Cambria Math" w:cs="Times New Roman"/>
                  </w:rPr>
                  <m:t xml:space="preserve">1 </m:t>
                </m:r>
                <m:r>
                  <w:rPr>
                    <w:rFonts w:ascii="Cambria Math" w:hAnsi="Cambria Math" w:cs="Times New Roman"/>
                  </w:rPr>
                  <m:t>ha F</m:t>
                </m:r>
                <m:d>
                  <m:dPr>
                    <m:begChr m:val="["/>
                    <m:endChr m:val="]"/>
                    <m:ctrlPr>
                      <w:rPr>
                        <w:rFonts w:ascii="Cambria Math" w:hAnsi="Cambria Math" w:cs="Times New Roman"/>
                        <w:i/>
                      </w:rPr>
                    </m:ctrlPr>
                  </m:dPr>
                  <m:e>
                    <m:r>
                      <w:rPr>
                        <w:rFonts w:ascii="Cambria Math" w:hAnsi="Cambria Math" w:cs="Times New Roman"/>
                      </w:rPr>
                      <m:t>i,j</m:t>
                    </m:r>
                  </m:e>
                </m:d>
                <m:r>
                  <w:rPr>
                    <w:rFonts w:ascii="Cambria Math" w:hAnsi="Cambria Math" w:cs="Times New Roman"/>
                  </w:rPr>
                  <m:t>∈Z</m:t>
                </m:r>
              </m:e>
              <m:e>
                <m:r>
                  <w:rPr>
                    <w:rFonts w:ascii="Cambria Math" w:hAnsi="Cambria Math" w:cs="Times New Roman"/>
                  </w:rPr>
                  <m:t>különben 0</m:t>
                </m:r>
              </m:e>
            </m:eqArr>
          </m:e>
        </m:d>
      </m:oMath>
      <w:r>
        <w:rPr>
          <w:rFonts w:cs="Times New Roman"/>
        </w:rPr>
        <w:tab/>
        <w:t>(6)</w:t>
      </w:r>
    </w:p>
    <w:p w:rsidR="009164C9" w:rsidRDefault="009164C9" w:rsidP="00941701">
      <w:pPr>
        <w:pStyle w:val="Szvegtrzs"/>
        <w:tabs>
          <w:tab w:val="center" w:pos="4395"/>
          <w:tab w:val="right" w:pos="8789"/>
        </w:tabs>
        <w:spacing w:line="360" w:lineRule="auto"/>
        <w:jc w:val="both"/>
        <w:rPr>
          <w:rFonts w:cs="Times New Roman"/>
        </w:rPr>
      </w:pPr>
      <w:r w:rsidRPr="009164C9">
        <w:rPr>
          <w:rFonts w:cs="Times New Roman"/>
        </w:rPr>
        <w:t xml:space="preserve">ahol Z az objektumkomponensek intenzitási értékeinek halmaza. </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467364">
        <w:rPr>
          <w:rFonts w:cs="Times New Roman"/>
        </w:rPr>
        <w:t>10</w:t>
      </w:r>
      <w:r w:rsidR="003F3567">
        <w:rPr>
          <w:rFonts w:cs="Times New Roman"/>
        </w:rPr>
        <w:t>]</w:t>
      </w:r>
      <w:r w:rsidR="003F3567">
        <w:rPr>
          <w:rFonts w:cs="Times New Roman"/>
        </w:rPr>
        <w:fldChar w:fldCharType="end"/>
      </w:r>
    </w:p>
    <w:p w:rsidR="00DB479C" w:rsidRDefault="00AE4331" w:rsidP="00941701">
      <w:pPr>
        <w:pStyle w:val="Szvegtrzs"/>
        <w:tabs>
          <w:tab w:val="center" w:pos="4395"/>
          <w:tab w:val="right" w:pos="8789"/>
        </w:tabs>
        <w:spacing w:line="360" w:lineRule="auto"/>
        <w:jc w:val="both"/>
        <w:rPr>
          <w:rFonts w:cs="Times New Roman"/>
        </w:rPr>
      </w:pPr>
      <w:r w:rsidRPr="00AE4331">
        <w:rPr>
          <w:rFonts w:cs="Times New Roman"/>
        </w:rPr>
        <w:lastRenderedPageBreak/>
        <w:t>Vegy</w:t>
      </w:r>
      <w:r>
        <w:rPr>
          <w:rFonts w:cs="Times New Roman"/>
        </w:rPr>
        <w:t>ük</w:t>
      </w:r>
      <w:r w:rsidRPr="00AE4331">
        <w:rPr>
          <w:rFonts w:cs="Times New Roman"/>
        </w:rPr>
        <w:t xml:space="preserve"> figyelembe, hogy az alkalmazás tartományról szóló tudás hogyan épül be a </w:t>
      </w:r>
      <w:r w:rsidR="000F5E2A">
        <w:rPr>
          <w:rFonts w:cs="Times New Roman"/>
        </w:rPr>
        <w:t>küszöbölő</w:t>
      </w:r>
      <w:r>
        <w:rPr>
          <w:rFonts w:cs="Times New Roman"/>
        </w:rPr>
        <w:t xml:space="preserve"> </w:t>
      </w:r>
      <w:r w:rsidRPr="00AE4331">
        <w:rPr>
          <w:rFonts w:cs="Times New Roman"/>
        </w:rPr>
        <w:t xml:space="preserve">algoritmusba. Valójában a tartományra szabták; ezért ugyanazok a </w:t>
      </w:r>
      <w:r w:rsidR="000F5E2A">
        <w:rPr>
          <w:rFonts w:cs="Times New Roman"/>
        </w:rPr>
        <w:t xml:space="preserve">küszöbértékek </w:t>
      </w:r>
      <w:r w:rsidRPr="00AE4331">
        <w:rPr>
          <w:rFonts w:cs="Times New Roman"/>
        </w:rPr>
        <w:t>nem biztos, hogy működnek egy új tartományban. A</w:t>
      </w:r>
      <w:r>
        <w:rPr>
          <w:rFonts w:cs="Times New Roman"/>
        </w:rPr>
        <w:t xml:space="preserve"> </w:t>
      </w:r>
      <w:r w:rsidR="000F5E2A">
        <w:rPr>
          <w:rFonts w:cs="Times New Roman"/>
        </w:rPr>
        <w:t>küszöbértéket</w:t>
      </w:r>
      <w:r w:rsidRPr="00AE4331">
        <w:rPr>
          <w:rFonts w:cs="Times New Roman"/>
        </w:rPr>
        <w:t xml:space="preserve"> általában az alkalmazás tartományával kapcsolatos tapasztalatok alapján választják ki. Bizonyos esetekben a rendszer első néhány futtatását fel lehet használni egy </w:t>
      </w:r>
      <w:r>
        <w:rPr>
          <w:rFonts w:cs="Times New Roman"/>
        </w:rPr>
        <w:t>kép</w:t>
      </w:r>
      <w:r w:rsidRPr="00AE4331">
        <w:rPr>
          <w:rFonts w:cs="Times New Roman"/>
        </w:rPr>
        <w:t xml:space="preserve"> interaktív elemzésére és a </w:t>
      </w:r>
      <w:r w:rsidR="000F5E2A">
        <w:rPr>
          <w:rFonts w:cs="Times New Roman"/>
        </w:rPr>
        <w:t>küszöbérték</w:t>
      </w:r>
      <w:r w:rsidRPr="00AE4331">
        <w:rPr>
          <w:rFonts w:cs="Times New Roman"/>
        </w:rPr>
        <w:t xml:space="preserve"> megfelelő meghatározására.</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467364">
        <w:rPr>
          <w:rFonts w:cs="Times New Roman"/>
        </w:rPr>
        <w:t>10</w:t>
      </w:r>
      <w:r w:rsidR="003F3567">
        <w:rPr>
          <w:rFonts w:cs="Times New Roman"/>
        </w:rPr>
        <w:t>]</w:t>
      </w:r>
      <w:r w:rsidR="003F3567">
        <w:rPr>
          <w:rFonts w:cs="Times New Roman"/>
        </w:rPr>
        <w:fldChar w:fldCharType="end"/>
      </w:r>
    </w:p>
    <w:p w:rsidR="00E7376D" w:rsidRDefault="00BF1E0A" w:rsidP="00806A3B">
      <w:pPr>
        <w:pStyle w:val="Szvegtrzs"/>
        <w:tabs>
          <w:tab w:val="center" w:pos="4395"/>
          <w:tab w:val="right" w:pos="8789"/>
        </w:tabs>
        <w:spacing w:line="360" w:lineRule="auto"/>
        <w:jc w:val="both"/>
        <w:rPr>
          <w:rFonts w:cs="Times New Roman"/>
        </w:rPr>
      </w:pPr>
      <w:r>
        <w:rPr>
          <w:rFonts w:cs="Times New Roman"/>
        </w:rPr>
        <w:t xml:space="preserve">A képek automatikus </w:t>
      </w:r>
      <w:r w:rsidR="001F76C4">
        <w:rPr>
          <w:rFonts w:cs="Times New Roman"/>
        </w:rPr>
        <w:t>küszöbölése</w:t>
      </w:r>
      <w:r w:rsidRPr="00BF1E0A">
        <w:rPr>
          <w:rFonts w:cs="Times New Roman"/>
        </w:rPr>
        <w:t xml:space="preserve"> gyakran az első lépés </w:t>
      </w:r>
      <w:r>
        <w:rPr>
          <w:rFonts w:cs="Times New Roman"/>
        </w:rPr>
        <w:t>a képek elemzésében a gépi látás r</w:t>
      </w:r>
      <w:r w:rsidRPr="00BF1E0A">
        <w:rPr>
          <w:rFonts w:cs="Times New Roman"/>
        </w:rPr>
        <w:t>endszerekben. Számos technikát fejlesztettek ki a k</w:t>
      </w:r>
      <w:r>
        <w:rPr>
          <w:rFonts w:cs="Times New Roman"/>
        </w:rPr>
        <w:t>ép intenzitás</w:t>
      </w:r>
      <w:r w:rsidRPr="00BF1E0A">
        <w:rPr>
          <w:rFonts w:cs="Times New Roman"/>
        </w:rPr>
        <w:t xml:space="preserve">eloszlásának és az </w:t>
      </w:r>
      <w:r>
        <w:rPr>
          <w:rFonts w:cs="Times New Roman"/>
        </w:rPr>
        <w:t>objektumok</w:t>
      </w:r>
      <w:r w:rsidRPr="00BF1E0A">
        <w:rPr>
          <w:rFonts w:cs="Times New Roman"/>
        </w:rPr>
        <w:t xml:space="preserve"> </w:t>
      </w:r>
      <w:r>
        <w:rPr>
          <w:rFonts w:cs="Times New Roman"/>
        </w:rPr>
        <w:t>felismerésének</w:t>
      </w:r>
      <w:r w:rsidRPr="00BF1E0A">
        <w:rPr>
          <w:rFonts w:cs="Times New Roman"/>
        </w:rPr>
        <w:t xml:space="preserve"> felhasználására, a megfelelő </w:t>
      </w:r>
      <w:r w:rsidR="00B8461C">
        <w:rPr>
          <w:rFonts w:cs="Times New Roman"/>
        </w:rPr>
        <w:t>küszöbérték</w:t>
      </w:r>
      <w:r w:rsidRPr="00BF1E0A">
        <w:rPr>
          <w:rFonts w:cs="Times New Roman"/>
        </w:rPr>
        <w:t xml:space="preserve"> automatikus kiválasztására.</w:t>
      </w:r>
      <w:r w:rsidR="003F3567">
        <w:rPr>
          <w:rFonts w:cs="Times New Roman"/>
        </w:rPr>
        <w:t xml:space="preserve"> </w:t>
      </w:r>
      <w:r w:rsidR="003F3567">
        <w:rPr>
          <w:rFonts w:cs="Times New Roman"/>
        </w:rPr>
        <w:fldChar w:fldCharType="begin"/>
      </w:r>
      <w:r w:rsidR="003F3567">
        <w:rPr>
          <w:rFonts w:cs="Times New Roman"/>
        </w:rPr>
        <w:instrText xml:space="preserve"> REF _Ref70603207 \r \h </w:instrText>
      </w:r>
      <w:r w:rsidR="003F3567">
        <w:rPr>
          <w:rFonts w:cs="Times New Roman"/>
        </w:rPr>
      </w:r>
      <w:r w:rsidR="003F3567">
        <w:rPr>
          <w:rFonts w:cs="Times New Roman"/>
        </w:rPr>
        <w:fldChar w:fldCharType="separate"/>
      </w:r>
      <w:r w:rsidR="003F3567">
        <w:rPr>
          <w:rFonts w:cs="Times New Roman"/>
        </w:rPr>
        <w:t>[</w:t>
      </w:r>
      <w:r w:rsidR="00467364">
        <w:rPr>
          <w:rFonts w:cs="Times New Roman"/>
        </w:rPr>
        <w:t>10</w:t>
      </w:r>
      <w:r w:rsidR="003F3567">
        <w:rPr>
          <w:rFonts w:cs="Times New Roman"/>
        </w:rPr>
        <w:t>]</w:t>
      </w:r>
      <w:r w:rsidR="003F3567">
        <w:rPr>
          <w:rFonts w:cs="Times New Roman"/>
        </w:rPr>
        <w:fldChar w:fldCharType="end"/>
      </w:r>
    </w:p>
    <w:p w:rsidR="00806A3B" w:rsidRPr="00D064F4" w:rsidRDefault="00806A3B" w:rsidP="00806A3B">
      <w:pPr>
        <w:pStyle w:val="Szvegtrzs"/>
        <w:tabs>
          <w:tab w:val="center" w:pos="4395"/>
          <w:tab w:val="right" w:pos="8789"/>
        </w:tabs>
        <w:spacing w:line="360" w:lineRule="auto"/>
        <w:jc w:val="both"/>
        <w:rPr>
          <w:rFonts w:cs="Times New Roman"/>
        </w:rPr>
      </w:pPr>
    </w:p>
    <w:p w:rsidR="002524C2" w:rsidRPr="004E1EDE" w:rsidRDefault="007B779F" w:rsidP="002524C2">
      <w:pPr>
        <w:pStyle w:val="Cmsor2"/>
        <w:numPr>
          <w:ilvl w:val="1"/>
          <w:numId w:val="4"/>
        </w:numPr>
        <w:ind w:left="0" w:firstLine="0"/>
        <w:rPr>
          <w:rFonts w:ascii="Times New Roman" w:hAnsi="Times New Roman" w:cs="Times New Roman"/>
        </w:rPr>
      </w:pPr>
      <w:bookmarkStart w:id="21" w:name="_Toc99269824"/>
      <w:r w:rsidRPr="00554D84">
        <w:rPr>
          <w:rFonts w:ascii="Times New Roman" w:hAnsi="Times New Roman" w:cs="Times New Roman"/>
        </w:rPr>
        <w:t>V</w:t>
      </w:r>
      <w:r w:rsidR="00DF23EE" w:rsidRPr="00554D84">
        <w:rPr>
          <w:rFonts w:ascii="Times New Roman" w:hAnsi="Times New Roman" w:cs="Times New Roman"/>
        </w:rPr>
        <w:t>onalkeresés</w:t>
      </w:r>
      <w:bookmarkEnd w:id="21"/>
    </w:p>
    <w:p w:rsidR="00E7376D" w:rsidRDefault="00E7376D" w:rsidP="00E7376D">
      <w:pPr>
        <w:pStyle w:val="Szvegtrzs"/>
        <w:spacing w:line="360" w:lineRule="auto"/>
        <w:jc w:val="both"/>
        <w:rPr>
          <w:rFonts w:cs="Times New Roman"/>
        </w:rPr>
      </w:pPr>
      <w:r>
        <w:rPr>
          <w:rFonts w:cs="Times New Roman"/>
        </w:rPr>
        <w:t>A zenei kották meglehetősen sok egyenes vonalat tartalmaznak. Az öt hosszú fő vonalat kottavonalaknak hívják, ezek mindig egyenesek és párhuzamosak. Ezeken kívül az egyes hangjegyek is tartalmaznak vízszintes, illetve függőleges vonalakat is. Ezeket a vonalakat fel kell ismerni és meg kell határozni az elhelyezkedésüket.</w:t>
      </w:r>
    </w:p>
    <w:p w:rsidR="00E03252" w:rsidRPr="00E7376D" w:rsidRDefault="00E03252" w:rsidP="00E7376D">
      <w:pPr>
        <w:pStyle w:val="Szvegtrzs"/>
        <w:spacing w:line="360" w:lineRule="auto"/>
        <w:jc w:val="both"/>
        <w:rPr>
          <w:rFonts w:cs="Times New Roman"/>
        </w:rPr>
      </w:pPr>
    </w:p>
    <w:p w:rsidR="002524C2" w:rsidRPr="004E1EDE" w:rsidRDefault="00EC624F" w:rsidP="002524C2">
      <w:pPr>
        <w:pStyle w:val="Cmsor3"/>
        <w:numPr>
          <w:ilvl w:val="2"/>
          <w:numId w:val="4"/>
        </w:numPr>
        <w:ind w:left="0" w:firstLine="0"/>
        <w:rPr>
          <w:rFonts w:ascii="Times New Roman" w:hAnsi="Times New Roman" w:cs="Times New Roman"/>
          <w:color w:val="000000" w:themeColor="text1"/>
        </w:rPr>
      </w:pPr>
      <w:bookmarkStart w:id="22" w:name="_Toc99269825"/>
      <w:proofErr w:type="spellStart"/>
      <w:r w:rsidRPr="00554D84">
        <w:rPr>
          <w:rFonts w:ascii="Times New Roman" w:hAnsi="Times New Roman" w:cs="Times New Roman"/>
          <w:color w:val="000000" w:themeColor="text1"/>
        </w:rPr>
        <w:t>Hough</w:t>
      </w:r>
      <w:proofErr w:type="spellEnd"/>
      <w:r w:rsidRPr="00554D84">
        <w:rPr>
          <w:rFonts w:ascii="Times New Roman" w:hAnsi="Times New Roman" w:cs="Times New Roman"/>
          <w:color w:val="000000" w:themeColor="text1"/>
        </w:rPr>
        <w:t xml:space="preserve"> </w:t>
      </w:r>
      <w:r w:rsidR="00E121F8" w:rsidRPr="00554D84">
        <w:rPr>
          <w:rFonts w:ascii="Times New Roman" w:hAnsi="Times New Roman" w:cs="Times New Roman"/>
          <w:color w:val="000000" w:themeColor="text1"/>
        </w:rPr>
        <w:t xml:space="preserve">Line </w:t>
      </w:r>
      <w:proofErr w:type="spellStart"/>
      <w:r w:rsidR="00E121F8" w:rsidRPr="00554D84">
        <w:rPr>
          <w:rFonts w:ascii="Times New Roman" w:hAnsi="Times New Roman" w:cs="Times New Roman"/>
          <w:color w:val="000000" w:themeColor="text1"/>
        </w:rPr>
        <w:t>T</w:t>
      </w:r>
      <w:r w:rsidRPr="00554D84">
        <w:rPr>
          <w:rFonts w:ascii="Times New Roman" w:hAnsi="Times New Roman" w:cs="Times New Roman"/>
          <w:color w:val="000000" w:themeColor="text1"/>
        </w:rPr>
        <w:t>ransform</w:t>
      </w:r>
      <w:bookmarkEnd w:id="22"/>
      <w:proofErr w:type="spellEnd"/>
    </w:p>
    <w:p w:rsidR="00E7376D" w:rsidRDefault="00677407" w:rsidP="00E7376D">
      <w:pPr>
        <w:pStyle w:val="Szvegtrzs"/>
        <w:spacing w:line="360" w:lineRule="auto"/>
        <w:jc w:val="both"/>
        <w:rPr>
          <w:rFonts w:cs="Times New Roman"/>
        </w:rPr>
      </w:pPr>
      <w:r>
        <w:rPr>
          <w:rFonts w:cs="Times New Roman"/>
        </w:rPr>
        <w:t xml:space="preserve">A </w:t>
      </w:r>
      <w:r w:rsidR="00B410E4">
        <w:rPr>
          <w:rFonts w:cs="Times New Roman"/>
        </w:rPr>
        <w:t xml:space="preserve">Standard </w:t>
      </w:r>
      <w:proofErr w:type="spellStart"/>
      <w:r w:rsidR="00B410E4">
        <w:rPr>
          <w:rFonts w:cs="Times New Roman"/>
        </w:rPr>
        <w:t>Hough</w:t>
      </w:r>
      <w:proofErr w:type="spellEnd"/>
      <w:r w:rsidR="00B410E4">
        <w:rPr>
          <w:rFonts w:cs="Times New Roman"/>
        </w:rPr>
        <w:t xml:space="preserve"> </w:t>
      </w:r>
      <w:proofErr w:type="spellStart"/>
      <w:r w:rsidR="00B410E4">
        <w:rPr>
          <w:rFonts w:cs="Times New Roman"/>
        </w:rPr>
        <w:t>Transform</w:t>
      </w:r>
      <w:proofErr w:type="spellEnd"/>
      <w:r w:rsidR="00B410E4">
        <w:rPr>
          <w:rFonts w:cs="Times New Roman"/>
        </w:rPr>
        <w:t xml:space="preserve"> (továbbiakban SHT) </w:t>
      </w:r>
      <w:r>
        <w:rPr>
          <w:rFonts w:cs="Times New Roman"/>
        </w:rPr>
        <w:t xml:space="preserve">egy körök, vonalak és egyéb egyszerű alakzatok megtalálására alkalmas módszer. Az eredeti </w:t>
      </w:r>
      <w:proofErr w:type="spellStart"/>
      <w:r>
        <w:rPr>
          <w:rFonts w:cs="Times New Roman"/>
        </w:rPr>
        <w:t>Hough</w:t>
      </w:r>
      <w:proofErr w:type="spellEnd"/>
      <w:r>
        <w:rPr>
          <w:rFonts w:cs="Times New Roman"/>
        </w:rPr>
        <w:t xml:space="preserve"> </w:t>
      </w:r>
      <w:proofErr w:type="spellStart"/>
      <w:r>
        <w:rPr>
          <w:rFonts w:cs="Times New Roman"/>
        </w:rPr>
        <w:t>Transform</w:t>
      </w:r>
      <w:proofErr w:type="spellEnd"/>
      <w:r>
        <w:rPr>
          <w:rFonts w:cs="Times New Roman"/>
        </w:rPr>
        <w:t xml:space="preserve"> csak vonal transzformáció volt, amely viszonylag gyors megoldás egy vonal megtalálására egy bináris képen.</w:t>
      </w:r>
      <w:r w:rsidR="00625731">
        <w:rPr>
          <w:rFonts w:cs="Times New Roman"/>
        </w:rPr>
        <w:t xml:space="preserve"> </w:t>
      </w:r>
      <w:r w:rsidR="00625731">
        <w:rPr>
          <w:rFonts w:cs="Times New Roman"/>
        </w:rPr>
        <w:fldChar w:fldCharType="begin"/>
      </w:r>
      <w:r w:rsidR="00625731">
        <w:rPr>
          <w:rFonts w:cs="Times New Roman"/>
        </w:rPr>
        <w:instrText xml:space="preserve"> REF _Ref70603895 \r \h </w:instrText>
      </w:r>
      <w:r w:rsidR="00625731">
        <w:rPr>
          <w:rFonts w:cs="Times New Roman"/>
        </w:rPr>
      </w:r>
      <w:r w:rsidR="00625731">
        <w:rPr>
          <w:rFonts w:cs="Times New Roman"/>
        </w:rPr>
        <w:fldChar w:fldCharType="separate"/>
      </w:r>
      <w:r w:rsidR="00625731">
        <w:rPr>
          <w:rFonts w:cs="Times New Roman"/>
        </w:rPr>
        <w:t>[</w:t>
      </w:r>
      <w:r w:rsidR="00F67973">
        <w:rPr>
          <w:rFonts w:cs="Times New Roman"/>
        </w:rPr>
        <w:t>2</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_Ref70603207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10</w:t>
      </w:r>
      <w:r w:rsidR="00625731">
        <w:rPr>
          <w:rFonts w:cs="Times New Roman"/>
        </w:rPr>
        <w:t>]</w:t>
      </w:r>
      <w:r w:rsidR="00625731">
        <w:rPr>
          <w:rFonts w:cs="Times New Roman"/>
        </w:rPr>
        <w:fldChar w:fldCharType="end"/>
      </w:r>
    </w:p>
    <w:p w:rsidR="00642B73" w:rsidRDefault="00041E40" w:rsidP="00E7376D">
      <w:pPr>
        <w:pStyle w:val="Szvegtrzs"/>
        <w:spacing w:line="360" w:lineRule="auto"/>
        <w:jc w:val="both"/>
        <w:rPr>
          <w:rFonts w:cs="Times New Roman"/>
        </w:rPr>
      </w:pPr>
      <w:r w:rsidRPr="00041E40">
        <w:rPr>
          <w:rFonts w:cs="Times New Roman"/>
        </w:rPr>
        <w:t>A</w:t>
      </w:r>
      <w:r w:rsidR="00F04CE0">
        <w:rPr>
          <w:rFonts w:cs="Times New Roman"/>
        </w:rPr>
        <w:t xml:space="preserve">z SHT </w:t>
      </w:r>
      <w:r w:rsidRPr="00041E40">
        <w:rPr>
          <w:rFonts w:cs="Times New Roman"/>
        </w:rPr>
        <w:t xml:space="preserve">alapelmélete az, hogy a bináris kép bármely pontja része lehetne a lehetséges vonalaknak. Ha az egyes vonalakat </w:t>
      </w:r>
      <w:r>
        <w:rPr>
          <w:rFonts w:cs="Times New Roman"/>
        </w:rPr>
        <w:t>’</w:t>
      </w:r>
      <w:r w:rsidRPr="00041E40">
        <w:rPr>
          <w:rFonts w:cs="Times New Roman"/>
        </w:rPr>
        <w:t>a</w:t>
      </w:r>
      <w:r>
        <w:rPr>
          <w:rFonts w:cs="Times New Roman"/>
        </w:rPr>
        <w:t>’</w:t>
      </w:r>
      <w:r w:rsidRPr="00041E40">
        <w:rPr>
          <w:rFonts w:cs="Times New Roman"/>
        </w:rPr>
        <w:t xml:space="preserve"> meredekség és </w:t>
      </w:r>
      <w:r>
        <w:rPr>
          <w:rFonts w:cs="Times New Roman"/>
        </w:rPr>
        <w:t>’</w:t>
      </w:r>
      <w:r w:rsidRPr="00041E40">
        <w:rPr>
          <w:rFonts w:cs="Times New Roman"/>
        </w:rPr>
        <w:t>b</w:t>
      </w:r>
      <w:r>
        <w:rPr>
          <w:rFonts w:cs="Times New Roman"/>
        </w:rPr>
        <w:t>’</w:t>
      </w:r>
      <w:r w:rsidRPr="00041E40">
        <w:rPr>
          <w:rFonts w:cs="Times New Roman"/>
        </w:rPr>
        <w:t xml:space="preserve"> metszéspont alapján </w:t>
      </w:r>
      <w:proofErr w:type="spellStart"/>
      <w:r w:rsidRPr="00041E40">
        <w:rPr>
          <w:rFonts w:cs="Times New Roman"/>
        </w:rPr>
        <w:t>paraméterezzük</w:t>
      </w:r>
      <w:proofErr w:type="spellEnd"/>
      <w:r w:rsidRPr="00041E40">
        <w:rPr>
          <w:rFonts w:cs="Times New Roman"/>
        </w:rPr>
        <w:t>, akkor az eredeti kép egy pontja átalakul az (a, b) síkbeli pontok</w:t>
      </w:r>
      <w:r>
        <w:rPr>
          <w:rFonts w:cs="Times New Roman"/>
        </w:rPr>
        <w:t xml:space="preserve"> azon</w:t>
      </w:r>
      <w:r w:rsidRPr="00041E40">
        <w:rPr>
          <w:rFonts w:cs="Times New Roman"/>
        </w:rPr>
        <w:t xml:space="preserve"> helyévé, amely megfelel az adott ponton áthaladó összes vonalnak. Ha a bemeneti kép minden </w:t>
      </w:r>
      <w:proofErr w:type="spellStart"/>
      <w:r w:rsidRPr="00041E40">
        <w:rPr>
          <w:rFonts w:cs="Times New Roman"/>
        </w:rPr>
        <w:t>pixeljét</w:t>
      </w:r>
      <w:proofErr w:type="spellEnd"/>
      <w:r>
        <w:rPr>
          <w:rFonts w:cs="Times New Roman"/>
        </w:rPr>
        <w:t xml:space="preserve">, ami </w:t>
      </w:r>
      <w:r w:rsidRPr="00041E40">
        <w:rPr>
          <w:rFonts w:cs="Times New Roman"/>
        </w:rPr>
        <w:t>nem nulla</w:t>
      </w:r>
      <w:r>
        <w:rPr>
          <w:rFonts w:cs="Times New Roman"/>
        </w:rPr>
        <w:t>,</w:t>
      </w:r>
      <w:r w:rsidRPr="00041E40">
        <w:rPr>
          <w:rFonts w:cs="Times New Roman"/>
        </w:rPr>
        <w:t xml:space="preserve"> a kimeneti kép ilyen pontjainak halmazává konvertáljuk, és összes</w:t>
      </w:r>
      <w:r>
        <w:rPr>
          <w:rFonts w:cs="Times New Roman"/>
        </w:rPr>
        <w:t>ítjük az összes ilyen átalakít</w:t>
      </w:r>
      <w:r w:rsidRPr="00041E40">
        <w:rPr>
          <w:rFonts w:cs="Times New Roman"/>
        </w:rPr>
        <w:t xml:space="preserve">ást, akkor a bemeneti képen megjelenő vonalak helyi maximumokként jelennek meg a kimeneti képen. Mivel az egyes pontokból származó </w:t>
      </w:r>
      <w:r>
        <w:rPr>
          <w:rFonts w:cs="Times New Roman"/>
        </w:rPr>
        <w:t>átalakításokat</w:t>
      </w:r>
      <w:r w:rsidRPr="00041E40">
        <w:rPr>
          <w:rFonts w:cs="Times New Roman"/>
        </w:rPr>
        <w:t xml:space="preserve"> összegezzük, az (a</w:t>
      </w:r>
      <w:r>
        <w:rPr>
          <w:rFonts w:cs="Times New Roman"/>
        </w:rPr>
        <w:t>, b) síkot általában felhalmozó</w:t>
      </w:r>
      <w:r w:rsidRPr="00041E40">
        <w:rPr>
          <w:rFonts w:cs="Times New Roman"/>
        </w:rPr>
        <w:t xml:space="preserve"> síknak nevezzük.</w:t>
      </w:r>
      <w:r w:rsidR="00625731">
        <w:rPr>
          <w:rFonts w:cs="Times New Roman"/>
        </w:rPr>
        <w:t xml:space="preserve"> </w:t>
      </w:r>
      <w:r w:rsidR="00625731">
        <w:rPr>
          <w:rFonts w:cs="Times New Roman"/>
        </w:rPr>
        <w:fldChar w:fldCharType="begin"/>
      </w:r>
      <w:r w:rsidR="00625731">
        <w:rPr>
          <w:rFonts w:cs="Times New Roman"/>
        </w:rPr>
        <w:instrText xml:space="preserve"> REF _Ref70603895 \r \h </w:instrText>
      </w:r>
      <w:r w:rsidR="00625731">
        <w:rPr>
          <w:rFonts w:cs="Times New Roman"/>
        </w:rPr>
      </w:r>
      <w:r w:rsidR="00625731">
        <w:rPr>
          <w:rFonts w:cs="Times New Roman"/>
        </w:rPr>
        <w:fldChar w:fldCharType="separate"/>
      </w:r>
      <w:r w:rsidR="00625731">
        <w:rPr>
          <w:rFonts w:cs="Times New Roman"/>
        </w:rPr>
        <w:t>[</w:t>
      </w:r>
      <w:r w:rsidR="00F67973">
        <w:rPr>
          <w:rFonts w:cs="Times New Roman"/>
        </w:rPr>
        <w:t>2</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_Ref70603207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10</w:t>
      </w:r>
      <w:r w:rsidR="00625731">
        <w:rPr>
          <w:rFonts w:cs="Times New Roman"/>
        </w:rPr>
        <w:t>]</w:t>
      </w:r>
      <w:r w:rsidR="00625731">
        <w:rPr>
          <w:rFonts w:cs="Times New Roman"/>
        </w:rPr>
        <w:fldChar w:fldCharType="end"/>
      </w:r>
    </w:p>
    <w:p w:rsidR="002D0BC4" w:rsidRDefault="002D0BC4" w:rsidP="00E7376D">
      <w:pPr>
        <w:pStyle w:val="Szvegtrzs"/>
        <w:spacing w:line="360" w:lineRule="auto"/>
        <w:jc w:val="both"/>
        <w:rPr>
          <w:rFonts w:cs="Times New Roman"/>
        </w:rPr>
      </w:pPr>
      <w:r w:rsidRPr="002D0BC4">
        <w:rPr>
          <w:rFonts w:cs="Times New Roman"/>
        </w:rPr>
        <w:t>Előf</w:t>
      </w:r>
      <w:r>
        <w:rPr>
          <w:rFonts w:cs="Times New Roman"/>
        </w:rPr>
        <w:t>ordulhat, hogy a meredekség és metszéspont módszere</w:t>
      </w:r>
      <w:r w:rsidRPr="002D0BC4">
        <w:rPr>
          <w:rFonts w:cs="Times New Roman"/>
        </w:rPr>
        <w:t xml:space="preserve"> nem igazán a legjobb módja </w:t>
      </w:r>
      <w:r w:rsidRPr="002D0BC4">
        <w:rPr>
          <w:rFonts w:cs="Times New Roman"/>
        </w:rPr>
        <w:lastRenderedPageBreak/>
        <w:t>annak, hogy az összes pontot áthaladó vonalat ábrázolja,</w:t>
      </w:r>
      <w:r>
        <w:rPr>
          <w:rFonts w:cs="Times New Roman"/>
        </w:rPr>
        <w:t xml:space="preserve"> mivel</w:t>
      </w:r>
      <w:r w:rsidRPr="002D0BC4">
        <w:rPr>
          <w:rFonts w:cs="Times New Roman"/>
        </w:rPr>
        <w:t xml:space="preserve"> a meredekség függvényében a vonalak jelentősen elté</w:t>
      </w:r>
      <w:r>
        <w:rPr>
          <w:rFonts w:cs="Times New Roman"/>
        </w:rPr>
        <w:t>rő gyakoriságúak, valamint a</w:t>
      </w:r>
      <w:r w:rsidRPr="002D0BC4">
        <w:rPr>
          <w:rFonts w:cs="Times New Roman"/>
        </w:rPr>
        <w:t xml:space="preserve"> lehetséges </w:t>
      </w:r>
      <w:r>
        <w:rPr>
          <w:rFonts w:cs="Times New Roman"/>
        </w:rPr>
        <w:t>meredekségek</w:t>
      </w:r>
      <w:r w:rsidRPr="002D0BC4">
        <w:rPr>
          <w:rFonts w:cs="Times New Roman"/>
        </w:rPr>
        <w:t xml:space="preserve"> </w:t>
      </w:r>
      <w:r>
        <w:rPr>
          <w:rFonts w:cs="Times New Roman"/>
        </w:rPr>
        <w:t>intervalluma végtelen lehet</w:t>
      </w:r>
      <w:r w:rsidRPr="002D0BC4">
        <w:rPr>
          <w:rFonts w:cs="Times New Roman"/>
        </w:rPr>
        <w:t xml:space="preserve">. Éppen ezért némileg eltér a numerikus összeállításban használt transzformációs kép tényleges paraméterezése. Az előnyben részesített </w:t>
      </w:r>
      <w:r>
        <w:rPr>
          <w:rFonts w:cs="Times New Roman"/>
        </w:rPr>
        <w:t>paraméterezés mindegyik egyenes</w:t>
      </w:r>
      <w:r w:rsidRPr="002D0BC4">
        <w:rPr>
          <w:rFonts w:cs="Times New Roman"/>
        </w:rPr>
        <w:t>t poláris koordinátákban (p, 0) jeleníti meg, az implicit vonal a jelzett ponton áthaladó, de az origótól az adott pontig sugárirányra merőleges vonal.</w:t>
      </w:r>
      <w:r w:rsidR="00E7247B">
        <w:rPr>
          <w:rFonts w:cs="Times New Roman"/>
        </w:rPr>
        <w:t xml:space="preserve"> Egy ilyen egyenes egyenlete:</w:t>
      </w:r>
    </w:p>
    <w:p w:rsidR="00E7247B" w:rsidRDefault="00E7247B" w:rsidP="00A13F82">
      <w:pPr>
        <w:pStyle w:val="Szvegtrzs"/>
        <w:tabs>
          <w:tab w:val="center" w:pos="4395"/>
          <w:tab w:val="right" w:pos="8789"/>
        </w:tabs>
        <w:spacing w:line="360" w:lineRule="auto"/>
        <w:jc w:val="both"/>
        <w:rPr>
          <w:rFonts w:cs="Times New Roman"/>
        </w:rPr>
      </w:pPr>
      <w:r>
        <w:rPr>
          <w:rFonts w:cs="Times New Roman"/>
        </w:rPr>
        <w:tab/>
      </w:r>
      <m:oMath>
        <m:r>
          <w:rPr>
            <w:rFonts w:ascii="Cambria Math" w:hAnsi="Cambria Math" w:cs="Times New Roman"/>
          </w:rPr>
          <m:t>p=x cos0+y sin0</m:t>
        </m:r>
      </m:oMath>
      <w:r>
        <w:rPr>
          <w:rFonts w:cs="Times New Roman"/>
        </w:rPr>
        <w:tab/>
        <w:t>(7)</w:t>
      </w:r>
    </w:p>
    <w:p w:rsidR="00D90CAE" w:rsidRDefault="00D90CAE" w:rsidP="00E7247B">
      <w:pPr>
        <w:pStyle w:val="Szvegtrzs"/>
        <w:tabs>
          <w:tab w:val="center" w:pos="4395"/>
          <w:tab w:val="right" w:pos="8789"/>
        </w:tabs>
        <w:spacing w:line="360" w:lineRule="auto"/>
        <w:jc w:val="both"/>
        <w:rPr>
          <w:rFonts w:cs="Times New Roman"/>
        </w:rPr>
      </w:pPr>
      <w:r>
        <w:rPr>
          <w:rFonts w:cs="Times New Roman"/>
        </w:rPr>
        <w:t>A</w:t>
      </w:r>
      <w:r w:rsidRPr="00D90CAE">
        <w:rPr>
          <w:rFonts w:cs="Times New Roman"/>
        </w:rPr>
        <w:t>z (x, y) az egyenes vonalon lévő ponto</w:t>
      </w:r>
      <w:r>
        <w:rPr>
          <w:rFonts w:cs="Times New Roman"/>
        </w:rPr>
        <w:t>k koordinátáit, vagyis a pixelte</w:t>
      </w:r>
      <w:r w:rsidRPr="00D90CAE">
        <w:rPr>
          <w:rFonts w:cs="Times New Roman"/>
        </w:rPr>
        <w:t xml:space="preserve">ret jelöli, míg P és 0 a paramétertér. Az összes (P, ()) paraméter esetében az algoritmus meghatározza, hogy van-e elegendő bizonyíték egy valódi vonalra az adott pixelnél, amely kiszámítja a paraméterértékeket és felhalmozza a tárolókat a paramétertérben az összes képpont </w:t>
      </w:r>
      <w:r>
        <w:rPr>
          <w:rFonts w:cs="Times New Roman"/>
        </w:rPr>
        <w:t>alapján</w:t>
      </w:r>
      <w:r w:rsidRPr="00D90CAE">
        <w:rPr>
          <w:rFonts w:cs="Times New Roman"/>
        </w:rPr>
        <w:t xml:space="preserve">. </w:t>
      </w:r>
      <w:r w:rsidR="00625731">
        <w:rPr>
          <w:rFonts w:cs="Times New Roman"/>
        </w:rPr>
        <w:fldChar w:fldCharType="begin"/>
      </w:r>
      <w:r w:rsidR="00625731">
        <w:rPr>
          <w:rFonts w:cs="Times New Roman"/>
        </w:rPr>
        <w:instrText xml:space="preserve"> REF _Ref70603895 \r \h </w:instrText>
      </w:r>
      <w:r w:rsidR="00625731">
        <w:rPr>
          <w:rFonts w:cs="Times New Roman"/>
        </w:rPr>
      </w:r>
      <w:r w:rsidR="00625731">
        <w:rPr>
          <w:rFonts w:cs="Times New Roman"/>
        </w:rPr>
        <w:fldChar w:fldCharType="separate"/>
      </w:r>
      <w:r w:rsidR="00625731">
        <w:rPr>
          <w:rFonts w:cs="Times New Roman"/>
        </w:rPr>
        <w:t>[</w:t>
      </w:r>
      <w:r w:rsidR="00F67973">
        <w:rPr>
          <w:rFonts w:cs="Times New Roman"/>
        </w:rPr>
        <w:t>2</w:t>
      </w:r>
      <w:r w:rsidR="00625731">
        <w:rPr>
          <w:rFonts w:cs="Times New Roman"/>
        </w:rPr>
        <w:t>]</w:t>
      </w:r>
      <w:r w:rsidR="00625731">
        <w:rPr>
          <w:rFonts w:cs="Times New Roman"/>
        </w:rPr>
        <w:fldChar w:fldCharType="end"/>
      </w:r>
      <w:r w:rsidR="00341410">
        <w:rPr>
          <w:rFonts w:cs="Times New Roman"/>
        </w:rPr>
        <w:t>[</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_Ref70603207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10]</w:t>
      </w:r>
      <w:r w:rsidR="00625731">
        <w:rPr>
          <w:rFonts w:cs="Times New Roman"/>
        </w:rPr>
        <w:fldChar w:fldCharType="end"/>
      </w:r>
    </w:p>
    <w:p w:rsidR="00D90CAE" w:rsidRDefault="00D90CAE" w:rsidP="00E7247B">
      <w:pPr>
        <w:pStyle w:val="Szvegtrzs"/>
        <w:tabs>
          <w:tab w:val="center" w:pos="4395"/>
          <w:tab w:val="right" w:pos="8789"/>
        </w:tabs>
        <w:spacing w:line="360" w:lineRule="auto"/>
        <w:jc w:val="both"/>
        <w:rPr>
          <w:rFonts w:cs="Times New Roman"/>
        </w:rPr>
      </w:pPr>
      <w:r w:rsidRPr="00D90CAE">
        <w:rPr>
          <w:rFonts w:cs="Times New Roman"/>
        </w:rPr>
        <w:t xml:space="preserve">A </w:t>
      </w:r>
      <w:proofErr w:type="spellStart"/>
      <w:r w:rsidRPr="00D90CAE">
        <w:rPr>
          <w:rFonts w:cs="Times New Roman"/>
        </w:rPr>
        <w:t>Hough</w:t>
      </w:r>
      <w:proofErr w:type="spellEnd"/>
      <w:r w:rsidRPr="00D90CAE">
        <w:rPr>
          <w:rFonts w:cs="Times New Roman"/>
        </w:rPr>
        <w:t xml:space="preserve"> transzformációs számítás három részből áll: (1) a paraméterértékek kiszámítása és a tárolók felhalmozása a paramétertérben; (2) a vonalszakaszokat ábrázoló lokális maximumok megkeresése; és (3) a vonalszakaszok kivonása az ismeretek felhasználásával a maximális pozíciókból. </w:t>
      </w:r>
      <w:r w:rsidR="00625731">
        <w:rPr>
          <w:rFonts w:cs="Times New Roman"/>
        </w:rPr>
        <w:fldChar w:fldCharType="begin"/>
      </w:r>
      <w:r w:rsidR="00625731">
        <w:rPr>
          <w:rFonts w:cs="Times New Roman"/>
        </w:rPr>
        <w:instrText xml:space="preserve"> REF _Ref70603895 \r \h </w:instrText>
      </w:r>
      <w:r w:rsidR="00625731">
        <w:rPr>
          <w:rFonts w:cs="Times New Roman"/>
        </w:rPr>
      </w:r>
      <w:r w:rsidR="00625731">
        <w:rPr>
          <w:rFonts w:cs="Times New Roman"/>
        </w:rPr>
        <w:fldChar w:fldCharType="separate"/>
      </w:r>
      <w:r w:rsidR="00625731">
        <w:rPr>
          <w:rFonts w:cs="Times New Roman"/>
        </w:rPr>
        <w:t>[</w:t>
      </w:r>
      <w:r w:rsidR="00F67973">
        <w:rPr>
          <w:rFonts w:cs="Times New Roman"/>
        </w:rPr>
        <w:t>2</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_Ref70603207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10</w:t>
      </w:r>
      <w:r w:rsidR="00625731">
        <w:rPr>
          <w:rFonts w:cs="Times New Roman"/>
        </w:rPr>
        <w:t>]</w:t>
      </w:r>
      <w:r w:rsidR="00625731">
        <w:rPr>
          <w:rFonts w:cs="Times New Roman"/>
        </w:rPr>
        <w:fldChar w:fldCharType="end"/>
      </w:r>
    </w:p>
    <w:p w:rsidR="007B5C49" w:rsidRDefault="007B5C49" w:rsidP="00E7247B">
      <w:pPr>
        <w:pStyle w:val="Szvegtrzs"/>
        <w:tabs>
          <w:tab w:val="center" w:pos="4395"/>
          <w:tab w:val="right" w:pos="8789"/>
        </w:tabs>
        <w:spacing w:line="360" w:lineRule="auto"/>
        <w:jc w:val="both"/>
        <w:rPr>
          <w:rFonts w:cs="Times New Roman"/>
        </w:rPr>
      </w:pPr>
    </w:p>
    <w:p w:rsidR="007B5C49" w:rsidRDefault="007B5C49" w:rsidP="007B5C49">
      <w:pPr>
        <w:pStyle w:val="Szvegtrzs"/>
        <w:keepNext/>
        <w:tabs>
          <w:tab w:val="center" w:pos="4395"/>
          <w:tab w:val="right" w:pos="8789"/>
        </w:tabs>
        <w:spacing w:line="360" w:lineRule="auto"/>
        <w:jc w:val="center"/>
      </w:pPr>
      <w:r>
        <w:rPr>
          <w:rFonts w:cs="Times New Roman"/>
          <w:noProof/>
          <w:lang w:eastAsia="hu-HU" w:bidi="ar-SA"/>
        </w:rPr>
        <w:drawing>
          <wp:inline distT="0" distB="0" distL="0" distR="0" wp14:anchorId="0F32272B" wp14:editId="121560E2">
            <wp:extent cx="2417890" cy="2179320"/>
            <wp:effectExtent l="0" t="0" r="1905" b="0"/>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ughlin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48737" cy="2207123"/>
                    </a:xfrm>
                    <a:prstGeom prst="rect">
                      <a:avLst/>
                    </a:prstGeom>
                  </pic:spPr>
                </pic:pic>
              </a:graphicData>
            </a:graphic>
          </wp:inline>
        </w:drawing>
      </w:r>
    </w:p>
    <w:p w:rsidR="007B5C49" w:rsidRDefault="007B5C49" w:rsidP="007B5C49">
      <w:pPr>
        <w:pStyle w:val="Kpalrs"/>
        <w:jc w:val="center"/>
        <w:rPr>
          <w:rFonts w:ascii="Times New Roman" w:hAnsi="Times New Roman" w:cs="Times New Roman"/>
          <w:sz w:val="20"/>
          <w:szCs w:val="20"/>
        </w:rPr>
      </w:pPr>
      <w:r w:rsidRPr="007B5C49">
        <w:rPr>
          <w:rFonts w:ascii="Times New Roman" w:hAnsi="Times New Roman" w:cs="Times New Roman"/>
          <w:sz w:val="20"/>
          <w:szCs w:val="20"/>
        </w:rPr>
        <w:fldChar w:fldCharType="begin"/>
      </w:r>
      <w:r w:rsidRPr="007B5C49">
        <w:rPr>
          <w:rFonts w:ascii="Times New Roman" w:hAnsi="Times New Roman" w:cs="Times New Roman"/>
          <w:sz w:val="20"/>
          <w:szCs w:val="20"/>
        </w:rPr>
        <w:instrText xml:space="preserve"> SEQ ábra \* ARABIC </w:instrText>
      </w:r>
      <w:r w:rsidRPr="007B5C49">
        <w:rPr>
          <w:rFonts w:ascii="Times New Roman" w:hAnsi="Times New Roman" w:cs="Times New Roman"/>
          <w:sz w:val="20"/>
          <w:szCs w:val="20"/>
        </w:rPr>
        <w:fldChar w:fldCharType="separate"/>
      </w:r>
      <w:r w:rsidR="00CA559B">
        <w:rPr>
          <w:rFonts w:ascii="Times New Roman" w:hAnsi="Times New Roman" w:cs="Times New Roman"/>
          <w:noProof/>
          <w:sz w:val="20"/>
          <w:szCs w:val="20"/>
        </w:rPr>
        <w:t>2</w:t>
      </w:r>
      <w:r w:rsidRPr="007B5C49">
        <w:rPr>
          <w:rFonts w:ascii="Times New Roman" w:hAnsi="Times New Roman" w:cs="Times New Roman"/>
          <w:sz w:val="20"/>
          <w:szCs w:val="20"/>
        </w:rPr>
        <w:fldChar w:fldCharType="end"/>
      </w:r>
      <w:r w:rsidRPr="007B5C49">
        <w:rPr>
          <w:rFonts w:ascii="Times New Roman" w:hAnsi="Times New Roman" w:cs="Times New Roman"/>
          <w:sz w:val="20"/>
          <w:szCs w:val="20"/>
        </w:rPr>
        <w:t xml:space="preserve">. ábra: A Standard </w:t>
      </w:r>
      <w:proofErr w:type="spellStart"/>
      <w:r w:rsidRPr="007B5C49">
        <w:rPr>
          <w:rFonts w:ascii="Times New Roman" w:hAnsi="Times New Roman" w:cs="Times New Roman"/>
          <w:sz w:val="20"/>
          <w:szCs w:val="20"/>
        </w:rPr>
        <w:t>Hough</w:t>
      </w:r>
      <w:proofErr w:type="spellEnd"/>
      <w:r w:rsidRPr="007B5C49">
        <w:rPr>
          <w:rFonts w:ascii="Times New Roman" w:hAnsi="Times New Roman" w:cs="Times New Roman"/>
          <w:sz w:val="20"/>
          <w:szCs w:val="20"/>
        </w:rPr>
        <w:t xml:space="preserve"> Line </w:t>
      </w:r>
      <w:proofErr w:type="spellStart"/>
      <w:r w:rsidRPr="007B5C49">
        <w:rPr>
          <w:rFonts w:ascii="Times New Roman" w:hAnsi="Times New Roman" w:cs="Times New Roman"/>
          <w:sz w:val="20"/>
          <w:szCs w:val="20"/>
        </w:rPr>
        <w:t>Transform</w:t>
      </w:r>
      <w:proofErr w:type="spellEnd"/>
      <w:r w:rsidRPr="007B5C49">
        <w:rPr>
          <w:rFonts w:ascii="Times New Roman" w:hAnsi="Times New Roman" w:cs="Times New Roman"/>
          <w:sz w:val="20"/>
          <w:szCs w:val="20"/>
        </w:rPr>
        <w:t xml:space="preserve"> által felismert vonalak egy </w:t>
      </w:r>
      <w:proofErr w:type="spellStart"/>
      <w:r w:rsidRPr="007B5C49">
        <w:rPr>
          <w:rFonts w:ascii="Times New Roman" w:hAnsi="Times New Roman" w:cs="Times New Roman"/>
          <w:sz w:val="20"/>
          <w:szCs w:val="20"/>
        </w:rPr>
        <w:t>Sudokun</w:t>
      </w:r>
      <w:proofErr w:type="spellEnd"/>
    </w:p>
    <w:p w:rsidR="007B5C49" w:rsidRPr="007B5C49" w:rsidRDefault="007B5C49" w:rsidP="007B5C49">
      <w:pPr>
        <w:pStyle w:val="Kpalrs"/>
        <w:jc w:val="center"/>
        <w:rPr>
          <w:rFonts w:ascii="Times New Roman" w:hAnsi="Times New Roman" w:cs="Times New Roman"/>
          <w:sz w:val="20"/>
          <w:szCs w:val="20"/>
        </w:rPr>
      </w:pPr>
      <w:r>
        <w:rPr>
          <w:rFonts w:ascii="Times New Roman" w:hAnsi="Times New Roman" w:cs="Times New Roman"/>
          <w:sz w:val="20"/>
          <w:szCs w:val="20"/>
        </w:rPr>
        <w:t>Forrás: http://amroamroamro.github.io/mexopencv/opencv/hough_lines_demo_02.png (megtekintve: 2021.04.26.)</w:t>
      </w:r>
    </w:p>
    <w:p w:rsidR="007B5C49" w:rsidRDefault="007B5C49" w:rsidP="00E7247B">
      <w:pPr>
        <w:pStyle w:val="Szvegtrzs"/>
        <w:tabs>
          <w:tab w:val="center" w:pos="4395"/>
          <w:tab w:val="right" w:pos="8789"/>
        </w:tabs>
        <w:spacing w:line="360" w:lineRule="auto"/>
        <w:jc w:val="both"/>
        <w:rPr>
          <w:rFonts w:cs="Times New Roman"/>
        </w:rPr>
      </w:pPr>
    </w:p>
    <w:p w:rsidR="00D90CAE" w:rsidRDefault="00D90CAE" w:rsidP="00E7247B">
      <w:pPr>
        <w:pStyle w:val="Szvegtrzs"/>
        <w:tabs>
          <w:tab w:val="center" w:pos="4395"/>
          <w:tab w:val="right" w:pos="8789"/>
        </w:tabs>
        <w:spacing w:line="360" w:lineRule="auto"/>
        <w:jc w:val="both"/>
        <w:rPr>
          <w:rFonts w:cs="Times New Roman"/>
        </w:rPr>
      </w:pPr>
      <w:r>
        <w:rPr>
          <w:rFonts w:cs="Times New Roman"/>
        </w:rPr>
        <w:t>Az algoritmus e</w:t>
      </w:r>
      <w:r w:rsidRPr="00D90CAE">
        <w:rPr>
          <w:rFonts w:cs="Times New Roman"/>
        </w:rPr>
        <w:t>gyszer</w:t>
      </w:r>
      <w:r>
        <w:rPr>
          <w:rFonts w:cs="Times New Roman"/>
        </w:rPr>
        <w:t xml:space="preserve"> végigmegy a kép minden pixelén</w:t>
      </w:r>
      <w:r w:rsidRPr="00D90CAE">
        <w:rPr>
          <w:rFonts w:cs="Times New Roman"/>
        </w:rPr>
        <w:t xml:space="preserve">. Ezért időbeli bonyolultsága lineáris a teljes képszámmal, amely a kép szélességének és magasságának szorzata. Ugyanakkor, </w:t>
      </w:r>
      <w:r w:rsidRPr="00D90CAE">
        <w:rPr>
          <w:rFonts w:cs="Times New Roman"/>
        </w:rPr>
        <w:lastRenderedPageBreak/>
        <w:t>mivel az algoritmusnak fel kell halmoznia az egyes pixelek</w:t>
      </w:r>
      <w:r>
        <w:rPr>
          <w:rFonts w:cs="Times New Roman"/>
        </w:rPr>
        <w:t xml:space="preserve"> értékeit</w:t>
      </w:r>
      <w:r w:rsidRPr="00D90CAE">
        <w:rPr>
          <w:rFonts w:cs="Times New Roman"/>
        </w:rPr>
        <w:t>, tárolási igénye a pixelszámmal együtt változik. Tehát az algoritmus számítási komplexitása és tárolási követelm</w:t>
      </w:r>
      <w:r>
        <w:rPr>
          <w:rFonts w:cs="Times New Roman"/>
        </w:rPr>
        <w:t>ényei jelentik a</w:t>
      </w:r>
      <w:r w:rsidR="00F04CE0">
        <w:rPr>
          <w:rFonts w:cs="Times New Roman"/>
        </w:rPr>
        <w:t>z</w:t>
      </w:r>
      <w:r>
        <w:rPr>
          <w:rFonts w:cs="Times New Roman"/>
        </w:rPr>
        <w:t xml:space="preserve"> </w:t>
      </w:r>
      <w:r w:rsidR="00F04CE0">
        <w:rPr>
          <w:rFonts w:cs="Times New Roman"/>
        </w:rPr>
        <w:t>SHT</w:t>
      </w:r>
      <w:r w:rsidRPr="00D90CAE">
        <w:rPr>
          <w:rFonts w:cs="Times New Roman"/>
        </w:rPr>
        <w:t xml:space="preserve"> fő </w:t>
      </w:r>
      <w:r w:rsidR="00F04CE0">
        <w:rPr>
          <w:rFonts w:cs="Times New Roman"/>
        </w:rPr>
        <w:t xml:space="preserve">szűk keresztmetszeteit. Ezért az SHT </w:t>
      </w:r>
      <w:r w:rsidRPr="00D90CAE">
        <w:rPr>
          <w:rFonts w:cs="Times New Roman"/>
        </w:rPr>
        <w:t xml:space="preserve">számos változatát javasolták a számítási és tárolási </w:t>
      </w:r>
      <w:proofErr w:type="spellStart"/>
      <w:r w:rsidRPr="00D90CAE">
        <w:rPr>
          <w:rFonts w:cs="Times New Roman"/>
        </w:rPr>
        <w:t>terhek</w:t>
      </w:r>
      <w:proofErr w:type="spellEnd"/>
      <w:r w:rsidRPr="00D90CAE">
        <w:rPr>
          <w:rFonts w:cs="Times New Roman"/>
        </w:rPr>
        <w:t xml:space="preserve"> enyhítésére</w:t>
      </w:r>
      <w:r>
        <w:rPr>
          <w:rFonts w:cs="Times New Roman"/>
        </w:rPr>
        <w:t>.</w:t>
      </w:r>
      <w:r w:rsidR="00625731">
        <w:rPr>
          <w:rFonts w:cs="Times New Roman"/>
        </w:rPr>
        <w:t xml:space="preserve"> </w:t>
      </w:r>
      <w:r w:rsidR="00625731">
        <w:rPr>
          <w:rFonts w:cs="Times New Roman"/>
        </w:rPr>
        <w:fldChar w:fldCharType="begin"/>
      </w:r>
      <w:r w:rsidR="00625731">
        <w:rPr>
          <w:rFonts w:cs="Times New Roman"/>
        </w:rPr>
        <w:instrText xml:space="preserve"> REF _Ref70603895 \r \h </w:instrText>
      </w:r>
      <w:r w:rsidR="00625731">
        <w:rPr>
          <w:rFonts w:cs="Times New Roman"/>
        </w:rPr>
      </w:r>
      <w:r w:rsidR="00625731">
        <w:rPr>
          <w:rFonts w:cs="Times New Roman"/>
        </w:rPr>
        <w:fldChar w:fldCharType="separate"/>
      </w:r>
      <w:r w:rsidR="00625731">
        <w:rPr>
          <w:rFonts w:cs="Times New Roman"/>
        </w:rPr>
        <w:t>[</w:t>
      </w:r>
      <w:r w:rsidR="00F67973">
        <w:rPr>
          <w:rFonts w:cs="Times New Roman"/>
        </w:rPr>
        <w:t>2</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_Ref70603207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10</w:t>
      </w:r>
      <w:r w:rsidR="00625731">
        <w:rPr>
          <w:rFonts w:cs="Times New Roman"/>
        </w:rPr>
        <w:t>]</w:t>
      </w:r>
      <w:r w:rsidR="00625731">
        <w:rPr>
          <w:rFonts w:cs="Times New Roman"/>
        </w:rPr>
        <w:fldChar w:fldCharType="end"/>
      </w:r>
    </w:p>
    <w:p w:rsidR="00E7247B" w:rsidRDefault="00E7247B" w:rsidP="00E7247B">
      <w:pPr>
        <w:pStyle w:val="Szvegtrzs"/>
        <w:tabs>
          <w:tab w:val="center" w:pos="4395"/>
          <w:tab w:val="right" w:pos="8789"/>
        </w:tabs>
        <w:spacing w:line="360" w:lineRule="auto"/>
        <w:jc w:val="both"/>
        <w:rPr>
          <w:rFonts w:cs="Times New Roman"/>
        </w:rPr>
      </w:pPr>
      <w:r w:rsidRPr="00E7247B">
        <w:rPr>
          <w:rFonts w:cs="Times New Roman"/>
        </w:rPr>
        <w:t xml:space="preserve">Az </w:t>
      </w:r>
      <w:proofErr w:type="spellStart"/>
      <w:r w:rsidRPr="00E7247B">
        <w:rPr>
          <w:rFonts w:cs="Times New Roman"/>
        </w:rPr>
        <w:t>OpenCV</w:t>
      </w:r>
      <w:proofErr w:type="spellEnd"/>
      <w:r w:rsidRPr="00E7247B">
        <w:rPr>
          <w:rFonts w:cs="Times New Roman"/>
        </w:rPr>
        <w:t xml:space="preserve"> </w:t>
      </w:r>
      <w:proofErr w:type="spellStart"/>
      <w:r w:rsidRPr="00E7247B">
        <w:rPr>
          <w:rFonts w:cs="Times New Roman"/>
        </w:rPr>
        <w:t>Hough</w:t>
      </w:r>
      <w:proofErr w:type="spellEnd"/>
      <w:r w:rsidRPr="00E7247B">
        <w:rPr>
          <w:rFonts w:cs="Times New Roman"/>
        </w:rPr>
        <w:t xml:space="preserve"> transzformációs algoritmus nem teszi egyértelművé ezt a számítást a felhasználó számára. Ehelyett egyszerűen visszaadja a helyi</w:t>
      </w:r>
      <w:r w:rsidR="00057C13">
        <w:rPr>
          <w:rFonts w:cs="Times New Roman"/>
        </w:rPr>
        <w:t xml:space="preserve"> maximumokat a (p, 0) síkban. Azonban a</w:t>
      </w:r>
      <w:r w:rsidRPr="00E7247B">
        <w:rPr>
          <w:rFonts w:cs="Times New Roman"/>
        </w:rPr>
        <w:t xml:space="preserve"> vonaltranszformációs függvény argumentumainak megértéséhez azonban ezt a folyamatot</w:t>
      </w:r>
      <w:r>
        <w:rPr>
          <w:rFonts w:cs="Times New Roman"/>
        </w:rPr>
        <w:t xml:space="preserve"> meg kell értenünk</w:t>
      </w:r>
      <w:r w:rsidRPr="00E7247B">
        <w:rPr>
          <w:rFonts w:cs="Times New Roman"/>
        </w:rPr>
        <w:t>.</w:t>
      </w:r>
      <w:r w:rsidR="00625731">
        <w:rPr>
          <w:rFonts w:cs="Times New Roman"/>
        </w:rPr>
        <w:t xml:space="preserve"> </w:t>
      </w:r>
      <w:r w:rsidR="00625731">
        <w:rPr>
          <w:rFonts w:cs="Times New Roman"/>
        </w:rPr>
        <w:fldChar w:fldCharType="begin"/>
      </w:r>
      <w:r w:rsidR="00625731">
        <w:rPr>
          <w:rFonts w:cs="Times New Roman"/>
        </w:rPr>
        <w:instrText xml:space="preserve"> REF _Ref70603895 \r \h </w:instrText>
      </w:r>
      <w:r w:rsidR="00625731">
        <w:rPr>
          <w:rFonts w:cs="Times New Roman"/>
        </w:rPr>
      </w:r>
      <w:r w:rsidR="00625731">
        <w:rPr>
          <w:rFonts w:cs="Times New Roman"/>
        </w:rPr>
        <w:fldChar w:fldCharType="separate"/>
      </w:r>
      <w:r w:rsidR="00625731">
        <w:rPr>
          <w:rFonts w:cs="Times New Roman"/>
        </w:rPr>
        <w:t>[</w:t>
      </w:r>
      <w:r w:rsidR="00F67973">
        <w:rPr>
          <w:rFonts w:cs="Times New Roman"/>
        </w:rPr>
        <w:t>2</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_Ref70603207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10</w:t>
      </w:r>
      <w:r w:rsidR="00625731">
        <w:rPr>
          <w:rFonts w:cs="Times New Roman"/>
        </w:rPr>
        <w:t>]</w:t>
      </w:r>
      <w:r w:rsidR="00625731">
        <w:rPr>
          <w:rFonts w:cs="Times New Roman"/>
        </w:rPr>
        <w:fldChar w:fldCharType="end"/>
      </w:r>
    </w:p>
    <w:p w:rsidR="00E03252" w:rsidRPr="00E7376D" w:rsidRDefault="00E03252" w:rsidP="00E7247B">
      <w:pPr>
        <w:pStyle w:val="Szvegtrzs"/>
        <w:tabs>
          <w:tab w:val="center" w:pos="4395"/>
          <w:tab w:val="right" w:pos="8789"/>
        </w:tabs>
        <w:spacing w:line="360" w:lineRule="auto"/>
        <w:jc w:val="both"/>
        <w:rPr>
          <w:rFonts w:cs="Times New Roman"/>
        </w:rPr>
      </w:pPr>
    </w:p>
    <w:p w:rsidR="002524C2" w:rsidRPr="004E1EDE" w:rsidRDefault="00C06291" w:rsidP="002524C2">
      <w:pPr>
        <w:pStyle w:val="Cmsor3"/>
        <w:numPr>
          <w:ilvl w:val="2"/>
          <w:numId w:val="4"/>
        </w:numPr>
        <w:ind w:left="0" w:firstLine="0"/>
        <w:rPr>
          <w:rFonts w:ascii="Times New Roman" w:hAnsi="Times New Roman" w:cs="Times New Roman"/>
          <w:color w:val="000000" w:themeColor="text1"/>
        </w:rPr>
      </w:pPr>
      <w:bookmarkStart w:id="23" w:name="_Toc99269826"/>
      <w:proofErr w:type="spellStart"/>
      <w:r w:rsidRPr="00EA70D3">
        <w:rPr>
          <w:rFonts w:ascii="Times New Roman" w:hAnsi="Times New Roman" w:cs="Times New Roman"/>
          <w:color w:val="000000" w:themeColor="text1"/>
        </w:rPr>
        <w:t>Probabilistic</w:t>
      </w:r>
      <w:proofErr w:type="spellEnd"/>
      <w:r w:rsidRPr="00EA70D3">
        <w:rPr>
          <w:rFonts w:ascii="Times New Roman" w:hAnsi="Times New Roman" w:cs="Times New Roman"/>
          <w:color w:val="000000" w:themeColor="text1"/>
        </w:rPr>
        <w:t xml:space="preserve"> </w:t>
      </w:r>
      <w:proofErr w:type="spellStart"/>
      <w:r w:rsidRPr="00EA70D3">
        <w:rPr>
          <w:rFonts w:ascii="Times New Roman" w:hAnsi="Times New Roman" w:cs="Times New Roman"/>
          <w:color w:val="000000" w:themeColor="text1"/>
        </w:rPr>
        <w:t>Hough</w:t>
      </w:r>
      <w:proofErr w:type="spellEnd"/>
      <w:r w:rsidRPr="00EA70D3">
        <w:rPr>
          <w:rFonts w:ascii="Times New Roman" w:hAnsi="Times New Roman" w:cs="Times New Roman"/>
          <w:color w:val="000000" w:themeColor="text1"/>
        </w:rPr>
        <w:t xml:space="preserve"> </w:t>
      </w:r>
      <w:proofErr w:type="spellStart"/>
      <w:r w:rsidR="00EC624F" w:rsidRPr="00EA70D3">
        <w:rPr>
          <w:rFonts w:ascii="Times New Roman" w:hAnsi="Times New Roman" w:cs="Times New Roman"/>
          <w:color w:val="000000" w:themeColor="text1"/>
        </w:rPr>
        <w:t>Transform</w:t>
      </w:r>
      <w:bookmarkEnd w:id="23"/>
      <w:proofErr w:type="spellEnd"/>
    </w:p>
    <w:p w:rsidR="00057C13" w:rsidRDefault="00663ACC" w:rsidP="00057C13">
      <w:pPr>
        <w:pStyle w:val="Szvegtrzs"/>
        <w:spacing w:line="360" w:lineRule="auto"/>
        <w:jc w:val="both"/>
        <w:rPr>
          <w:rFonts w:cs="Times New Roman"/>
        </w:rPr>
      </w:pPr>
      <w:r>
        <w:rPr>
          <w:rFonts w:cs="Times New Roman"/>
        </w:rPr>
        <w:t xml:space="preserve">A </w:t>
      </w:r>
      <w:proofErr w:type="spellStart"/>
      <w:r>
        <w:rPr>
          <w:rFonts w:cs="Times New Roman"/>
        </w:rPr>
        <w:t>P</w:t>
      </w:r>
      <w:r w:rsidR="00926C8F">
        <w:rPr>
          <w:rFonts w:cs="Times New Roman"/>
        </w:rPr>
        <w:t>robabilistic</w:t>
      </w:r>
      <w:proofErr w:type="spellEnd"/>
      <w:r w:rsidR="00926C8F">
        <w:rPr>
          <w:rFonts w:cs="Times New Roman"/>
        </w:rPr>
        <w:t xml:space="preserve"> </w:t>
      </w:r>
      <w:proofErr w:type="spellStart"/>
      <w:r>
        <w:rPr>
          <w:rFonts w:cs="Times New Roman"/>
        </w:rPr>
        <w:t>H</w:t>
      </w:r>
      <w:r w:rsidR="00926C8F">
        <w:rPr>
          <w:rFonts w:cs="Times New Roman"/>
        </w:rPr>
        <w:t>ough</w:t>
      </w:r>
      <w:proofErr w:type="spellEnd"/>
      <w:r w:rsidR="00926C8F">
        <w:rPr>
          <w:rFonts w:cs="Times New Roman"/>
        </w:rPr>
        <w:t xml:space="preserve"> </w:t>
      </w:r>
      <w:proofErr w:type="spellStart"/>
      <w:r>
        <w:rPr>
          <w:rFonts w:cs="Times New Roman"/>
        </w:rPr>
        <w:t>T</w:t>
      </w:r>
      <w:r w:rsidR="00926C8F">
        <w:rPr>
          <w:rFonts w:cs="Times New Roman"/>
        </w:rPr>
        <w:t>ransform</w:t>
      </w:r>
      <w:proofErr w:type="spellEnd"/>
      <w:r w:rsidR="00926C8F">
        <w:rPr>
          <w:rFonts w:cs="Times New Roman"/>
        </w:rPr>
        <w:t xml:space="preserve"> (továbbiakban PHT)</w:t>
      </w:r>
      <w:r>
        <w:rPr>
          <w:rFonts w:cs="Times New Roman"/>
        </w:rPr>
        <w:t xml:space="preserve"> </w:t>
      </w:r>
      <w:r w:rsidR="00BD0CF8">
        <w:rPr>
          <w:rFonts w:cs="Times New Roman"/>
        </w:rPr>
        <w:t xml:space="preserve">a </w:t>
      </w:r>
      <w:proofErr w:type="spellStart"/>
      <w:r w:rsidR="00BD0CF8">
        <w:rPr>
          <w:rFonts w:cs="Times New Roman"/>
        </w:rPr>
        <w:t>Hough</w:t>
      </w:r>
      <w:proofErr w:type="spellEnd"/>
      <w:r w:rsidR="00BD0CF8">
        <w:rPr>
          <w:rFonts w:cs="Times New Roman"/>
        </w:rPr>
        <w:t xml:space="preserve"> Line </w:t>
      </w:r>
      <w:proofErr w:type="spellStart"/>
      <w:r w:rsidR="00BD0CF8">
        <w:rPr>
          <w:rFonts w:cs="Times New Roman"/>
        </w:rPr>
        <w:t>Transform</w:t>
      </w:r>
      <w:proofErr w:type="spellEnd"/>
      <w:r w:rsidR="00BD0CF8">
        <w:rPr>
          <w:rFonts w:cs="Times New Roman"/>
        </w:rPr>
        <w:t xml:space="preserve"> </w:t>
      </w:r>
      <w:r>
        <w:rPr>
          <w:rFonts w:cs="Times New Roman"/>
        </w:rPr>
        <w:t>egy</w:t>
      </w:r>
      <w:r w:rsidR="00BD0CF8">
        <w:rPr>
          <w:rFonts w:cs="Times New Roman"/>
        </w:rPr>
        <w:t>ik</w:t>
      </w:r>
      <w:r w:rsidRPr="00663ACC">
        <w:rPr>
          <w:rFonts w:cs="Times New Roman"/>
        </w:rPr>
        <w:t xml:space="preserve"> variációja, amely többek között az </w:t>
      </w:r>
      <w:r>
        <w:rPr>
          <w:rFonts w:cs="Times New Roman"/>
        </w:rPr>
        <w:t>elhelyezkedése</w:t>
      </w:r>
      <w:r w:rsidRPr="00663ACC">
        <w:rPr>
          <w:rFonts w:cs="Times New Roman"/>
        </w:rPr>
        <w:t xml:space="preserve"> mellett</w:t>
      </w:r>
      <w:r>
        <w:rPr>
          <w:rFonts w:cs="Times New Roman"/>
        </w:rPr>
        <w:t>, a méretét is</w:t>
      </w:r>
      <w:r w:rsidRPr="00663ACC">
        <w:rPr>
          <w:rFonts w:cs="Times New Roman"/>
        </w:rPr>
        <w:t xml:space="preserve"> kiszámít</w:t>
      </w:r>
      <w:r>
        <w:rPr>
          <w:rFonts w:cs="Times New Roman"/>
        </w:rPr>
        <w:t>ja a vonalaknak</w:t>
      </w:r>
      <w:r w:rsidRPr="00663ACC">
        <w:rPr>
          <w:rFonts w:cs="Times New Roman"/>
        </w:rPr>
        <w:t>.</w:t>
      </w:r>
      <w:r w:rsidR="00487718">
        <w:rPr>
          <w:rFonts w:cs="Times New Roman"/>
        </w:rPr>
        <w:t xml:space="preserve"> Azért ’</w:t>
      </w:r>
      <w:proofErr w:type="spellStart"/>
      <w:r w:rsidR="00487718">
        <w:rPr>
          <w:rFonts w:cs="Times New Roman"/>
        </w:rPr>
        <w:t>probabilistic</w:t>
      </w:r>
      <w:proofErr w:type="spellEnd"/>
      <w:r w:rsidR="00487718">
        <w:rPr>
          <w:rFonts w:cs="Times New Roman"/>
        </w:rPr>
        <w:t>’ (valószínűségi),</w:t>
      </w:r>
      <w:r w:rsidR="00487718" w:rsidRPr="00487718">
        <w:t xml:space="preserve"> </w:t>
      </w:r>
      <w:r w:rsidR="00487718" w:rsidRPr="00487718">
        <w:rPr>
          <w:rFonts w:cs="Times New Roman"/>
        </w:rPr>
        <w:t xml:space="preserve">mert ahelyett, hogy felhalmozná az összes lehetséges pontot az </w:t>
      </w:r>
      <w:r w:rsidR="00487718">
        <w:rPr>
          <w:rFonts w:cs="Times New Roman"/>
        </w:rPr>
        <w:t>felhalmozás</w:t>
      </w:r>
      <w:r w:rsidR="00487718" w:rsidRPr="00487718">
        <w:rPr>
          <w:rFonts w:cs="Times New Roman"/>
        </w:rPr>
        <w:t xml:space="preserve"> síkjában, csak a töredéküket halmozza fel. Az elképzelés az, hogy ha a </w:t>
      </w:r>
      <w:r w:rsidR="003C3780">
        <w:rPr>
          <w:rFonts w:cs="Times New Roman"/>
        </w:rPr>
        <w:t>keresett dolog</w:t>
      </w:r>
      <w:r w:rsidR="00487718" w:rsidRPr="00487718">
        <w:rPr>
          <w:rFonts w:cs="Times New Roman"/>
        </w:rPr>
        <w:t xml:space="preserve"> mindenképp elég </w:t>
      </w:r>
      <w:r w:rsidR="003C3780">
        <w:rPr>
          <w:rFonts w:cs="Times New Roman"/>
        </w:rPr>
        <w:t>nagy</w:t>
      </w:r>
      <w:r w:rsidR="00487718" w:rsidRPr="00487718">
        <w:rPr>
          <w:rFonts w:cs="Times New Roman"/>
        </w:rPr>
        <w:t xml:space="preserve"> lesz, akkor az </w:t>
      </w:r>
      <w:r w:rsidR="003C3780">
        <w:rPr>
          <w:rFonts w:cs="Times New Roman"/>
        </w:rPr>
        <w:t xml:space="preserve">adott </w:t>
      </w:r>
      <w:r w:rsidR="00487718" w:rsidRPr="00487718">
        <w:rPr>
          <w:rFonts w:cs="Times New Roman"/>
        </w:rPr>
        <w:t>idő töredéke</w:t>
      </w:r>
      <w:r w:rsidR="003C3780">
        <w:rPr>
          <w:rFonts w:cs="Times New Roman"/>
        </w:rPr>
        <w:t xml:space="preserve"> is elég</w:t>
      </w:r>
      <w:r w:rsidR="00487718" w:rsidRPr="00487718">
        <w:rPr>
          <w:rFonts w:cs="Times New Roman"/>
        </w:rPr>
        <w:t xml:space="preserve"> lesz</w:t>
      </w:r>
      <w:r w:rsidR="003C3780">
        <w:rPr>
          <w:rFonts w:cs="Times New Roman"/>
        </w:rPr>
        <w:t>, hogy</w:t>
      </w:r>
      <w:r w:rsidR="00487718" w:rsidRPr="00487718">
        <w:rPr>
          <w:rFonts w:cs="Times New Roman"/>
        </w:rPr>
        <w:t xml:space="preserve"> </w:t>
      </w:r>
      <w:r w:rsidR="003C3780">
        <w:rPr>
          <w:rFonts w:cs="Times New Roman"/>
        </w:rPr>
        <w:t>megtaláljuk</w:t>
      </w:r>
      <w:r w:rsidR="00487718" w:rsidRPr="00487718">
        <w:rPr>
          <w:rFonts w:cs="Times New Roman"/>
        </w:rPr>
        <w:t xml:space="preserve">; ennek a </w:t>
      </w:r>
      <w:r w:rsidR="00487718">
        <w:rPr>
          <w:rFonts w:cs="Times New Roman"/>
        </w:rPr>
        <w:t>valószínűségi módszernek</w:t>
      </w:r>
      <w:r w:rsidR="00487718" w:rsidRPr="00487718">
        <w:rPr>
          <w:rFonts w:cs="Times New Roman"/>
        </w:rPr>
        <w:t xml:space="preserve"> az eredménye jelentősen csökkentheti a számítási időt. Mindkét algoritmus ugyanazzal az </w:t>
      </w:r>
      <w:proofErr w:type="spellStart"/>
      <w:r w:rsidR="00487718" w:rsidRPr="00487718">
        <w:rPr>
          <w:rFonts w:cs="Times New Roman"/>
        </w:rPr>
        <w:t>OpenCV</w:t>
      </w:r>
      <w:proofErr w:type="spellEnd"/>
      <w:r w:rsidR="00487718" w:rsidRPr="00487718">
        <w:rPr>
          <w:rFonts w:cs="Times New Roman"/>
        </w:rPr>
        <w:t xml:space="preserve"> függvénnyel érhető el, bár néhány argumentum jelentése </w:t>
      </w:r>
      <w:r w:rsidR="00487718">
        <w:rPr>
          <w:rFonts w:cs="Times New Roman"/>
        </w:rPr>
        <w:t xml:space="preserve">eltérő lehet </w:t>
      </w:r>
      <w:r w:rsidR="00487718" w:rsidRPr="00487718">
        <w:rPr>
          <w:rFonts w:cs="Times New Roman"/>
        </w:rPr>
        <w:t>attól függ</w:t>
      </w:r>
      <w:r w:rsidR="00487718">
        <w:rPr>
          <w:rFonts w:cs="Times New Roman"/>
        </w:rPr>
        <w:t>ően, hogy melyik módszert használju</w:t>
      </w:r>
      <w:r w:rsidR="00487718" w:rsidRPr="00487718">
        <w:rPr>
          <w:rFonts w:cs="Times New Roman"/>
        </w:rPr>
        <w:t>k.</w:t>
      </w:r>
      <w:r w:rsidR="00625731">
        <w:rPr>
          <w:rFonts w:cs="Times New Roman"/>
        </w:rPr>
        <w:t xml:space="preserve"> </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_Ref70603994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7</w:t>
      </w:r>
      <w:r w:rsidR="00625731">
        <w:rPr>
          <w:rFonts w:cs="Times New Roman"/>
        </w:rPr>
        <w:t>]</w:t>
      </w:r>
      <w:r w:rsidR="00625731">
        <w:rPr>
          <w:rFonts w:cs="Times New Roman"/>
        </w:rPr>
        <w:fldChar w:fldCharType="end"/>
      </w:r>
    </w:p>
    <w:p w:rsidR="00996D0C" w:rsidRDefault="00996D0C" w:rsidP="00057C13">
      <w:pPr>
        <w:pStyle w:val="Szvegtrzs"/>
        <w:spacing w:line="360" w:lineRule="auto"/>
        <w:jc w:val="both"/>
        <w:rPr>
          <w:rFonts w:cs="Times New Roman"/>
        </w:rPr>
      </w:pPr>
      <w:r w:rsidRPr="00996D0C">
        <w:rPr>
          <w:rFonts w:cs="Times New Roman"/>
        </w:rPr>
        <w:t>Az első argumentum a bemeneti kép. 8 bites képnek kell lennie, de a bemenetet bináris információként kezeljük. A második argumentum egy olyan hely mutatója, ahol az eredmények tárolhatók, amely le</w:t>
      </w:r>
      <w:r>
        <w:rPr>
          <w:rFonts w:cs="Times New Roman"/>
        </w:rPr>
        <w:t>het memóriatároló vagy sima [N,1]</w:t>
      </w:r>
      <w:r w:rsidRPr="00996D0C">
        <w:rPr>
          <w:rFonts w:cs="Times New Roman"/>
        </w:rPr>
        <w:t xml:space="preserve"> mátr</w:t>
      </w:r>
      <w:r>
        <w:rPr>
          <w:rFonts w:cs="Times New Roman"/>
        </w:rPr>
        <w:t>ix tömb. A következő argumentum a</w:t>
      </w:r>
      <w:r w:rsidRPr="00996D0C">
        <w:rPr>
          <w:rFonts w:cs="Times New Roman"/>
        </w:rPr>
        <w:t xml:space="preserve"> </w:t>
      </w:r>
      <w:r>
        <w:rPr>
          <w:rFonts w:cs="Times New Roman"/>
        </w:rPr>
        <w:t>metódus, ami</w:t>
      </w:r>
      <w:r w:rsidRPr="00996D0C">
        <w:rPr>
          <w:rFonts w:cs="Times New Roman"/>
        </w:rPr>
        <w:t xml:space="preserve"> lehet CV_HOUGH_STANDARD, CV_HOUGH_PROBABILISTIC vagy CV_HOUGH_MULTI_SCALE a </w:t>
      </w:r>
      <w:r w:rsidR="005C3E11">
        <w:rPr>
          <w:rFonts w:cs="Times New Roman"/>
        </w:rPr>
        <w:t>PHT</w:t>
      </w:r>
      <w:r>
        <w:rPr>
          <w:rFonts w:cs="Times New Roman"/>
        </w:rPr>
        <w:t xml:space="preserve">-hoz, vagy a </w:t>
      </w:r>
      <w:r w:rsidR="005C3E11">
        <w:rPr>
          <w:rFonts w:cs="Times New Roman"/>
        </w:rPr>
        <w:t>SHT</w:t>
      </w:r>
      <w:r>
        <w:rPr>
          <w:rFonts w:cs="Times New Roman"/>
        </w:rPr>
        <w:t xml:space="preserve"> többskálás változatához</w:t>
      </w:r>
      <w:r w:rsidRPr="00996D0C">
        <w:rPr>
          <w:rFonts w:cs="Times New Roman"/>
        </w:rPr>
        <w:t>.</w:t>
      </w:r>
      <w:r w:rsidR="00625731">
        <w:rPr>
          <w:rFonts w:cs="Times New Roman"/>
        </w:rPr>
        <w:t xml:space="preserve"> </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_Ref70603994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7</w:t>
      </w:r>
      <w:r w:rsidR="00625731">
        <w:rPr>
          <w:rFonts w:cs="Times New Roman"/>
        </w:rPr>
        <w:t>]</w:t>
      </w:r>
      <w:r w:rsidR="00625731">
        <w:rPr>
          <w:rFonts w:cs="Times New Roman"/>
        </w:rPr>
        <w:fldChar w:fldCharType="end"/>
      </w:r>
    </w:p>
    <w:p w:rsidR="007963F1" w:rsidRDefault="0028217A" w:rsidP="00057C13">
      <w:pPr>
        <w:pStyle w:val="Szvegtrzs"/>
        <w:spacing w:line="360" w:lineRule="auto"/>
        <w:jc w:val="both"/>
        <w:rPr>
          <w:rFonts w:cs="Times New Roman"/>
        </w:rPr>
      </w:pPr>
      <w:r>
        <w:rPr>
          <w:rFonts w:cs="Times New Roman"/>
        </w:rPr>
        <w:t xml:space="preserve">A következő két argumentum az </w:t>
      </w:r>
      <w:proofErr w:type="spellStart"/>
      <w:r>
        <w:rPr>
          <w:rFonts w:cs="Times New Roman"/>
        </w:rPr>
        <w:t>rho</w:t>
      </w:r>
      <w:proofErr w:type="spellEnd"/>
      <w:r>
        <w:rPr>
          <w:rFonts w:cs="Times New Roman"/>
        </w:rPr>
        <w:t xml:space="preserve"> és </w:t>
      </w:r>
      <w:proofErr w:type="spellStart"/>
      <w:r>
        <w:rPr>
          <w:rFonts w:cs="Times New Roman"/>
        </w:rPr>
        <w:t>theta</w:t>
      </w:r>
      <w:proofErr w:type="spellEnd"/>
      <w:r>
        <w:rPr>
          <w:rFonts w:cs="Times New Roman"/>
        </w:rPr>
        <w:t>. E</w:t>
      </w:r>
      <w:r w:rsidRPr="0028217A">
        <w:rPr>
          <w:rFonts w:cs="Times New Roman"/>
        </w:rPr>
        <w:t xml:space="preserve">zek </w:t>
      </w:r>
      <w:r w:rsidR="00565C39">
        <w:rPr>
          <w:rFonts w:cs="Times New Roman"/>
        </w:rPr>
        <w:t>adják meg</w:t>
      </w:r>
      <w:r w:rsidRPr="0028217A">
        <w:rPr>
          <w:rFonts w:cs="Times New Roman"/>
        </w:rPr>
        <w:t xml:space="preserve"> a vonalak kívánt felbontás</w:t>
      </w:r>
      <w:r>
        <w:rPr>
          <w:rFonts w:cs="Times New Roman"/>
        </w:rPr>
        <w:t xml:space="preserve">át (a felhalmozó </w:t>
      </w:r>
      <w:r w:rsidRPr="0028217A">
        <w:rPr>
          <w:rFonts w:cs="Times New Roman"/>
        </w:rPr>
        <w:t xml:space="preserve">sík felbontását). Az </w:t>
      </w:r>
      <w:proofErr w:type="spellStart"/>
      <w:r w:rsidRPr="0028217A">
        <w:rPr>
          <w:rFonts w:cs="Times New Roman"/>
        </w:rPr>
        <w:t>rho</w:t>
      </w:r>
      <w:proofErr w:type="spellEnd"/>
      <w:r w:rsidRPr="0028217A">
        <w:rPr>
          <w:rFonts w:cs="Times New Roman"/>
        </w:rPr>
        <w:t xml:space="preserve"> egységei </w:t>
      </w:r>
      <w:r>
        <w:rPr>
          <w:rFonts w:cs="Times New Roman"/>
        </w:rPr>
        <w:t xml:space="preserve">a </w:t>
      </w:r>
      <w:r w:rsidRPr="0028217A">
        <w:rPr>
          <w:rFonts w:cs="Times New Roman"/>
        </w:rPr>
        <w:t xml:space="preserve">pixelek, a </w:t>
      </w:r>
      <w:proofErr w:type="spellStart"/>
      <w:r w:rsidRPr="0028217A">
        <w:rPr>
          <w:rFonts w:cs="Times New Roman"/>
        </w:rPr>
        <w:t>téta</w:t>
      </w:r>
      <w:proofErr w:type="spellEnd"/>
      <w:r w:rsidRPr="0028217A">
        <w:rPr>
          <w:rFonts w:cs="Times New Roman"/>
        </w:rPr>
        <w:t xml:space="preserve"> egységei </w:t>
      </w:r>
      <w:r>
        <w:rPr>
          <w:rFonts w:cs="Times New Roman"/>
        </w:rPr>
        <w:t xml:space="preserve">a </w:t>
      </w:r>
      <w:r w:rsidRPr="0028217A">
        <w:rPr>
          <w:rFonts w:cs="Times New Roman"/>
        </w:rPr>
        <w:t xml:space="preserve">radiánok; így az </w:t>
      </w:r>
      <w:r>
        <w:rPr>
          <w:rFonts w:cs="Times New Roman"/>
        </w:rPr>
        <w:t>felhalmozó sík egy</w:t>
      </w:r>
      <w:r w:rsidRPr="0028217A">
        <w:rPr>
          <w:rFonts w:cs="Times New Roman"/>
        </w:rPr>
        <w:t xml:space="preserve"> kétdimenziós hisztogramnak tekinthető, </w:t>
      </w:r>
      <w:r>
        <w:rPr>
          <w:rFonts w:cs="Times New Roman"/>
        </w:rPr>
        <w:t xml:space="preserve">ahol a két </w:t>
      </w:r>
      <w:proofErr w:type="spellStart"/>
      <w:r>
        <w:rPr>
          <w:rFonts w:cs="Times New Roman"/>
        </w:rPr>
        <w:t>dimeznió</w:t>
      </w:r>
      <w:proofErr w:type="spellEnd"/>
      <w:r>
        <w:rPr>
          <w:rFonts w:cs="Times New Roman"/>
        </w:rPr>
        <w:t xml:space="preserve"> cellái az </w:t>
      </w:r>
      <w:proofErr w:type="spellStart"/>
      <w:r>
        <w:rPr>
          <w:rFonts w:cs="Times New Roman"/>
        </w:rPr>
        <w:t>rho</w:t>
      </w:r>
      <w:proofErr w:type="spellEnd"/>
      <w:r w:rsidRPr="0028217A">
        <w:rPr>
          <w:rFonts w:cs="Times New Roman"/>
        </w:rPr>
        <w:t xml:space="preserve"> pixel</w:t>
      </w:r>
      <w:r>
        <w:rPr>
          <w:rFonts w:cs="Times New Roman"/>
        </w:rPr>
        <w:t xml:space="preserve">ei és </w:t>
      </w:r>
      <w:proofErr w:type="spellStart"/>
      <w:r w:rsidRPr="0028217A">
        <w:rPr>
          <w:rFonts w:cs="Times New Roman"/>
        </w:rPr>
        <w:t>theta</w:t>
      </w:r>
      <w:proofErr w:type="spellEnd"/>
      <w:r w:rsidRPr="0028217A">
        <w:rPr>
          <w:rFonts w:cs="Times New Roman"/>
        </w:rPr>
        <w:t xml:space="preserve"> radián</w:t>
      </w:r>
      <w:r>
        <w:rPr>
          <w:rFonts w:cs="Times New Roman"/>
        </w:rPr>
        <w:t>jai</w:t>
      </w:r>
      <w:r w:rsidRPr="0028217A">
        <w:rPr>
          <w:rFonts w:cs="Times New Roman"/>
        </w:rPr>
        <w:t>.</w:t>
      </w:r>
      <w:r w:rsidR="006B2B51" w:rsidRPr="006B2B51">
        <w:t xml:space="preserve"> </w:t>
      </w:r>
      <w:r w:rsidR="006B2B51">
        <w:rPr>
          <w:rFonts w:cs="Times New Roman"/>
        </w:rPr>
        <w:t xml:space="preserve">A </w:t>
      </w:r>
      <w:r w:rsidR="00BC2E03">
        <w:rPr>
          <w:rFonts w:cs="Times New Roman"/>
        </w:rPr>
        <w:t>küszöbérték</w:t>
      </w:r>
      <w:r w:rsidR="006B2B51">
        <w:rPr>
          <w:rFonts w:cs="Times New Roman"/>
        </w:rPr>
        <w:t xml:space="preserve"> a felhalmozó sík</w:t>
      </w:r>
      <w:r w:rsidR="006B2B51" w:rsidRPr="006B2B51">
        <w:rPr>
          <w:rFonts w:cs="Times New Roman"/>
        </w:rPr>
        <w:t xml:space="preserve">ban az az érték, amelyet el kell érni ahhoz, hogy a rutin </w:t>
      </w:r>
      <w:r w:rsidR="00FF5B4F">
        <w:rPr>
          <w:rFonts w:cs="Times New Roman"/>
        </w:rPr>
        <w:t>felismerje a vonalat</w:t>
      </w:r>
      <w:r w:rsidR="006B2B51" w:rsidRPr="006B2B51">
        <w:rPr>
          <w:rFonts w:cs="Times New Roman"/>
        </w:rPr>
        <w:t xml:space="preserve">. Ez az utolsó </w:t>
      </w:r>
      <w:r w:rsidR="00FF5B4F">
        <w:rPr>
          <w:rFonts w:cs="Times New Roman"/>
        </w:rPr>
        <w:t>argumentum</w:t>
      </w:r>
      <w:r w:rsidR="006B2B51" w:rsidRPr="006B2B51">
        <w:rPr>
          <w:rFonts w:cs="Times New Roman"/>
        </w:rPr>
        <w:t xml:space="preserve"> a gyakorlatban kissé trükkös, </w:t>
      </w:r>
      <w:r w:rsidR="00FF5B4F">
        <w:rPr>
          <w:rFonts w:cs="Times New Roman"/>
        </w:rPr>
        <w:t xml:space="preserve">ugyanis </w:t>
      </w:r>
      <w:r w:rsidR="006B2B51" w:rsidRPr="006B2B51">
        <w:rPr>
          <w:rFonts w:cs="Times New Roman"/>
        </w:rPr>
        <w:t>n</w:t>
      </w:r>
      <w:r w:rsidR="00FF5B4F">
        <w:rPr>
          <w:rFonts w:cs="Times New Roman"/>
        </w:rPr>
        <w:t>incs normalizálva, ezért számít</w:t>
      </w:r>
      <w:r w:rsidR="00116941">
        <w:rPr>
          <w:rFonts w:cs="Times New Roman"/>
        </w:rPr>
        <w:t>hatunk</w:t>
      </w:r>
      <w:r w:rsidR="00FF5B4F">
        <w:rPr>
          <w:rFonts w:cs="Times New Roman"/>
        </w:rPr>
        <w:t xml:space="preserve"> </w:t>
      </w:r>
      <w:r w:rsidR="006B2B51" w:rsidRPr="006B2B51">
        <w:rPr>
          <w:rFonts w:cs="Times New Roman"/>
        </w:rPr>
        <w:t>arra,</w:t>
      </w:r>
      <w:r w:rsidR="00116941">
        <w:rPr>
          <w:rFonts w:cs="Times New Roman"/>
        </w:rPr>
        <w:t xml:space="preserve"> hogy a kép méretét </w:t>
      </w:r>
      <w:r w:rsidR="006B2B51" w:rsidRPr="006B2B51">
        <w:rPr>
          <w:rFonts w:cs="Times New Roman"/>
        </w:rPr>
        <w:t>fel</w:t>
      </w:r>
      <w:r w:rsidR="00116941">
        <w:rPr>
          <w:rFonts w:cs="Times New Roman"/>
        </w:rPr>
        <w:t xml:space="preserve"> kell nagyítanunk</w:t>
      </w:r>
      <w:r w:rsidR="006B2B51" w:rsidRPr="006B2B51">
        <w:rPr>
          <w:rFonts w:cs="Times New Roman"/>
        </w:rPr>
        <w:t xml:space="preserve">. </w:t>
      </w:r>
      <w:r w:rsidR="00FF5B4F">
        <w:rPr>
          <w:rFonts w:cs="Times New Roman"/>
        </w:rPr>
        <w:t>Azt se feledjük</w:t>
      </w:r>
      <w:r w:rsidR="006B2B51" w:rsidRPr="006B2B51">
        <w:rPr>
          <w:rFonts w:cs="Times New Roman"/>
        </w:rPr>
        <w:t xml:space="preserve">, hogy ez az </w:t>
      </w:r>
      <w:r w:rsidR="00FF5B4F">
        <w:rPr>
          <w:rFonts w:cs="Times New Roman"/>
        </w:rPr>
        <w:t>argumentum valójában azon</w:t>
      </w:r>
      <w:r w:rsidR="006B2B51" w:rsidRPr="006B2B51">
        <w:rPr>
          <w:rFonts w:cs="Times New Roman"/>
        </w:rPr>
        <w:t xml:space="preserve"> a pontok szám</w:t>
      </w:r>
      <w:r w:rsidR="00FF5B4F">
        <w:rPr>
          <w:rFonts w:cs="Times New Roman"/>
        </w:rPr>
        <w:t>át</w:t>
      </w:r>
      <w:r w:rsidR="00116941">
        <w:rPr>
          <w:rFonts w:cs="Times New Roman"/>
        </w:rPr>
        <w:t xml:space="preserve"> is</w:t>
      </w:r>
      <w:r w:rsidR="00FF5B4F">
        <w:rPr>
          <w:rFonts w:cs="Times New Roman"/>
        </w:rPr>
        <w:t xml:space="preserve"> </w:t>
      </w:r>
      <w:r w:rsidR="00972CBC">
        <w:rPr>
          <w:rFonts w:cs="Times New Roman"/>
        </w:rPr>
        <w:lastRenderedPageBreak/>
        <w:t>megadja</w:t>
      </w:r>
      <w:r w:rsidR="00FF5B4F">
        <w:rPr>
          <w:rFonts w:cs="Times New Roman"/>
        </w:rPr>
        <w:t xml:space="preserve">, amelyeknek az adott vonalon kell lennie, hogy a </w:t>
      </w:r>
      <w:r w:rsidR="00565C39">
        <w:rPr>
          <w:rFonts w:cs="Times New Roman"/>
        </w:rPr>
        <w:t xml:space="preserve">rutin </w:t>
      </w:r>
      <w:r w:rsidR="00FF5B4F">
        <w:rPr>
          <w:rFonts w:cs="Times New Roman"/>
        </w:rPr>
        <w:t>felismerje a vonalat.</w:t>
      </w:r>
      <w:r w:rsidR="00625731">
        <w:rPr>
          <w:rFonts w:cs="Times New Roman"/>
        </w:rPr>
        <w:t xml:space="preserve"> </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_Ref70603994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7</w:t>
      </w:r>
      <w:r w:rsidR="00625731">
        <w:rPr>
          <w:rFonts w:cs="Times New Roman"/>
        </w:rPr>
        <w:t>]</w:t>
      </w:r>
      <w:r w:rsidR="00625731">
        <w:rPr>
          <w:rFonts w:cs="Times New Roman"/>
        </w:rPr>
        <w:fldChar w:fldCharType="end"/>
      </w:r>
    </w:p>
    <w:p w:rsidR="00016449" w:rsidRDefault="00024C7E" w:rsidP="00057C13">
      <w:pPr>
        <w:pStyle w:val="Szvegtrzs"/>
        <w:spacing w:line="360" w:lineRule="auto"/>
        <w:jc w:val="both"/>
        <w:rPr>
          <w:rFonts w:cs="Times New Roman"/>
        </w:rPr>
      </w:pPr>
      <w:r w:rsidRPr="00024C7E">
        <w:rPr>
          <w:rFonts w:cs="Times New Roman"/>
        </w:rPr>
        <w:t xml:space="preserve">A param1 és param2 argumentumokat az SHT nem használja. A PHT esetében a param1 meghatározza a </w:t>
      </w:r>
      <w:r>
        <w:rPr>
          <w:rFonts w:cs="Times New Roman"/>
        </w:rPr>
        <w:t>felismerendő</w:t>
      </w:r>
      <w:r w:rsidRPr="00024C7E">
        <w:rPr>
          <w:rFonts w:cs="Times New Roman"/>
        </w:rPr>
        <w:t xml:space="preserve"> vonalszakasz minimális </w:t>
      </w:r>
      <w:r w:rsidR="006C5294">
        <w:rPr>
          <w:rFonts w:cs="Times New Roman"/>
        </w:rPr>
        <w:t>hosszát, a param2 pedig az egy egyenesre eső</w:t>
      </w:r>
      <w:r w:rsidRPr="00024C7E">
        <w:rPr>
          <w:rFonts w:cs="Times New Roman"/>
        </w:rPr>
        <w:t xml:space="preserve"> szegmensek közötti elválasztást, amely szükséges ahhoz, hogy az algoritmus ne egyesítse őket egyetlen hosszabb szakaszba.</w:t>
      </w:r>
      <w:r w:rsidR="00D85B2F">
        <w:rPr>
          <w:rFonts w:cs="Times New Roman"/>
        </w:rPr>
        <w:t xml:space="preserve"> </w:t>
      </w:r>
      <w:r w:rsidR="00016449" w:rsidRPr="00016449">
        <w:rPr>
          <w:rFonts w:cs="Times New Roman"/>
        </w:rPr>
        <w:t xml:space="preserve">A </w:t>
      </w:r>
      <w:r w:rsidR="00016449">
        <w:rPr>
          <w:rFonts w:cs="Times New Roman"/>
        </w:rPr>
        <w:t>többskálás</w:t>
      </w:r>
      <w:r w:rsidR="00016449" w:rsidRPr="00016449">
        <w:rPr>
          <w:rFonts w:cs="Times New Roman"/>
        </w:rPr>
        <w:t xml:space="preserve"> HT esetében a két paraméter arra sz</w:t>
      </w:r>
      <w:r w:rsidR="00016449">
        <w:rPr>
          <w:rFonts w:cs="Times New Roman"/>
        </w:rPr>
        <w:t>olgál, hogy nagyobb felbontás</w:t>
      </w:r>
      <w:r w:rsidR="00016449" w:rsidRPr="00016449">
        <w:rPr>
          <w:rFonts w:cs="Times New Roman"/>
        </w:rPr>
        <w:t>t</w:t>
      </w:r>
      <w:r w:rsidR="00016449">
        <w:rPr>
          <w:rFonts w:cs="Times New Roman"/>
        </w:rPr>
        <w:t xml:space="preserve"> érjünk el</w:t>
      </w:r>
      <w:r w:rsidR="00016449" w:rsidRPr="00016449">
        <w:rPr>
          <w:rFonts w:cs="Times New Roman"/>
        </w:rPr>
        <w:t xml:space="preserve">, amelyekre a vonalak paramétereit ki kell számítani. A </w:t>
      </w:r>
      <w:r w:rsidR="00016449">
        <w:rPr>
          <w:rFonts w:cs="Times New Roman"/>
        </w:rPr>
        <w:t>többskálás</w:t>
      </w:r>
      <w:r w:rsidR="00016449" w:rsidRPr="00016449">
        <w:rPr>
          <w:rFonts w:cs="Times New Roman"/>
        </w:rPr>
        <w:t xml:space="preserve"> HT először kiszámítja a vonalak helyét az </w:t>
      </w:r>
      <w:proofErr w:type="spellStart"/>
      <w:r w:rsidR="00016449" w:rsidRPr="00016449">
        <w:rPr>
          <w:rFonts w:cs="Times New Roman"/>
        </w:rPr>
        <w:t>rho</w:t>
      </w:r>
      <w:proofErr w:type="spellEnd"/>
      <w:r w:rsidR="00016449" w:rsidRPr="00016449">
        <w:rPr>
          <w:rFonts w:cs="Times New Roman"/>
        </w:rPr>
        <w:t xml:space="preserve"> és a </w:t>
      </w:r>
      <w:proofErr w:type="spellStart"/>
      <w:r w:rsidR="00016449" w:rsidRPr="00016449">
        <w:rPr>
          <w:rFonts w:cs="Times New Roman"/>
        </w:rPr>
        <w:t>theta</w:t>
      </w:r>
      <w:proofErr w:type="spellEnd"/>
      <w:r w:rsidR="00016449" w:rsidRPr="00016449">
        <w:rPr>
          <w:rFonts w:cs="Times New Roman"/>
        </w:rPr>
        <w:t xml:space="preserve"> paraméterek által megadott pontossággal, majd tovább finomítja ezeket az eredményeket </w:t>
      </w:r>
      <w:r w:rsidR="00016449">
        <w:rPr>
          <w:rFonts w:cs="Times New Roman"/>
        </w:rPr>
        <w:t>param1</w:t>
      </w:r>
      <w:r w:rsidR="00D45827">
        <w:rPr>
          <w:rFonts w:cs="Times New Roman"/>
        </w:rPr>
        <w:t xml:space="preserve"> és param2</w:t>
      </w:r>
      <w:r w:rsidR="00016449">
        <w:rPr>
          <w:rFonts w:cs="Times New Roman"/>
        </w:rPr>
        <w:t xml:space="preserve"> tényező</w:t>
      </w:r>
      <w:r w:rsidR="00D45827">
        <w:rPr>
          <w:rFonts w:cs="Times New Roman"/>
        </w:rPr>
        <w:t>kkel.</w:t>
      </w:r>
      <w:r w:rsidR="00625731">
        <w:rPr>
          <w:rFonts w:cs="Times New Roman"/>
        </w:rPr>
        <w:t xml:space="preserve"> </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_Ref70603994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7</w:t>
      </w:r>
      <w:r w:rsidR="00625731">
        <w:rPr>
          <w:rFonts w:cs="Times New Roman"/>
        </w:rPr>
        <w:t>]</w:t>
      </w:r>
      <w:r w:rsidR="00625731">
        <w:rPr>
          <w:rFonts w:cs="Times New Roman"/>
        </w:rPr>
        <w:fldChar w:fldCharType="end"/>
      </w:r>
    </w:p>
    <w:p w:rsidR="007B5C49" w:rsidRDefault="007B5C49" w:rsidP="00057C13">
      <w:pPr>
        <w:pStyle w:val="Szvegtrzs"/>
        <w:spacing w:line="360" w:lineRule="auto"/>
        <w:jc w:val="both"/>
        <w:rPr>
          <w:rFonts w:cs="Times New Roman"/>
        </w:rPr>
      </w:pPr>
    </w:p>
    <w:p w:rsidR="007B5C49" w:rsidRDefault="007B5C49" w:rsidP="007B5C49">
      <w:pPr>
        <w:pStyle w:val="Szvegtrzs"/>
        <w:keepNext/>
        <w:spacing w:line="360" w:lineRule="auto"/>
        <w:jc w:val="center"/>
      </w:pPr>
      <w:r>
        <w:rPr>
          <w:rFonts w:cs="Times New Roman"/>
          <w:noProof/>
          <w:lang w:eastAsia="hu-HU" w:bidi="ar-SA"/>
        </w:rPr>
        <w:drawing>
          <wp:inline distT="0" distB="0" distL="0" distR="0" wp14:anchorId="593283C9" wp14:editId="01F68D04">
            <wp:extent cx="2646152" cy="2385060"/>
            <wp:effectExtent l="0" t="0" r="1905" b="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bhoughlin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59976" cy="2397520"/>
                    </a:xfrm>
                    <a:prstGeom prst="rect">
                      <a:avLst/>
                    </a:prstGeom>
                  </pic:spPr>
                </pic:pic>
              </a:graphicData>
            </a:graphic>
          </wp:inline>
        </w:drawing>
      </w:r>
    </w:p>
    <w:p w:rsidR="007B5C49" w:rsidRDefault="007B5C49" w:rsidP="007B5C49">
      <w:pPr>
        <w:pStyle w:val="Kpalrs"/>
        <w:jc w:val="center"/>
        <w:rPr>
          <w:rFonts w:ascii="Times New Roman" w:hAnsi="Times New Roman" w:cs="Times New Roman"/>
          <w:sz w:val="20"/>
          <w:szCs w:val="20"/>
        </w:rPr>
      </w:pPr>
      <w:r w:rsidRPr="007B5C49">
        <w:rPr>
          <w:rFonts w:ascii="Times New Roman" w:hAnsi="Times New Roman" w:cs="Times New Roman"/>
          <w:sz w:val="20"/>
          <w:szCs w:val="20"/>
        </w:rPr>
        <w:fldChar w:fldCharType="begin"/>
      </w:r>
      <w:r w:rsidRPr="007B5C49">
        <w:rPr>
          <w:rFonts w:ascii="Times New Roman" w:hAnsi="Times New Roman" w:cs="Times New Roman"/>
          <w:sz w:val="20"/>
          <w:szCs w:val="20"/>
        </w:rPr>
        <w:instrText xml:space="preserve"> SEQ ábra \* ARABIC </w:instrText>
      </w:r>
      <w:r w:rsidRPr="007B5C49">
        <w:rPr>
          <w:rFonts w:ascii="Times New Roman" w:hAnsi="Times New Roman" w:cs="Times New Roman"/>
          <w:sz w:val="20"/>
          <w:szCs w:val="20"/>
        </w:rPr>
        <w:fldChar w:fldCharType="separate"/>
      </w:r>
      <w:r w:rsidR="00CA559B">
        <w:rPr>
          <w:rFonts w:ascii="Times New Roman" w:hAnsi="Times New Roman" w:cs="Times New Roman"/>
          <w:noProof/>
          <w:sz w:val="20"/>
          <w:szCs w:val="20"/>
        </w:rPr>
        <w:t>3</w:t>
      </w:r>
      <w:r w:rsidRPr="007B5C49">
        <w:rPr>
          <w:rFonts w:ascii="Times New Roman" w:hAnsi="Times New Roman" w:cs="Times New Roman"/>
          <w:sz w:val="20"/>
          <w:szCs w:val="20"/>
        </w:rPr>
        <w:fldChar w:fldCharType="end"/>
      </w:r>
      <w:r w:rsidRPr="007B5C49">
        <w:rPr>
          <w:rFonts w:ascii="Times New Roman" w:hAnsi="Times New Roman" w:cs="Times New Roman"/>
          <w:sz w:val="20"/>
          <w:szCs w:val="20"/>
        </w:rPr>
        <w:t xml:space="preserve">. ábra: A </w:t>
      </w:r>
      <w:proofErr w:type="spellStart"/>
      <w:r w:rsidRPr="007B5C49">
        <w:rPr>
          <w:rFonts w:ascii="Times New Roman" w:hAnsi="Times New Roman" w:cs="Times New Roman"/>
          <w:sz w:val="20"/>
          <w:szCs w:val="20"/>
        </w:rPr>
        <w:t>Probabilistic</w:t>
      </w:r>
      <w:proofErr w:type="spellEnd"/>
      <w:r w:rsidRPr="007B5C49">
        <w:rPr>
          <w:rFonts w:ascii="Times New Roman" w:hAnsi="Times New Roman" w:cs="Times New Roman"/>
          <w:sz w:val="20"/>
          <w:szCs w:val="20"/>
        </w:rPr>
        <w:t xml:space="preserve"> </w:t>
      </w:r>
      <w:proofErr w:type="spellStart"/>
      <w:r w:rsidRPr="007B5C49">
        <w:rPr>
          <w:rFonts w:ascii="Times New Roman" w:hAnsi="Times New Roman" w:cs="Times New Roman"/>
          <w:sz w:val="20"/>
          <w:szCs w:val="20"/>
        </w:rPr>
        <w:t>Hough</w:t>
      </w:r>
      <w:proofErr w:type="spellEnd"/>
      <w:r w:rsidRPr="007B5C49">
        <w:rPr>
          <w:rFonts w:ascii="Times New Roman" w:hAnsi="Times New Roman" w:cs="Times New Roman"/>
          <w:sz w:val="20"/>
          <w:szCs w:val="20"/>
        </w:rPr>
        <w:t xml:space="preserve"> </w:t>
      </w:r>
      <w:proofErr w:type="spellStart"/>
      <w:r w:rsidRPr="007B5C49">
        <w:rPr>
          <w:rFonts w:ascii="Times New Roman" w:hAnsi="Times New Roman" w:cs="Times New Roman"/>
          <w:sz w:val="20"/>
          <w:szCs w:val="20"/>
        </w:rPr>
        <w:t>Transform</w:t>
      </w:r>
      <w:proofErr w:type="spellEnd"/>
      <w:r w:rsidRPr="007B5C49">
        <w:rPr>
          <w:rFonts w:ascii="Times New Roman" w:hAnsi="Times New Roman" w:cs="Times New Roman"/>
          <w:sz w:val="20"/>
          <w:szCs w:val="20"/>
        </w:rPr>
        <w:t xml:space="preserve"> által felismert vonalak egy </w:t>
      </w:r>
      <w:proofErr w:type="spellStart"/>
      <w:r w:rsidRPr="007B5C49">
        <w:rPr>
          <w:rFonts w:ascii="Times New Roman" w:hAnsi="Times New Roman" w:cs="Times New Roman"/>
          <w:sz w:val="20"/>
          <w:szCs w:val="20"/>
        </w:rPr>
        <w:t>Sudokun</w:t>
      </w:r>
      <w:proofErr w:type="spellEnd"/>
    </w:p>
    <w:p w:rsidR="007B5C49" w:rsidRPr="007B5C49" w:rsidRDefault="007B5C49" w:rsidP="007B5C49">
      <w:pPr>
        <w:pStyle w:val="Kpalrs"/>
        <w:jc w:val="center"/>
        <w:rPr>
          <w:rFonts w:ascii="Times New Roman" w:hAnsi="Times New Roman" w:cs="Times New Roman"/>
          <w:sz w:val="20"/>
          <w:szCs w:val="20"/>
        </w:rPr>
      </w:pPr>
      <w:r>
        <w:rPr>
          <w:rFonts w:ascii="Times New Roman" w:hAnsi="Times New Roman" w:cs="Times New Roman"/>
          <w:sz w:val="20"/>
          <w:szCs w:val="20"/>
        </w:rPr>
        <w:t>Forrás: http://amroamroamro.github.io/mexopencv/opencv/hough_lines_demo_03.png (megtekintve: 2021.04.26.)</w:t>
      </w:r>
    </w:p>
    <w:p w:rsidR="007B5C49" w:rsidRDefault="007B5C49" w:rsidP="00057C13">
      <w:pPr>
        <w:pStyle w:val="Szvegtrzs"/>
        <w:spacing w:line="360" w:lineRule="auto"/>
        <w:jc w:val="both"/>
        <w:rPr>
          <w:rFonts w:cs="Times New Roman"/>
        </w:rPr>
      </w:pPr>
    </w:p>
    <w:p w:rsidR="00722F1B" w:rsidRDefault="00A778D6" w:rsidP="00057C13">
      <w:pPr>
        <w:pStyle w:val="Szvegtrzs"/>
        <w:spacing w:line="360" w:lineRule="auto"/>
        <w:jc w:val="both"/>
        <w:rPr>
          <w:rFonts w:cs="Times New Roman"/>
        </w:rPr>
      </w:pPr>
      <w:r w:rsidRPr="00A778D6">
        <w:rPr>
          <w:rFonts w:cs="Times New Roman"/>
        </w:rPr>
        <w:t xml:space="preserve">A függvény </w:t>
      </w:r>
      <w:r>
        <w:rPr>
          <w:rFonts w:cs="Times New Roman"/>
        </w:rPr>
        <w:t>eredménye</w:t>
      </w:r>
      <w:r w:rsidRPr="00A778D6">
        <w:rPr>
          <w:rFonts w:cs="Times New Roman"/>
        </w:rPr>
        <w:t xml:space="preserve"> attól függ, hogyan hívták meg. Ha a </w:t>
      </w:r>
      <w:proofErr w:type="spellStart"/>
      <w:r w:rsidRPr="00A778D6">
        <w:rPr>
          <w:rFonts w:cs="Times New Roman"/>
        </w:rPr>
        <w:t>line_storage</w:t>
      </w:r>
      <w:proofErr w:type="spellEnd"/>
      <w:r w:rsidRPr="00A778D6">
        <w:rPr>
          <w:rFonts w:cs="Times New Roman"/>
        </w:rPr>
        <w:t xml:space="preserve"> értéke egy mátrix tömb volt, akkor a tényleges visszatérési érték NULL lesz. Ebben az esetben a mátrixnak CV_32FC2 típusúnak kell lennie, ha az SHT-t vagy a több</w:t>
      </w:r>
      <w:r>
        <w:rPr>
          <w:rFonts w:cs="Times New Roman"/>
        </w:rPr>
        <w:t xml:space="preserve">skálás HT-t használja, és </w:t>
      </w:r>
      <w:r w:rsidRPr="00A778D6">
        <w:rPr>
          <w:rFonts w:cs="Times New Roman"/>
        </w:rPr>
        <w:t>CV_32SC4-nek ke</w:t>
      </w:r>
      <w:r>
        <w:rPr>
          <w:rFonts w:cs="Times New Roman"/>
        </w:rPr>
        <w:t>ll lennie, ha a PHT-t használja</w:t>
      </w:r>
      <w:r w:rsidRPr="00A778D6">
        <w:rPr>
          <w:rFonts w:cs="Times New Roman"/>
        </w:rPr>
        <w:t>.</w:t>
      </w:r>
      <w:r w:rsidR="0017598E">
        <w:rPr>
          <w:rFonts w:cs="Times New Roman"/>
        </w:rPr>
        <w:t xml:space="preserve"> </w:t>
      </w:r>
      <w:r w:rsidR="00722F1B" w:rsidRPr="00722F1B">
        <w:rPr>
          <w:rFonts w:cs="Times New Roman"/>
        </w:rPr>
        <w:t xml:space="preserve">Az első két esetben az egyes sorok p és 0 értékei a tömb két csatornájába kerülnek. A PHT esetében a négy csatorna megtartja a </w:t>
      </w:r>
      <w:r w:rsidR="00722F1B">
        <w:rPr>
          <w:rFonts w:cs="Times New Roman"/>
        </w:rPr>
        <w:t>felismert</w:t>
      </w:r>
      <w:r w:rsidR="00722F1B" w:rsidRPr="00722F1B">
        <w:rPr>
          <w:rFonts w:cs="Times New Roman"/>
        </w:rPr>
        <w:t xml:space="preserve"> szegmensek kezdő és végpontjának x és y értékeit.</w:t>
      </w:r>
      <w:r w:rsidR="001E0219" w:rsidRPr="001E0219">
        <w:t xml:space="preserve"> </w:t>
      </w:r>
      <w:r w:rsidR="001E0219" w:rsidRPr="001E0219">
        <w:rPr>
          <w:rFonts w:cs="Times New Roman"/>
        </w:rPr>
        <w:t>Mind</w:t>
      </w:r>
      <w:r w:rsidR="001E0219">
        <w:rPr>
          <w:rFonts w:cs="Times New Roman"/>
        </w:rPr>
        <w:t>egyik eset</w:t>
      </w:r>
      <w:r w:rsidR="001E0219" w:rsidRPr="001E0219">
        <w:rPr>
          <w:rFonts w:cs="Times New Roman"/>
        </w:rPr>
        <w:t xml:space="preserve">ben a tömb sorainak számát a cvHoughLines2 () frissíti, hogy megfelelően tükrözze a </w:t>
      </w:r>
      <w:r w:rsidR="001E0219">
        <w:rPr>
          <w:rFonts w:cs="Times New Roman"/>
        </w:rPr>
        <w:t>megtalált vonalak</w:t>
      </w:r>
      <w:r w:rsidR="001E0219" w:rsidRPr="001E0219">
        <w:rPr>
          <w:rFonts w:cs="Times New Roman"/>
        </w:rPr>
        <w:t xml:space="preserve"> számát.</w:t>
      </w:r>
      <w:r w:rsidR="00625731">
        <w:rPr>
          <w:rFonts w:cs="Times New Roman"/>
        </w:rPr>
        <w:t xml:space="preserve"> </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_Ref70603994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7</w:t>
      </w:r>
      <w:r w:rsidR="00625731">
        <w:rPr>
          <w:rFonts w:cs="Times New Roman"/>
        </w:rPr>
        <w:t>]</w:t>
      </w:r>
      <w:r w:rsidR="00625731">
        <w:rPr>
          <w:rFonts w:cs="Times New Roman"/>
        </w:rPr>
        <w:fldChar w:fldCharType="end"/>
      </w:r>
    </w:p>
    <w:p w:rsidR="00C364CD" w:rsidRDefault="00C364CD" w:rsidP="00C364CD">
      <w:pPr>
        <w:pStyle w:val="Szvegtrzs"/>
        <w:spacing w:line="360" w:lineRule="auto"/>
        <w:jc w:val="both"/>
        <w:rPr>
          <w:rFonts w:cs="Times New Roman"/>
        </w:rPr>
      </w:pPr>
      <w:r w:rsidRPr="00C364CD">
        <w:rPr>
          <w:rFonts w:cs="Times New Roman"/>
        </w:rPr>
        <w:t xml:space="preserve">Ha a </w:t>
      </w:r>
      <w:proofErr w:type="spellStart"/>
      <w:r w:rsidRPr="00C364CD">
        <w:rPr>
          <w:rFonts w:cs="Times New Roman"/>
        </w:rPr>
        <w:t>line_storage</w:t>
      </w:r>
      <w:proofErr w:type="spellEnd"/>
      <w:r w:rsidRPr="00C364CD">
        <w:rPr>
          <w:rFonts w:cs="Times New Roman"/>
        </w:rPr>
        <w:t xml:space="preserve"> érték egy memória tároló mutatója volt, akkor a visszatérési érték egy </w:t>
      </w:r>
      <w:proofErr w:type="spellStart"/>
      <w:r w:rsidRPr="00C364CD">
        <w:rPr>
          <w:rFonts w:cs="Times New Roman"/>
        </w:rPr>
        <w:lastRenderedPageBreak/>
        <w:t>CvSeq</w:t>
      </w:r>
      <w:proofErr w:type="spellEnd"/>
      <w:r w:rsidRPr="00C364CD">
        <w:rPr>
          <w:rFonts w:cs="Times New Roman"/>
        </w:rPr>
        <w:t xml:space="preserve"> szekvencia struktúra mutatója lesz. Ebben az esetben az egyes </w:t>
      </w:r>
      <w:r>
        <w:rPr>
          <w:rFonts w:cs="Times New Roman"/>
        </w:rPr>
        <w:t>vonalakat vagy vonal</w:t>
      </w:r>
      <w:r w:rsidRPr="00C364CD">
        <w:rPr>
          <w:rFonts w:cs="Times New Roman"/>
        </w:rPr>
        <w:t xml:space="preserve">szegmenseket </w:t>
      </w:r>
      <w:r>
        <w:rPr>
          <w:rFonts w:cs="Times New Roman"/>
        </w:rPr>
        <w:t>az alábbi paranccsal kapjuk meg:</w:t>
      </w:r>
    </w:p>
    <w:p w:rsidR="00C364CD" w:rsidRPr="002B34C1" w:rsidRDefault="00725625" w:rsidP="00725625">
      <w:pPr>
        <w:pStyle w:val="Szvegtrzs"/>
        <w:tabs>
          <w:tab w:val="center" w:pos="4395"/>
        </w:tabs>
        <w:spacing w:line="360" w:lineRule="auto"/>
        <w:jc w:val="both"/>
        <w:rPr>
          <w:rFonts w:ascii="Consolas" w:hAnsi="Consolas" w:cs="Times New Roman"/>
        </w:rPr>
      </w:pPr>
      <w:r>
        <w:rPr>
          <w:rFonts w:cs="Times New Roman"/>
        </w:rPr>
        <w:tab/>
      </w:r>
      <w:proofErr w:type="spellStart"/>
      <w:r w:rsidR="00C364CD" w:rsidRPr="002B34C1">
        <w:rPr>
          <w:rFonts w:ascii="Consolas" w:hAnsi="Consolas" w:cs="Times New Roman"/>
        </w:rPr>
        <w:t>float</w:t>
      </w:r>
      <w:proofErr w:type="spellEnd"/>
      <w:r w:rsidR="002B34C1">
        <w:rPr>
          <w:rFonts w:ascii="Consolas" w:hAnsi="Consolas" w:cs="Times New Roman"/>
        </w:rPr>
        <w:t>* line = (</w:t>
      </w:r>
      <w:proofErr w:type="spellStart"/>
      <w:r w:rsidR="002B34C1">
        <w:rPr>
          <w:rFonts w:ascii="Consolas" w:hAnsi="Consolas" w:cs="Times New Roman"/>
        </w:rPr>
        <w:t>float</w:t>
      </w:r>
      <w:proofErr w:type="spellEnd"/>
      <w:r w:rsidR="002B34C1">
        <w:rPr>
          <w:rFonts w:ascii="Consolas" w:hAnsi="Consolas" w:cs="Times New Roman"/>
        </w:rPr>
        <w:t xml:space="preserve">*) </w:t>
      </w:r>
      <w:proofErr w:type="spellStart"/>
      <w:proofErr w:type="gramStart"/>
      <w:r w:rsidR="002B34C1">
        <w:rPr>
          <w:rFonts w:ascii="Consolas" w:hAnsi="Consolas" w:cs="Times New Roman"/>
        </w:rPr>
        <w:t>cvGetSeqElem</w:t>
      </w:r>
      <w:proofErr w:type="spellEnd"/>
      <w:r w:rsidR="002B34C1">
        <w:rPr>
          <w:rFonts w:ascii="Consolas" w:hAnsi="Consolas" w:cs="Times New Roman"/>
        </w:rPr>
        <w:t>(</w:t>
      </w:r>
      <w:proofErr w:type="spellStart"/>
      <w:proofErr w:type="gramEnd"/>
      <w:r w:rsidR="002B34C1">
        <w:rPr>
          <w:rFonts w:ascii="Consolas" w:hAnsi="Consolas" w:cs="Times New Roman"/>
        </w:rPr>
        <w:t>lines</w:t>
      </w:r>
      <w:proofErr w:type="spellEnd"/>
      <w:r w:rsidR="002B34C1">
        <w:rPr>
          <w:rFonts w:ascii="Consolas" w:hAnsi="Consolas" w:cs="Times New Roman"/>
        </w:rPr>
        <w:t xml:space="preserve"> , i</w:t>
      </w:r>
      <w:r w:rsidR="00C364CD" w:rsidRPr="002B34C1">
        <w:rPr>
          <w:rFonts w:ascii="Consolas" w:hAnsi="Consolas" w:cs="Times New Roman"/>
        </w:rPr>
        <w:t>);</w:t>
      </w:r>
    </w:p>
    <w:p w:rsidR="002B34C1" w:rsidRDefault="002B34C1" w:rsidP="00725625">
      <w:pPr>
        <w:pStyle w:val="Szvegtrzs"/>
        <w:tabs>
          <w:tab w:val="center" w:pos="4395"/>
        </w:tabs>
        <w:spacing w:line="360" w:lineRule="auto"/>
        <w:jc w:val="both"/>
        <w:rPr>
          <w:rFonts w:cs="Times New Roman"/>
        </w:rPr>
      </w:pPr>
      <w:r>
        <w:rPr>
          <w:rFonts w:cs="Times New Roman"/>
        </w:rPr>
        <w:t>a</w:t>
      </w:r>
      <w:r w:rsidRPr="002B34C1">
        <w:rPr>
          <w:rFonts w:cs="Times New Roman"/>
        </w:rPr>
        <w:t xml:space="preserve">hol </w:t>
      </w:r>
      <w:r>
        <w:rPr>
          <w:rFonts w:cs="Times New Roman"/>
        </w:rPr>
        <w:t xml:space="preserve">a </w:t>
      </w:r>
      <w:proofErr w:type="spellStart"/>
      <w:r>
        <w:rPr>
          <w:rFonts w:cs="Times New Roman"/>
        </w:rPr>
        <w:t>lines</w:t>
      </w:r>
      <w:proofErr w:type="spellEnd"/>
      <w:r>
        <w:rPr>
          <w:rFonts w:cs="Times New Roman"/>
        </w:rPr>
        <w:t xml:space="preserve"> a cvHoughLines2</w:t>
      </w:r>
      <w:r w:rsidRPr="002B34C1">
        <w:rPr>
          <w:rFonts w:cs="Times New Roman"/>
        </w:rPr>
        <w:t>() vi</w:t>
      </w:r>
      <w:r>
        <w:rPr>
          <w:rFonts w:cs="Times New Roman"/>
        </w:rPr>
        <w:t>sszatérési értéke, az i pedig a keresett</w:t>
      </w:r>
      <w:r w:rsidRPr="002B34C1">
        <w:rPr>
          <w:rFonts w:cs="Times New Roman"/>
        </w:rPr>
        <w:t xml:space="preserve"> vonal indexe.</w:t>
      </w:r>
      <w:r w:rsidR="00573A03">
        <w:rPr>
          <w:rFonts w:cs="Times New Roman"/>
        </w:rPr>
        <w:t xml:space="preserve"> </w:t>
      </w:r>
      <w:r w:rsidR="00573A03" w:rsidRPr="00573A03">
        <w:rPr>
          <w:rFonts w:cs="Times New Roman"/>
        </w:rPr>
        <w:t xml:space="preserve">Ebben az esetben a vonal </w:t>
      </w:r>
      <w:r w:rsidR="00573A03">
        <w:rPr>
          <w:rFonts w:cs="Times New Roman"/>
        </w:rPr>
        <w:t xml:space="preserve">egy </w:t>
      </w:r>
      <w:r w:rsidR="00573A03" w:rsidRPr="00573A03">
        <w:rPr>
          <w:rFonts w:cs="Times New Roman"/>
        </w:rPr>
        <w:t xml:space="preserve">mutató lesz az adott vonal adataihoz, a </w:t>
      </w:r>
      <w:proofErr w:type="gramStart"/>
      <w:r w:rsidR="00573A03">
        <w:rPr>
          <w:rFonts w:cs="Times New Roman"/>
        </w:rPr>
        <w:t>line[</w:t>
      </w:r>
      <w:proofErr w:type="gramEnd"/>
      <w:r w:rsidR="00573A03">
        <w:rPr>
          <w:rFonts w:cs="Times New Roman"/>
        </w:rPr>
        <w:t xml:space="preserve">0] és a line[1] </w:t>
      </w:r>
      <w:r w:rsidR="00573A03" w:rsidRPr="00573A03">
        <w:rPr>
          <w:rFonts w:cs="Times New Roman"/>
        </w:rPr>
        <w:t xml:space="preserve">pedig a lebegőpontos p és 0 értékek </w:t>
      </w:r>
      <w:r w:rsidR="00573A03">
        <w:rPr>
          <w:rFonts w:cs="Times New Roman"/>
        </w:rPr>
        <w:t xml:space="preserve">lesznek, vagy a </w:t>
      </w:r>
      <w:proofErr w:type="spellStart"/>
      <w:r w:rsidR="00573A03">
        <w:rPr>
          <w:rFonts w:cs="Times New Roman"/>
        </w:rPr>
        <w:t>Cv</w:t>
      </w:r>
      <w:r w:rsidR="00573A03" w:rsidRPr="00573A03">
        <w:rPr>
          <w:rFonts w:cs="Times New Roman"/>
        </w:rPr>
        <w:t>Point</w:t>
      </w:r>
      <w:proofErr w:type="spellEnd"/>
      <w:r w:rsidR="00573A03" w:rsidRPr="00573A03">
        <w:rPr>
          <w:rFonts w:cs="Times New Roman"/>
        </w:rPr>
        <w:t xml:space="preserve"> struktúrák</w:t>
      </w:r>
      <w:r w:rsidR="00573A03">
        <w:rPr>
          <w:rFonts w:cs="Times New Roman"/>
        </w:rPr>
        <w:t xml:space="preserve"> lesznek</w:t>
      </w:r>
      <w:r w:rsidR="00573A03" w:rsidRPr="00573A03">
        <w:rPr>
          <w:rFonts w:cs="Times New Roman"/>
        </w:rPr>
        <w:t xml:space="preserve"> a szegmensek végpontjaihoz.</w:t>
      </w:r>
      <w:r w:rsidR="00625731">
        <w:rPr>
          <w:rFonts w:cs="Times New Roman"/>
        </w:rPr>
        <w:t xml:space="preserve"> </w:t>
      </w:r>
      <w:r w:rsidR="00625731">
        <w:rPr>
          <w:rFonts w:cs="Times New Roman"/>
        </w:rPr>
        <w:fldChar w:fldCharType="begin"/>
      </w:r>
      <w:r w:rsidR="00625731">
        <w:rPr>
          <w:rFonts w:cs="Times New Roman"/>
        </w:rPr>
        <w:instrText xml:space="preserve"> REF _Ref70603897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5</w:t>
      </w:r>
      <w:r w:rsidR="00625731">
        <w:rPr>
          <w:rFonts w:cs="Times New Roman"/>
        </w:rPr>
        <w:t>]</w:t>
      </w:r>
      <w:r w:rsidR="00625731">
        <w:rPr>
          <w:rFonts w:cs="Times New Roman"/>
        </w:rPr>
        <w:fldChar w:fldCharType="end"/>
      </w:r>
      <w:r w:rsidR="00625731">
        <w:rPr>
          <w:rFonts w:cs="Times New Roman"/>
        </w:rPr>
        <w:fldChar w:fldCharType="begin"/>
      </w:r>
      <w:r w:rsidR="00625731">
        <w:rPr>
          <w:rFonts w:cs="Times New Roman"/>
        </w:rPr>
        <w:instrText xml:space="preserve"> REF _Ref70603994 \r \h </w:instrText>
      </w:r>
      <w:r w:rsidR="00625731">
        <w:rPr>
          <w:rFonts w:cs="Times New Roman"/>
        </w:rPr>
      </w:r>
      <w:r w:rsidR="00625731">
        <w:rPr>
          <w:rFonts w:cs="Times New Roman"/>
        </w:rPr>
        <w:fldChar w:fldCharType="separate"/>
      </w:r>
      <w:r w:rsidR="00625731">
        <w:rPr>
          <w:rFonts w:cs="Times New Roman"/>
        </w:rPr>
        <w:t>[</w:t>
      </w:r>
      <w:r w:rsidR="00341410">
        <w:rPr>
          <w:rFonts w:cs="Times New Roman"/>
        </w:rPr>
        <w:t>7</w:t>
      </w:r>
      <w:r w:rsidR="00625731">
        <w:rPr>
          <w:rFonts w:cs="Times New Roman"/>
        </w:rPr>
        <w:t>]</w:t>
      </w:r>
      <w:r w:rsidR="00625731">
        <w:rPr>
          <w:rFonts w:cs="Times New Roman"/>
        </w:rPr>
        <w:fldChar w:fldCharType="end"/>
      </w:r>
    </w:p>
    <w:p w:rsidR="007B4C03" w:rsidRDefault="007B4C03" w:rsidP="00725625">
      <w:pPr>
        <w:pStyle w:val="Szvegtrzs"/>
        <w:tabs>
          <w:tab w:val="center" w:pos="4395"/>
        </w:tabs>
        <w:spacing w:line="360" w:lineRule="auto"/>
        <w:jc w:val="both"/>
        <w:rPr>
          <w:rFonts w:cs="Times New Roman"/>
        </w:rPr>
      </w:pPr>
    </w:p>
    <w:p w:rsidR="007077D4" w:rsidRDefault="007077D4" w:rsidP="007077D4">
      <w:pPr>
        <w:pStyle w:val="Cmsor3"/>
        <w:numPr>
          <w:ilvl w:val="2"/>
          <w:numId w:val="4"/>
        </w:numPr>
        <w:ind w:left="0" w:firstLine="0"/>
        <w:rPr>
          <w:rFonts w:ascii="Times New Roman" w:hAnsi="Times New Roman" w:cs="Times New Roman"/>
          <w:color w:val="000000" w:themeColor="text1"/>
        </w:rPr>
      </w:pPr>
      <w:bookmarkStart w:id="24" w:name="_Toc99269827"/>
      <w:r w:rsidRPr="007077D4">
        <w:rPr>
          <w:rFonts w:ascii="Times New Roman" w:hAnsi="Times New Roman" w:cs="Times New Roman"/>
          <w:color w:val="000000" w:themeColor="text1"/>
        </w:rPr>
        <w:t>Morfológiai műveletek</w:t>
      </w:r>
      <w:bookmarkEnd w:id="24"/>
    </w:p>
    <w:p w:rsidR="007077D4" w:rsidRDefault="007077D4" w:rsidP="007077D4">
      <w:pPr>
        <w:spacing w:line="360" w:lineRule="auto"/>
        <w:jc w:val="both"/>
      </w:pPr>
      <w:r>
        <w:t xml:space="preserve">A morfológia alaktant jelent, és egyaránt alkalmazzák a biológiában és a matematikában is. A matematikában halmazokon elvégezhető műveleteket jelent, ezt használja a képfeldolgozáshoz is. A morfológia célja, hogy a struktúrák és formák tanulmányozása révén valamilyen releváns adatot nyerjünk ki a képből. Ezek a műveletek gyorsan implementálhatók és széles körben alkalmazhatók. Az alapműveletek akkor a leghatékonyabbak, ha bináris képen alkalmazzák őket, ezért én is így tettem. </w:t>
      </w:r>
    </w:p>
    <w:p w:rsidR="007077D4" w:rsidRDefault="007077D4" w:rsidP="007077D4">
      <w:pPr>
        <w:spacing w:line="360" w:lineRule="auto"/>
        <w:jc w:val="both"/>
      </w:pPr>
      <w:r>
        <w:t xml:space="preserve">A feldolgozandó kép mellett azonban szükség van egy strukturáló elemre is, amely méretében jóval kisebb a vizsgált képnél, mivel ez fogja </w:t>
      </w:r>
      <w:proofErr w:type="spellStart"/>
      <w:r>
        <w:t>végigjárni</w:t>
      </w:r>
      <w:proofErr w:type="spellEnd"/>
      <w:r>
        <w:t xml:space="preserve"> a kép teljes területét. Ennek a strukturáló elemnek (más néven kernelnek) három különböző alakja lehet. A kernel formája lehet ellipszis, téglalap vagy kereszt.</w:t>
      </w:r>
      <w:r w:rsidR="006237A2">
        <w:t xml:space="preserve"> </w:t>
      </w:r>
      <w:r w:rsidR="006237A2">
        <w:fldChar w:fldCharType="begin"/>
      </w:r>
      <w:r w:rsidR="006237A2">
        <w:instrText xml:space="preserve"> REF _Ref99992010 \r \h </w:instrText>
      </w:r>
      <w:r w:rsidR="006237A2">
        <w:fldChar w:fldCharType="separate"/>
      </w:r>
      <w:r w:rsidR="006237A2">
        <w:t>[</w:t>
      </w:r>
      <w:r w:rsidR="00341410">
        <w:t>9</w:t>
      </w:r>
      <w:r w:rsidR="006237A2">
        <w:t>]</w:t>
      </w:r>
      <w:r w:rsidR="006237A2">
        <w:fldChar w:fldCharType="end"/>
      </w:r>
    </w:p>
    <w:p w:rsidR="007077D4" w:rsidRDefault="007077D4" w:rsidP="007077D4">
      <w:pPr>
        <w:spacing w:line="360" w:lineRule="auto"/>
        <w:jc w:val="both"/>
      </w:pPr>
      <w:r>
        <w:t xml:space="preserve">Az 1-esek jelölik azt a területet, ahol az adott művelet hatása alkalmazva lesz az adott pixelen, a 0-val jelölt területeket pedig </w:t>
      </w:r>
      <w:proofErr w:type="spellStart"/>
      <w:r>
        <w:t>érintetlenül</w:t>
      </w:r>
      <w:proofErr w:type="spellEnd"/>
      <w:r>
        <w:t xml:space="preserve"> hagyja.</w:t>
      </w:r>
    </w:p>
    <w:p w:rsidR="007077D4" w:rsidRDefault="007077D4" w:rsidP="007077D4">
      <w:pPr>
        <w:spacing w:line="360" w:lineRule="auto"/>
        <w:jc w:val="both"/>
      </w:pPr>
      <w:r>
        <w:t xml:space="preserve">A morfológiai szűrők vagy morfológiai műveletek arra </w:t>
      </w:r>
      <w:proofErr w:type="spellStart"/>
      <w:r>
        <w:t>használhatóak</w:t>
      </w:r>
      <w:proofErr w:type="spellEnd"/>
      <w:r>
        <w:t xml:space="preserve"> fel, hogy </w:t>
      </w:r>
      <w:r w:rsidR="00260E19">
        <w:t>a</w:t>
      </w:r>
      <w:r>
        <w:t xml:space="preserve"> kép egyes területeit felnagyítsuk vagy esetleg kicsinyítsük, illetve</w:t>
      </w:r>
      <w:r w:rsidR="00BC2E03">
        <w:t>,</w:t>
      </w:r>
      <w:r>
        <w:t xml:space="preserve"> hogy eltávolítsuk vagy kitöltsük egy terület körüli képpontokat. Az alábbiakban ismertetem ezeket az alapvető műveleteket</w:t>
      </w:r>
      <w:r w:rsidRPr="00FB7AB7">
        <w:t>, amelyek a bemeneti képen lévő objektumokat a kiválasztott strukturáló elemben kódolt jellemzők alapján dolgozzák fel.</w:t>
      </w:r>
    </w:p>
    <w:p w:rsidR="007077D4" w:rsidRDefault="007077D4" w:rsidP="007077D4">
      <w:pPr>
        <w:spacing w:line="360" w:lineRule="auto"/>
        <w:jc w:val="both"/>
      </w:pPr>
      <w:r>
        <w:t xml:space="preserve">A </w:t>
      </w:r>
      <w:r w:rsidR="00772BE7">
        <w:t>tágulás</w:t>
      </w:r>
      <w:r>
        <w:t xml:space="preserve"> </w:t>
      </w:r>
      <w:r w:rsidR="00772BE7">
        <w:t>(</w:t>
      </w:r>
      <w:proofErr w:type="spellStart"/>
      <w:r w:rsidR="00772BE7">
        <w:t>dilation</w:t>
      </w:r>
      <w:proofErr w:type="spellEnd"/>
      <w:r w:rsidR="00772BE7">
        <w:t xml:space="preserve">) </w:t>
      </w:r>
      <w:r>
        <w:t>egyike a két morfológiai alapműveletnek. Ez az operátor azt a hatást éri el, hogy a kép előterében lévő pixelek körüli határokat folyamatosan növeli. Ezzel az előtérben lévő pixelek mérete növekszik, a közöttük lévő lyukak pedig csökkennek.</w:t>
      </w:r>
      <w:r w:rsidRPr="00CF7F43">
        <w:t xml:space="preserve"> A </w:t>
      </w:r>
      <w:r w:rsidR="00772BE7">
        <w:t>tágulás</w:t>
      </w:r>
      <w:r w:rsidRPr="00CF7F43">
        <w:t xml:space="preserve"> </w:t>
      </w:r>
      <w:r>
        <w:t>művelet</w:t>
      </w:r>
      <w:r w:rsidRPr="00CF7F43">
        <w:t xml:space="preserve"> két adatot vesz be bemenetként. Az első a kép</w:t>
      </w:r>
      <w:r>
        <w:t>, amelyen a műveletet végre kívánjuk hajtani</w:t>
      </w:r>
      <w:r w:rsidRPr="00CF7F43">
        <w:t>. A második a</w:t>
      </w:r>
      <w:r>
        <w:t xml:space="preserve">zon koordinátapontok </w:t>
      </w:r>
      <w:r w:rsidRPr="00CF7F43">
        <w:t>halmaz</w:t>
      </w:r>
      <w:r>
        <w:t>a, amelyet strukturáló elemként</w:t>
      </w:r>
      <w:r w:rsidRPr="00CF7F43">
        <w:t xml:space="preserve"> ismerünk. Ez a strukturál</w:t>
      </w:r>
      <w:r>
        <w:t xml:space="preserve">ó elem határozza meg a </w:t>
      </w:r>
      <w:r w:rsidR="00772BE7">
        <w:t>tágulás</w:t>
      </w:r>
      <w:r w:rsidRPr="00CF7F43">
        <w:t xml:space="preserve"> pontos hatását a bemeneti képre.</w:t>
      </w:r>
      <w:r>
        <w:t xml:space="preserve"> A </w:t>
      </w:r>
      <w:r>
        <w:lastRenderedPageBreak/>
        <w:t xml:space="preserve">bemeneti kép </w:t>
      </w:r>
      <w:proofErr w:type="spellStart"/>
      <w:r>
        <w:t>pixeljeit</w:t>
      </w:r>
      <w:proofErr w:type="spellEnd"/>
      <w:r>
        <w:t xml:space="preserve"> a bal felső saroktól kezdve megvizsgáljuk a strukturáló elemmel. </w:t>
      </w:r>
      <w:r w:rsidRPr="00D065DB">
        <w:t>Minden háttérpixelnél (amit bemeneti pixelnek nevezünk) a strukturáló elemet a bemeneti kép tetejére helyezzük úgy, hogy a strukturáló elem origója egybeessen a bemeneti pixel pozíciójával. Ha a strukturáló elemben legalább egy pixel egybeesik az alatta lévő kép előtérbeli pixelével, akkor a bemeneti pixel az előtér értékére lesz állítva. Ha azonban a képen az összes megfelelő pixel háttérben van, a bemeneti pixel a háttér értékén marad.</w:t>
      </w:r>
      <w:r w:rsidR="00692CD8">
        <w:fldChar w:fldCharType="begin"/>
      </w:r>
      <w:r w:rsidR="00692CD8">
        <w:instrText xml:space="preserve"> REF _Ref99992010 \r \h </w:instrText>
      </w:r>
      <w:r w:rsidR="00692CD8">
        <w:fldChar w:fldCharType="separate"/>
      </w:r>
      <w:r w:rsidR="00692CD8">
        <w:t>[</w:t>
      </w:r>
      <w:r w:rsidR="00341410">
        <w:t>9</w:t>
      </w:r>
      <w:r w:rsidR="00692CD8">
        <w:t>]</w:t>
      </w:r>
      <w:r w:rsidR="00692CD8">
        <w:fldChar w:fldCharType="end"/>
      </w:r>
    </w:p>
    <w:p w:rsidR="007077D4" w:rsidRDefault="007077D4" w:rsidP="007077D4">
      <w:pPr>
        <w:spacing w:line="360" w:lineRule="auto"/>
        <w:jc w:val="both"/>
      </w:pPr>
    </w:p>
    <w:p w:rsidR="007077D4" w:rsidRDefault="007077D4" w:rsidP="007077D4">
      <w:pPr>
        <w:keepNext/>
        <w:spacing w:line="360" w:lineRule="auto"/>
        <w:jc w:val="both"/>
      </w:pPr>
      <w:r>
        <w:rPr>
          <w:noProof/>
          <w:lang w:eastAsia="hu-HU" w:bidi="ar-SA"/>
        </w:rPr>
        <w:drawing>
          <wp:inline distT="0" distB="0" distL="0" distR="0" wp14:anchorId="3C5E8717" wp14:editId="1171448A">
            <wp:extent cx="5579745" cy="2352675"/>
            <wp:effectExtent l="0" t="0" r="1905" b="952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rphologyFilter_Dilate.png"/>
                    <pic:cNvPicPr/>
                  </pic:nvPicPr>
                  <pic:blipFill>
                    <a:blip r:embed="rId11">
                      <a:extLst>
                        <a:ext uri="{28A0092B-C50C-407E-A947-70E740481C1C}">
                          <a14:useLocalDpi xmlns:a14="http://schemas.microsoft.com/office/drawing/2010/main" val="0"/>
                        </a:ext>
                      </a:extLst>
                    </a:blip>
                    <a:stretch>
                      <a:fillRect/>
                    </a:stretch>
                  </pic:blipFill>
                  <pic:spPr>
                    <a:xfrm>
                      <a:off x="0" y="0"/>
                      <a:ext cx="5579745" cy="2352675"/>
                    </a:xfrm>
                    <a:prstGeom prst="rect">
                      <a:avLst/>
                    </a:prstGeom>
                  </pic:spPr>
                </pic:pic>
              </a:graphicData>
            </a:graphic>
          </wp:inline>
        </w:drawing>
      </w:r>
    </w:p>
    <w:p w:rsidR="007077D4" w:rsidRDefault="007077D4" w:rsidP="007077D4">
      <w:pPr>
        <w:pStyle w:val="Kpalrs"/>
        <w:jc w:val="center"/>
        <w:rPr>
          <w:rFonts w:ascii="Times New Roman" w:hAnsi="Times New Roman" w:cs="Times New Roman"/>
          <w:sz w:val="20"/>
          <w:szCs w:val="20"/>
        </w:rPr>
      </w:pPr>
      <w:r w:rsidRPr="00B859DD">
        <w:rPr>
          <w:rFonts w:ascii="Times New Roman" w:hAnsi="Times New Roman" w:cs="Times New Roman"/>
          <w:sz w:val="20"/>
          <w:szCs w:val="20"/>
        </w:rPr>
        <w:fldChar w:fldCharType="begin"/>
      </w:r>
      <w:r w:rsidRPr="00B859DD">
        <w:rPr>
          <w:rFonts w:ascii="Times New Roman" w:hAnsi="Times New Roman" w:cs="Times New Roman"/>
          <w:sz w:val="20"/>
          <w:szCs w:val="20"/>
        </w:rPr>
        <w:instrText xml:space="preserve"> SEQ ábra \* ARABIC </w:instrText>
      </w:r>
      <w:r w:rsidRPr="00B859DD">
        <w:rPr>
          <w:rFonts w:ascii="Times New Roman" w:hAnsi="Times New Roman" w:cs="Times New Roman"/>
          <w:sz w:val="20"/>
          <w:szCs w:val="20"/>
        </w:rPr>
        <w:fldChar w:fldCharType="separate"/>
      </w:r>
      <w:r w:rsidR="00CA559B">
        <w:rPr>
          <w:rFonts w:ascii="Times New Roman" w:hAnsi="Times New Roman" w:cs="Times New Roman"/>
          <w:noProof/>
          <w:sz w:val="20"/>
          <w:szCs w:val="20"/>
        </w:rPr>
        <w:t>4</w:t>
      </w:r>
      <w:r w:rsidRPr="00B859DD">
        <w:rPr>
          <w:rFonts w:ascii="Times New Roman" w:hAnsi="Times New Roman" w:cs="Times New Roman"/>
          <w:sz w:val="20"/>
          <w:szCs w:val="20"/>
        </w:rPr>
        <w:fldChar w:fldCharType="end"/>
      </w:r>
      <w:r w:rsidRPr="00B859DD">
        <w:rPr>
          <w:rFonts w:ascii="Times New Roman" w:hAnsi="Times New Roman" w:cs="Times New Roman"/>
          <w:sz w:val="20"/>
          <w:szCs w:val="20"/>
        </w:rPr>
        <w:t xml:space="preserve">. ábra: </w:t>
      </w:r>
      <w:r>
        <w:rPr>
          <w:rFonts w:ascii="Times New Roman" w:hAnsi="Times New Roman" w:cs="Times New Roman"/>
          <w:sz w:val="20"/>
          <w:szCs w:val="20"/>
        </w:rPr>
        <w:t>P</w:t>
      </w:r>
      <w:r w:rsidRPr="00B859DD">
        <w:rPr>
          <w:rFonts w:ascii="Times New Roman" w:hAnsi="Times New Roman" w:cs="Times New Roman"/>
          <w:sz w:val="20"/>
          <w:szCs w:val="20"/>
        </w:rPr>
        <w:t xml:space="preserve">élda 3x3-as téglalap strukturáló elemmel végzett </w:t>
      </w:r>
      <w:r w:rsidR="00772BE7">
        <w:rPr>
          <w:rFonts w:ascii="Times New Roman" w:hAnsi="Times New Roman" w:cs="Times New Roman"/>
          <w:sz w:val="20"/>
          <w:szCs w:val="20"/>
        </w:rPr>
        <w:t>tágulás</w:t>
      </w:r>
      <w:r w:rsidRPr="00B859DD">
        <w:rPr>
          <w:rFonts w:ascii="Times New Roman" w:hAnsi="Times New Roman" w:cs="Times New Roman"/>
          <w:sz w:val="20"/>
          <w:szCs w:val="20"/>
        </w:rPr>
        <w:t>r</w:t>
      </w:r>
      <w:r w:rsidR="00772BE7">
        <w:rPr>
          <w:rFonts w:ascii="Times New Roman" w:hAnsi="Times New Roman" w:cs="Times New Roman"/>
          <w:sz w:val="20"/>
          <w:szCs w:val="20"/>
        </w:rPr>
        <w:t>a</w:t>
      </w:r>
    </w:p>
    <w:p w:rsidR="007077D4" w:rsidRPr="00B859DD" w:rsidRDefault="007077D4" w:rsidP="007077D4">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12" w:history="1">
        <w:r w:rsidRPr="00B772A4">
          <w:rPr>
            <w:rStyle w:val="Hiperhivatkozs"/>
            <w:rFonts w:ascii="Times New Roman" w:hAnsi="Times New Roman" w:cs="Times New Roman"/>
            <w:sz w:val="20"/>
            <w:szCs w:val="20"/>
          </w:rPr>
          <w:t>http://www.theobjects.com/dragonfly/dfhelp/4-0/Content/05_Image%20Processing/Morphology%20Filters.htm</w:t>
        </w:r>
      </w:hyperlink>
      <w:r>
        <w:rPr>
          <w:rFonts w:ascii="Times New Roman" w:hAnsi="Times New Roman" w:cs="Times New Roman"/>
          <w:sz w:val="20"/>
          <w:szCs w:val="20"/>
        </w:rPr>
        <w:t xml:space="preserve"> (megtekintve: 2021.11.13.)</w:t>
      </w:r>
    </w:p>
    <w:p w:rsidR="007077D4" w:rsidRDefault="007077D4" w:rsidP="007077D4">
      <w:pPr>
        <w:spacing w:line="360" w:lineRule="auto"/>
        <w:jc w:val="both"/>
      </w:pPr>
    </w:p>
    <w:p w:rsidR="007077D4" w:rsidRDefault="007077D4" w:rsidP="007077D4">
      <w:pPr>
        <w:spacing w:line="360" w:lineRule="auto"/>
        <w:jc w:val="both"/>
      </w:pPr>
      <w:r>
        <w:t>Az er</w:t>
      </w:r>
      <w:r w:rsidR="00772BE7">
        <w:t>ózió</w:t>
      </w:r>
      <w:r>
        <w:t xml:space="preserve"> a két morfológiai alapművelet közül a másik.</w:t>
      </w:r>
      <w:r w:rsidRPr="005B2FDC">
        <w:t xml:space="preserve"> </w:t>
      </w:r>
      <w:r>
        <w:t xml:space="preserve">Ez az operátor azt a hatást éri el, hogy a kép előterében lévő pixelek körüli határokat folyamatosan csökkenti. </w:t>
      </w:r>
      <w:r w:rsidRPr="005B2FDC">
        <w:t>Így az előtérben lévő pixelterületek mérete csökken, a lyukak pedig nagyobbakká válnak.</w:t>
      </w:r>
      <w:r>
        <w:t xml:space="preserve"> A </w:t>
      </w:r>
      <w:r w:rsidR="00772BE7">
        <w:t>tágulás</w:t>
      </w:r>
      <w:r>
        <w:t>h</w:t>
      </w:r>
      <w:r w:rsidR="00772BE7">
        <w:t>o</w:t>
      </w:r>
      <w:r>
        <w:t>z hasonlóan az er</w:t>
      </w:r>
      <w:r w:rsidR="00772BE7">
        <w:t>ózió</w:t>
      </w:r>
      <w:r>
        <w:t xml:space="preserve"> is két adatot vár bemenetként. Az első a bemeneti kép, a második pedig a strukturáló elem. A művelet végrehajtása is megegyezik az előzőével, azaz a strukturáló elem segítségével a bemeneti kép minden egyes </w:t>
      </w:r>
      <w:proofErr w:type="spellStart"/>
      <w:r>
        <w:t>pixeljét</w:t>
      </w:r>
      <w:proofErr w:type="spellEnd"/>
      <w:r>
        <w:t xml:space="preserve"> megvizsgáljuk, és amennyiben </w:t>
      </w:r>
      <w:r w:rsidRPr="00962B5D">
        <w:t xml:space="preserve">a strukturáló elem minden pixeléhez az alatta lévő kép megfelelő </w:t>
      </w:r>
      <w:proofErr w:type="spellStart"/>
      <w:r w:rsidRPr="00962B5D">
        <w:t>pixelje</w:t>
      </w:r>
      <w:proofErr w:type="spellEnd"/>
      <w:r w:rsidRPr="00962B5D">
        <w:t xml:space="preserve"> előtérben lévő pixel, akkor a bemeneti pixel marad úgy, ahogy van. Ha azonban a képen a megfelelő pixelek </w:t>
      </w:r>
      <w:proofErr w:type="spellStart"/>
      <w:r w:rsidRPr="00962B5D">
        <w:t>bármelyike</w:t>
      </w:r>
      <w:proofErr w:type="spellEnd"/>
      <w:r w:rsidRPr="00962B5D">
        <w:t xml:space="preserve"> háttér, akkor a bemeneti pixel is háttérértékre lesz állítva.</w:t>
      </w:r>
      <w:r w:rsidR="00692CD8">
        <w:fldChar w:fldCharType="begin"/>
      </w:r>
      <w:r w:rsidR="00692CD8">
        <w:instrText xml:space="preserve"> REF _Ref99992010 \r \h </w:instrText>
      </w:r>
      <w:r w:rsidR="00692CD8">
        <w:fldChar w:fldCharType="separate"/>
      </w:r>
      <w:r w:rsidR="00692CD8">
        <w:t>[</w:t>
      </w:r>
      <w:r w:rsidR="00341410">
        <w:t>9</w:t>
      </w:r>
      <w:r w:rsidR="00692CD8">
        <w:t>]</w:t>
      </w:r>
      <w:r w:rsidR="00692CD8">
        <w:fldChar w:fldCharType="end"/>
      </w:r>
    </w:p>
    <w:p w:rsidR="007077D4" w:rsidRDefault="007077D4" w:rsidP="007077D4">
      <w:pPr>
        <w:spacing w:line="360" w:lineRule="auto"/>
        <w:jc w:val="both"/>
      </w:pPr>
    </w:p>
    <w:p w:rsidR="007077D4" w:rsidRDefault="007077D4" w:rsidP="007077D4">
      <w:pPr>
        <w:keepNext/>
        <w:spacing w:line="360" w:lineRule="auto"/>
        <w:jc w:val="both"/>
      </w:pPr>
      <w:r>
        <w:rPr>
          <w:noProof/>
          <w:lang w:eastAsia="hu-HU" w:bidi="ar-SA"/>
        </w:rPr>
        <w:lastRenderedPageBreak/>
        <w:drawing>
          <wp:inline distT="0" distB="0" distL="0" distR="0" wp14:anchorId="415F2B0A" wp14:editId="7B02EE5A">
            <wp:extent cx="5579745" cy="2352675"/>
            <wp:effectExtent l="0" t="0" r="1905" b="952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orphologyFilter_Erode.png"/>
                    <pic:cNvPicPr/>
                  </pic:nvPicPr>
                  <pic:blipFill>
                    <a:blip r:embed="rId13">
                      <a:extLst>
                        <a:ext uri="{28A0092B-C50C-407E-A947-70E740481C1C}">
                          <a14:useLocalDpi xmlns:a14="http://schemas.microsoft.com/office/drawing/2010/main" val="0"/>
                        </a:ext>
                      </a:extLst>
                    </a:blip>
                    <a:stretch>
                      <a:fillRect/>
                    </a:stretch>
                  </pic:blipFill>
                  <pic:spPr>
                    <a:xfrm>
                      <a:off x="0" y="0"/>
                      <a:ext cx="5579745" cy="2352675"/>
                    </a:xfrm>
                    <a:prstGeom prst="rect">
                      <a:avLst/>
                    </a:prstGeom>
                  </pic:spPr>
                </pic:pic>
              </a:graphicData>
            </a:graphic>
          </wp:inline>
        </w:drawing>
      </w:r>
    </w:p>
    <w:p w:rsidR="007077D4" w:rsidRDefault="007077D4" w:rsidP="007077D4">
      <w:pPr>
        <w:pStyle w:val="Kpalrs"/>
        <w:jc w:val="center"/>
        <w:rPr>
          <w:rFonts w:ascii="Times New Roman" w:hAnsi="Times New Roman" w:cs="Times New Roman"/>
          <w:sz w:val="20"/>
          <w:szCs w:val="20"/>
        </w:rPr>
      </w:pPr>
      <w:r w:rsidRPr="00906780">
        <w:rPr>
          <w:rFonts w:ascii="Times New Roman" w:hAnsi="Times New Roman" w:cs="Times New Roman"/>
          <w:sz w:val="20"/>
          <w:szCs w:val="20"/>
        </w:rPr>
        <w:fldChar w:fldCharType="begin"/>
      </w:r>
      <w:r w:rsidRPr="00906780">
        <w:rPr>
          <w:rFonts w:ascii="Times New Roman" w:hAnsi="Times New Roman" w:cs="Times New Roman"/>
          <w:sz w:val="20"/>
          <w:szCs w:val="20"/>
        </w:rPr>
        <w:instrText xml:space="preserve"> SEQ ábra \* ARABIC </w:instrText>
      </w:r>
      <w:r w:rsidRPr="00906780">
        <w:rPr>
          <w:rFonts w:ascii="Times New Roman" w:hAnsi="Times New Roman" w:cs="Times New Roman"/>
          <w:sz w:val="20"/>
          <w:szCs w:val="20"/>
        </w:rPr>
        <w:fldChar w:fldCharType="separate"/>
      </w:r>
      <w:r w:rsidR="00CA559B">
        <w:rPr>
          <w:rFonts w:ascii="Times New Roman" w:hAnsi="Times New Roman" w:cs="Times New Roman"/>
          <w:noProof/>
          <w:sz w:val="20"/>
          <w:szCs w:val="20"/>
        </w:rPr>
        <w:t>5</w:t>
      </w:r>
      <w:r w:rsidRPr="00906780">
        <w:rPr>
          <w:rFonts w:ascii="Times New Roman" w:hAnsi="Times New Roman" w:cs="Times New Roman"/>
          <w:sz w:val="20"/>
          <w:szCs w:val="20"/>
        </w:rPr>
        <w:fldChar w:fldCharType="end"/>
      </w:r>
      <w:r w:rsidRPr="00906780">
        <w:rPr>
          <w:rFonts w:ascii="Times New Roman" w:hAnsi="Times New Roman" w:cs="Times New Roman"/>
          <w:sz w:val="20"/>
          <w:szCs w:val="20"/>
        </w:rPr>
        <w:t xml:space="preserve">. ábra: Példa 3x3-s strukturáló elemmel végzett </w:t>
      </w:r>
      <w:r w:rsidR="00772BE7">
        <w:rPr>
          <w:rFonts w:ascii="Times New Roman" w:hAnsi="Times New Roman" w:cs="Times New Roman"/>
          <w:sz w:val="20"/>
          <w:szCs w:val="20"/>
        </w:rPr>
        <w:t>erózióra</w:t>
      </w:r>
    </w:p>
    <w:p w:rsidR="007077D4" w:rsidRPr="00906780" w:rsidRDefault="007077D4" w:rsidP="007077D4">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14" w:history="1">
        <w:r w:rsidRPr="00B772A4">
          <w:rPr>
            <w:rStyle w:val="Hiperhivatkozs"/>
            <w:rFonts w:ascii="Times New Roman" w:hAnsi="Times New Roman" w:cs="Times New Roman"/>
            <w:sz w:val="20"/>
            <w:szCs w:val="20"/>
          </w:rPr>
          <w:t>http://www.theobjects.com/dragonfly/dfhelp/4-0/Content/05_Image%20Processing/Morphology%20Filters.htm</w:t>
        </w:r>
        <w:r w:rsidRPr="00B935B0">
          <w:rPr>
            <w:rStyle w:val="Hiperhivatkozs"/>
            <w:rFonts w:ascii="Times New Roman" w:hAnsi="Times New Roman" w:cs="Times New Roman"/>
            <w:color w:val="000000" w:themeColor="text1"/>
            <w:sz w:val="20"/>
            <w:szCs w:val="20"/>
            <w:u w:val="none"/>
          </w:rPr>
          <w:t xml:space="preserve">  (megtekintve</w:t>
        </w:r>
      </w:hyperlink>
      <w:r>
        <w:rPr>
          <w:rFonts w:ascii="Times New Roman" w:hAnsi="Times New Roman" w:cs="Times New Roman"/>
          <w:sz w:val="20"/>
          <w:szCs w:val="20"/>
        </w:rPr>
        <w:t>: 2021.11.13)</w:t>
      </w:r>
    </w:p>
    <w:p w:rsidR="007077D4" w:rsidRDefault="007077D4" w:rsidP="007077D4">
      <w:pPr>
        <w:spacing w:line="360" w:lineRule="auto"/>
        <w:jc w:val="both"/>
      </w:pPr>
    </w:p>
    <w:p w:rsidR="007077D4" w:rsidRDefault="007077D4" w:rsidP="007077D4">
      <w:pPr>
        <w:spacing w:line="360" w:lineRule="auto"/>
        <w:jc w:val="both"/>
      </w:pPr>
      <w:r>
        <w:t xml:space="preserve">A </w:t>
      </w:r>
      <w:r w:rsidR="00772BE7">
        <w:t>nyitás</w:t>
      </w:r>
      <w:r>
        <w:t xml:space="preserve"> egy az er</w:t>
      </w:r>
      <w:r w:rsidR="00772BE7">
        <w:t>ózióból</w:t>
      </w:r>
      <w:r>
        <w:t xml:space="preserve"> származtatott operátor. Szintúgy bináris képeken alkalmazzák főként, de akár </w:t>
      </w:r>
      <w:proofErr w:type="spellStart"/>
      <w:r>
        <w:t>szürkeárnyalatos</w:t>
      </w:r>
      <w:proofErr w:type="spellEnd"/>
      <w:r>
        <w:t xml:space="preserve"> képen is működőképes. Az algoritmus hatása az er</w:t>
      </w:r>
      <w:r w:rsidR="00772BE7">
        <w:t>ózióhoz</w:t>
      </w:r>
      <w:r>
        <w:t xml:space="preserve"> hasonló, ugyanis ennek is az a feladata, hogy az egyes pixelterületek széleit eltűnteti. Azonban ez általánosságban kevésbé ’pusztító’, mint az er</w:t>
      </w:r>
      <w:r w:rsidR="00772BE7">
        <w:t>ózió</w:t>
      </w:r>
      <w:r>
        <w:t>.</w:t>
      </w:r>
      <w:r w:rsidRPr="00A42260">
        <w:t xml:space="preserve"> Más morfológiai </w:t>
      </w:r>
      <w:r>
        <w:t>műveletekhez</w:t>
      </w:r>
      <w:r w:rsidRPr="00A42260">
        <w:t xml:space="preserve"> hasonlóan a pontos működést </w:t>
      </w:r>
      <w:r>
        <w:t>itt is a</w:t>
      </w:r>
      <w:r w:rsidRPr="00A42260">
        <w:t xml:space="preserve"> strukturáló elem határozza meg. Az </w:t>
      </w:r>
      <w:r>
        <w:t>művelet</w:t>
      </w:r>
      <w:r w:rsidRPr="00A42260">
        <w:t xml:space="preserve"> </w:t>
      </w:r>
      <w:r>
        <w:t>célja</w:t>
      </w:r>
      <w:r w:rsidRPr="00A42260">
        <w:t xml:space="preserve"> az, hogy megőrizze azokat az előtér-régiókat, amelyek hasonló alakúak ehhez a strukturáló elemhez, vagy amelyek teljesen tartalmazhatják a strukturáló elemet, miközben kiiktatja az előtér pixeleinek összes többi régióját.</w:t>
      </w:r>
      <w:r w:rsidRPr="00D15FA9">
        <w:t xml:space="preserve"> </w:t>
      </w:r>
      <w:r>
        <w:t>Nagyon leegyszerűsítve a</w:t>
      </w:r>
      <w:r w:rsidR="00772BE7">
        <w:t xml:space="preserve"> nyitást</w:t>
      </w:r>
      <w:r>
        <w:t xml:space="preserve"> úgy definiálhatjuk, mint egy er</w:t>
      </w:r>
      <w:r w:rsidR="00B16168">
        <w:t>ózió</w:t>
      </w:r>
      <w:r w:rsidRPr="00D15FA9">
        <w:t xml:space="preserve">t, amelyet egy </w:t>
      </w:r>
      <w:r w:rsidR="00B16168">
        <w:t>tágulás</w:t>
      </w:r>
      <w:r w:rsidRPr="00D15FA9">
        <w:t xml:space="preserve"> követ, mindkét művelethez ugyanazt a strukturáló elemet használva.</w:t>
      </w:r>
      <w:r w:rsidRPr="00D20CA5">
        <w:t xml:space="preserve"> Míg az er</w:t>
      </w:r>
      <w:r w:rsidR="00B16168">
        <w:t>ózió</w:t>
      </w:r>
      <w:r w:rsidRPr="00D20CA5">
        <w:t xml:space="preserve"> elég hatékonyan felhasználható a nemkívánatos előtérbeli pixelek kis csomóina</w:t>
      </w:r>
      <w:r>
        <w:t>k kiküszöbölésére, pl. '</w:t>
      </w:r>
      <w:proofErr w:type="spellStart"/>
      <w:r>
        <w:t>sózaj</w:t>
      </w:r>
      <w:proofErr w:type="spellEnd"/>
      <w:r>
        <w:t>'</w:t>
      </w:r>
      <w:r w:rsidRPr="00D20CA5">
        <w:t>, nagy hátránya, hogy az előtérben lévő pixelek minden régióját válogatás nélkül érinti. A nyitás ezt úg</w:t>
      </w:r>
      <w:r>
        <w:t>y tudja megkerülni, hogy az er</w:t>
      </w:r>
      <w:r w:rsidR="00B16168">
        <w:t>ózió</w:t>
      </w:r>
      <w:r>
        <w:t>t</w:t>
      </w:r>
      <w:r w:rsidRPr="00D20CA5">
        <w:t xml:space="preserve"> és </w:t>
      </w:r>
      <w:r>
        <w:t xml:space="preserve">a </w:t>
      </w:r>
      <w:r w:rsidR="00B16168">
        <w:t>tágulás</w:t>
      </w:r>
      <w:r>
        <w:t>t</w:t>
      </w:r>
      <w:r w:rsidRPr="00D20CA5">
        <w:t xml:space="preserve"> is </w:t>
      </w:r>
      <w:proofErr w:type="spellStart"/>
      <w:r w:rsidRPr="00D20CA5">
        <w:t>végrehajt</w:t>
      </w:r>
      <w:r>
        <w:t>a</w:t>
      </w:r>
      <w:proofErr w:type="spellEnd"/>
      <w:r w:rsidRPr="00D20CA5">
        <w:t xml:space="preserve"> a képen. </w:t>
      </w:r>
      <w:r>
        <w:t xml:space="preserve">A bemeneti képen elindítja </w:t>
      </w:r>
      <w:r w:rsidRPr="00BF0A30">
        <w:t xml:space="preserve">a strukturáló elemet, és csúsztatja körbe az egyes előtér-területeken belül anélkül, hogy megváltoztatná a tájolását. Az összes képpont, amelyet a strukturáló elem lefedhet, és a strukturáló elem teljes egészében az előtérben van, megmarad. Azonban minden olyan előtér pixel, amelyet a strukturáló elem nem tud elérni anélkül, hogy egyes részei kimozdulnának az </w:t>
      </w:r>
      <w:r>
        <w:t>előtérből, erodálódnak. A</w:t>
      </w:r>
      <w:r w:rsidR="00B16168">
        <w:t xml:space="preserve"> nyitás</w:t>
      </w:r>
      <w:r w:rsidRPr="00BF0A30">
        <w:t xml:space="preserve"> elvégzése után az előtérrégiók új határai mind olyanok lesznek, hogy a strukturáló elem beleférjen, így az azonos </w:t>
      </w:r>
      <w:r>
        <w:t xml:space="preserve">strukturáló </w:t>
      </w:r>
      <w:r w:rsidRPr="00BF0A30">
        <w:t xml:space="preserve">elemmel rendelkező további </w:t>
      </w:r>
      <w:r w:rsidR="00B16168">
        <w:t>nyitásokna</w:t>
      </w:r>
      <w:r>
        <w:t>k</w:t>
      </w:r>
      <w:r w:rsidRPr="00BF0A30">
        <w:t xml:space="preserve"> nincs hatása.</w:t>
      </w:r>
      <w:r w:rsidR="00692CD8">
        <w:fldChar w:fldCharType="begin"/>
      </w:r>
      <w:r w:rsidR="00692CD8">
        <w:instrText xml:space="preserve"> REF _Ref99992010 \r \h </w:instrText>
      </w:r>
      <w:r w:rsidR="00692CD8">
        <w:fldChar w:fldCharType="separate"/>
      </w:r>
      <w:r w:rsidR="00692CD8">
        <w:t>[</w:t>
      </w:r>
      <w:r w:rsidR="00341410">
        <w:t>9</w:t>
      </w:r>
      <w:r w:rsidR="00692CD8">
        <w:t>]</w:t>
      </w:r>
      <w:r w:rsidR="00692CD8">
        <w:fldChar w:fldCharType="end"/>
      </w:r>
    </w:p>
    <w:p w:rsidR="007077D4" w:rsidRDefault="007077D4" w:rsidP="007077D4">
      <w:pPr>
        <w:spacing w:line="360" w:lineRule="auto"/>
        <w:jc w:val="both"/>
      </w:pPr>
    </w:p>
    <w:p w:rsidR="007077D4" w:rsidRDefault="007077D4" w:rsidP="007077D4">
      <w:pPr>
        <w:keepNext/>
        <w:spacing w:line="360" w:lineRule="auto"/>
        <w:jc w:val="both"/>
      </w:pPr>
      <w:r>
        <w:rPr>
          <w:noProof/>
          <w:lang w:eastAsia="hu-HU" w:bidi="ar-SA"/>
        </w:rPr>
        <w:lastRenderedPageBreak/>
        <w:drawing>
          <wp:inline distT="0" distB="0" distL="0" distR="0" wp14:anchorId="3A7EFD17" wp14:editId="34C021B7">
            <wp:extent cx="5579745" cy="2205990"/>
            <wp:effectExtent l="0" t="0" r="1905" b="3810"/>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rphologyFilter_Open.png"/>
                    <pic:cNvPicPr/>
                  </pic:nvPicPr>
                  <pic:blipFill>
                    <a:blip r:embed="rId15">
                      <a:extLst>
                        <a:ext uri="{28A0092B-C50C-407E-A947-70E740481C1C}">
                          <a14:useLocalDpi xmlns:a14="http://schemas.microsoft.com/office/drawing/2010/main" val="0"/>
                        </a:ext>
                      </a:extLst>
                    </a:blip>
                    <a:stretch>
                      <a:fillRect/>
                    </a:stretch>
                  </pic:blipFill>
                  <pic:spPr>
                    <a:xfrm>
                      <a:off x="0" y="0"/>
                      <a:ext cx="5579745" cy="2205990"/>
                    </a:xfrm>
                    <a:prstGeom prst="rect">
                      <a:avLst/>
                    </a:prstGeom>
                  </pic:spPr>
                </pic:pic>
              </a:graphicData>
            </a:graphic>
          </wp:inline>
        </w:drawing>
      </w:r>
    </w:p>
    <w:p w:rsidR="007077D4" w:rsidRDefault="007077D4" w:rsidP="007077D4">
      <w:pPr>
        <w:pStyle w:val="Kpalrs"/>
        <w:jc w:val="center"/>
        <w:rPr>
          <w:rFonts w:ascii="Times New Roman" w:hAnsi="Times New Roman" w:cs="Times New Roman"/>
          <w:sz w:val="20"/>
          <w:szCs w:val="20"/>
        </w:rPr>
      </w:pPr>
      <w:r w:rsidRPr="008C48AE">
        <w:rPr>
          <w:rFonts w:ascii="Times New Roman" w:hAnsi="Times New Roman" w:cs="Times New Roman"/>
          <w:sz w:val="20"/>
          <w:szCs w:val="20"/>
        </w:rPr>
        <w:fldChar w:fldCharType="begin"/>
      </w:r>
      <w:r w:rsidRPr="008C48AE">
        <w:rPr>
          <w:rFonts w:ascii="Times New Roman" w:hAnsi="Times New Roman" w:cs="Times New Roman"/>
          <w:sz w:val="20"/>
          <w:szCs w:val="20"/>
        </w:rPr>
        <w:instrText xml:space="preserve"> SEQ ábra \* ARABIC </w:instrText>
      </w:r>
      <w:r w:rsidRPr="008C48AE">
        <w:rPr>
          <w:rFonts w:ascii="Times New Roman" w:hAnsi="Times New Roman" w:cs="Times New Roman"/>
          <w:sz w:val="20"/>
          <w:szCs w:val="20"/>
        </w:rPr>
        <w:fldChar w:fldCharType="separate"/>
      </w:r>
      <w:r w:rsidR="00CA559B">
        <w:rPr>
          <w:rFonts w:ascii="Times New Roman" w:hAnsi="Times New Roman" w:cs="Times New Roman"/>
          <w:noProof/>
          <w:sz w:val="20"/>
          <w:szCs w:val="20"/>
        </w:rPr>
        <w:t>6</w:t>
      </w:r>
      <w:r w:rsidRPr="008C48AE">
        <w:rPr>
          <w:rFonts w:ascii="Times New Roman" w:hAnsi="Times New Roman" w:cs="Times New Roman"/>
          <w:sz w:val="20"/>
          <w:szCs w:val="20"/>
        </w:rPr>
        <w:fldChar w:fldCharType="end"/>
      </w:r>
      <w:r w:rsidRPr="008C48AE">
        <w:rPr>
          <w:rFonts w:ascii="Times New Roman" w:hAnsi="Times New Roman" w:cs="Times New Roman"/>
          <w:sz w:val="20"/>
          <w:szCs w:val="20"/>
        </w:rPr>
        <w:t xml:space="preserve">. ábra: Példa 3x3-as strukturáló elemmel végzett </w:t>
      </w:r>
      <w:r w:rsidR="002D331E">
        <w:rPr>
          <w:rFonts w:ascii="Times New Roman" w:hAnsi="Times New Roman" w:cs="Times New Roman"/>
          <w:sz w:val="20"/>
          <w:szCs w:val="20"/>
        </w:rPr>
        <w:t>nyitás</w:t>
      </w:r>
      <w:r w:rsidRPr="008C48AE">
        <w:rPr>
          <w:rFonts w:ascii="Times New Roman" w:hAnsi="Times New Roman" w:cs="Times New Roman"/>
          <w:sz w:val="20"/>
          <w:szCs w:val="20"/>
        </w:rPr>
        <w:t>r</w:t>
      </w:r>
      <w:r w:rsidR="002D331E">
        <w:rPr>
          <w:rFonts w:ascii="Times New Roman" w:hAnsi="Times New Roman" w:cs="Times New Roman"/>
          <w:sz w:val="20"/>
          <w:szCs w:val="20"/>
        </w:rPr>
        <w:t>a</w:t>
      </w:r>
    </w:p>
    <w:p w:rsidR="007077D4" w:rsidRPr="00906780" w:rsidRDefault="007077D4" w:rsidP="007077D4">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16" w:history="1">
        <w:r w:rsidRPr="00B772A4">
          <w:rPr>
            <w:rStyle w:val="Hiperhivatkozs"/>
            <w:rFonts w:ascii="Times New Roman" w:hAnsi="Times New Roman" w:cs="Times New Roman"/>
            <w:sz w:val="20"/>
            <w:szCs w:val="20"/>
          </w:rPr>
          <w:t>http://www.theobjects.com/dragonfly/dfhelp/4-0/Content/05_Image%20Processing/Morphology%20Filters.htm</w:t>
        </w:r>
        <w:r w:rsidRPr="00B935B0">
          <w:rPr>
            <w:rStyle w:val="Hiperhivatkozs"/>
            <w:rFonts w:ascii="Times New Roman" w:hAnsi="Times New Roman" w:cs="Times New Roman"/>
            <w:color w:val="000000" w:themeColor="text1"/>
            <w:sz w:val="20"/>
            <w:szCs w:val="20"/>
            <w:u w:val="none"/>
          </w:rPr>
          <w:t xml:space="preserve">  (megtekintve</w:t>
        </w:r>
      </w:hyperlink>
      <w:r>
        <w:rPr>
          <w:rFonts w:ascii="Times New Roman" w:hAnsi="Times New Roman" w:cs="Times New Roman"/>
          <w:sz w:val="20"/>
          <w:szCs w:val="20"/>
        </w:rPr>
        <w:t>: 2021.11.13)</w:t>
      </w:r>
    </w:p>
    <w:p w:rsidR="007077D4" w:rsidRDefault="007077D4" w:rsidP="007077D4">
      <w:pPr>
        <w:spacing w:line="360" w:lineRule="auto"/>
        <w:jc w:val="both"/>
      </w:pPr>
    </w:p>
    <w:p w:rsidR="007077D4" w:rsidRDefault="007077D4" w:rsidP="007077D4">
      <w:pPr>
        <w:spacing w:line="360" w:lineRule="auto"/>
        <w:jc w:val="both"/>
      </w:pPr>
      <w:r>
        <w:t xml:space="preserve">A </w:t>
      </w:r>
      <w:r w:rsidR="00BA6E75">
        <w:t>zárás</w:t>
      </w:r>
      <w:r>
        <w:t xml:space="preserve"> az</w:t>
      </w:r>
      <w:r w:rsidRPr="008C48AE">
        <w:t xml:space="preserve"> </w:t>
      </w:r>
      <w:r w:rsidR="00BA6E75">
        <w:t>nyitáshoz</w:t>
      </w:r>
      <w:r w:rsidRPr="008C48AE">
        <w:t xml:space="preserve"> hasonlóan az </w:t>
      </w:r>
      <w:r>
        <w:t>er</w:t>
      </w:r>
      <w:r w:rsidR="00BA6E75">
        <w:t>ózió</w:t>
      </w:r>
      <w:r w:rsidRPr="008C48AE">
        <w:t xml:space="preserve"> és a </w:t>
      </w:r>
      <w:r w:rsidR="00BA6E75">
        <w:t>tágulás</w:t>
      </w:r>
      <w:r w:rsidRPr="008C48AE">
        <w:t xml:space="preserve"> alapvető műveleteiből származtatható. Az említett operátorokhoz hasonlóan általában bináris képekre</w:t>
      </w:r>
      <w:r>
        <w:t xml:space="preserve"> alkalmazzák, bár vannak </w:t>
      </w:r>
      <w:proofErr w:type="spellStart"/>
      <w:r>
        <w:t>szürkeárnyalatos</w:t>
      </w:r>
      <w:proofErr w:type="spellEnd"/>
      <w:r w:rsidRPr="008C48AE">
        <w:t xml:space="preserve"> verziók is. A </w:t>
      </w:r>
      <w:r w:rsidR="00BA6E75">
        <w:t>zárás</w:t>
      </w:r>
      <w:r w:rsidRPr="008C48AE">
        <w:t xml:space="preserve"> bizonyos tekintetben hasonlít a </w:t>
      </w:r>
      <w:r w:rsidR="00BA6E75">
        <w:t>táguláshoz</w:t>
      </w:r>
      <w:r w:rsidRPr="008C48AE">
        <w:t xml:space="preserve">, mivel hajlamos megnagyobbítani a kép előtér </w:t>
      </w:r>
      <w:r>
        <w:t xml:space="preserve">régióinak határait </w:t>
      </w:r>
      <w:r w:rsidRPr="008C48AE">
        <w:t xml:space="preserve">és csökkenteni a </w:t>
      </w:r>
      <w:r>
        <w:t>lyukakat az ilyen területeken</w:t>
      </w:r>
      <w:r w:rsidRPr="008C48AE">
        <w:t xml:space="preserve">, de kevésbé roncsolja az eredeti határalakot. </w:t>
      </w:r>
      <w:r>
        <w:t>A többi művelethez</w:t>
      </w:r>
      <w:r w:rsidRPr="008C48AE">
        <w:t xml:space="preserve"> hasonlóan a pontos működést egy strukturáló elem határozza meg. Az operátor hatása az, hogy megőrizze azokat a háttérré</w:t>
      </w:r>
      <w:r>
        <w:t>giókat, amelyek hasonló alakúak, mint a strukturáló elem</w:t>
      </w:r>
      <w:r w:rsidRPr="008C48AE">
        <w:t>, vagy amelyek teljes mértékben tartalmaz</w:t>
      </w:r>
      <w:r>
        <w:t>zák</w:t>
      </w:r>
      <w:r w:rsidRPr="008C48AE">
        <w:t xml:space="preserve"> a strukturáló elemet, miközben kiiktatja a háttér pixelek összes többi régióját.</w:t>
      </w:r>
      <w:r w:rsidRPr="0092490D">
        <w:t xml:space="preserve"> A </w:t>
      </w:r>
      <w:r w:rsidR="00BA6E75">
        <w:t>zárás</w:t>
      </w:r>
      <w:r>
        <w:t xml:space="preserve"> tulajdonképpen egy </w:t>
      </w:r>
      <w:r w:rsidR="00BA6E75">
        <w:t>nyitás</w:t>
      </w:r>
      <w:r>
        <w:t>, csak fordított sorrendben</w:t>
      </w:r>
      <w:r w:rsidRPr="0092490D">
        <w:t xml:space="preserve">. Egyszerűen úgy definiálható, mint egy </w:t>
      </w:r>
      <w:r w:rsidR="00BA6E75">
        <w:t>tágulás</w:t>
      </w:r>
      <w:r w:rsidRPr="0092490D">
        <w:t>, amelyet er</w:t>
      </w:r>
      <w:r w:rsidR="00BA6E75">
        <w:t>ózió</w:t>
      </w:r>
      <w:r w:rsidRPr="0092490D">
        <w:t xml:space="preserve"> követ, mindkét művelethez ugyanazt a strukturáló elemet használva.</w:t>
      </w:r>
      <w:r>
        <w:t xml:space="preserve"> </w:t>
      </w:r>
      <w:r w:rsidRPr="00D9443E">
        <w:t>A</w:t>
      </w:r>
      <w:r>
        <w:t xml:space="preserve"> </w:t>
      </w:r>
      <w:r w:rsidR="00BA6E75">
        <w:t>tágulás</w:t>
      </w:r>
      <w:r w:rsidRPr="00D9443E">
        <w:t xml:space="preserve"> egyik felhasználási módja a képek </w:t>
      </w:r>
      <w:r>
        <w:t>háttérpixelein lévő</w:t>
      </w:r>
      <w:r w:rsidRPr="00D9443E">
        <w:t xml:space="preserve"> lyukainak kitöltése, pl. 'paprika zaj'. Ezzel azonban az egyik probléma az, hogy a </w:t>
      </w:r>
      <w:r w:rsidR="00BA6E75">
        <w:t>tágulás</w:t>
      </w:r>
      <w:r>
        <w:t xml:space="preserve"> a pixelek minden régióját válogatás nélkül megváltozta</w:t>
      </w:r>
      <w:r w:rsidRPr="00D9443E">
        <w:t xml:space="preserve">tja. Azzal, hogy a </w:t>
      </w:r>
      <w:r w:rsidR="00BA6E75">
        <w:t>tágulás</w:t>
      </w:r>
      <w:r w:rsidRPr="00D9443E">
        <w:t xml:space="preserve"> után a képen er</w:t>
      </w:r>
      <w:r w:rsidR="00BA6E75">
        <w:t>óziót</w:t>
      </w:r>
      <w:r w:rsidRPr="00D9443E">
        <w:t xml:space="preserve"> végzünk, ennek a hatásnak egy részét csökkentjük.</w:t>
      </w:r>
      <w:r w:rsidRPr="0025194B">
        <w:t xml:space="preserve"> </w:t>
      </w:r>
      <w:r>
        <w:t xml:space="preserve">A kép </w:t>
      </w:r>
      <w:proofErr w:type="spellStart"/>
      <w:r>
        <w:t>tetejétől</w:t>
      </w:r>
      <w:proofErr w:type="spellEnd"/>
      <w:r>
        <w:t xml:space="preserve"> elindul a strukturáló elem</w:t>
      </w:r>
      <w:r w:rsidRPr="0025194B">
        <w:t xml:space="preserve"> az egyes előtér-területeken</w:t>
      </w:r>
      <w:r>
        <w:t>,</w:t>
      </w:r>
      <w:r w:rsidRPr="0025194B">
        <w:t xml:space="preserve"> </w:t>
      </w:r>
      <w:r>
        <w:t xml:space="preserve">és </w:t>
      </w:r>
      <w:proofErr w:type="spellStart"/>
      <w:r>
        <w:t>végig</w:t>
      </w:r>
      <w:r w:rsidRPr="0025194B">
        <w:t>csúsztatja</w:t>
      </w:r>
      <w:proofErr w:type="spellEnd"/>
      <w:r w:rsidRPr="0025194B">
        <w:t xml:space="preserve"> anélkül, hogy megváltoztatná a tájolását. Bármely háttér-határpont esetében, ha a strukturáló elem hozzáérhet a ponthoz anélkül, hogy az elem bármely része egy előtér-területen belül lenne, akkor az a pont háttér marad. Ha ez nem lehetséges, akkor a pixel előtérbe kerül. A </w:t>
      </w:r>
      <w:r w:rsidR="00BA6E75">
        <w:t>zárás</w:t>
      </w:r>
      <w:r w:rsidRPr="0025194B">
        <w:t xml:space="preserve"> elvégzése után a háttérrégió olyan lesz, hogy a strukturáló elem a háttér bármely pontját lefedheti anélkül, hogy annak bármely része előtérpontot is takarna, így a további </w:t>
      </w:r>
      <w:r w:rsidR="00BA6E75">
        <w:t>zárásoknak</w:t>
      </w:r>
      <w:r w:rsidRPr="0025194B">
        <w:t xml:space="preserve"> nincs hatása.</w:t>
      </w:r>
      <w:r w:rsidR="00692CD8">
        <w:fldChar w:fldCharType="begin"/>
      </w:r>
      <w:r w:rsidR="00692CD8">
        <w:instrText xml:space="preserve"> REF _Ref99992010 \r \h </w:instrText>
      </w:r>
      <w:r w:rsidR="00692CD8">
        <w:fldChar w:fldCharType="separate"/>
      </w:r>
      <w:r w:rsidR="00692CD8">
        <w:t>[</w:t>
      </w:r>
      <w:r w:rsidR="00341410">
        <w:t>9</w:t>
      </w:r>
      <w:r w:rsidR="00692CD8">
        <w:t>]</w:t>
      </w:r>
      <w:r w:rsidR="00692CD8">
        <w:fldChar w:fldCharType="end"/>
      </w:r>
    </w:p>
    <w:p w:rsidR="007077D4" w:rsidRDefault="007077D4" w:rsidP="007077D4">
      <w:pPr>
        <w:spacing w:line="360" w:lineRule="auto"/>
        <w:jc w:val="both"/>
      </w:pPr>
    </w:p>
    <w:p w:rsidR="007077D4" w:rsidRDefault="007077D4" w:rsidP="007077D4">
      <w:pPr>
        <w:keepNext/>
        <w:spacing w:line="360" w:lineRule="auto"/>
        <w:jc w:val="both"/>
      </w:pPr>
      <w:r>
        <w:rPr>
          <w:noProof/>
          <w:lang w:eastAsia="hu-HU" w:bidi="ar-SA"/>
        </w:rPr>
        <w:drawing>
          <wp:inline distT="0" distB="0" distL="0" distR="0" wp14:anchorId="49DA3276" wp14:editId="52CEAF8F">
            <wp:extent cx="5579745" cy="2352675"/>
            <wp:effectExtent l="0" t="0" r="1905" b="9525"/>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orphologyFilter_Close.png"/>
                    <pic:cNvPicPr/>
                  </pic:nvPicPr>
                  <pic:blipFill>
                    <a:blip r:embed="rId17">
                      <a:extLst>
                        <a:ext uri="{28A0092B-C50C-407E-A947-70E740481C1C}">
                          <a14:useLocalDpi xmlns:a14="http://schemas.microsoft.com/office/drawing/2010/main" val="0"/>
                        </a:ext>
                      </a:extLst>
                    </a:blip>
                    <a:stretch>
                      <a:fillRect/>
                    </a:stretch>
                  </pic:blipFill>
                  <pic:spPr>
                    <a:xfrm>
                      <a:off x="0" y="0"/>
                      <a:ext cx="5579745" cy="2352675"/>
                    </a:xfrm>
                    <a:prstGeom prst="rect">
                      <a:avLst/>
                    </a:prstGeom>
                  </pic:spPr>
                </pic:pic>
              </a:graphicData>
            </a:graphic>
          </wp:inline>
        </w:drawing>
      </w:r>
    </w:p>
    <w:p w:rsidR="007077D4" w:rsidRDefault="007077D4" w:rsidP="007077D4">
      <w:pPr>
        <w:pStyle w:val="Kpalrs"/>
        <w:jc w:val="center"/>
        <w:rPr>
          <w:rFonts w:ascii="Times New Roman" w:hAnsi="Times New Roman" w:cs="Times New Roman"/>
          <w:sz w:val="20"/>
          <w:szCs w:val="20"/>
        </w:rPr>
      </w:pPr>
      <w:r w:rsidRPr="001F5C20">
        <w:rPr>
          <w:rFonts w:ascii="Times New Roman" w:hAnsi="Times New Roman" w:cs="Times New Roman"/>
          <w:sz w:val="20"/>
          <w:szCs w:val="20"/>
        </w:rPr>
        <w:fldChar w:fldCharType="begin"/>
      </w:r>
      <w:r w:rsidRPr="001F5C20">
        <w:rPr>
          <w:rFonts w:ascii="Times New Roman" w:hAnsi="Times New Roman" w:cs="Times New Roman"/>
          <w:sz w:val="20"/>
          <w:szCs w:val="20"/>
        </w:rPr>
        <w:instrText xml:space="preserve"> SEQ ábra \* ARABIC </w:instrText>
      </w:r>
      <w:r w:rsidRPr="001F5C20">
        <w:rPr>
          <w:rFonts w:ascii="Times New Roman" w:hAnsi="Times New Roman" w:cs="Times New Roman"/>
          <w:sz w:val="20"/>
          <w:szCs w:val="20"/>
        </w:rPr>
        <w:fldChar w:fldCharType="separate"/>
      </w:r>
      <w:r w:rsidR="00CA559B">
        <w:rPr>
          <w:rFonts w:ascii="Times New Roman" w:hAnsi="Times New Roman" w:cs="Times New Roman"/>
          <w:noProof/>
          <w:sz w:val="20"/>
          <w:szCs w:val="20"/>
        </w:rPr>
        <w:t>7</w:t>
      </w:r>
      <w:r w:rsidRPr="001F5C20">
        <w:rPr>
          <w:rFonts w:ascii="Times New Roman" w:hAnsi="Times New Roman" w:cs="Times New Roman"/>
          <w:sz w:val="20"/>
          <w:szCs w:val="20"/>
        </w:rPr>
        <w:fldChar w:fldCharType="end"/>
      </w:r>
      <w:r w:rsidRPr="001F5C20">
        <w:rPr>
          <w:rFonts w:ascii="Times New Roman" w:hAnsi="Times New Roman" w:cs="Times New Roman"/>
          <w:sz w:val="20"/>
          <w:szCs w:val="20"/>
        </w:rPr>
        <w:t xml:space="preserve">. ábra: Példa 3x3-as strukturáló elemmel végzett </w:t>
      </w:r>
      <w:r w:rsidR="00BA6E75">
        <w:rPr>
          <w:rFonts w:ascii="Times New Roman" w:hAnsi="Times New Roman" w:cs="Times New Roman"/>
          <w:sz w:val="20"/>
          <w:szCs w:val="20"/>
        </w:rPr>
        <w:t>zárás</w:t>
      </w:r>
      <w:r w:rsidRPr="001F5C20">
        <w:rPr>
          <w:rFonts w:ascii="Times New Roman" w:hAnsi="Times New Roman" w:cs="Times New Roman"/>
          <w:sz w:val="20"/>
          <w:szCs w:val="20"/>
        </w:rPr>
        <w:t>ra</w:t>
      </w:r>
    </w:p>
    <w:p w:rsidR="007077D4" w:rsidRPr="00906780" w:rsidRDefault="007077D4" w:rsidP="007077D4">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18" w:history="1">
        <w:r w:rsidRPr="00B772A4">
          <w:rPr>
            <w:rStyle w:val="Hiperhivatkozs"/>
            <w:rFonts w:ascii="Times New Roman" w:hAnsi="Times New Roman" w:cs="Times New Roman"/>
            <w:sz w:val="20"/>
            <w:szCs w:val="20"/>
          </w:rPr>
          <w:t>http://www.theobjects.com/dragonfly/dfhelp/4-0/Content/05_Image%20Processing/Morphology%20Filters.htm</w:t>
        </w:r>
        <w:r w:rsidRPr="00B935B0">
          <w:rPr>
            <w:rStyle w:val="Hiperhivatkozs"/>
            <w:rFonts w:ascii="Times New Roman" w:hAnsi="Times New Roman" w:cs="Times New Roman"/>
            <w:color w:val="000000" w:themeColor="text1"/>
            <w:sz w:val="20"/>
            <w:szCs w:val="20"/>
            <w:u w:val="none"/>
          </w:rPr>
          <w:t xml:space="preserve">  (megtekintve</w:t>
        </w:r>
      </w:hyperlink>
      <w:r>
        <w:rPr>
          <w:rFonts w:ascii="Times New Roman" w:hAnsi="Times New Roman" w:cs="Times New Roman"/>
          <w:sz w:val="20"/>
          <w:szCs w:val="20"/>
        </w:rPr>
        <w:t>: 2021.11.13)</w:t>
      </w:r>
    </w:p>
    <w:p w:rsidR="007077D4" w:rsidRDefault="007077D4" w:rsidP="007077D4">
      <w:pPr>
        <w:spacing w:line="360" w:lineRule="auto"/>
        <w:jc w:val="both"/>
      </w:pPr>
    </w:p>
    <w:p w:rsidR="007077D4" w:rsidRDefault="00B30F9C" w:rsidP="00191725">
      <w:pPr>
        <w:spacing w:line="360" w:lineRule="auto"/>
        <w:jc w:val="both"/>
      </w:pPr>
      <w:r>
        <w:t>A matematikai morfológiában és a digitális képfeldolgozásban a cilindertranszformáció egy olyan művelet, amely kis elemeket és részleteket von ki adott képekből. Kétféle cilindertranszformáció létezik – a fehér cilindertranszformáció és a fekete cilindertranszformáció. A fehér cilinder transzformáció a bemeneti kép és annak valamilyen strukturáló elem általi nyitása közötti különbségként, míg a fekete cilinder transzformáció a zár</w:t>
      </w:r>
      <w:r w:rsidR="0054714E">
        <w:t>ás</w:t>
      </w:r>
      <w:r>
        <w:t xml:space="preserve"> és a bemeneti kép különbségeként definiálható. A </w:t>
      </w:r>
      <w:r w:rsidR="003748DA">
        <w:t>cilinder</w:t>
      </w:r>
      <w:r>
        <w:t xml:space="preserve"> átalakítások különféle képfeldolgozási feladatokhoz használhatók, mint például a jellemzők kivonása, a háttér kiegyenlítése, a képjavítás és egyebek.</w:t>
      </w:r>
      <w:r w:rsidR="003748DA">
        <w:t xml:space="preserve"> </w:t>
      </w:r>
      <w:r>
        <w:t>Figyelembe kell venni, hogy a transzformációkkal kinyert elemek mérete vagy szélessége a strukturáló elem kiválasztásával szabályozható. Minél nagyobb a kernel, annál nagyobb</w:t>
      </w:r>
      <w:r w:rsidR="003748DA">
        <w:t>ak</w:t>
      </w:r>
      <w:r>
        <w:t xml:space="preserve"> a kivont elemek.</w:t>
      </w:r>
      <w:r w:rsidR="00692CD8">
        <w:fldChar w:fldCharType="begin"/>
      </w:r>
      <w:r w:rsidR="00692CD8">
        <w:instrText xml:space="preserve"> REF _Ref99992010 \r \h </w:instrText>
      </w:r>
      <w:r w:rsidR="00692CD8">
        <w:fldChar w:fldCharType="separate"/>
      </w:r>
      <w:r w:rsidR="00692CD8">
        <w:t>[</w:t>
      </w:r>
      <w:r w:rsidR="00341410">
        <w:t>9</w:t>
      </w:r>
      <w:r w:rsidR="00692CD8">
        <w:t>]</w:t>
      </w:r>
      <w:r w:rsidR="00692CD8">
        <w:fldChar w:fldCharType="end"/>
      </w:r>
    </w:p>
    <w:p w:rsidR="00CA61D9" w:rsidRDefault="00CA61D9" w:rsidP="00B30F9C">
      <w:pPr>
        <w:pStyle w:val="Szvegtrzs"/>
      </w:pPr>
    </w:p>
    <w:p w:rsidR="00CA61D9" w:rsidRDefault="00CA61D9" w:rsidP="00CA61D9">
      <w:pPr>
        <w:pStyle w:val="Szvegtrzs"/>
        <w:keepNext/>
        <w:jc w:val="center"/>
      </w:pPr>
      <w:r>
        <w:rPr>
          <w:noProof/>
        </w:rPr>
        <w:lastRenderedPageBreak/>
        <w:drawing>
          <wp:inline distT="0" distB="0" distL="0" distR="0">
            <wp:extent cx="5579745" cy="2369820"/>
            <wp:effectExtent l="0" t="0" r="1905"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ack-top-hat_white-top-hat.png"/>
                    <pic:cNvPicPr/>
                  </pic:nvPicPr>
                  <pic:blipFill>
                    <a:blip r:embed="rId19">
                      <a:extLst>
                        <a:ext uri="{28A0092B-C50C-407E-A947-70E740481C1C}">
                          <a14:useLocalDpi xmlns:a14="http://schemas.microsoft.com/office/drawing/2010/main" val="0"/>
                        </a:ext>
                      </a:extLst>
                    </a:blip>
                    <a:stretch>
                      <a:fillRect/>
                    </a:stretch>
                  </pic:blipFill>
                  <pic:spPr>
                    <a:xfrm>
                      <a:off x="0" y="0"/>
                      <a:ext cx="5579745" cy="2369820"/>
                    </a:xfrm>
                    <a:prstGeom prst="rect">
                      <a:avLst/>
                    </a:prstGeom>
                  </pic:spPr>
                </pic:pic>
              </a:graphicData>
            </a:graphic>
          </wp:inline>
        </w:drawing>
      </w:r>
    </w:p>
    <w:p w:rsidR="00CA61D9" w:rsidRDefault="00CA61D9" w:rsidP="00CA61D9">
      <w:pPr>
        <w:pStyle w:val="Kpalrs"/>
        <w:jc w:val="center"/>
        <w:rPr>
          <w:rFonts w:ascii="Times New Roman" w:hAnsi="Times New Roman" w:cs="Times New Roman"/>
          <w:sz w:val="20"/>
          <w:szCs w:val="20"/>
        </w:rPr>
      </w:pPr>
      <w:r w:rsidRPr="00CA61D9">
        <w:rPr>
          <w:rFonts w:ascii="Times New Roman" w:hAnsi="Times New Roman" w:cs="Times New Roman"/>
          <w:sz w:val="20"/>
          <w:szCs w:val="20"/>
        </w:rPr>
        <w:fldChar w:fldCharType="begin"/>
      </w:r>
      <w:r w:rsidRPr="00CA61D9">
        <w:rPr>
          <w:rFonts w:ascii="Times New Roman" w:hAnsi="Times New Roman" w:cs="Times New Roman"/>
          <w:sz w:val="20"/>
          <w:szCs w:val="20"/>
        </w:rPr>
        <w:instrText xml:space="preserve"> SEQ ábra \* ARABIC </w:instrText>
      </w:r>
      <w:r w:rsidRPr="00CA61D9">
        <w:rPr>
          <w:rFonts w:ascii="Times New Roman" w:hAnsi="Times New Roman" w:cs="Times New Roman"/>
          <w:sz w:val="20"/>
          <w:szCs w:val="20"/>
        </w:rPr>
        <w:fldChar w:fldCharType="separate"/>
      </w:r>
      <w:r w:rsidR="00CA559B">
        <w:rPr>
          <w:rFonts w:ascii="Times New Roman" w:hAnsi="Times New Roman" w:cs="Times New Roman"/>
          <w:noProof/>
          <w:sz w:val="20"/>
          <w:szCs w:val="20"/>
        </w:rPr>
        <w:t>8</w:t>
      </w:r>
      <w:r w:rsidRPr="00CA61D9">
        <w:rPr>
          <w:rFonts w:ascii="Times New Roman" w:hAnsi="Times New Roman" w:cs="Times New Roman"/>
          <w:sz w:val="20"/>
          <w:szCs w:val="20"/>
        </w:rPr>
        <w:fldChar w:fldCharType="end"/>
      </w:r>
      <w:r w:rsidRPr="00CA61D9">
        <w:rPr>
          <w:rFonts w:ascii="Times New Roman" w:hAnsi="Times New Roman" w:cs="Times New Roman"/>
          <w:sz w:val="20"/>
          <w:szCs w:val="20"/>
        </w:rPr>
        <w:t>. ábra: Fekete cilinder és fehér cilinder transzformáció szemléltetése</w:t>
      </w:r>
    </w:p>
    <w:p w:rsidR="00CA61D9" w:rsidRPr="00CA61D9" w:rsidRDefault="00CA61D9" w:rsidP="00CA61D9">
      <w:pPr>
        <w:pStyle w:val="Kpalrs"/>
        <w:jc w:val="center"/>
        <w:rPr>
          <w:rFonts w:ascii="Times New Roman" w:hAnsi="Times New Roman" w:cs="Times New Roman"/>
          <w:sz w:val="20"/>
          <w:szCs w:val="20"/>
        </w:rPr>
      </w:pPr>
      <w:r>
        <w:rPr>
          <w:rFonts w:ascii="Times New Roman" w:hAnsi="Times New Roman" w:cs="Times New Roman"/>
          <w:sz w:val="20"/>
          <w:szCs w:val="20"/>
        </w:rPr>
        <w:t>Forrás:</w:t>
      </w:r>
      <w:r w:rsidRPr="00CA61D9">
        <w:t xml:space="preserve"> </w:t>
      </w:r>
      <w:hyperlink r:id="rId20" w:history="1">
        <w:r w:rsidRPr="008F4FBA">
          <w:rPr>
            <w:rStyle w:val="Hiperhivatkozs"/>
            <w:rFonts w:ascii="Times New Roman" w:hAnsi="Times New Roman" w:cs="Times New Roman"/>
            <w:sz w:val="20"/>
            <w:szCs w:val="20"/>
          </w:rPr>
          <w:t>https://www.researchgate.net/profile/Corey-Toler-Franklin/publication/220183814/figure/fig2/AS:393990282203145@1470946012049/Erosion-Detection-The-black-top-hat-transform-is-generated-by-applying-a-closing.png</w:t>
        </w:r>
      </w:hyperlink>
      <w:r>
        <w:rPr>
          <w:rFonts w:ascii="Times New Roman" w:hAnsi="Times New Roman" w:cs="Times New Roman"/>
          <w:sz w:val="20"/>
          <w:szCs w:val="20"/>
        </w:rPr>
        <w:t xml:space="preserve"> (megtekintve: 2021.11.14)</w:t>
      </w:r>
    </w:p>
    <w:p w:rsidR="007077D4" w:rsidRPr="00C364CD" w:rsidRDefault="007077D4" w:rsidP="00725625">
      <w:pPr>
        <w:pStyle w:val="Szvegtrzs"/>
        <w:tabs>
          <w:tab w:val="center" w:pos="4395"/>
        </w:tabs>
        <w:spacing w:line="360" w:lineRule="auto"/>
        <w:jc w:val="both"/>
        <w:rPr>
          <w:rFonts w:cs="Times New Roman"/>
        </w:rPr>
      </w:pPr>
    </w:p>
    <w:p w:rsidR="002524C2" w:rsidRPr="004E1EDE" w:rsidRDefault="007B4C03" w:rsidP="002524C2">
      <w:pPr>
        <w:pStyle w:val="Cmsor2"/>
        <w:numPr>
          <w:ilvl w:val="1"/>
          <w:numId w:val="4"/>
        </w:numPr>
        <w:ind w:left="0" w:firstLine="0"/>
        <w:rPr>
          <w:rFonts w:ascii="Times New Roman" w:hAnsi="Times New Roman" w:cs="Times New Roman"/>
        </w:rPr>
      </w:pPr>
      <w:bookmarkStart w:id="25" w:name="_Toc99269828"/>
      <w:r w:rsidRPr="00EA70D3">
        <w:rPr>
          <w:rFonts w:ascii="Times New Roman" w:hAnsi="Times New Roman" w:cs="Times New Roman"/>
        </w:rPr>
        <w:t>K</w:t>
      </w:r>
      <w:r w:rsidR="00794DEC" w:rsidRPr="00EA70D3">
        <w:rPr>
          <w:rFonts w:ascii="Times New Roman" w:hAnsi="Times New Roman" w:cs="Times New Roman"/>
        </w:rPr>
        <w:t>ontúrkeresés</w:t>
      </w:r>
      <w:bookmarkEnd w:id="25"/>
      <w:r w:rsidR="00794DEC" w:rsidRPr="00EA70D3">
        <w:rPr>
          <w:rFonts w:ascii="Times New Roman" w:hAnsi="Times New Roman" w:cs="Times New Roman"/>
        </w:rPr>
        <w:t xml:space="preserve"> </w:t>
      </w:r>
    </w:p>
    <w:p w:rsidR="00473B3D" w:rsidRDefault="00473B3D" w:rsidP="004F6C34">
      <w:pPr>
        <w:pStyle w:val="Szvegtrzs"/>
        <w:spacing w:line="360" w:lineRule="auto"/>
        <w:jc w:val="both"/>
        <w:rPr>
          <w:rFonts w:cs="Times New Roman"/>
        </w:rPr>
      </w:pPr>
      <w:r w:rsidRPr="00473B3D">
        <w:rPr>
          <w:rFonts w:cs="Times New Roman"/>
        </w:rPr>
        <w:t>A kontúrokat egyszerűen</w:t>
      </w:r>
      <w:r>
        <w:rPr>
          <w:rFonts w:cs="Times New Roman"/>
        </w:rPr>
        <w:t xml:space="preserve"> úgy lehet megmagyarázni, hogy egy objektum</w:t>
      </w:r>
      <w:r w:rsidRPr="00473B3D">
        <w:rPr>
          <w:rFonts w:cs="Times New Roman"/>
        </w:rPr>
        <w:t xml:space="preserve"> határ</w:t>
      </w:r>
      <w:r>
        <w:rPr>
          <w:rFonts w:cs="Times New Roman"/>
        </w:rPr>
        <w:t>ai</w:t>
      </w:r>
      <w:r w:rsidRPr="00473B3D">
        <w:rPr>
          <w:rFonts w:cs="Times New Roman"/>
        </w:rPr>
        <w:t xml:space="preserve"> mentén az összes </w:t>
      </w:r>
      <w:r>
        <w:rPr>
          <w:rFonts w:cs="Times New Roman"/>
        </w:rPr>
        <w:t xml:space="preserve">azonos színű vagy intenzitású </w:t>
      </w:r>
      <w:r w:rsidRPr="00473B3D">
        <w:rPr>
          <w:rFonts w:cs="Times New Roman"/>
        </w:rPr>
        <w:t>f</w:t>
      </w:r>
      <w:r>
        <w:rPr>
          <w:rFonts w:cs="Times New Roman"/>
        </w:rPr>
        <w:t>olytonos pontot összekötő görbe. A kontúrok hasznos eszközö</w:t>
      </w:r>
      <w:r w:rsidRPr="00473B3D">
        <w:rPr>
          <w:rFonts w:cs="Times New Roman"/>
        </w:rPr>
        <w:t>k az alak</w:t>
      </w:r>
      <w:r>
        <w:rPr>
          <w:rFonts w:cs="Times New Roman"/>
        </w:rPr>
        <w:t xml:space="preserve">zatok </w:t>
      </w:r>
      <w:r w:rsidRPr="00473B3D">
        <w:rPr>
          <w:rFonts w:cs="Times New Roman"/>
        </w:rPr>
        <w:t>elemzés</w:t>
      </w:r>
      <w:r>
        <w:rPr>
          <w:rFonts w:cs="Times New Roman"/>
        </w:rPr>
        <w:t>é</w:t>
      </w:r>
      <w:r w:rsidRPr="00473B3D">
        <w:rPr>
          <w:rFonts w:cs="Times New Roman"/>
        </w:rPr>
        <w:t>hez, valami</w:t>
      </w:r>
      <w:r>
        <w:rPr>
          <w:rFonts w:cs="Times New Roman"/>
        </w:rPr>
        <w:t xml:space="preserve">nt az objektumok felismeréséhez. </w:t>
      </w:r>
      <w:r w:rsidRPr="00473B3D">
        <w:rPr>
          <w:rFonts w:cs="Times New Roman"/>
        </w:rPr>
        <w:t xml:space="preserve">A </w:t>
      </w:r>
      <w:r>
        <w:rPr>
          <w:rFonts w:cs="Times New Roman"/>
        </w:rPr>
        <w:t>pontosabb eredmény</w:t>
      </w:r>
      <w:r w:rsidRPr="00473B3D">
        <w:rPr>
          <w:rFonts w:cs="Times New Roman"/>
        </w:rPr>
        <w:t xml:space="preserve"> érdekében bináris képeket</w:t>
      </w:r>
      <w:r>
        <w:rPr>
          <w:rFonts w:cs="Times New Roman"/>
        </w:rPr>
        <w:t xml:space="preserve"> kell használni, t</w:t>
      </w:r>
      <w:r w:rsidRPr="00473B3D">
        <w:rPr>
          <w:rFonts w:cs="Times New Roman"/>
        </w:rPr>
        <w:t>ehát mielőtt kontúr</w:t>
      </w:r>
      <w:r>
        <w:rPr>
          <w:rFonts w:cs="Times New Roman"/>
        </w:rPr>
        <w:t>okat keresnénk</w:t>
      </w:r>
      <w:r w:rsidRPr="00473B3D">
        <w:rPr>
          <w:rFonts w:cs="Times New Roman"/>
        </w:rPr>
        <w:t xml:space="preserve">, </w:t>
      </w:r>
      <w:r>
        <w:rPr>
          <w:rFonts w:cs="Times New Roman"/>
        </w:rPr>
        <w:t xml:space="preserve">mindenképpen </w:t>
      </w:r>
      <w:r w:rsidR="001D028E">
        <w:rPr>
          <w:rFonts w:cs="Times New Roman"/>
        </w:rPr>
        <w:t>küszöbértéket</w:t>
      </w:r>
      <w:r>
        <w:rPr>
          <w:rFonts w:cs="Times New Roman"/>
        </w:rPr>
        <w:t xml:space="preserve"> kell</w:t>
      </w:r>
      <w:r w:rsidR="001D028E">
        <w:rPr>
          <w:rFonts w:cs="Times New Roman"/>
        </w:rPr>
        <w:t xml:space="preserve"> </w:t>
      </w:r>
      <w:proofErr w:type="spellStart"/>
      <w:r w:rsidR="001D028E">
        <w:rPr>
          <w:rFonts w:cs="Times New Roman"/>
        </w:rPr>
        <w:t>alkalnaz</w:t>
      </w:r>
      <w:r w:rsidR="00D26BEE">
        <w:rPr>
          <w:rFonts w:cs="Times New Roman"/>
        </w:rPr>
        <w:t>n</w:t>
      </w:r>
      <w:r w:rsidR="001D028E">
        <w:rPr>
          <w:rFonts w:cs="Times New Roman"/>
        </w:rPr>
        <w:t>unk</w:t>
      </w:r>
      <w:proofErr w:type="spellEnd"/>
      <w:r>
        <w:rPr>
          <w:rFonts w:cs="Times New Roman"/>
        </w:rPr>
        <w:t>, ha eddig nem történt volna meg</w:t>
      </w:r>
      <w:r w:rsidRPr="00473B3D">
        <w:rPr>
          <w:rFonts w:cs="Times New Roman"/>
        </w:rPr>
        <w:t>.</w:t>
      </w:r>
      <w:r>
        <w:rPr>
          <w:rFonts w:cs="Times New Roman"/>
        </w:rPr>
        <w:t xml:space="preserve"> </w:t>
      </w:r>
      <w:r w:rsidRPr="00473B3D">
        <w:rPr>
          <w:rFonts w:cs="Times New Roman"/>
        </w:rPr>
        <w:t xml:space="preserve">Az </w:t>
      </w:r>
      <w:proofErr w:type="spellStart"/>
      <w:r w:rsidRPr="00473B3D">
        <w:rPr>
          <w:rFonts w:cs="Times New Roman"/>
        </w:rPr>
        <w:t>OpenCV</w:t>
      </w:r>
      <w:proofErr w:type="spellEnd"/>
      <w:r w:rsidRPr="00473B3D">
        <w:rPr>
          <w:rFonts w:cs="Times New Roman"/>
        </w:rPr>
        <w:t xml:space="preserve">-ben a kontúrok megkeresése </w:t>
      </w:r>
      <w:r>
        <w:rPr>
          <w:rFonts w:cs="Times New Roman"/>
        </w:rPr>
        <w:t>során</w:t>
      </w:r>
      <w:r w:rsidRPr="00473B3D">
        <w:rPr>
          <w:rFonts w:cs="Times New Roman"/>
        </w:rPr>
        <w:t>, fehér tárgyat</w:t>
      </w:r>
      <w:r>
        <w:rPr>
          <w:rFonts w:cs="Times New Roman"/>
        </w:rPr>
        <w:t xml:space="preserve"> keresünk fekete háttéren</w:t>
      </w:r>
      <w:r w:rsidRPr="00473B3D">
        <w:rPr>
          <w:rFonts w:cs="Times New Roman"/>
        </w:rPr>
        <w:t>.</w:t>
      </w:r>
      <w:r>
        <w:rPr>
          <w:rFonts w:cs="Times New Roman"/>
        </w:rPr>
        <w:t xml:space="preserve"> Tehát</w:t>
      </w:r>
      <w:r w:rsidRPr="00473B3D">
        <w:rPr>
          <w:rFonts w:cs="Times New Roman"/>
        </w:rPr>
        <w:t xml:space="preserve"> a </w:t>
      </w:r>
      <w:r>
        <w:rPr>
          <w:rFonts w:cs="Times New Roman"/>
        </w:rPr>
        <w:t>keresett objektumnak</w:t>
      </w:r>
      <w:r w:rsidRPr="00473B3D">
        <w:rPr>
          <w:rFonts w:cs="Times New Roman"/>
        </w:rPr>
        <w:t xml:space="preserve"> fehérnek, a háttérnek pedig fekete színűnek kell lennie.</w:t>
      </w:r>
      <w:r w:rsidR="00C44B05">
        <w:rPr>
          <w:rFonts w:cs="Times New Roman"/>
        </w:rPr>
        <w:t xml:space="preserve">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32509D" w:rsidRDefault="005F11FD" w:rsidP="004F6C34">
      <w:pPr>
        <w:pStyle w:val="Szvegtrzs"/>
        <w:spacing w:line="360" w:lineRule="auto"/>
        <w:jc w:val="both"/>
        <w:rPr>
          <w:rFonts w:cs="Times New Roman"/>
        </w:rPr>
      </w:pPr>
      <w:r>
        <w:rPr>
          <w:rFonts w:cs="Times New Roman"/>
        </w:rPr>
        <w:t xml:space="preserve">Az </w:t>
      </w:r>
      <w:proofErr w:type="spellStart"/>
      <w:r>
        <w:rPr>
          <w:rFonts w:cs="Times New Roman"/>
        </w:rPr>
        <w:t>OpenCV</w:t>
      </w:r>
      <w:proofErr w:type="spellEnd"/>
      <w:r>
        <w:rPr>
          <w:rFonts w:cs="Times New Roman"/>
        </w:rPr>
        <w:t xml:space="preserve">-ben a </w:t>
      </w:r>
      <w:proofErr w:type="spellStart"/>
      <w:proofErr w:type="gramStart"/>
      <w:r>
        <w:rPr>
          <w:rFonts w:cs="Times New Roman"/>
        </w:rPr>
        <w:t>findContours</w:t>
      </w:r>
      <w:proofErr w:type="spellEnd"/>
      <w:r>
        <w:rPr>
          <w:rFonts w:cs="Times New Roman"/>
        </w:rPr>
        <w:t>(</w:t>
      </w:r>
      <w:proofErr w:type="gramEnd"/>
      <w:r>
        <w:rPr>
          <w:rFonts w:cs="Times New Roman"/>
        </w:rPr>
        <w:t>) függvényt alkalmazhatjuk a kontúrok megkeresésére. H</w:t>
      </w:r>
      <w:r w:rsidRPr="005F11FD">
        <w:rPr>
          <w:rFonts w:cs="Times New Roman"/>
        </w:rPr>
        <w:t>árom a</w:t>
      </w:r>
      <w:r>
        <w:rPr>
          <w:rFonts w:cs="Times New Roman"/>
        </w:rPr>
        <w:t>rgumentum van a cv2.findContours</w:t>
      </w:r>
      <w:r w:rsidRPr="005F11FD">
        <w:rPr>
          <w:rFonts w:cs="Times New Roman"/>
        </w:rPr>
        <w:t>() függvényben, az e</w:t>
      </w:r>
      <w:r>
        <w:rPr>
          <w:rFonts w:cs="Times New Roman"/>
        </w:rPr>
        <w:t>lső</w:t>
      </w:r>
      <w:r w:rsidRPr="005F11FD">
        <w:rPr>
          <w:rFonts w:cs="Times New Roman"/>
        </w:rPr>
        <w:t xml:space="preserve"> az forrá</w:t>
      </w:r>
      <w:r>
        <w:rPr>
          <w:rFonts w:cs="Times New Roman"/>
        </w:rPr>
        <w:t xml:space="preserve">s kép, a második a kontúr </w:t>
      </w:r>
      <w:r w:rsidR="0032509D">
        <w:rPr>
          <w:rFonts w:cs="Times New Roman"/>
        </w:rPr>
        <w:t>vissza</w:t>
      </w:r>
      <w:r w:rsidRPr="005F11FD">
        <w:rPr>
          <w:rFonts w:cs="Times New Roman"/>
        </w:rPr>
        <w:t>keresési mód</w:t>
      </w:r>
      <w:r>
        <w:rPr>
          <w:rFonts w:cs="Times New Roman"/>
        </w:rPr>
        <w:t>ja</w:t>
      </w:r>
      <w:r w:rsidRPr="005F11FD">
        <w:rPr>
          <w:rFonts w:cs="Times New Roman"/>
        </w:rPr>
        <w:t>, a harmadik a kontúr közelítés</w:t>
      </w:r>
      <w:r>
        <w:rPr>
          <w:rFonts w:cs="Times New Roman"/>
        </w:rPr>
        <w:t>i</w:t>
      </w:r>
      <w:r w:rsidRPr="005F11FD">
        <w:rPr>
          <w:rFonts w:cs="Times New Roman"/>
        </w:rPr>
        <w:t xml:space="preserve"> módszere. És ez adja ki a képet, a kontúrokat és a hierarchiát. A CONTOURS </w:t>
      </w:r>
      <w:r w:rsidR="00617BBB">
        <w:rPr>
          <w:rFonts w:cs="Times New Roman"/>
        </w:rPr>
        <w:t xml:space="preserve">a kép összes kontúrjának </w:t>
      </w:r>
      <w:r w:rsidRPr="005F11FD">
        <w:rPr>
          <w:rFonts w:cs="Times New Roman"/>
        </w:rPr>
        <w:t xml:space="preserve">listája. Minden egyes kontúr egy </w:t>
      </w:r>
      <w:proofErr w:type="spellStart"/>
      <w:r w:rsidRPr="005F11FD">
        <w:rPr>
          <w:rFonts w:cs="Times New Roman"/>
        </w:rPr>
        <w:t>Numpy</w:t>
      </w:r>
      <w:proofErr w:type="spellEnd"/>
      <w:r w:rsidRPr="005F11FD">
        <w:rPr>
          <w:rFonts w:cs="Times New Roman"/>
        </w:rPr>
        <w:t xml:space="preserve"> tömb</w:t>
      </w:r>
      <w:r w:rsidR="00617BBB">
        <w:rPr>
          <w:rFonts w:cs="Times New Roman"/>
        </w:rPr>
        <w:t>, amiben (x, y)</w:t>
      </w:r>
      <w:r w:rsidRPr="005F11FD">
        <w:rPr>
          <w:rFonts w:cs="Times New Roman"/>
        </w:rPr>
        <w:t xml:space="preserve"> az objektum határpontjainak</w:t>
      </w:r>
      <w:r w:rsidR="00617BBB">
        <w:rPr>
          <w:rFonts w:cs="Times New Roman"/>
        </w:rPr>
        <w:t xml:space="preserve"> koordinátái</w:t>
      </w:r>
      <w:r w:rsidRPr="005F11FD">
        <w:rPr>
          <w:rFonts w:cs="Times New Roman"/>
        </w:rPr>
        <w:t>.</w:t>
      </w:r>
      <w:r w:rsidR="00C44B05">
        <w:rPr>
          <w:rFonts w:cs="Times New Roman"/>
        </w:rPr>
        <w:t xml:space="preserve">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1F33D2" w:rsidRDefault="001F33D2" w:rsidP="004F6C34">
      <w:pPr>
        <w:pStyle w:val="Szvegtrzs"/>
        <w:spacing w:line="360" w:lineRule="auto"/>
        <w:jc w:val="both"/>
        <w:rPr>
          <w:rFonts w:cs="Times New Roman"/>
        </w:rPr>
      </w:pPr>
      <w:r>
        <w:rPr>
          <w:rFonts w:cs="Times New Roman"/>
        </w:rPr>
        <w:t>Általában</w:t>
      </w:r>
      <w:r w:rsidRPr="001F33D2">
        <w:rPr>
          <w:rFonts w:cs="Times New Roman"/>
        </w:rPr>
        <w:t xml:space="preserve"> a cv2</w:t>
      </w:r>
      <w:r>
        <w:rPr>
          <w:rFonts w:cs="Times New Roman"/>
        </w:rPr>
        <w:t>.findContours</w:t>
      </w:r>
      <w:r w:rsidRPr="001F33D2">
        <w:rPr>
          <w:rFonts w:cs="Times New Roman"/>
        </w:rPr>
        <w:t>() függvényt használjuk a képen lévő objektumok felderítésére</w:t>
      </w:r>
      <w:r>
        <w:rPr>
          <w:rFonts w:cs="Times New Roman"/>
        </w:rPr>
        <w:t xml:space="preserve">. </w:t>
      </w:r>
      <w:r w:rsidRPr="001F33D2">
        <w:rPr>
          <w:rFonts w:cs="Times New Roman"/>
        </w:rPr>
        <w:t>Néha az objek</w:t>
      </w:r>
      <w:r>
        <w:rPr>
          <w:rFonts w:cs="Times New Roman"/>
        </w:rPr>
        <w:t>tumok különböző helyeken vannak, d</w:t>
      </w:r>
      <w:r w:rsidRPr="001F33D2">
        <w:rPr>
          <w:rFonts w:cs="Times New Roman"/>
        </w:rPr>
        <w:t>e bizonyos esetekben egyes alakzat</w:t>
      </w:r>
      <w:r>
        <w:rPr>
          <w:rFonts w:cs="Times New Roman"/>
        </w:rPr>
        <w:t>ok más alakzatokon belül vannak.</w:t>
      </w:r>
      <w:r w:rsidRPr="001F33D2">
        <w:rPr>
          <w:rFonts w:cs="Times New Roman"/>
        </w:rPr>
        <w:t xml:space="preserve"> Ebben az esetben a külsőt szülőnek, a belsőt pedig gyermeknek nevezzük. Így a kép kontúrjai valamilyen kapcsolatban állnak egymással. És megadhatjuk, hogy az egyik kontúr hogyan kapcsolódik </w:t>
      </w:r>
      <w:r>
        <w:rPr>
          <w:rFonts w:cs="Times New Roman"/>
        </w:rPr>
        <w:t xml:space="preserve">a </w:t>
      </w:r>
      <w:r w:rsidRPr="001F33D2">
        <w:rPr>
          <w:rFonts w:cs="Times New Roman"/>
        </w:rPr>
        <w:t>más</w:t>
      </w:r>
      <w:r>
        <w:rPr>
          <w:rFonts w:cs="Times New Roman"/>
        </w:rPr>
        <w:t>ik</w:t>
      </w:r>
      <w:r w:rsidRPr="001F33D2">
        <w:rPr>
          <w:rFonts w:cs="Times New Roman"/>
        </w:rPr>
        <w:t xml:space="preserve">hoz, például, hogy </w:t>
      </w:r>
      <w:r w:rsidRPr="001F33D2">
        <w:rPr>
          <w:rFonts w:cs="Times New Roman"/>
        </w:rPr>
        <w:lastRenderedPageBreak/>
        <w:t>valamilyen más kontúr gyermeke-e, vagy szülő</w:t>
      </w:r>
      <w:r>
        <w:rPr>
          <w:rFonts w:cs="Times New Roman"/>
        </w:rPr>
        <w:t>je-e.</w:t>
      </w:r>
      <w:r w:rsidRPr="001F33D2">
        <w:rPr>
          <w:rFonts w:cs="Times New Roman"/>
        </w:rPr>
        <w:t xml:space="preserve"> Ennek a kapcsolatnak az ábrázolását Hierarchiának nevezzük.</w:t>
      </w:r>
      <w:r w:rsidR="00C44B05">
        <w:rPr>
          <w:rFonts w:cs="Times New Roman"/>
        </w:rPr>
        <w:t xml:space="preserve">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32509D" w:rsidRDefault="0032509D" w:rsidP="004F6C34">
      <w:pPr>
        <w:pStyle w:val="Szvegtrzs"/>
        <w:spacing w:line="360" w:lineRule="auto"/>
        <w:jc w:val="both"/>
        <w:rPr>
          <w:rFonts w:cs="Times New Roman"/>
        </w:rPr>
      </w:pPr>
      <w:r>
        <w:rPr>
          <w:rFonts w:cs="Times New Roman"/>
        </w:rPr>
        <w:t xml:space="preserve">A visszakeresési módoknak több fajtája is van, ezek a </w:t>
      </w:r>
      <w:proofErr w:type="spellStart"/>
      <w:r>
        <w:rPr>
          <w:rFonts w:cs="Times New Roman"/>
        </w:rPr>
        <w:t>következőek</w:t>
      </w:r>
      <w:proofErr w:type="spellEnd"/>
      <w:r>
        <w:rPr>
          <w:rFonts w:cs="Times New Roman"/>
        </w:rPr>
        <w:t>:</w:t>
      </w:r>
    </w:p>
    <w:p w:rsidR="0032509D" w:rsidRDefault="001F33D2" w:rsidP="0032509D">
      <w:pPr>
        <w:pStyle w:val="Szvegtrzs"/>
        <w:numPr>
          <w:ilvl w:val="0"/>
          <w:numId w:val="16"/>
        </w:numPr>
        <w:spacing w:line="360" w:lineRule="auto"/>
        <w:jc w:val="both"/>
        <w:rPr>
          <w:rFonts w:cs="Times New Roman"/>
        </w:rPr>
      </w:pPr>
      <w:r>
        <w:rPr>
          <w:rFonts w:cs="Times New Roman"/>
        </w:rPr>
        <w:t>cv2.RETR_LIST</w:t>
      </w:r>
    </w:p>
    <w:p w:rsidR="001F33D2" w:rsidRDefault="001F33D2" w:rsidP="001F33D2">
      <w:pPr>
        <w:pStyle w:val="Szvegtrzs"/>
        <w:numPr>
          <w:ilvl w:val="1"/>
          <w:numId w:val="16"/>
        </w:numPr>
        <w:spacing w:line="360" w:lineRule="auto"/>
        <w:jc w:val="both"/>
        <w:rPr>
          <w:rFonts w:cs="Times New Roman"/>
        </w:rPr>
      </w:pPr>
      <w:r w:rsidRPr="001F33D2">
        <w:rPr>
          <w:rFonts w:cs="Times New Roman"/>
        </w:rPr>
        <w:t xml:space="preserve">Ez a négy </w:t>
      </w:r>
      <w:r>
        <w:rPr>
          <w:rFonts w:cs="Times New Roman"/>
        </w:rPr>
        <w:t>mód</w:t>
      </w:r>
      <w:r w:rsidRPr="001F33D2">
        <w:rPr>
          <w:rFonts w:cs="Times New Roman"/>
        </w:rPr>
        <w:t xml:space="preserve"> közül a legegyszerűbb</w:t>
      </w:r>
      <w:r>
        <w:rPr>
          <w:rFonts w:cs="Times New Roman"/>
        </w:rPr>
        <w:t xml:space="preserve">. </w:t>
      </w:r>
      <w:r w:rsidRPr="001F33D2">
        <w:rPr>
          <w:rFonts w:cs="Times New Roman"/>
        </w:rPr>
        <w:t>Egyszerűen lekéri az összes körvonalat, de nem hoz létre szülő-gyermek kapcsolatot. A szülők és a gyerekek ebben a szabály</w:t>
      </w:r>
      <w:r>
        <w:rPr>
          <w:rFonts w:cs="Times New Roman"/>
        </w:rPr>
        <w:t>ban egyenlőek, és csak sima kontúrok,</w:t>
      </w:r>
      <w:r w:rsidRPr="001F33D2">
        <w:rPr>
          <w:rFonts w:cs="Times New Roman"/>
        </w:rPr>
        <w:t xml:space="preserve"> azaz mindegyik azonos hierarchia szinthez tartozik.</w:t>
      </w:r>
      <w:r w:rsidR="00C44B05">
        <w:rPr>
          <w:rFonts w:cs="Times New Roman"/>
        </w:rPr>
        <w:t xml:space="preserve">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1F33D2" w:rsidRDefault="001F33D2" w:rsidP="0032509D">
      <w:pPr>
        <w:pStyle w:val="Szvegtrzs"/>
        <w:numPr>
          <w:ilvl w:val="0"/>
          <w:numId w:val="16"/>
        </w:numPr>
        <w:spacing w:line="360" w:lineRule="auto"/>
        <w:jc w:val="both"/>
        <w:rPr>
          <w:rFonts w:cs="Times New Roman"/>
        </w:rPr>
      </w:pPr>
      <w:r>
        <w:rPr>
          <w:rFonts w:cs="Times New Roman"/>
        </w:rPr>
        <w:t>cv2.RETR_TREE</w:t>
      </w:r>
    </w:p>
    <w:p w:rsidR="001F33D2" w:rsidRDefault="00AE3B8B" w:rsidP="00AE3B8B">
      <w:pPr>
        <w:pStyle w:val="Szvegtrzs"/>
        <w:numPr>
          <w:ilvl w:val="1"/>
          <w:numId w:val="16"/>
        </w:numPr>
        <w:spacing w:line="360" w:lineRule="auto"/>
        <w:jc w:val="both"/>
        <w:rPr>
          <w:rFonts w:cs="Times New Roman"/>
        </w:rPr>
      </w:pPr>
      <w:r>
        <w:rPr>
          <w:rFonts w:cs="Times New Roman"/>
        </w:rPr>
        <w:t>E</w:t>
      </w:r>
      <w:r w:rsidRPr="00AE3B8B">
        <w:rPr>
          <w:rFonts w:cs="Times New Roman"/>
        </w:rPr>
        <w:t xml:space="preserve">z az </w:t>
      </w:r>
      <w:r>
        <w:rPr>
          <w:rFonts w:cs="Times New Roman"/>
        </w:rPr>
        <w:t>módszer lekéri</w:t>
      </w:r>
      <w:r w:rsidRPr="00AE3B8B">
        <w:rPr>
          <w:rFonts w:cs="Times New Roman"/>
        </w:rPr>
        <w:t xml:space="preserve"> az összes körvonalat, és létrehoz egy teljes családi hierarchia listát. Még azt is megmondja, ki a nagypapa, apa, fiú, unoka és még azon túl is.</w:t>
      </w:r>
      <w:r w:rsidR="00C44B05">
        <w:rPr>
          <w:rFonts w:cs="Times New Roman"/>
        </w:rPr>
        <w:t xml:space="preserve">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1F33D2" w:rsidRDefault="001F33D2" w:rsidP="0032509D">
      <w:pPr>
        <w:pStyle w:val="Szvegtrzs"/>
        <w:numPr>
          <w:ilvl w:val="0"/>
          <w:numId w:val="16"/>
        </w:numPr>
        <w:spacing w:line="360" w:lineRule="auto"/>
        <w:jc w:val="both"/>
        <w:rPr>
          <w:rFonts w:cs="Times New Roman"/>
        </w:rPr>
      </w:pPr>
      <w:r>
        <w:rPr>
          <w:rFonts w:cs="Times New Roman"/>
        </w:rPr>
        <w:t>cv2.RETR_CCOMP</w:t>
      </w:r>
    </w:p>
    <w:p w:rsidR="001F33D2" w:rsidRDefault="0088096C" w:rsidP="0088096C">
      <w:pPr>
        <w:pStyle w:val="Szvegtrzs"/>
        <w:numPr>
          <w:ilvl w:val="1"/>
          <w:numId w:val="16"/>
        </w:numPr>
        <w:spacing w:line="360" w:lineRule="auto"/>
        <w:jc w:val="both"/>
        <w:rPr>
          <w:rFonts w:cs="Times New Roman"/>
        </w:rPr>
      </w:pPr>
      <w:r w:rsidRPr="0088096C">
        <w:rPr>
          <w:rFonts w:cs="Times New Roman"/>
        </w:rPr>
        <w:t xml:space="preserve">Ez a </w:t>
      </w:r>
      <w:r>
        <w:rPr>
          <w:rFonts w:cs="Times New Roman"/>
        </w:rPr>
        <w:t>mód</w:t>
      </w:r>
      <w:r w:rsidRPr="0088096C">
        <w:rPr>
          <w:rFonts w:cs="Times New Roman"/>
        </w:rPr>
        <w:t xml:space="preserve"> lekéri az összes kontúrt és 2</w:t>
      </w:r>
      <w:r>
        <w:rPr>
          <w:rFonts w:cs="Times New Roman"/>
        </w:rPr>
        <w:t>-es szinttű</w:t>
      </w:r>
      <w:r w:rsidRPr="0088096C">
        <w:rPr>
          <w:rFonts w:cs="Times New Roman"/>
        </w:rPr>
        <w:t xml:space="preserve"> hierarchiába rendezi őket, vagy</w:t>
      </w:r>
      <w:r>
        <w:rPr>
          <w:rFonts w:cs="Times New Roman"/>
        </w:rPr>
        <w:t xml:space="preserve">is az objektum külső kontúrjai </w:t>
      </w:r>
      <w:r w:rsidR="0045393E">
        <w:rPr>
          <w:rFonts w:cs="Times New Roman"/>
        </w:rPr>
        <w:t>az 1-es</w:t>
      </w:r>
      <w:r w:rsidRPr="0088096C">
        <w:rPr>
          <w:rFonts w:cs="Times New Roman"/>
        </w:rPr>
        <w:t xml:space="preserve"> hierarchiába kerülnek. Az objektum </w:t>
      </w:r>
      <w:proofErr w:type="spellStart"/>
      <w:r w:rsidRPr="0088096C">
        <w:rPr>
          <w:rFonts w:cs="Times New Roman"/>
        </w:rPr>
        <w:t>belsejében</w:t>
      </w:r>
      <w:proofErr w:type="spellEnd"/>
      <w:r w:rsidRPr="0088096C">
        <w:rPr>
          <w:rFonts w:cs="Times New Roman"/>
        </w:rPr>
        <w:t xml:space="preserve"> lévő lyukak</w:t>
      </w:r>
      <w:r>
        <w:rPr>
          <w:rFonts w:cs="Times New Roman"/>
        </w:rPr>
        <w:t xml:space="preserve"> vagy egyéb alakzatok</w:t>
      </w:r>
      <w:r w:rsidR="0045393E">
        <w:rPr>
          <w:rFonts w:cs="Times New Roman"/>
        </w:rPr>
        <w:t xml:space="preserve"> kontúrjai (ha vannak) a 2-es</w:t>
      </w:r>
      <w:r w:rsidRPr="0088096C">
        <w:rPr>
          <w:rFonts w:cs="Times New Roman"/>
        </w:rPr>
        <w:t xml:space="preserve"> hierarchiába kerülnek.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1F33D2" w:rsidRDefault="001F33D2" w:rsidP="0032509D">
      <w:pPr>
        <w:pStyle w:val="Szvegtrzs"/>
        <w:numPr>
          <w:ilvl w:val="0"/>
          <w:numId w:val="16"/>
        </w:numPr>
        <w:spacing w:line="360" w:lineRule="auto"/>
        <w:jc w:val="both"/>
        <w:rPr>
          <w:rFonts w:cs="Times New Roman"/>
        </w:rPr>
      </w:pPr>
      <w:r>
        <w:rPr>
          <w:rFonts w:cs="Times New Roman"/>
        </w:rPr>
        <w:t>cv2.RETR_EXTERNAL</w:t>
      </w:r>
    </w:p>
    <w:p w:rsidR="001F33D2" w:rsidRDefault="001F33D2" w:rsidP="001F33D2">
      <w:pPr>
        <w:pStyle w:val="Szvegtrzs"/>
        <w:numPr>
          <w:ilvl w:val="1"/>
          <w:numId w:val="16"/>
        </w:numPr>
        <w:spacing w:line="360" w:lineRule="auto"/>
        <w:jc w:val="both"/>
        <w:rPr>
          <w:rFonts w:cs="Times New Roman"/>
        </w:rPr>
      </w:pPr>
      <w:r w:rsidRPr="001F33D2">
        <w:rPr>
          <w:rFonts w:cs="Times New Roman"/>
        </w:rPr>
        <w:t xml:space="preserve">Ha ezt a </w:t>
      </w:r>
      <w:r>
        <w:rPr>
          <w:rFonts w:cs="Times New Roman"/>
        </w:rPr>
        <w:t>módot használjuk</w:t>
      </w:r>
      <w:r w:rsidRPr="001F33D2">
        <w:rPr>
          <w:rFonts w:cs="Times New Roman"/>
        </w:rPr>
        <w:t>, akkor csak a leg</w:t>
      </w:r>
      <w:r>
        <w:rPr>
          <w:rFonts w:cs="Times New Roman"/>
        </w:rPr>
        <w:t>külső</w:t>
      </w:r>
      <w:r w:rsidRPr="001F33D2">
        <w:rPr>
          <w:rFonts w:cs="Times New Roman"/>
        </w:rPr>
        <w:t xml:space="preserve"> </w:t>
      </w:r>
      <w:r>
        <w:rPr>
          <w:rFonts w:cs="Times New Roman"/>
        </w:rPr>
        <w:t>kontúrokat</w:t>
      </w:r>
      <w:r w:rsidRPr="001F33D2">
        <w:rPr>
          <w:rFonts w:cs="Times New Roman"/>
        </w:rPr>
        <w:t xml:space="preserve"> adja vissza. Minden gyermek kontúr elmarad. </w:t>
      </w:r>
      <w:r w:rsidR="00C44B05">
        <w:rPr>
          <w:rFonts w:cs="Times New Roman"/>
        </w:rPr>
        <w:fldChar w:fldCharType="begin"/>
      </w:r>
      <w:r w:rsidR="00C44B05">
        <w:rPr>
          <w:rFonts w:cs="Times New Roman"/>
        </w:rPr>
        <w:instrText xml:space="preserve"> REF _Ref70604286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5</w:t>
      </w:r>
      <w:r w:rsidR="00C44B05">
        <w:rPr>
          <w:rFonts w:cs="Times New Roman"/>
        </w:rPr>
        <w:t>]</w:t>
      </w:r>
      <w:r w:rsidR="00C44B05">
        <w:rPr>
          <w:rFonts w:cs="Times New Roman"/>
        </w:rPr>
        <w:fldChar w:fldCharType="end"/>
      </w:r>
      <w:r w:rsidR="00C44B05">
        <w:rPr>
          <w:rFonts w:cs="Times New Roman"/>
        </w:rPr>
        <w:fldChar w:fldCharType="begin"/>
      </w:r>
      <w:r w:rsidR="00C44B05">
        <w:rPr>
          <w:rFonts w:cs="Times New Roman"/>
        </w:rPr>
        <w:instrText xml:space="preserve"> REF _Ref70603518 \r \h </w:instrText>
      </w:r>
      <w:r w:rsidR="00C44B05">
        <w:rPr>
          <w:rFonts w:cs="Times New Roman"/>
        </w:rPr>
      </w:r>
      <w:r w:rsidR="00C44B05">
        <w:rPr>
          <w:rFonts w:cs="Times New Roman"/>
        </w:rPr>
        <w:fldChar w:fldCharType="separate"/>
      </w:r>
      <w:r w:rsidR="00C44B05">
        <w:rPr>
          <w:rFonts w:cs="Times New Roman"/>
        </w:rPr>
        <w:t>[1</w:t>
      </w:r>
      <w:r w:rsidR="00341410">
        <w:rPr>
          <w:rFonts w:cs="Times New Roman"/>
        </w:rPr>
        <w:t>6</w:t>
      </w:r>
      <w:r w:rsidR="00C44B05">
        <w:rPr>
          <w:rFonts w:cs="Times New Roman"/>
        </w:rPr>
        <w:t>]</w:t>
      </w:r>
      <w:r w:rsidR="00C44B05">
        <w:rPr>
          <w:rFonts w:cs="Times New Roman"/>
        </w:rPr>
        <w:fldChar w:fldCharType="end"/>
      </w:r>
    </w:p>
    <w:p w:rsidR="005421C7" w:rsidRDefault="00DF055A" w:rsidP="00DF055A">
      <w:pPr>
        <w:pStyle w:val="Szvegtrzs"/>
        <w:spacing w:line="360" w:lineRule="auto"/>
        <w:jc w:val="both"/>
        <w:rPr>
          <w:rFonts w:cs="Times New Roman"/>
        </w:rPr>
      </w:pPr>
      <w:r>
        <w:rPr>
          <w:rFonts w:cs="Times New Roman"/>
        </w:rPr>
        <w:t>A cv2.findContours() harmadik argumentuma a közelítési mód.</w:t>
      </w:r>
      <w:r w:rsidRPr="00DF055A">
        <w:t xml:space="preserve"> </w:t>
      </w:r>
      <w:r w:rsidRPr="00DF055A">
        <w:rPr>
          <w:rFonts w:cs="Times New Roman"/>
        </w:rPr>
        <w:t>Fentebb e</w:t>
      </w:r>
      <w:r>
        <w:rPr>
          <w:rFonts w:cs="Times New Roman"/>
        </w:rPr>
        <w:t>mlítettem</w:t>
      </w:r>
      <w:r w:rsidRPr="00DF055A">
        <w:rPr>
          <w:rFonts w:cs="Times New Roman"/>
        </w:rPr>
        <w:t>, hogy a kontúrok az azonos intenzitású</w:t>
      </w:r>
      <w:r>
        <w:rPr>
          <w:rFonts w:cs="Times New Roman"/>
        </w:rPr>
        <w:t xml:space="preserve"> vagy színű</w:t>
      </w:r>
      <w:r w:rsidRPr="00DF055A">
        <w:rPr>
          <w:rFonts w:cs="Times New Roman"/>
        </w:rPr>
        <w:t xml:space="preserve"> alak</w:t>
      </w:r>
      <w:r>
        <w:rPr>
          <w:rFonts w:cs="Times New Roman"/>
        </w:rPr>
        <w:t>ok</w:t>
      </w:r>
      <w:r w:rsidRPr="00DF055A">
        <w:rPr>
          <w:rFonts w:cs="Times New Roman"/>
        </w:rPr>
        <w:t xml:space="preserve"> határai. Az alakzat határának (x, y) koordinátáit tárolja. De tárolja-e az ö</w:t>
      </w:r>
      <w:r>
        <w:rPr>
          <w:rFonts w:cs="Times New Roman"/>
        </w:rPr>
        <w:t xml:space="preserve">sszes koordinátát? Ezt a kontúr közelítési módszere </w:t>
      </w:r>
      <w:r w:rsidRPr="00DF055A">
        <w:rPr>
          <w:rFonts w:cs="Times New Roman"/>
        </w:rPr>
        <w:t>határozza meg.</w:t>
      </w:r>
      <w:r w:rsidR="00D406EE">
        <w:rPr>
          <w:rFonts w:cs="Times New Roman"/>
        </w:rPr>
        <w:t xml:space="preserve"> </w:t>
      </w:r>
      <w:r w:rsidR="008F5DEA">
        <w:rPr>
          <w:rFonts w:cs="Times New Roman"/>
        </w:rPr>
        <w:fldChar w:fldCharType="begin"/>
      </w:r>
      <w:r w:rsidR="008F5DEA">
        <w:rPr>
          <w:rFonts w:cs="Times New Roman"/>
        </w:rPr>
        <w:instrText xml:space="preserve"> REF _Ref70604286 \r \h </w:instrText>
      </w:r>
      <w:r w:rsidR="008F5DEA">
        <w:rPr>
          <w:rFonts w:cs="Times New Roman"/>
        </w:rPr>
      </w:r>
      <w:r w:rsidR="008F5DEA">
        <w:rPr>
          <w:rFonts w:cs="Times New Roman"/>
        </w:rPr>
        <w:fldChar w:fldCharType="separate"/>
      </w:r>
      <w:r w:rsidR="008F5DEA">
        <w:rPr>
          <w:rFonts w:cs="Times New Roman"/>
        </w:rPr>
        <w:t>[1</w:t>
      </w:r>
      <w:r w:rsidR="00341410">
        <w:rPr>
          <w:rFonts w:cs="Times New Roman"/>
        </w:rPr>
        <w:t>5</w:t>
      </w:r>
      <w:r w:rsidR="008F5DEA">
        <w:rPr>
          <w:rFonts w:cs="Times New Roman"/>
        </w:rPr>
        <w:t>]</w:t>
      </w:r>
      <w:r w:rsidR="008F5DEA">
        <w:rPr>
          <w:rFonts w:cs="Times New Roman"/>
        </w:rPr>
        <w:fldChar w:fldCharType="end"/>
      </w:r>
      <w:r w:rsidR="008F5DEA">
        <w:rPr>
          <w:rFonts w:cs="Times New Roman"/>
        </w:rPr>
        <w:fldChar w:fldCharType="begin"/>
      </w:r>
      <w:r w:rsidR="008F5DEA">
        <w:rPr>
          <w:rFonts w:cs="Times New Roman"/>
        </w:rPr>
        <w:instrText xml:space="preserve"> REF _Ref70603518 \r \h </w:instrText>
      </w:r>
      <w:r w:rsidR="008F5DEA">
        <w:rPr>
          <w:rFonts w:cs="Times New Roman"/>
        </w:rPr>
      </w:r>
      <w:r w:rsidR="008F5DEA">
        <w:rPr>
          <w:rFonts w:cs="Times New Roman"/>
        </w:rPr>
        <w:fldChar w:fldCharType="separate"/>
      </w:r>
      <w:r w:rsidR="008F5DEA">
        <w:rPr>
          <w:rFonts w:cs="Times New Roman"/>
        </w:rPr>
        <w:t>[1</w:t>
      </w:r>
      <w:r w:rsidR="00341410">
        <w:rPr>
          <w:rFonts w:cs="Times New Roman"/>
        </w:rPr>
        <w:t>6</w:t>
      </w:r>
      <w:r w:rsidR="008F5DEA">
        <w:rPr>
          <w:rFonts w:cs="Times New Roman"/>
        </w:rPr>
        <w:t>]</w:t>
      </w:r>
      <w:r w:rsidR="008F5DEA">
        <w:rPr>
          <w:rFonts w:cs="Times New Roman"/>
        </w:rPr>
        <w:fldChar w:fldCharType="end"/>
      </w:r>
    </w:p>
    <w:p w:rsidR="00DF055A" w:rsidRDefault="00D406EE" w:rsidP="00DF055A">
      <w:pPr>
        <w:pStyle w:val="Szvegtrzs"/>
        <w:spacing w:line="360" w:lineRule="auto"/>
        <w:jc w:val="both"/>
        <w:rPr>
          <w:rFonts w:cs="Times New Roman"/>
        </w:rPr>
      </w:pPr>
      <w:r>
        <w:rPr>
          <w:rFonts w:cs="Times New Roman"/>
        </w:rPr>
        <w:t>Két különböző mód létezik, az első a cv2.CHAIN_APPROX_NONE</w:t>
      </w:r>
      <w:r w:rsidR="005421C7">
        <w:rPr>
          <w:rFonts w:cs="Times New Roman"/>
        </w:rPr>
        <w:t xml:space="preserve">, amely a megtalált elem összes határpontját eltárolja. Ez </w:t>
      </w:r>
      <w:proofErr w:type="spellStart"/>
      <w:r w:rsidR="005421C7">
        <w:rPr>
          <w:rFonts w:cs="Times New Roman"/>
        </w:rPr>
        <w:t>esetenként</w:t>
      </w:r>
      <w:proofErr w:type="spellEnd"/>
      <w:r w:rsidR="005421C7">
        <w:rPr>
          <w:rFonts w:cs="Times New Roman"/>
        </w:rPr>
        <w:t xml:space="preserve"> azonban felesleges</w:t>
      </w:r>
      <w:r w:rsidR="00175B48">
        <w:rPr>
          <w:rFonts w:cs="Times New Roman"/>
        </w:rPr>
        <w:t>,</w:t>
      </w:r>
      <w:r w:rsidR="005421C7">
        <w:rPr>
          <w:rFonts w:cs="Times New Roman"/>
        </w:rPr>
        <w:t xml:space="preserve"> </w:t>
      </w:r>
      <w:proofErr w:type="gramStart"/>
      <w:r w:rsidR="00175B48">
        <w:rPr>
          <w:rFonts w:cs="Times New Roman"/>
        </w:rPr>
        <w:t>mivel</w:t>
      </w:r>
      <w:proofErr w:type="gramEnd"/>
      <w:r w:rsidR="005421C7">
        <w:rPr>
          <w:rFonts w:cs="Times New Roman"/>
        </w:rPr>
        <w:t xml:space="preserve"> ha egy vonalat keresünk akkor nincs szükség az összes pontjának eltárolására. Elég számunkra, ha a végpontjait meghatározzuk. Ezt a cv2.CHAIN_APPROX_SIMPLE módszerrel tudjuk megvalósítani, amely eltávolítja az összes felesleges pontot és tömöríti a kontúrt, ezáltal memóriát takarít meg.</w:t>
      </w:r>
      <w:r w:rsidR="008F5DEA">
        <w:rPr>
          <w:rFonts w:cs="Times New Roman"/>
        </w:rPr>
        <w:t xml:space="preserve"> </w:t>
      </w:r>
      <w:r w:rsidR="008F5DEA">
        <w:rPr>
          <w:rFonts w:cs="Times New Roman"/>
        </w:rPr>
        <w:fldChar w:fldCharType="begin"/>
      </w:r>
      <w:r w:rsidR="008F5DEA">
        <w:rPr>
          <w:rFonts w:cs="Times New Roman"/>
        </w:rPr>
        <w:instrText xml:space="preserve"> REF _Ref70604286 \r \h </w:instrText>
      </w:r>
      <w:r w:rsidR="008F5DEA">
        <w:rPr>
          <w:rFonts w:cs="Times New Roman"/>
        </w:rPr>
      </w:r>
      <w:r w:rsidR="008F5DEA">
        <w:rPr>
          <w:rFonts w:cs="Times New Roman"/>
        </w:rPr>
        <w:fldChar w:fldCharType="separate"/>
      </w:r>
      <w:r w:rsidR="008F5DEA">
        <w:rPr>
          <w:rFonts w:cs="Times New Roman"/>
        </w:rPr>
        <w:t>[1</w:t>
      </w:r>
      <w:r w:rsidR="00341410">
        <w:rPr>
          <w:rFonts w:cs="Times New Roman"/>
        </w:rPr>
        <w:t>5</w:t>
      </w:r>
      <w:r w:rsidR="008F5DEA">
        <w:rPr>
          <w:rFonts w:cs="Times New Roman"/>
        </w:rPr>
        <w:t>]</w:t>
      </w:r>
      <w:r w:rsidR="008F5DEA">
        <w:rPr>
          <w:rFonts w:cs="Times New Roman"/>
        </w:rPr>
        <w:fldChar w:fldCharType="end"/>
      </w:r>
      <w:r w:rsidR="008F5DEA">
        <w:rPr>
          <w:rFonts w:cs="Times New Roman"/>
        </w:rPr>
        <w:fldChar w:fldCharType="begin"/>
      </w:r>
      <w:r w:rsidR="008F5DEA">
        <w:rPr>
          <w:rFonts w:cs="Times New Roman"/>
        </w:rPr>
        <w:instrText xml:space="preserve"> REF _Ref70603518 \r \h </w:instrText>
      </w:r>
      <w:r w:rsidR="008F5DEA">
        <w:rPr>
          <w:rFonts w:cs="Times New Roman"/>
        </w:rPr>
      </w:r>
      <w:r w:rsidR="008F5DEA">
        <w:rPr>
          <w:rFonts w:cs="Times New Roman"/>
        </w:rPr>
        <w:fldChar w:fldCharType="separate"/>
      </w:r>
      <w:r w:rsidR="008F5DEA">
        <w:rPr>
          <w:rFonts w:cs="Times New Roman"/>
        </w:rPr>
        <w:t>[1</w:t>
      </w:r>
      <w:r w:rsidR="00341410">
        <w:rPr>
          <w:rFonts w:cs="Times New Roman"/>
        </w:rPr>
        <w:t>6</w:t>
      </w:r>
      <w:r w:rsidR="008F5DEA">
        <w:rPr>
          <w:rFonts w:cs="Times New Roman"/>
        </w:rPr>
        <w:t>]</w:t>
      </w:r>
      <w:r w:rsidR="008F5DEA">
        <w:rPr>
          <w:rFonts w:cs="Times New Roman"/>
        </w:rPr>
        <w:fldChar w:fldCharType="end"/>
      </w:r>
    </w:p>
    <w:p w:rsidR="00E25726" w:rsidRDefault="00E25726" w:rsidP="00DF055A">
      <w:pPr>
        <w:pStyle w:val="Szvegtrzs"/>
        <w:spacing w:line="360" w:lineRule="auto"/>
        <w:jc w:val="both"/>
        <w:rPr>
          <w:rFonts w:cs="Times New Roman"/>
        </w:rPr>
      </w:pPr>
      <w:r w:rsidRPr="00E25726">
        <w:rPr>
          <w:rFonts w:cs="Times New Roman"/>
        </w:rPr>
        <w:lastRenderedPageBreak/>
        <w:t>A kontúrok megrajzolásához a cv2.drawContours</w:t>
      </w:r>
      <w:r>
        <w:rPr>
          <w:rFonts w:cs="Times New Roman"/>
        </w:rPr>
        <w:t>() függvényt használju</w:t>
      </w:r>
      <w:r w:rsidRPr="00E25726">
        <w:rPr>
          <w:rFonts w:cs="Times New Roman"/>
        </w:rPr>
        <w:t>k. Bár</w:t>
      </w:r>
      <w:r>
        <w:rPr>
          <w:rFonts w:cs="Times New Roman"/>
        </w:rPr>
        <w:t>milyen alakzat megrajzolására</w:t>
      </w:r>
      <w:r w:rsidRPr="00E25726">
        <w:rPr>
          <w:rFonts w:cs="Times New Roman"/>
        </w:rPr>
        <w:t xml:space="preserve"> használható, feltéve, hogy megvan</w:t>
      </w:r>
      <w:r>
        <w:rPr>
          <w:rFonts w:cs="Times New Roman"/>
        </w:rPr>
        <w:t>nak</w:t>
      </w:r>
      <w:r w:rsidRPr="00E25726">
        <w:rPr>
          <w:rFonts w:cs="Times New Roman"/>
        </w:rPr>
        <w:t xml:space="preserve"> a határpontja</w:t>
      </w:r>
      <w:r>
        <w:rPr>
          <w:rFonts w:cs="Times New Roman"/>
        </w:rPr>
        <w:t>i</w:t>
      </w:r>
      <w:r w:rsidRPr="00E25726">
        <w:rPr>
          <w:rFonts w:cs="Times New Roman"/>
        </w:rPr>
        <w:t>. Első argumentuma a forráskép, a második argumentum</w:t>
      </w:r>
      <w:r>
        <w:rPr>
          <w:rFonts w:cs="Times New Roman"/>
        </w:rPr>
        <w:t>a a kontúrok, amelyeket</w:t>
      </w:r>
      <w:r w:rsidRPr="00E25726">
        <w:rPr>
          <w:rFonts w:cs="Times New Roman"/>
        </w:rPr>
        <w:t xml:space="preserve"> listaként kell </w:t>
      </w:r>
      <w:r>
        <w:rPr>
          <w:rFonts w:cs="Times New Roman"/>
        </w:rPr>
        <w:t xml:space="preserve">neki </w:t>
      </w:r>
      <w:r w:rsidRPr="00E25726">
        <w:rPr>
          <w:rFonts w:cs="Times New Roman"/>
        </w:rPr>
        <w:t xml:space="preserve">átadni, a harmadik argumentum a kontúrindex, a többi argumentum pedig </w:t>
      </w:r>
      <w:r>
        <w:rPr>
          <w:rFonts w:cs="Times New Roman"/>
        </w:rPr>
        <w:t xml:space="preserve">a </w:t>
      </w:r>
      <w:r w:rsidRPr="00E25726">
        <w:rPr>
          <w:rFonts w:cs="Times New Roman"/>
        </w:rPr>
        <w:t xml:space="preserve">szín, </w:t>
      </w:r>
      <w:r>
        <w:rPr>
          <w:rFonts w:cs="Times New Roman"/>
        </w:rPr>
        <w:t>a vastagság és egyéb állítható paraméterek.</w:t>
      </w:r>
      <w:r w:rsidR="008F5DEA">
        <w:rPr>
          <w:rFonts w:cs="Times New Roman"/>
        </w:rPr>
        <w:t xml:space="preserve"> </w:t>
      </w:r>
      <w:r w:rsidR="008F5DEA">
        <w:rPr>
          <w:rFonts w:cs="Times New Roman"/>
        </w:rPr>
        <w:fldChar w:fldCharType="begin"/>
      </w:r>
      <w:r w:rsidR="008F5DEA">
        <w:rPr>
          <w:rFonts w:cs="Times New Roman"/>
        </w:rPr>
        <w:instrText xml:space="preserve"> REF _Ref70603518 \r \h </w:instrText>
      </w:r>
      <w:r w:rsidR="008F5DEA">
        <w:rPr>
          <w:rFonts w:cs="Times New Roman"/>
        </w:rPr>
      </w:r>
      <w:r w:rsidR="008F5DEA">
        <w:rPr>
          <w:rFonts w:cs="Times New Roman"/>
        </w:rPr>
        <w:fldChar w:fldCharType="separate"/>
      </w:r>
      <w:r w:rsidR="008F5DEA">
        <w:rPr>
          <w:rFonts w:cs="Times New Roman"/>
        </w:rPr>
        <w:t>[1</w:t>
      </w:r>
      <w:r w:rsidR="00341410">
        <w:rPr>
          <w:rFonts w:cs="Times New Roman"/>
        </w:rPr>
        <w:t>6</w:t>
      </w:r>
      <w:r w:rsidR="008F5DEA">
        <w:rPr>
          <w:rFonts w:cs="Times New Roman"/>
        </w:rPr>
        <w:t>]</w:t>
      </w:r>
      <w:r w:rsidR="008F5DEA">
        <w:rPr>
          <w:rFonts w:cs="Times New Roman"/>
        </w:rPr>
        <w:fldChar w:fldCharType="end"/>
      </w:r>
    </w:p>
    <w:p w:rsidR="008B497D" w:rsidRDefault="008B497D" w:rsidP="008B497D">
      <w:pPr>
        <w:pStyle w:val="Szvegtrzs"/>
        <w:keepNext/>
        <w:spacing w:line="360" w:lineRule="auto"/>
        <w:jc w:val="center"/>
      </w:pPr>
      <w:r>
        <w:rPr>
          <w:rFonts w:cs="Times New Roman"/>
          <w:noProof/>
          <w:lang w:eastAsia="hu-HU" w:bidi="ar-SA"/>
        </w:rPr>
        <w:drawing>
          <wp:inline distT="0" distB="0" distL="0" distR="0" wp14:anchorId="6A8C8181" wp14:editId="2B5134C4">
            <wp:extent cx="5092852" cy="2484120"/>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ntours.png"/>
                    <pic:cNvPicPr/>
                  </pic:nvPicPr>
                  <pic:blipFill>
                    <a:blip r:embed="rId21">
                      <a:extLst>
                        <a:ext uri="{28A0092B-C50C-407E-A947-70E740481C1C}">
                          <a14:useLocalDpi xmlns:a14="http://schemas.microsoft.com/office/drawing/2010/main" val="0"/>
                        </a:ext>
                      </a:extLst>
                    </a:blip>
                    <a:stretch>
                      <a:fillRect/>
                    </a:stretch>
                  </pic:blipFill>
                  <pic:spPr>
                    <a:xfrm>
                      <a:off x="0" y="0"/>
                      <a:ext cx="5102446" cy="2488800"/>
                    </a:xfrm>
                    <a:prstGeom prst="rect">
                      <a:avLst/>
                    </a:prstGeom>
                  </pic:spPr>
                </pic:pic>
              </a:graphicData>
            </a:graphic>
          </wp:inline>
        </w:drawing>
      </w:r>
    </w:p>
    <w:p w:rsidR="008B497D" w:rsidRDefault="008B497D" w:rsidP="008B497D">
      <w:pPr>
        <w:pStyle w:val="Kpalrs"/>
        <w:jc w:val="center"/>
        <w:rPr>
          <w:rFonts w:ascii="Times New Roman" w:hAnsi="Times New Roman" w:cs="Times New Roman"/>
          <w:sz w:val="20"/>
          <w:szCs w:val="20"/>
        </w:rPr>
      </w:pPr>
      <w:r w:rsidRPr="008B497D">
        <w:rPr>
          <w:rFonts w:ascii="Times New Roman" w:hAnsi="Times New Roman" w:cs="Times New Roman"/>
          <w:sz w:val="20"/>
          <w:szCs w:val="20"/>
        </w:rPr>
        <w:fldChar w:fldCharType="begin"/>
      </w:r>
      <w:r w:rsidRPr="008B497D">
        <w:rPr>
          <w:rFonts w:ascii="Times New Roman" w:hAnsi="Times New Roman" w:cs="Times New Roman"/>
          <w:sz w:val="20"/>
          <w:szCs w:val="20"/>
        </w:rPr>
        <w:instrText xml:space="preserve"> SEQ ábra \* ARABIC </w:instrText>
      </w:r>
      <w:r w:rsidRPr="008B497D">
        <w:rPr>
          <w:rFonts w:ascii="Times New Roman" w:hAnsi="Times New Roman" w:cs="Times New Roman"/>
          <w:sz w:val="20"/>
          <w:szCs w:val="20"/>
        </w:rPr>
        <w:fldChar w:fldCharType="separate"/>
      </w:r>
      <w:r w:rsidR="00CA559B">
        <w:rPr>
          <w:rFonts w:ascii="Times New Roman" w:hAnsi="Times New Roman" w:cs="Times New Roman"/>
          <w:noProof/>
          <w:sz w:val="20"/>
          <w:szCs w:val="20"/>
        </w:rPr>
        <w:t>9</w:t>
      </w:r>
      <w:r w:rsidRPr="008B497D">
        <w:rPr>
          <w:rFonts w:ascii="Times New Roman" w:hAnsi="Times New Roman" w:cs="Times New Roman"/>
          <w:sz w:val="20"/>
          <w:szCs w:val="20"/>
        </w:rPr>
        <w:fldChar w:fldCharType="end"/>
      </w:r>
      <w:r w:rsidRPr="008B497D">
        <w:rPr>
          <w:rFonts w:ascii="Times New Roman" w:hAnsi="Times New Roman" w:cs="Times New Roman"/>
          <w:sz w:val="20"/>
          <w:szCs w:val="20"/>
        </w:rPr>
        <w:t xml:space="preserve">. ábra: Példa a kontúrok keresésére és megrajzolására </w:t>
      </w:r>
      <w:proofErr w:type="spellStart"/>
      <w:r w:rsidRPr="008B497D">
        <w:rPr>
          <w:rFonts w:ascii="Times New Roman" w:hAnsi="Times New Roman" w:cs="Times New Roman"/>
          <w:sz w:val="20"/>
          <w:szCs w:val="20"/>
        </w:rPr>
        <w:t>OpenCV</w:t>
      </w:r>
      <w:proofErr w:type="spellEnd"/>
      <w:r w:rsidRPr="008B497D">
        <w:rPr>
          <w:rFonts w:ascii="Times New Roman" w:hAnsi="Times New Roman" w:cs="Times New Roman"/>
          <w:sz w:val="20"/>
          <w:szCs w:val="20"/>
        </w:rPr>
        <w:t xml:space="preserve"> használatával</w:t>
      </w:r>
    </w:p>
    <w:p w:rsidR="008B497D" w:rsidRPr="008B497D" w:rsidRDefault="008B497D" w:rsidP="008B497D">
      <w:pPr>
        <w:pStyle w:val="Kpalrs"/>
        <w:jc w:val="center"/>
        <w:rPr>
          <w:rFonts w:ascii="Times New Roman" w:hAnsi="Times New Roman" w:cs="Times New Roman"/>
          <w:sz w:val="20"/>
          <w:szCs w:val="20"/>
        </w:rPr>
      </w:pPr>
      <w:r>
        <w:rPr>
          <w:rFonts w:ascii="Times New Roman" w:hAnsi="Times New Roman" w:cs="Times New Roman"/>
          <w:sz w:val="20"/>
          <w:szCs w:val="20"/>
        </w:rPr>
        <w:t>Forrás: https://robottini.altervista.org/wp-content/uploads/2012/05/contours.png (megtekintve: 2021.04.27.)</w:t>
      </w:r>
    </w:p>
    <w:p w:rsidR="00EE00AF" w:rsidRDefault="00EE00AF" w:rsidP="00DF055A">
      <w:pPr>
        <w:pStyle w:val="Szvegtrzs"/>
        <w:spacing w:line="360" w:lineRule="auto"/>
        <w:jc w:val="both"/>
        <w:rPr>
          <w:rFonts w:cs="Times New Roman"/>
        </w:rPr>
      </w:pPr>
    </w:p>
    <w:p w:rsidR="002524C2" w:rsidRPr="004E1EDE" w:rsidRDefault="0015099B" w:rsidP="002524C2">
      <w:pPr>
        <w:pStyle w:val="Cmsor2"/>
        <w:numPr>
          <w:ilvl w:val="1"/>
          <w:numId w:val="4"/>
        </w:numPr>
        <w:ind w:left="0" w:firstLine="0"/>
        <w:rPr>
          <w:rFonts w:ascii="Times New Roman" w:hAnsi="Times New Roman" w:cs="Times New Roman"/>
        </w:rPr>
      </w:pPr>
      <w:bookmarkStart w:id="26" w:name="_Toc99269829"/>
      <w:proofErr w:type="spellStart"/>
      <w:r>
        <w:rPr>
          <w:rFonts w:ascii="Times New Roman" w:hAnsi="Times New Roman" w:cs="Times New Roman"/>
        </w:rPr>
        <w:t>Konvolúciós</w:t>
      </w:r>
      <w:proofErr w:type="spellEnd"/>
      <w:r>
        <w:rPr>
          <w:rFonts w:ascii="Times New Roman" w:hAnsi="Times New Roman" w:cs="Times New Roman"/>
        </w:rPr>
        <w:t xml:space="preserve"> </w:t>
      </w:r>
      <w:r w:rsidR="00DD087B">
        <w:rPr>
          <w:rFonts w:ascii="Times New Roman" w:hAnsi="Times New Roman" w:cs="Times New Roman"/>
        </w:rPr>
        <w:t>n</w:t>
      </w:r>
      <w:r w:rsidR="00324D1D" w:rsidRPr="00B52274">
        <w:rPr>
          <w:rFonts w:ascii="Times New Roman" w:hAnsi="Times New Roman" w:cs="Times New Roman"/>
        </w:rPr>
        <w:t>eurális hálózat</w:t>
      </w:r>
      <w:bookmarkEnd w:id="26"/>
    </w:p>
    <w:p w:rsidR="00B52274" w:rsidRDefault="00E1512F" w:rsidP="00DF7542">
      <w:pPr>
        <w:spacing w:after="120" w:line="360" w:lineRule="auto"/>
        <w:jc w:val="both"/>
      </w:pPr>
      <w:r>
        <w:t xml:space="preserve">Az objektum </w:t>
      </w:r>
      <w:r w:rsidR="00DF7542">
        <w:t>felismerés</w:t>
      </w:r>
      <w:r w:rsidRPr="00E1512F">
        <w:t xml:space="preserve"> célja a célobjektumok detektálása a képfeldolgozás és a mintafelismerés el</w:t>
      </w:r>
      <w:r w:rsidR="00DF7542">
        <w:t>emeivel</w:t>
      </w:r>
      <w:r w:rsidRPr="00E1512F">
        <w:t xml:space="preserve"> és módszereivel,</w:t>
      </w:r>
      <w:r w:rsidR="00DF7542">
        <w:t xml:space="preserve"> valamint</w:t>
      </w:r>
      <w:r w:rsidRPr="00E1512F">
        <w:t xml:space="preserve"> az objektumok szemantikai kategóriáinak meghatározása és a célobjektum konkrét helyzetének megjelölése a képen.</w:t>
      </w:r>
      <w:r w:rsidR="00DF7542">
        <w:t xml:space="preserve"> Gyakorlati alkalmazásban nagy</w:t>
      </w:r>
      <w:r w:rsidR="00DF7542" w:rsidRPr="00DF7542">
        <w:t xml:space="preserve"> kihívást jelent a számítógépes technológia használata az objektumok automatikus felismerésére.</w:t>
      </w:r>
      <w:r w:rsidR="00DF7542">
        <w:t xml:space="preserve"> </w:t>
      </w:r>
      <w:r w:rsidR="00DF7542" w:rsidRPr="00DF7542">
        <w:t xml:space="preserve">A komplex háttér, a </w:t>
      </w:r>
      <w:r w:rsidR="00DF7542">
        <w:t xml:space="preserve">zavaró </w:t>
      </w:r>
      <w:r w:rsidR="00DF7542" w:rsidRPr="00DF7542">
        <w:t>zaj</w:t>
      </w:r>
      <w:r w:rsidR="00DF7542">
        <w:t>ok, az alacsony felbontás</w:t>
      </w:r>
      <w:r w:rsidR="00DF7542" w:rsidRPr="00DF7542">
        <w:t xml:space="preserve">, a </w:t>
      </w:r>
      <w:r w:rsidR="00DF7542">
        <w:t>méretek és a</w:t>
      </w:r>
      <w:r w:rsidR="00DF7542" w:rsidRPr="00DF7542">
        <w:t xml:space="preserve"> </w:t>
      </w:r>
      <w:r w:rsidR="00DF7542">
        <w:t>pozíciók</w:t>
      </w:r>
      <w:r w:rsidR="00DF7542" w:rsidRPr="00DF7542">
        <w:t xml:space="preserve"> változásai </w:t>
      </w:r>
      <w:r w:rsidR="00DF7542">
        <w:t>is</w:t>
      </w:r>
      <w:r w:rsidR="00DF7542" w:rsidRPr="00DF7542">
        <w:t xml:space="preserve"> mind komolyan befo</w:t>
      </w:r>
      <w:r w:rsidR="00DF7542">
        <w:t>lyásolják az objektumok észlelését</w:t>
      </w:r>
      <w:r w:rsidR="00DF7542" w:rsidRPr="00DF7542">
        <w:t>.</w:t>
      </w:r>
      <w:r w:rsidR="00DF7542">
        <w:t xml:space="preserve"> A hagyományos módszer egy kézzel készített funkción alapul, amely egyes nehézségeket nem kezel jól, és általános használatra sem a legalkalmasabb. Emiatt számos módszert dolgoztak ki az objektum észlelés teljesítményének javítására.</w:t>
      </w:r>
      <w:r w:rsidR="008F5DEA">
        <w:t xml:space="preserve">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29645F" w:rsidRDefault="0029645F" w:rsidP="00DF7542">
      <w:pPr>
        <w:spacing w:after="120" w:line="360" w:lineRule="auto"/>
        <w:jc w:val="both"/>
      </w:pPr>
      <w:r>
        <w:t xml:space="preserve">A </w:t>
      </w:r>
      <w:proofErr w:type="spellStart"/>
      <w:r>
        <w:t>kovolúciós</w:t>
      </w:r>
      <w:proofErr w:type="spellEnd"/>
      <w:r>
        <w:t xml:space="preserve"> neurális hálózat (</w:t>
      </w:r>
      <w:proofErr w:type="spellStart"/>
      <w:r>
        <w:t>Convolutional</w:t>
      </w:r>
      <w:proofErr w:type="spellEnd"/>
      <w:r>
        <w:t xml:space="preserve"> </w:t>
      </w:r>
      <w:proofErr w:type="spellStart"/>
      <w:r>
        <w:t>Neural</w:t>
      </w:r>
      <w:proofErr w:type="spellEnd"/>
      <w:r>
        <w:t xml:space="preserve"> Network) egy olyan mély tanulási modell, amely képes a hierarchikus tanulásra, valamint kutatások bizonyítják, hogy az általa használt funkciók jobban alkalmazhatóak az objektumokok szegmentálására és felismerésére, mint a kézzel készített verzió.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15099B" w:rsidRDefault="0029645F" w:rsidP="00540825">
      <w:pPr>
        <w:pStyle w:val="Szvegtrzs"/>
        <w:spacing w:line="360" w:lineRule="auto"/>
        <w:jc w:val="both"/>
      </w:pPr>
      <w:r w:rsidRPr="0029645F">
        <w:t xml:space="preserve">A </w:t>
      </w:r>
      <w:r w:rsidR="00834B39">
        <w:t>gépi</w:t>
      </w:r>
      <w:r w:rsidR="005116C4">
        <w:t xml:space="preserve"> látás területén a jellemzők</w:t>
      </w:r>
      <w:r w:rsidRPr="0029645F">
        <w:t xml:space="preserve"> kinyerése és osztályozása mindig is nagyon fontos kutatási </w:t>
      </w:r>
      <w:r w:rsidRPr="0029645F">
        <w:lastRenderedPageBreak/>
        <w:t>irány volt. A hagyományos képfeldolgozási feladatokban a kinyert jellemzők gyakran előre megtervezett jellemzők, statisztikai törvényszerűségek vagy előzetes ismeretek alapján</w:t>
      </w:r>
      <w:r w:rsidR="00834B39">
        <w:t xml:space="preserve"> történtek</w:t>
      </w:r>
      <w:r w:rsidRPr="0029645F">
        <w:t>. Tehát nem képes az eredeti kép</w:t>
      </w:r>
      <w:r w:rsidR="00834B39">
        <w:t xml:space="preserve"> </w:t>
      </w:r>
      <w:r w:rsidRPr="0029645F">
        <w:t>információ</w:t>
      </w:r>
      <w:r w:rsidR="00834B39">
        <w:t>i</w:t>
      </w:r>
      <w:r w:rsidRPr="0029645F">
        <w:t>t átfog</w:t>
      </w:r>
      <w:r w:rsidR="00E6768D">
        <w:t xml:space="preserve">óan és pontosan ábrázolni.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29645F" w:rsidRDefault="00E6768D" w:rsidP="00540825">
      <w:pPr>
        <w:pStyle w:val="Szvegtrzs"/>
        <w:spacing w:line="360" w:lineRule="auto"/>
        <w:jc w:val="both"/>
      </w:pPr>
      <w:r>
        <w:t xml:space="preserve">A </w:t>
      </w:r>
      <w:proofErr w:type="spellStart"/>
      <w:r>
        <w:t>Convolution</w:t>
      </w:r>
      <w:r w:rsidR="00540825">
        <w:t>al</w:t>
      </w:r>
      <w:proofErr w:type="spellEnd"/>
      <w:r>
        <w:t xml:space="preserve"> </w:t>
      </w:r>
      <w:proofErr w:type="spellStart"/>
      <w:r>
        <w:t>Neural</w:t>
      </w:r>
      <w:proofErr w:type="spellEnd"/>
      <w:r>
        <w:t xml:space="preserve"> Network (továbbiakban CNN)</w:t>
      </w:r>
      <w:r w:rsidR="0029645F" w:rsidRPr="0029645F">
        <w:t xml:space="preserve"> egy végpontok közötti tanulási modellt nyújt, amelyben a paraméterek a gradiens ereszkedési módszerrel oktathatók. A jól képzett CNN teljesebben elsajátíthatja a kép jellemzőit, és úgy tekinthetünk rá, mint egy </w:t>
      </w:r>
      <w:r w:rsidR="00834B39">
        <w:t>fejlettebb</w:t>
      </w:r>
      <w:r w:rsidR="0029645F" w:rsidRPr="0029645F">
        <w:t xml:space="preserve"> fekete dobozra, amely ki</w:t>
      </w:r>
      <w:r w:rsidR="00834B39">
        <w:t xml:space="preserve"> is </w:t>
      </w:r>
      <w:r w:rsidR="005116C4">
        <w:t>bontja a jellemzőket</w:t>
      </w:r>
      <w:r w:rsidR="0029645F" w:rsidRPr="0029645F">
        <w:t>.</w:t>
      </w:r>
      <w:r w:rsidR="008F5DEA">
        <w:t xml:space="preserve">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540825" w:rsidRDefault="00540825" w:rsidP="00540825">
      <w:pPr>
        <w:pStyle w:val="Szvegtrzs"/>
        <w:spacing w:line="360" w:lineRule="auto"/>
        <w:jc w:val="both"/>
      </w:pPr>
      <w:r w:rsidRPr="00540825">
        <w:t>Az ideghálózat fontos ágaként a CNN növeli a befogadó mező és a megosztott súly fogalmát, ami nemcsak nagymértékben csökkenti a</w:t>
      </w:r>
      <w:r>
        <w:t xml:space="preserve"> tanítás</w:t>
      </w:r>
      <w:r w:rsidRPr="00540825">
        <w:t xml:space="preserve"> paramétereit, hanem csökkenti a hálózati modell komplexitását is. Az egyes rétegek jellemzői az előző réteg helyi területéből (befogadó mezőből) származnak a </w:t>
      </w:r>
      <w:proofErr w:type="spellStart"/>
      <w:r w:rsidRPr="00540825">
        <w:t>konvolúciós</w:t>
      </w:r>
      <w:proofErr w:type="spellEnd"/>
      <w:r w:rsidRPr="00540825">
        <w:t xml:space="preserve"> kernel súlyának megosztásával. Ezek a jellemzők teszik a CNN-t alkalmassá a kép jellemzőinek me</w:t>
      </w:r>
      <w:r>
        <w:t>gtanulására és reprezentálására.</w:t>
      </w:r>
      <w:r w:rsidR="008F5DEA">
        <w:t xml:space="preserve">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540825" w:rsidRDefault="00540825" w:rsidP="00540825">
      <w:pPr>
        <w:pStyle w:val="Szvegtrzs"/>
        <w:spacing w:line="360" w:lineRule="auto"/>
        <w:jc w:val="both"/>
      </w:pPr>
      <w:r w:rsidRPr="00540825">
        <w:t xml:space="preserve">Egy tipikus CNN-ben az első néhány réteg általában váltakozó </w:t>
      </w:r>
      <w:proofErr w:type="spellStart"/>
      <w:r w:rsidRPr="00540825">
        <w:t>konvolúciós</w:t>
      </w:r>
      <w:proofErr w:type="spellEnd"/>
      <w:r w:rsidRPr="00540825">
        <w:t xml:space="preserve"> és </w:t>
      </w:r>
      <w:proofErr w:type="gramStart"/>
      <w:r w:rsidRPr="00540825">
        <w:t>összevonási</w:t>
      </w:r>
      <w:r w:rsidR="00336625">
        <w:t xml:space="preserve"> </w:t>
      </w:r>
      <w:r w:rsidRPr="00540825">
        <w:t>réteg,</w:t>
      </w:r>
      <w:proofErr w:type="gramEnd"/>
      <w:r w:rsidRPr="00540825">
        <w:t xml:space="preserve"> és a kimeneti réteg közelében lévő hálózat utolsó </w:t>
      </w:r>
      <w:proofErr w:type="spellStart"/>
      <w:r w:rsidRPr="00540825">
        <w:t>rétege</w:t>
      </w:r>
      <w:r>
        <w:t>i</w:t>
      </w:r>
      <w:proofErr w:type="spellEnd"/>
      <w:r w:rsidRPr="00540825">
        <w:t xml:space="preserve"> általában</w:t>
      </w:r>
      <w:r>
        <w:t xml:space="preserve"> egy</w:t>
      </w:r>
      <w:r w:rsidRPr="00540825">
        <w:t xml:space="preserve"> teljesen összekapcsolt hálóza</w:t>
      </w:r>
      <w:r w:rsidR="007E7700">
        <w:t>t. A CNN oktatása főként az előterjesztő (</w:t>
      </w:r>
      <w:proofErr w:type="spellStart"/>
      <w:r w:rsidR="007E7700">
        <w:t>Forward</w:t>
      </w:r>
      <w:proofErr w:type="spellEnd"/>
      <w:r w:rsidR="007E7700">
        <w:t xml:space="preserve"> </w:t>
      </w:r>
      <w:proofErr w:type="spellStart"/>
      <w:r w:rsidR="007E7700">
        <w:t>Propagation</w:t>
      </w:r>
      <w:proofErr w:type="spellEnd"/>
      <w:r w:rsidR="007E7700">
        <w:t>)</w:t>
      </w:r>
      <w:r w:rsidRPr="00540825">
        <w:t xml:space="preserve"> és a </w:t>
      </w:r>
      <w:r w:rsidR="007E7700">
        <w:t>visszaterjesztő</w:t>
      </w:r>
      <w:r w:rsidRPr="00540825">
        <w:t xml:space="preserve"> (Back </w:t>
      </w:r>
      <w:proofErr w:type="spellStart"/>
      <w:r w:rsidRPr="00540825">
        <w:t>Propagation</w:t>
      </w:r>
      <w:proofErr w:type="spellEnd"/>
      <w:r w:rsidRPr="00540825">
        <w:t>) algoritmust használja a rétegkapcsolati súlyok, torzítás és egy</w:t>
      </w:r>
      <w:r w:rsidR="003C4D88">
        <w:t xml:space="preserve">éb paraméterek megismerésére. Az oktatás </w:t>
      </w:r>
      <w:r w:rsidRPr="00540825">
        <w:t xml:space="preserve">egy felügyelt tanulási folyamat, amely megköveteli a képadatok bevitelét és a megfelelő címkéket a hálózati paraméterek optimalizálásához, </w:t>
      </w:r>
      <w:r w:rsidR="003C4D88">
        <w:t xml:space="preserve">melyek alapján </w:t>
      </w:r>
      <w:r w:rsidRPr="00540825">
        <w:t xml:space="preserve">végül </w:t>
      </w:r>
      <w:r w:rsidR="003C4D88">
        <w:t xml:space="preserve">egy </w:t>
      </w:r>
      <w:r w:rsidRPr="00540825">
        <w:t>optimalizált súlyú modellt kap</w:t>
      </w:r>
      <w:r w:rsidR="003C4D88">
        <w:t>unk</w:t>
      </w:r>
      <w:r w:rsidRPr="00540825">
        <w:t>.</w:t>
      </w:r>
      <w:r w:rsidR="008F5DEA">
        <w:t xml:space="preserve">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CC2DAC" w:rsidRDefault="004A0377" w:rsidP="00CC2DAC">
      <w:pPr>
        <w:pStyle w:val="Szvegtrzs"/>
        <w:spacing w:line="360" w:lineRule="auto"/>
        <w:jc w:val="both"/>
      </w:pPr>
      <w:r w:rsidRPr="004A0377">
        <w:t xml:space="preserve">A CNN különböző funkcionális rétegstruktúrából áll. A tipikus CNN rendelkezik </w:t>
      </w:r>
      <w:proofErr w:type="spellStart"/>
      <w:r w:rsidRPr="004A0377">
        <w:t>konvolúciós</w:t>
      </w:r>
      <w:proofErr w:type="spellEnd"/>
      <w:r w:rsidRPr="004A0377">
        <w:t xml:space="preserve"> réteggel, </w:t>
      </w:r>
      <w:r>
        <w:t>összevonási</w:t>
      </w:r>
      <w:r w:rsidRPr="004A0377">
        <w:t xml:space="preserve"> réteggel és teljesen összekapcsolt réteggel. A CNN azonban számos új réteget ad</w:t>
      </w:r>
      <w:r>
        <w:t>hat</w:t>
      </w:r>
      <w:r w:rsidRPr="004A0377">
        <w:t xml:space="preserve"> hozzá az evolúció és a fejlesztés folyamatához, például az </w:t>
      </w:r>
      <w:r w:rsidR="00D23A15">
        <w:t>SPP (</w:t>
      </w:r>
      <w:proofErr w:type="spellStart"/>
      <w:r w:rsidR="00D23A15">
        <w:t>Spatial</w:t>
      </w:r>
      <w:proofErr w:type="spellEnd"/>
      <w:r w:rsidR="00D23A15">
        <w:t xml:space="preserve"> </w:t>
      </w:r>
      <w:proofErr w:type="spellStart"/>
      <w:r w:rsidR="00D23A15">
        <w:t>Pyramid</w:t>
      </w:r>
      <w:proofErr w:type="spellEnd"/>
      <w:r w:rsidR="00D23A15">
        <w:t xml:space="preserve"> </w:t>
      </w:r>
      <w:proofErr w:type="spellStart"/>
      <w:r w:rsidR="00D23A15">
        <w:t>Pooling</w:t>
      </w:r>
      <w:proofErr w:type="spellEnd"/>
      <w:r w:rsidR="00D23A15">
        <w:t xml:space="preserve">) </w:t>
      </w:r>
      <w:r w:rsidRPr="004A0377">
        <w:t>réteget, a ROI (</w:t>
      </w:r>
      <w:proofErr w:type="spellStart"/>
      <w:r w:rsidRPr="004A0377">
        <w:t>Region</w:t>
      </w:r>
      <w:proofErr w:type="spellEnd"/>
      <w:r w:rsidRPr="004A0377">
        <w:t xml:space="preserve"> of Interest) egyesítő rétegét és a R-CNN</w:t>
      </w:r>
      <w:r w:rsidR="00D23A15">
        <w:t xml:space="preserve"> (</w:t>
      </w:r>
      <w:proofErr w:type="spellStart"/>
      <w:r w:rsidR="00D23A15">
        <w:t>Region</w:t>
      </w:r>
      <w:proofErr w:type="spellEnd"/>
      <w:r w:rsidR="00D23A15">
        <w:t xml:space="preserve"> </w:t>
      </w:r>
      <w:proofErr w:type="spellStart"/>
      <w:r w:rsidR="00D23A15">
        <w:t>Based</w:t>
      </w:r>
      <w:proofErr w:type="spellEnd"/>
      <w:r w:rsidR="00D23A15">
        <w:t xml:space="preserve"> </w:t>
      </w:r>
      <w:proofErr w:type="spellStart"/>
      <w:r w:rsidR="00D23A15">
        <w:t>Convolusional</w:t>
      </w:r>
      <w:proofErr w:type="spellEnd"/>
      <w:r w:rsidR="00D23A15">
        <w:t xml:space="preserve"> </w:t>
      </w:r>
      <w:proofErr w:type="spellStart"/>
      <w:r w:rsidR="00D23A15">
        <w:t>Neural</w:t>
      </w:r>
      <w:proofErr w:type="spellEnd"/>
      <w:r w:rsidR="00D23A15">
        <w:t xml:space="preserve"> Network)</w:t>
      </w:r>
      <w:r w:rsidRPr="004A0377">
        <w:t xml:space="preserve"> réteg</w:t>
      </w:r>
      <w:r>
        <w:t>et</w:t>
      </w:r>
      <w:r w:rsidRPr="004A0377">
        <w:t>. A hagyományos CNN szerkezet javításával jobb teljesítmény érhető el</w:t>
      </w:r>
      <w:r>
        <w:t xml:space="preserve"> a specifikus problémák megoldására</w:t>
      </w:r>
      <w:r w:rsidRPr="004A0377">
        <w:t>.</w:t>
      </w:r>
      <w:r w:rsidR="008F5DEA">
        <w:t xml:space="preserve"> </w:t>
      </w:r>
      <w:r w:rsidR="008F5DEA">
        <w:fldChar w:fldCharType="begin"/>
      </w:r>
      <w:r w:rsidR="008F5DEA">
        <w:instrText xml:space="preserve"> REF _Ref70604651 \r \h </w:instrText>
      </w:r>
      <w:r w:rsidR="008F5DEA">
        <w:fldChar w:fldCharType="separate"/>
      </w:r>
      <w:r w:rsidR="008F5DEA">
        <w:t>[</w:t>
      </w:r>
      <w:r w:rsidR="00341410">
        <w:t>6</w:t>
      </w:r>
      <w:r w:rsidR="008F5DEA">
        <w:t>]</w:t>
      </w:r>
      <w:r w:rsidR="008F5DEA">
        <w:fldChar w:fldCharType="end"/>
      </w:r>
      <w:r w:rsidR="008F5DEA">
        <w:fldChar w:fldCharType="begin"/>
      </w:r>
      <w:r w:rsidR="008F5DEA">
        <w:instrText xml:space="preserve"> REF _Ref70604653 \r \h </w:instrText>
      </w:r>
      <w:r w:rsidR="008F5DEA">
        <w:fldChar w:fldCharType="separate"/>
      </w:r>
      <w:r w:rsidR="008F5DEA">
        <w:t>[</w:t>
      </w:r>
      <w:r w:rsidR="00341410">
        <w:t>8</w:t>
      </w:r>
      <w:r w:rsidR="008F5DEA">
        <w:t>]</w:t>
      </w:r>
      <w:r w:rsidR="008F5DEA">
        <w:fldChar w:fldCharType="end"/>
      </w:r>
      <w:r w:rsidR="008F5DEA">
        <w:fldChar w:fldCharType="begin"/>
      </w:r>
      <w:r w:rsidR="008F5DEA">
        <w:instrText xml:space="preserve"> REF _Ref70604655 \r \h </w:instrText>
      </w:r>
      <w:r w:rsidR="008F5DEA">
        <w:fldChar w:fldCharType="separate"/>
      </w:r>
      <w:r w:rsidR="008F5DEA">
        <w:t>[</w:t>
      </w:r>
      <w:r w:rsidR="00EE2B84">
        <w:t>2</w:t>
      </w:r>
      <w:r w:rsidR="00341410">
        <w:t>1</w:t>
      </w:r>
      <w:r w:rsidR="008F5DEA">
        <w:t>]</w:t>
      </w:r>
      <w:r w:rsidR="008F5DEA">
        <w:fldChar w:fldCharType="end"/>
      </w:r>
    </w:p>
    <w:p w:rsidR="0096480E" w:rsidRDefault="00CC2DAC" w:rsidP="00CC2DAC">
      <w:pPr>
        <w:widowControl/>
        <w:suppressAutoHyphens w:val="0"/>
      </w:pPr>
      <w:r>
        <w:br w:type="page"/>
      </w:r>
    </w:p>
    <w:p w:rsidR="00D02859" w:rsidRPr="004E1EDE" w:rsidRDefault="0096480E" w:rsidP="00D02859">
      <w:pPr>
        <w:pStyle w:val="Cmsor3"/>
        <w:numPr>
          <w:ilvl w:val="2"/>
          <w:numId w:val="4"/>
        </w:numPr>
        <w:ind w:left="0" w:firstLine="0"/>
        <w:rPr>
          <w:rFonts w:ascii="Times New Roman" w:hAnsi="Times New Roman" w:cs="Times New Roman"/>
          <w:color w:val="000000" w:themeColor="text1"/>
        </w:rPr>
      </w:pPr>
      <w:bookmarkStart w:id="27" w:name="_Toc99269830"/>
      <w:r w:rsidRPr="0096480E">
        <w:rPr>
          <w:rFonts w:ascii="Times New Roman" w:hAnsi="Times New Roman" w:cs="Times New Roman"/>
          <w:color w:val="000000" w:themeColor="text1"/>
        </w:rPr>
        <w:lastRenderedPageBreak/>
        <w:t>A hagyományos CNN szerkezete</w:t>
      </w:r>
      <w:bookmarkEnd w:id="27"/>
    </w:p>
    <w:p w:rsidR="00D02859" w:rsidRDefault="00D02859" w:rsidP="00CC2DAC">
      <w:pPr>
        <w:pStyle w:val="Szvegtrzs"/>
        <w:keepNext/>
        <w:jc w:val="center"/>
      </w:pPr>
      <w:r>
        <w:rPr>
          <w:noProof/>
          <w:lang w:eastAsia="hu-HU" w:bidi="ar-SA"/>
        </w:rPr>
        <w:drawing>
          <wp:inline distT="0" distB="0" distL="0" distR="0" wp14:anchorId="65621A31" wp14:editId="7F93C594">
            <wp:extent cx="5269009" cy="2476500"/>
            <wp:effectExtent l="0" t="0" r="8255" b="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nn_layers.png"/>
                    <pic:cNvPicPr/>
                  </pic:nvPicPr>
                  <pic:blipFill>
                    <a:blip r:embed="rId22">
                      <a:extLst>
                        <a:ext uri="{28A0092B-C50C-407E-A947-70E740481C1C}">
                          <a14:useLocalDpi xmlns:a14="http://schemas.microsoft.com/office/drawing/2010/main" val="0"/>
                        </a:ext>
                      </a:extLst>
                    </a:blip>
                    <a:stretch>
                      <a:fillRect/>
                    </a:stretch>
                  </pic:blipFill>
                  <pic:spPr>
                    <a:xfrm>
                      <a:off x="0" y="0"/>
                      <a:ext cx="5275341" cy="2479476"/>
                    </a:xfrm>
                    <a:prstGeom prst="rect">
                      <a:avLst/>
                    </a:prstGeom>
                  </pic:spPr>
                </pic:pic>
              </a:graphicData>
            </a:graphic>
          </wp:inline>
        </w:drawing>
      </w:r>
    </w:p>
    <w:p w:rsidR="0096480E" w:rsidRDefault="00D02859" w:rsidP="00D02859">
      <w:pPr>
        <w:pStyle w:val="Kpalrs"/>
        <w:jc w:val="center"/>
        <w:rPr>
          <w:rFonts w:ascii="Times New Roman" w:hAnsi="Times New Roman" w:cs="Times New Roman"/>
          <w:sz w:val="20"/>
          <w:szCs w:val="20"/>
        </w:rPr>
      </w:pPr>
      <w:r w:rsidRPr="00D02859">
        <w:rPr>
          <w:rFonts w:ascii="Times New Roman" w:hAnsi="Times New Roman" w:cs="Times New Roman"/>
          <w:sz w:val="20"/>
          <w:szCs w:val="20"/>
        </w:rPr>
        <w:fldChar w:fldCharType="begin"/>
      </w:r>
      <w:r w:rsidRPr="00D02859">
        <w:rPr>
          <w:rFonts w:ascii="Times New Roman" w:hAnsi="Times New Roman" w:cs="Times New Roman"/>
          <w:sz w:val="20"/>
          <w:szCs w:val="20"/>
        </w:rPr>
        <w:instrText xml:space="preserve"> SEQ ábra \* ARABIC </w:instrText>
      </w:r>
      <w:r w:rsidRPr="00D02859">
        <w:rPr>
          <w:rFonts w:ascii="Times New Roman" w:hAnsi="Times New Roman" w:cs="Times New Roman"/>
          <w:sz w:val="20"/>
          <w:szCs w:val="20"/>
        </w:rPr>
        <w:fldChar w:fldCharType="separate"/>
      </w:r>
      <w:r w:rsidR="00CA559B">
        <w:rPr>
          <w:rFonts w:ascii="Times New Roman" w:hAnsi="Times New Roman" w:cs="Times New Roman"/>
          <w:noProof/>
          <w:sz w:val="20"/>
          <w:szCs w:val="20"/>
        </w:rPr>
        <w:t>10</w:t>
      </w:r>
      <w:r w:rsidRPr="00D02859">
        <w:rPr>
          <w:rFonts w:ascii="Times New Roman" w:hAnsi="Times New Roman" w:cs="Times New Roman"/>
          <w:sz w:val="20"/>
          <w:szCs w:val="20"/>
        </w:rPr>
        <w:fldChar w:fldCharType="end"/>
      </w:r>
      <w:r w:rsidRPr="00D02859">
        <w:rPr>
          <w:rFonts w:ascii="Times New Roman" w:hAnsi="Times New Roman" w:cs="Times New Roman"/>
          <w:sz w:val="20"/>
          <w:szCs w:val="20"/>
        </w:rPr>
        <w:t xml:space="preserve">. ábra: A hagyományos CNN </w:t>
      </w:r>
      <w:proofErr w:type="spellStart"/>
      <w:r w:rsidRPr="00D02859">
        <w:rPr>
          <w:rFonts w:ascii="Times New Roman" w:hAnsi="Times New Roman" w:cs="Times New Roman"/>
          <w:sz w:val="20"/>
          <w:szCs w:val="20"/>
        </w:rPr>
        <w:t>rétegei</w:t>
      </w:r>
      <w:proofErr w:type="spellEnd"/>
    </w:p>
    <w:p w:rsidR="00D02859" w:rsidRPr="00D02859" w:rsidRDefault="00BF08D7" w:rsidP="004C317B">
      <w:pPr>
        <w:pStyle w:val="Kpalrs"/>
        <w:jc w:val="center"/>
        <w:rPr>
          <w:rFonts w:ascii="Times New Roman" w:hAnsi="Times New Roman" w:cs="Times New Roman"/>
          <w:sz w:val="20"/>
          <w:szCs w:val="20"/>
        </w:rPr>
      </w:pPr>
      <w:r>
        <w:rPr>
          <w:rFonts w:ascii="Times New Roman" w:hAnsi="Times New Roman" w:cs="Times New Roman"/>
          <w:sz w:val="20"/>
          <w:szCs w:val="20"/>
        </w:rPr>
        <w:t>F</w:t>
      </w:r>
      <w:r w:rsidR="00D02859">
        <w:rPr>
          <w:rFonts w:ascii="Times New Roman" w:hAnsi="Times New Roman" w:cs="Times New Roman"/>
          <w:sz w:val="20"/>
          <w:szCs w:val="20"/>
        </w:rPr>
        <w:t>orrás:</w:t>
      </w:r>
      <w:r w:rsidR="004C317B" w:rsidRPr="004C317B">
        <w:t xml:space="preserve"> </w:t>
      </w:r>
      <w:r w:rsidR="004C317B" w:rsidRPr="004C317B">
        <w:rPr>
          <w:rFonts w:ascii="Times New Roman" w:hAnsi="Times New Roman" w:cs="Times New Roman"/>
          <w:sz w:val="20"/>
          <w:szCs w:val="20"/>
        </w:rPr>
        <w:t xml:space="preserve">https://i0.wp.com/developersbreach.com/wp-content/uploads/2020/08/cnn_banner.png?fit=1200%2C564&amp;ssl=1 </w:t>
      </w:r>
      <w:r w:rsidR="004C317B">
        <w:rPr>
          <w:rFonts w:ascii="Times New Roman" w:hAnsi="Times New Roman" w:cs="Times New Roman"/>
          <w:sz w:val="20"/>
          <w:szCs w:val="20"/>
        </w:rPr>
        <w:t>(megtekintve: 2021.04.27.)</w:t>
      </w:r>
    </w:p>
    <w:p w:rsidR="00D02859" w:rsidRDefault="00D02859" w:rsidP="004C317B">
      <w:pPr>
        <w:pStyle w:val="Szvegtrzs"/>
        <w:jc w:val="center"/>
      </w:pPr>
    </w:p>
    <w:p w:rsidR="001652BB" w:rsidRPr="000B66BD" w:rsidRDefault="001652BB" w:rsidP="000B66BD">
      <w:pPr>
        <w:pStyle w:val="Szvegtrzs"/>
        <w:spacing w:line="360" w:lineRule="auto"/>
        <w:jc w:val="both"/>
        <w:rPr>
          <w:rFonts w:cs="Times New Roman"/>
        </w:rPr>
      </w:pPr>
      <w:r w:rsidRPr="000B66BD">
        <w:rPr>
          <w:rFonts w:cs="Times New Roman"/>
        </w:rPr>
        <w:t xml:space="preserve">Amint az ábrán látható, a tipikus CNN struktúra főként a bemeneti rétegből, a </w:t>
      </w:r>
      <w:proofErr w:type="spellStart"/>
      <w:r w:rsidRPr="000B66BD">
        <w:rPr>
          <w:rFonts w:cs="Times New Roman"/>
        </w:rPr>
        <w:t>konvolúciós</w:t>
      </w:r>
      <w:proofErr w:type="spellEnd"/>
      <w:r w:rsidRPr="000B66BD">
        <w:rPr>
          <w:rFonts w:cs="Times New Roman"/>
        </w:rPr>
        <w:t xml:space="preserve"> rétegből, az összevonási rétegből, a teljesen összekapcsolt rétegből és a kimeneti rétegből áll.</w:t>
      </w:r>
      <w:r w:rsidR="00F967D7" w:rsidRPr="000B66BD">
        <w:rPr>
          <w:rFonts w:cs="Times New Roman"/>
        </w:rPr>
        <w:t xml:space="preserve"> A </w:t>
      </w:r>
      <w:proofErr w:type="spellStart"/>
      <w:r w:rsidR="00F967D7" w:rsidRPr="000B66BD">
        <w:rPr>
          <w:rFonts w:cs="Times New Roman"/>
        </w:rPr>
        <w:t>konvolúciós</w:t>
      </w:r>
      <w:proofErr w:type="spellEnd"/>
      <w:r w:rsidR="00F967D7" w:rsidRPr="000B66BD">
        <w:rPr>
          <w:rFonts w:cs="Times New Roman"/>
        </w:rPr>
        <w:t xml:space="preserve"> ideghálózat bemenete általában az eredeti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ln</m:t>
            </m:r>
          </m:sub>
        </m:sSub>
      </m:oMath>
      <w:r w:rsidR="00A8712C" w:rsidRPr="000B66BD">
        <w:rPr>
          <w:rFonts w:cs="Times New Roman"/>
        </w:rPr>
        <w:t xml:space="preserve"> </w:t>
      </w:r>
      <w:r w:rsidR="00F967D7" w:rsidRPr="000B66BD">
        <w:rPr>
          <w:rFonts w:cs="Times New Roman"/>
        </w:rPr>
        <w:t xml:space="preserve">kép.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oMath>
      <w:r w:rsidR="005116C4">
        <w:rPr>
          <w:rFonts w:cs="Times New Roman"/>
        </w:rPr>
        <w:t xml:space="preserve"> az l-edik réteg j-edik jellemző</w:t>
      </w:r>
      <w:r w:rsidR="00F967D7" w:rsidRPr="000B66BD">
        <w:rPr>
          <w:rFonts w:cs="Times New Roman"/>
        </w:rPr>
        <w:t xml:space="preserve">térképét jelöli. Feltételezzük, hogy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oMath>
      <w:r w:rsidR="00A8712C" w:rsidRPr="000B66BD">
        <w:rPr>
          <w:rFonts w:cs="Times New Roman"/>
        </w:rPr>
        <w:t xml:space="preserve"> egy </w:t>
      </w:r>
      <w:r w:rsidR="005116C4">
        <w:rPr>
          <w:rFonts w:cs="Times New Roman"/>
        </w:rPr>
        <w:t>jellemző</w:t>
      </w:r>
      <w:r w:rsidR="00A8712C" w:rsidRPr="000B66BD">
        <w:rPr>
          <w:rFonts w:cs="Times New Roman"/>
        </w:rPr>
        <w:t xml:space="preserve">térkép a </w:t>
      </w:r>
      <w:proofErr w:type="spellStart"/>
      <w:r w:rsidR="00A8712C" w:rsidRPr="000B66BD">
        <w:rPr>
          <w:rFonts w:cs="Times New Roman"/>
        </w:rPr>
        <w:t>konvolúciós</w:t>
      </w:r>
      <w:proofErr w:type="spellEnd"/>
      <w:r w:rsidR="00A8712C" w:rsidRPr="000B66BD">
        <w:rPr>
          <w:rFonts w:cs="Times New Roman"/>
        </w:rPr>
        <w:t xml:space="preserve"> rétegen, és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oMath>
      <w:r w:rsidR="00A8712C" w:rsidRPr="000B66BD">
        <w:rPr>
          <w:rFonts w:cs="Times New Roman"/>
        </w:rPr>
        <w:t xml:space="preserve"> az alábbiak szerint generálódik:</w:t>
      </w:r>
    </w:p>
    <w:p w:rsidR="00A8712C" w:rsidRDefault="00A8712C" w:rsidP="000B66BD">
      <w:pPr>
        <w:pStyle w:val="Szvegtrzs"/>
        <w:tabs>
          <w:tab w:val="center" w:pos="4395"/>
          <w:tab w:val="right" w:pos="8789"/>
        </w:tabs>
        <w:spacing w:line="360" w:lineRule="auto"/>
        <w:jc w:val="both"/>
      </w:pPr>
      <w:r w:rsidRPr="000B66BD">
        <w:rPr>
          <w:rFonts w:cs="Times New Roman"/>
        </w:rPr>
        <w:tab/>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r>
          <w:rPr>
            <w:rFonts w:ascii="Cambria Math" w:hAnsi="Cambria Math" w:cs="Times New Roman"/>
          </w:rPr>
          <m:t>=f(</m:t>
        </m:r>
        <m:nary>
          <m:naryPr>
            <m:chr m:val="∑"/>
            <m:limLoc m:val="undOvr"/>
            <m:supHide m:val="1"/>
            <m:ctrlPr>
              <w:rPr>
                <w:rFonts w:ascii="Cambria Math" w:hAnsi="Cambria Math" w:cs="Times New Roman"/>
                <w:i/>
              </w:rPr>
            </m:ctrlPr>
          </m:naryPr>
          <m:sub>
            <m:r>
              <w:rPr>
                <w:rFonts w:ascii="Cambria Math" w:hAnsi="Cambria Math" w:cs="Times New Roman"/>
              </w:rPr>
              <m:t>i∈Mj</m:t>
            </m:r>
          </m:sub>
          <m:sup/>
          <m:e>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l-1</m:t>
                </m:r>
              </m:sup>
            </m:sSubSup>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W</m:t>
                </m:r>
              </m:e>
              <m:sub>
                <m:r>
                  <w:rPr>
                    <w:rFonts w:ascii="Cambria Math" w:hAnsi="Cambria Math" w:cs="Times New Roman"/>
                  </w:rPr>
                  <m:t>ij</m:t>
                </m:r>
              </m:sub>
              <m:sup>
                <m:r>
                  <w:rPr>
                    <w:rFonts w:ascii="Cambria Math" w:hAnsi="Cambria Math" w:cs="Times New Roman"/>
                  </w:rPr>
                  <m:t>l</m:t>
                </m:r>
              </m:sup>
            </m:sSub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j</m:t>
                </m:r>
              </m:sub>
              <m:sup>
                <m:r>
                  <w:rPr>
                    <w:rFonts w:ascii="Cambria Math" w:hAnsi="Cambria Math" w:cs="Times New Roman"/>
                  </w:rPr>
                  <m:t>l</m:t>
                </m:r>
              </m:sup>
            </m:sSubSup>
          </m:e>
        </m:nary>
        <m:r>
          <w:rPr>
            <w:rFonts w:ascii="Cambria Math" w:hAnsi="Cambria Math" w:cs="Times New Roman"/>
          </w:rPr>
          <m:t>)</m:t>
        </m:r>
      </m:oMath>
      <w:r>
        <w:tab/>
        <w:t>(8)</w:t>
      </w:r>
    </w:p>
    <w:p w:rsidR="00A8712C" w:rsidRPr="000B66BD" w:rsidRDefault="00EC5B29" w:rsidP="000B66BD">
      <w:pPr>
        <w:pStyle w:val="Szvegtrzs"/>
        <w:tabs>
          <w:tab w:val="center" w:pos="4395"/>
          <w:tab w:val="right" w:pos="8789"/>
        </w:tabs>
        <w:spacing w:line="360" w:lineRule="auto"/>
        <w:jc w:val="both"/>
        <w:rPr>
          <w:rFonts w:cs="Times New Roman"/>
        </w:rPr>
      </w:pPr>
      <w:r w:rsidRPr="000B66BD">
        <w:rPr>
          <w:rFonts w:cs="Times New Roman"/>
        </w:rPr>
        <w:t xml:space="preserve">A </w:t>
      </w:r>
      <m:oMath>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l</m:t>
            </m:r>
          </m:sup>
        </m:sSup>
      </m:oMath>
      <w:r w:rsidRPr="000B66BD">
        <w:rPr>
          <w:rFonts w:cs="Times New Roman"/>
        </w:rPr>
        <w:t xml:space="preserve"> az l réteg funkció térképének megfelelő súlymátrix, a * a konvolúció szimbóluma, amely specifikus szűrőket ad az l-1 funkció térképeihez, majd a számíto</w:t>
      </w:r>
      <w:proofErr w:type="spellStart"/>
      <w:r w:rsidRPr="000B66BD">
        <w:rPr>
          <w:rFonts w:cs="Times New Roman"/>
        </w:rPr>
        <w:t>tt</w:t>
      </w:r>
      <w:proofErr w:type="spellEnd"/>
      <w:r w:rsidRPr="000B66BD">
        <w:rPr>
          <w:rFonts w:cs="Times New Roman"/>
        </w:rPr>
        <w:t xml:space="preserve"> eredményeket hozzáadjuk a </w:t>
      </w:r>
      <m:oMath>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j</m:t>
            </m:r>
          </m:sub>
          <m:sup>
            <m:r>
              <w:rPr>
                <w:rFonts w:ascii="Cambria Math" w:hAnsi="Cambria Math" w:cs="Times New Roman"/>
              </w:rPr>
              <m:t>l</m:t>
            </m:r>
          </m:sup>
        </m:sSubSup>
      </m:oMath>
      <w:r w:rsidRPr="000B66BD">
        <w:rPr>
          <w:rFonts w:cs="Times New Roman"/>
        </w:rPr>
        <w:t xml:space="preserve"> eltéréshez, végül az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oMath>
      <w:r w:rsidRPr="000B66BD">
        <w:rPr>
          <w:rFonts w:cs="Times New Roman"/>
        </w:rPr>
        <w:t xml:space="preserve"> –t az f(x) függvény nem lineáris aktiváló műveleteivel kapjuk meg.</w:t>
      </w:r>
      <w:r w:rsidR="008F5DEA">
        <w:rPr>
          <w:rFonts w:cs="Times New Roman"/>
        </w:rPr>
        <w:t xml:space="preserve"> </w:t>
      </w:r>
      <w:r w:rsidR="008F5DEA">
        <w:rPr>
          <w:rFonts w:cs="Times New Roman"/>
        </w:rPr>
        <w:fldChar w:fldCharType="begin"/>
      </w:r>
      <w:r w:rsidR="008F5DEA">
        <w:rPr>
          <w:rFonts w:cs="Times New Roman"/>
        </w:rPr>
        <w:instrText xml:space="preserve"> REF _Ref70604655 \r \h </w:instrText>
      </w:r>
      <w:r w:rsidR="008F5DEA">
        <w:rPr>
          <w:rFonts w:cs="Times New Roman"/>
        </w:rPr>
      </w:r>
      <w:r w:rsidR="008F5DEA">
        <w:rPr>
          <w:rFonts w:cs="Times New Roman"/>
        </w:rPr>
        <w:fldChar w:fldCharType="separate"/>
      </w:r>
      <w:r w:rsidR="008F5DEA">
        <w:rPr>
          <w:rFonts w:cs="Times New Roman"/>
        </w:rPr>
        <w:t>[</w:t>
      </w:r>
      <w:r w:rsidR="00EE2B84">
        <w:rPr>
          <w:rFonts w:cs="Times New Roman"/>
        </w:rPr>
        <w:t>2</w:t>
      </w:r>
      <w:r w:rsidR="000816B5">
        <w:rPr>
          <w:rFonts w:cs="Times New Roman"/>
        </w:rPr>
        <w:t>1</w:t>
      </w:r>
      <w:r w:rsidR="008F5DEA">
        <w:rPr>
          <w:rFonts w:cs="Times New Roman"/>
        </w:rPr>
        <w:t>]</w:t>
      </w:r>
      <w:r w:rsidR="008F5DEA">
        <w:rPr>
          <w:rFonts w:cs="Times New Roman"/>
        </w:rPr>
        <w:fldChar w:fldCharType="end"/>
      </w:r>
    </w:p>
    <w:p w:rsidR="00EC5B29" w:rsidRDefault="00EC5B29" w:rsidP="000B66BD">
      <w:pPr>
        <w:pStyle w:val="Szvegtrzs"/>
        <w:tabs>
          <w:tab w:val="center" w:pos="4395"/>
          <w:tab w:val="right" w:pos="8789"/>
        </w:tabs>
        <w:spacing w:line="360" w:lineRule="auto"/>
        <w:jc w:val="both"/>
        <w:rPr>
          <w:rFonts w:cs="Times New Roman"/>
        </w:rPr>
      </w:pPr>
      <w:r w:rsidRPr="000B66BD">
        <w:rPr>
          <w:rFonts w:cs="Times New Roman"/>
        </w:rPr>
        <w:t xml:space="preserve">Az összevonási réteg, más néven lemásoló réteg, általában a </w:t>
      </w:r>
      <w:proofErr w:type="spellStart"/>
      <w:r w:rsidRPr="000B66BD">
        <w:rPr>
          <w:rFonts w:cs="Times New Roman"/>
        </w:rPr>
        <w:t>konvolúciós</w:t>
      </w:r>
      <w:proofErr w:type="spellEnd"/>
      <w:r w:rsidRPr="000B66BD">
        <w:rPr>
          <w:rFonts w:cs="Times New Roman"/>
        </w:rPr>
        <w:t xml:space="preserve"> réteget követi, és lemásol</w:t>
      </w:r>
      <w:r w:rsidR="005116C4">
        <w:rPr>
          <w:rFonts w:cs="Times New Roman"/>
        </w:rPr>
        <w:t>ja az előző jellemző</w:t>
      </w:r>
      <w:r w:rsidRPr="000B66BD">
        <w:rPr>
          <w:rFonts w:cs="Times New Roman"/>
        </w:rPr>
        <w:t>térképet adott szabályok szerint. Ezek a sza</w:t>
      </w:r>
      <w:r w:rsidR="00617981" w:rsidRPr="000B66BD">
        <w:rPr>
          <w:rFonts w:cs="Times New Roman"/>
        </w:rPr>
        <w:t xml:space="preserve">bályok a </w:t>
      </w:r>
      <w:proofErr w:type="spellStart"/>
      <w:r w:rsidR="00617981" w:rsidRPr="000B66BD">
        <w:rPr>
          <w:rFonts w:cs="Times New Roman"/>
        </w:rPr>
        <w:t>következőek</w:t>
      </w:r>
      <w:proofErr w:type="spellEnd"/>
      <w:r w:rsidR="00617981" w:rsidRPr="000B66BD">
        <w:rPr>
          <w:rFonts w:cs="Times New Roman"/>
        </w:rPr>
        <w:t>: maximum összevonás, átlagos összevonás, sztochasztikus összevonás és átfedő összevonás. Az összevonási rétegnek két fő aspektusa van: a funkció térképek dimenzióinak csökkentése, és a skálák változatlanul tartása.</w:t>
      </w:r>
      <w:r w:rsidR="000B66BD">
        <w:rPr>
          <w:rFonts w:cs="Times New Roman"/>
        </w:rPr>
        <w:t xml:space="preserve"> Feltételezzük, hogy </w:t>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oMath>
      <w:r w:rsidR="005116C4">
        <w:rPr>
          <w:rFonts w:cs="Times New Roman"/>
        </w:rPr>
        <w:t xml:space="preserve"> egy jellemző</w:t>
      </w:r>
      <w:r w:rsidR="000B66BD">
        <w:rPr>
          <w:rFonts w:cs="Times New Roman"/>
        </w:rPr>
        <w:t>térkép az összevonási rétegben, és az összevonási műveletet az alábbi formula írja le:</w:t>
      </w:r>
    </w:p>
    <w:p w:rsidR="000B66BD" w:rsidRDefault="000B66BD" w:rsidP="000B66BD">
      <w:pPr>
        <w:pStyle w:val="Szvegtrzs"/>
        <w:tabs>
          <w:tab w:val="center" w:pos="4395"/>
          <w:tab w:val="right" w:pos="8789"/>
        </w:tabs>
        <w:spacing w:line="360" w:lineRule="auto"/>
        <w:jc w:val="both"/>
        <w:rPr>
          <w:rFonts w:cs="Times New Roman"/>
        </w:rPr>
      </w:pPr>
      <w:r>
        <w:rPr>
          <w:rFonts w:cs="Times New Roman"/>
        </w:rPr>
        <w:lastRenderedPageBreak/>
        <w:tab/>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r>
          <w:rPr>
            <w:rFonts w:ascii="Cambria Math" w:hAnsi="Cambria Math" w:cs="Times New Roman"/>
          </w:rPr>
          <m:t>=f(</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j</m:t>
            </m:r>
          </m:sub>
          <m:sup>
            <m:r>
              <w:rPr>
                <w:rFonts w:ascii="Cambria Math" w:hAnsi="Cambria Math" w:cs="Times New Roman"/>
              </w:rPr>
              <m:t>i</m:t>
            </m:r>
          </m:sup>
        </m:sSubSup>
        <m:r>
          <w:rPr>
            <w:rFonts w:ascii="Cambria Math" w:hAnsi="Cambria Math" w:cs="Times New Roman"/>
          </w:rPr>
          <m:t xml:space="preserve"> pooling</m:t>
        </m:r>
        <m:d>
          <m:dPr>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l-1</m:t>
                </m:r>
              </m:sup>
            </m:sSubSup>
          </m:e>
        </m:d>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b</m:t>
            </m:r>
          </m:e>
          <m:sub>
            <m:r>
              <w:rPr>
                <w:rFonts w:ascii="Cambria Math" w:hAnsi="Cambria Math" w:cs="Times New Roman"/>
              </w:rPr>
              <m:t>j</m:t>
            </m:r>
          </m:sub>
          <m:sup>
            <m:r>
              <w:rPr>
                <w:rFonts w:ascii="Cambria Math" w:hAnsi="Cambria Math" w:cs="Times New Roman"/>
              </w:rPr>
              <m:t>l</m:t>
            </m:r>
          </m:sup>
        </m:sSubSup>
        <m:r>
          <w:rPr>
            <w:rFonts w:ascii="Cambria Math" w:hAnsi="Cambria Math" w:cs="Times New Roman"/>
          </w:rPr>
          <m:t>)</m:t>
        </m:r>
      </m:oMath>
      <w:r>
        <w:rPr>
          <w:rFonts w:cs="Times New Roman"/>
        </w:rPr>
        <w:tab/>
        <w:t>(9)</w:t>
      </w:r>
    </w:p>
    <w:p w:rsidR="000B66BD" w:rsidRDefault="000B66BD" w:rsidP="000B66BD">
      <w:pPr>
        <w:pStyle w:val="Szvegtrzs"/>
        <w:tabs>
          <w:tab w:val="center" w:pos="4395"/>
          <w:tab w:val="right" w:pos="8789"/>
        </w:tabs>
        <w:spacing w:line="360" w:lineRule="auto"/>
        <w:jc w:val="both"/>
        <w:rPr>
          <w:rFonts w:cs="Times New Roman"/>
        </w:rPr>
      </w:pPr>
      <w:r>
        <w:rPr>
          <w:rFonts w:cs="Times New Roman"/>
        </w:rPr>
        <w:t xml:space="preserve">A </w:t>
      </w:r>
      <w:proofErr w:type="spellStart"/>
      <w:r>
        <w:rPr>
          <w:rFonts w:cs="Times New Roman"/>
        </w:rPr>
        <w:t>pooling</w:t>
      </w:r>
      <w:proofErr w:type="spellEnd"/>
      <w:r>
        <w:rPr>
          <w:rFonts w:cs="Times New Roman"/>
        </w:rPr>
        <w:t xml:space="preserve">(x) függvény a lemásolási szabályt jelöli, </w:t>
      </w:r>
      <m:oMath>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j</m:t>
            </m:r>
          </m:sub>
          <m:sup>
            <m:r>
              <w:rPr>
                <w:rFonts w:ascii="Cambria Math" w:hAnsi="Cambria Math" w:cs="Times New Roman"/>
              </w:rPr>
              <m:t>i</m:t>
            </m:r>
          </m:sup>
        </m:sSubSup>
      </m:oMath>
      <w:r>
        <w:rPr>
          <w:rFonts w:cs="Times New Roman"/>
        </w:rPr>
        <w:t xml:space="preserve"> pedig az összevonás súlya. </w:t>
      </w:r>
      <w:r w:rsidR="00603FE4">
        <w:rPr>
          <w:rFonts w:cs="Times New Roman"/>
        </w:rPr>
        <w:t xml:space="preserve">Általában </w:t>
      </w:r>
      <m:oMath>
        <m:r>
          <w:rPr>
            <w:rFonts w:ascii="Cambria Math" w:hAnsi="Cambria Math" w:cs="Times New Roman"/>
          </w:rPr>
          <m:t>β</m:t>
        </m:r>
      </m:oMath>
      <w:r w:rsidR="00603FE4">
        <w:rPr>
          <w:rFonts w:cs="Times New Roman"/>
        </w:rPr>
        <w:t xml:space="preserve"> egy fix érték, a b eltérést és az f(x) aktiváló műveletet pedig nem használjuk. Tehát az összevonási műveletek általános formája:</w:t>
      </w:r>
    </w:p>
    <w:p w:rsidR="00603FE4" w:rsidRDefault="00603FE4" w:rsidP="000B66BD">
      <w:pPr>
        <w:pStyle w:val="Szvegtrzs"/>
        <w:tabs>
          <w:tab w:val="center" w:pos="4395"/>
          <w:tab w:val="right" w:pos="8789"/>
        </w:tabs>
        <w:spacing w:line="360" w:lineRule="auto"/>
        <w:jc w:val="both"/>
        <w:rPr>
          <w:rFonts w:cs="Times New Roman"/>
        </w:rPr>
      </w:pPr>
      <w:r>
        <w:rPr>
          <w:rFonts w:cs="Times New Roman"/>
        </w:rPr>
        <w:tab/>
      </w:r>
      <m:oMath>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m:t>
            </m:r>
          </m:sup>
        </m:sSubSup>
        <m:r>
          <w:rPr>
            <w:rFonts w:ascii="Cambria Math" w:hAnsi="Cambria Math" w:cs="Times New Roman"/>
          </w:rPr>
          <m:t xml:space="preserve">= </m:t>
        </m:r>
        <m:sSubSup>
          <m:sSubSupPr>
            <m:ctrlPr>
              <w:rPr>
                <w:rFonts w:ascii="Cambria Math" w:hAnsi="Cambria Math" w:cs="Times New Roman"/>
                <w:i/>
              </w:rPr>
            </m:ctrlPr>
          </m:sSubSupPr>
          <m:e>
            <m:r>
              <w:rPr>
                <w:rFonts w:ascii="Cambria Math" w:hAnsi="Cambria Math" w:cs="Times New Roman"/>
              </w:rPr>
              <m:t>β</m:t>
            </m:r>
          </m:e>
          <m:sub>
            <m:r>
              <w:rPr>
                <w:rFonts w:ascii="Cambria Math" w:hAnsi="Cambria Math" w:cs="Times New Roman"/>
              </w:rPr>
              <m:t>j</m:t>
            </m:r>
          </m:sub>
          <m:sup>
            <m:r>
              <w:rPr>
                <w:rFonts w:ascii="Cambria Math" w:hAnsi="Cambria Math" w:cs="Times New Roman"/>
              </w:rPr>
              <m:t>i</m:t>
            </m:r>
          </m:sup>
        </m:sSubSup>
        <m:r>
          <w:rPr>
            <w:rFonts w:ascii="Cambria Math" w:hAnsi="Cambria Math" w:cs="Times New Roman"/>
          </w:rPr>
          <m:t xml:space="preserve"> pooling(</m:t>
        </m:r>
        <m:sSubSup>
          <m:sSubSupPr>
            <m:ctrlPr>
              <w:rPr>
                <w:rFonts w:ascii="Cambria Math" w:hAnsi="Cambria Math" w:cs="Times New Roman"/>
                <w:i/>
              </w:rPr>
            </m:ctrlPr>
          </m:sSubSupPr>
          <m:e>
            <m:r>
              <w:rPr>
                <w:rFonts w:ascii="Cambria Math" w:hAnsi="Cambria Math" w:cs="Times New Roman"/>
              </w:rPr>
              <m:t>X</m:t>
            </m:r>
          </m:e>
          <m:sub>
            <m:r>
              <w:rPr>
                <w:rFonts w:ascii="Cambria Math" w:hAnsi="Cambria Math" w:cs="Times New Roman"/>
              </w:rPr>
              <m:t>j</m:t>
            </m:r>
          </m:sub>
          <m:sup>
            <m:r>
              <w:rPr>
                <w:rFonts w:ascii="Cambria Math" w:hAnsi="Cambria Math" w:cs="Times New Roman"/>
              </w:rPr>
              <m:t>l-1</m:t>
            </m:r>
          </m:sup>
        </m:sSubSup>
        <m:r>
          <w:rPr>
            <w:rFonts w:ascii="Cambria Math" w:hAnsi="Cambria Math" w:cs="Times New Roman"/>
          </w:rPr>
          <m:t>)</m:t>
        </m:r>
      </m:oMath>
      <w:r>
        <w:rPr>
          <w:rFonts w:cs="Times New Roman"/>
        </w:rPr>
        <w:tab/>
        <w:t>(10)</w:t>
      </w:r>
    </w:p>
    <w:p w:rsidR="00603FE4" w:rsidRDefault="00603FE4" w:rsidP="000B66BD">
      <w:pPr>
        <w:pStyle w:val="Szvegtrzs"/>
        <w:tabs>
          <w:tab w:val="center" w:pos="4395"/>
          <w:tab w:val="right" w:pos="8789"/>
        </w:tabs>
        <w:spacing w:line="360" w:lineRule="auto"/>
        <w:jc w:val="both"/>
        <w:rPr>
          <w:rFonts w:cs="Times New Roman"/>
        </w:rPr>
      </w:pPr>
      <w:r w:rsidRPr="00603FE4">
        <w:rPr>
          <w:rFonts w:cs="Times New Roman"/>
        </w:rPr>
        <w:t xml:space="preserve">Teljesen összekapcsolt hálózatban a képek </w:t>
      </w:r>
      <w:r w:rsidR="005116C4">
        <w:rPr>
          <w:rFonts w:cs="Times New Roman"/>
        </w:rPr>
        <w:t>jellemző</w:t>
      </w:r>
      <w:r>
        <w:rPr>
          <w:rFonts w:cs="Times New Roman"/>
        </w:rPr>
        <w:t xml:space="preserve">térképeit egydimenziós </w:t>
      </w:r>
      <w:r w:rsidR="005116C4">
        <w:rPr>
          <w:rFonts w:cs="Times New Roman"/>
        </w:rPr>
        <w:t>jellemző</w:t>
      </w:r>
      <w:r>
        <w:rPr>
          <w:rFonts w:cs="Times New Roman"/>
        </w:rPr>
        <w:t>vektorokká fűzzük</w:t>
      </w:r>
      <w:r w:rsidRPr="00603FE4">
        <w:rPr>
          <w:rFonts w:cs="Times New Roman"/>
        </w:rPr>
        <w:t xml:space="preserve">, </w:t>
      </w:r>
      <w:r>
        <w:rPr>
          <w:rFonts w:cs="Times New Roman"/>
        </w:rPr>
        <w:t xml:space="preserve">majd </w:t>
      </w:r>
      <w:r w:rsidRPr="00603FE4">
        <w:rPr>
          <w:rFonts w:cs="Times New Roman"/>
        </w:rPr>
        <w:t xml:space="preserve">bemeneteként </w:t>
      </w:r>
      <w:r>
        <w:rPr>
          <w:rFonts w:cs="Times New Roman"/>
        </w:rPr>
        <w:t>odaadjuk a t</w:t>
      </w:r>
      <w:r w:rsidRPr="00603FE4">
        <w:rPr>
          <w:rFonts w:cs="Times New Roman"/>
        </w:rPr>
        <w:t>eljesen összekapcsolt hálózat</w:t>
      </w:r>
      <w:r>
        <w:rPr>
          <w:rFonts w:cs="Times New Roman"/>
        </w:rPr>
        <w:t>nak</w:t>
      </w:r>
      <w:r w:rsidRPr="00603FE4">
        <w:rPr>
          <w:rFonts w:cs="Times New Roman"/>
        </w:rPr>
        <w:t>.</w:t>
      </w:r>
      <w:r>
        <w:rPr>
          <w:rFonts w:cs="Times New Roman"/>
        </w:rPr>
        <w:t xml:space="preserve"> </w:t>
      </w:r>
      <w:r w:rsidRPr="00603FE4">
        <w:rPr>
          <w:rFonts w:cs="Times New Roman"/>
        </w:rPr>
        <w:t xml:space="preserve">A teljesen összekapcsolt réteg kimenetét úgy </w:t>
      </w:r>
      <w:r>
        <w:rPr>
          <w:rFonts w:cs="Times New Roman"/>
        </w:rPr>
        <w:t>kapjuk meg</w:t>
      </w:r>
      <w:r w:rsidRPr="00603FE4">
        <w:rPr>
          <w:rFonts w:cs="Times New Roman"/>
        </w:rPr>
        <w:t>, hogy a</w:t>
      </w:r>
      <w:r>
        <w:rPr>
          <w:rFonts w:cs="Times New Roman"/>
        </w:rPr>
        <w:t xml:space="preserve"> bemenethez súlyozott összegzéseket</w:t>
      </w:r>
      <w:r w:rsidRPr="00603FE4">
        <w:rPr>
          <w:rFonts w:cs="Times New Roman"/>
        </w:rPr>
        <w:t xml:space="preserve"> adunk, </w:t>
      </w:r>
      <w:r>
        <w:rPr>
          <w:rFonts w:cs="Times New Roman"/>
        </w:rPr>
        <w:t>majd az aktiváló funkciót alkalmazzuk az alábbi módon:</w:t>
      </w:r>
    </w:p>
    <w:p w:rsidR="00603FE4" w:rsidRDefault="00603FE4" w:rsidP="000B66BD">
      <w:pPr>
        <w:pStyle w:val="Szvegtrzs"/>
        <w:tabs>
          <w:tab w:val="center" w:pos="4395"/>
          <w:tab w:val="right" w:pos="8789"/>
        </w:tabs>
        <w:spacing w:line="360" w:lineRule="auto"/>
        <w:jc w:val="both"/>
        <w:rPr>
          <w:rFonts w:cs="Times New Roman"/>
        </w:rPr>
      </w:pPr>
      <w:r>
        <w:rPr>
          <w:rFonts w:cs="Times New Roman"/>
        </w:rPr>
        <w:tab/>
      </w:r>
      <m:oMath>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l</m:t>
            </m:r>
          </m:sup>
        </m:sSup>
        <m:r>
          <w:rPr>
            <w:rFonts w:ascii="Cambria Math" w:hAnsi="Cambria Math" w:cs="Times New Roman"/>
          </w:rPr>
          <m:t>=f(</m:t>
        </m:r>
        <m:sSup>
          <m:sSupPr>
            <m:ctrlPr>
              <w:rPr>
                <w:rFonts w:ascii="Cambria Math" w:hAnsi="Cambria Math" w:cs="Times New Roman"/>
                <w:i/>
              </w:rPr>
            </m:ctrlPr>
          </m:sSupPr>
          <m:e>
            <m:r>
              <w:rPr>
                <w:rFonts w:ascii="Cambria Math" w:hAnsi="Cambria Math" w:cs="Times New Roman"/>
              </w:rPr>
              <m:t>w</m:t>
            </m:r>
          </m:e>
          <m:sup>
            <m:r>
              <w:rPr>
                <w:rFonts w:ascii="Cambria Math" w:hAnsi="Cambria Math" w:cs="Times New Roman"/>
              </w:rPr>
              <m:t>l</m:t>
            </m:r>
          </m:sup>
        </m:sSup>
        <m:sSup>
          <m:sSupPr>
            <m:ctrlPr>
              <w:rPr>
                <w:rFonts w:ascii="Cambria Math" w:hAnsi="Cambria Math" w:cs="Times New Roman"/>
                <w:i/>
              </w:rPr>
            </m:ctrlPr>
          </m:sSupPr>
          <m:e>
            <m:r>
              <w:rPr>
                <w:rFonts w:ascii="Cambria Math" w:hAnsi="Cambria Math" w:cs="Times New Roman"/>
              </w:rPr>
              <m:t>X</m:t>
            </m:r>
          </m:e>
          <m:sup>
            <m:r>
              <w:rPr>
                <w:rFonts w:ascii="Cambria Math" w:hAnsi="Cambria Math" w:cs="Times New Roman"/>
              </w:rPr>
              <m:t>l-1</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b</m:t>
            </m:r>
          </m:e>
          <m:sup>
            <m:r>
              <w:rPr>
                <w:rFonts w:ascii="Cambria Math" w:hAnsi="Cambria Math" w:cs="Times New Roman"/>
              </w:rPr>
              <m:t>l</m:t>
            </m:r>
          </m:sup>
        </m:sSup>
        <m:r>
          <w:rPr>
            <w:rFonts w:ascii="Cambria Math" w:hAnsi="Cambria Math" w:cs="Times New Roman"/>
          </w:rPr>
          <m:t>)</m:t>
        </m:r>
      </m:oMath>
      <w:r w:rsidR="003B54CF">
        <w:rPr>
          <w:rFonts w:cs="Times New Roman"/>
        </w:rPr>
        <w:tab/>
        <w:t>(11)</w:t>
      </w:r>
    </w:p>
    <w:p w:rsidR="00096D87" w:rsidRDefault="008F5DEA" w:rsidP="000B66BD">
      <w:pPr>
        <w:pStyle w:val="Szvegtrzs"/>
        <w:tabs>
          <w:tab w:val="center" w:pos="4395"/>
          <w:tab w:val="right" w:pos="8789"/>
        </w:tabs>
        <w:spacing w:line="360" w:lineRule="auto"/>
        <w:jc w:val="both"/>
        <w:rPr>
          <w:rFonts w:cs="Times New Roman"/>
        </w:rPr>
      </w:pPr>
      <w:r>
        <w:rPr>
          <w:rFonts w:cs="Times New Roman"/>
        </w:rPr>
        <w:fldChar w:fldCharType="begin"/>
      </w:r>
      <w:r>
        <w:rPr>
          <w:rFonts w:cs="Times New Roman"/>
        </w:rPr>
        <w:instrText xml:space="preserve"> REF _Ref70604655 \r \h </w:instrText>
      </w:r>
      <w:r>
        <w:rPr>
          <w:rFonts w:cs="Times New Roman"/>
        </w:rPr>
      </w:r>
      <w:r>
        <w:rPr>
          <w:rFonts w:cs="Times New Roman"/>
        </w:rPr>
        <w:fldChar w:fldCharType="separate"/>
      </w:r>
      <w:r>
        <w:rPr>
          <w:rFonts w:cs="Times New Roman"/>
        </w:rPr>
        <w:t>[</w:t>
      </w:r>
      <w:r w:rsidR="00EE2B84">
        <w:rPr>
          <w:rFonts w:cs="Times New Roman"/>
        </w:rPr>
        <w:t>2</w:t>
      </w:r>
      <w:r w:rsidR="000816B5">
        <w:rPr>
          <w:rFonts w:cs="Times New Roman"/>
        </w:rPr>
        <w:t>1</w:t>
      </w:r>
      <w:r>
        <w:rPr>
          <w:rFonts w:cs="Times New Roman"/>
        </w:rPr>
        <w:t>]</w:t>
      </w:r>
      <w:r>
        <w:rPr>
          <w:rFonts w:cs="Times New Roman"/>
        </w:rPr>
        <w:fldChar w:fldCharType="end"/>
      </w:r>
    </w:p>
    <w:p w:rsidR="008F5DEA" w:rsidRDefault="008F5DEA" w:rsidP="000B66BD">
      <w:pPr>
        <w:pStyle w:val="Szvegtrzs"/>
        <w:tabs>
          <w:tab w:val="center" w:pos="4395"/>
          <w:tab w:val="right" w:pos="8789"/>
        </w:tabs>
        <w:spacing w:line="360" w:lineRule="auto"/>
        <w:jc w:val="both"/>
        <w:rPr>
          <w:rFonts w:cs="Times New Roman"/>
        </w:rPr>
      </w:pPr>
    </w:p>
    <w:p w:rsidR="00096D87" w:rsidRPr="004E1EDE" w:rsidRDefault="00096D87" w:rsidP="004E1EDE">
      <w:pPr>
        <w:pStyle w:val="Cmsor3"/>
        <w:numPr>
          <w:ilvl w:val="2"/>
          <w:numId w:val="4"/>
        </w:numPr>
        <w:ind w:left="0" w:firstLine="0"/>
        <w:rPr>
          <w:rFonts w:ascii="Times New Roman" w:hAnsi="Times New Roman" w:cs="Times New Roman"/>
          <w:color w:val="000000" w:themeColor="text1"/>
        </w:rPr>
      </w:pPr>
      <w:bookmarkStart w:id="28" w:name="_Toc99269831"/>
      <w:r w:rsidRPr="00096D87">
        <w:rPr>
          <w:rFonts w:ascii="Times New Roman" w:hAnsi="Times New Roman" w:cs="Times New Roman"/>
          <w:color w:val="000000" w:themeColor="text1"/>
        </w:rPr>
        <w:t>Objektum felismerés a CNN használatával</w:t>
      </w:r>
      <w:bookmarkEnd w:id="28"/>
    </w:p>
    <w:p w:rsidR="004440E1" w:rsidRDefault="005116C4" w:rsidP="004440E1">
      <w:pPr>
        <w:pStyle w:val="Szvegtrzs"/>
        <w:keepNext/>
        <w:spacing w:line="360" w:lineRule="auto"/>
        <w:jc w:val="both"/>
      </w:pPr>
      <w:r>
        <w:rPr>
          <w:noProof/>
          <w:lang w:eastAsia="hu-HU" w:bidi="ar-SA"/>
        </w:rPr>
        <w:drawing>
          <wp:inline distT="0" distB="0" distL="0" distR="0" wp14:anchorId="630FC1AA" wp14:editId="6E857D2F">
            <wp:extent cx="5579745" cy="626745"/>
            <wp:effectExtent l="0" t="0" r="1905" b="1905"/>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nnpipeline (1).jpg"/>
                    <pic:cNvPicPr/>
                  </pic:nvPicPr>
                  <pic:blipFill>
                    <a:blip r:embed="rId23">
                      <a:extLst>
                        <a:ext uri="{28A0092B-C50C-407E-A947-70E740481C1C}">
                          <a14:useLocalDpi xmlns:a14="http://schemas.microsoft.com/office/drawing/2010/main" val="0"/>
                        </a:ext>
                      </a:extLst>
                    </a:blip>
                    <a:stretch>
                      <a:fillRect/>
                    </a:stretch>
                  </pic:blipFill>
                  <pic:spPr>
                    <a:xfrm>
                      <a:off x="0" y="0"/>
                      <a:ext cx="5579745" cy="626745"/>
                    </a:xfrm>
                    <a:prstGeom prst="rect">
                      <a:avLst/>
                    </a:prstGeom>
                  </pic:spPr>
                </pic:pic>
              </a:graphicData>
            </a:graphic>
          </wp:inline>
        </w:drawing>
      </w:r>
    </w:p>
    <w:p w:rsidR="004440E1" w:rsidRDefault="004440E1" w:rsidP="005116C4">
      <w:pPr>
        <w:pStyle w:val="Kpalrs"/>
        <w:jc w:val="center"/>
        <w:rPr>
          <w:rFonts w:ascii="Times New Roman" w:hAnsi="Times New Roman" w:cs="Times New Roman"/>
          <w:sz w:val="20"/>
          <w:szCs w:val="20"/>
        </w:rPr>
      </w:pPr>
      <w:r w:rsidRPr="005116C4">
        <w:rPr>
          <w:rFonts w:ascii="Times New Roman" w:hAnsi="Times New Roman" w:cs="Times New Roman"/>
          <w:sz w:val="20"/>
          <w:szCs w:val="20"/>
        </w:rPr>
        <w:fldChar w:fldCharType="begin"/>
      </w:r>
      <w:r w:rsidRPr="005116C4">
        <w:rPr>
          <w:rFonts w:ascii="Times New Roman" w:hAnsi="Times New Roman" w:cs="Times New Roman"/>
          <w:sz w:val="20"/>
          <w:szCs w:val="20"/>
        </w:rPr>
        <w:instrText xml:space="preserve"> SEQ ábra \* ARABIC </w:instrText>
      </w:r>
      <w:r w:rsidRPr="005116C4">
        <w:rPr>
          <w:rFonts w:ascii="Times New Roman" w:hAnsi="Times New Roman" w:cs="Times New Roman"/>
          <w:sz w:val="20"/>
          <w:szCs w:val="20"/>
        </w:rPr>
        <w:fldChar w:fldCharType="separate"/>
      </w:r>
      <w:r w:rsidR="00CA559B">
        <w:rPr>
          <w:rFonts w:ascii="Times New Roman" w:hAnsi="Times New Roman" w:cs="Times New Roman"/>
          <w:noProof/>
          <w:sz w:val="20"/>
          <w:szCs w:val="20"/>
        </w:rPr>
        <w:t>11</w:t>
      </w:r>
      <w:r w:rsidRPr="005116C4">
        <w:rPr>
          <w:rFonts w:ascii="Times New Roman" w:hAnsi="Times New Roman" w:cs="Times New Roman"/>
          <w:sz w:val="20"/>
          <w:szCs w:val="20"/>
        </w:rPr>
        <w:fldChar w:fldCharType="end"/>
      </w:r>
      <w:r w:rsidRPr="005116C4">
        <w:rPr>
          <w:rFonts w:ascii="Times New Roman" w:hAnsi="Times New Roman" w:cs="Times New Roman"/>
          <w:sz w:val="20"/>
          <w:szCs w:val="20"/>
        </w:rPr>
        <w:t xml:space="preserve">. ábra: A </w:t>
      </w:r>
      <w:proofErr w:type="spellStart"/>
      <w:r w:rsidRPr="005116C4">
        <w:rPr>
          <w:rFonts w:ascii="Times New Roman" w:hAnsi="Times New Roman" w:cs="Times New Roman"/>
          <w:sz w:val="20"/>
          <w:szCs w:val="20"/>
        </w:rPr>
        <w:t>tradícionális</w:t>
      </w:r>
      <w:proofErr w:type="spellEnd"/>
      <w:r w:rsidRPr="005116C4">
        <w:rPr>
          <w:rFonts w:ascii="Times New Roman" w:hAnsi="Times New Roman" w:cs="Times New Roman"/>
          <w:sz w:val="20"/>
          <w:szCs w:val="20"/>
        </w:rPr>
        <w:t xml:space="preserve"> objektum felismerés lépései</w:t>
      </w:r>
      <w:r w:rsidR="005116C4">
        <w:rPr>
          <w:rFonts w:ascii="Times New Roman" w:hAnsi="Times New Roman" w:cs="Times New Roman"/>
          <w:sz w:val="20"/>
          <w:szCs w:val="20"/>
        </w:rPr>
        <w:t xml:space="preserve"> (saját szerkesztés)</w:t>
      </w:r>
    </w:p>
    <w:p w:rsidR="005116C4" w:rsidRDefault="005116C4" w:rsidP="005116C4">
      <w:pPr>
        <w:pStyle w:val="Kpalrs"/>
        <w:rPr>
          <w:rFonts w:ascii="Times New Roman" w:hAnsi="Times New Roman" w:cs="Times New Roman"/>
          <w:i w:val="0"/>
          <w:sz w:val="20"/>
          <w:szCs w:val="20"/>
        </w:rPr>
      </w:pPr>
    </w:p>
    <w:p w:rsidR="005116C4" w:rsidRDefault="009C2C51" w:rsidP="005116C4">
      <w:pPr>
        <w:pStyle w:val="Kpalrs"/>
        <w:spacing w:line="360" w:lineRule="auto"/>
        <w:jc w:val="both"/>
        <w:rPr>
          <w:rFonts w:ascii="Times New Roman" w:hAnsi="Times New Roman" w:cs="Times New Roman"/>
          <w:i w:val="0"/>
        </w:rPr>
      </w:pPr>
      <w:r>
        <w:rPr>
          <w:rFonts w:ascii="Times New Roman" w:hAnsi="Times New Roman" w:cs="Times New Roman"/>
          <w:i w:val="0"/>
        </w:rPr>
        <w:t xml:space="preserve">Amint az </w:t>
      </w:r>
      <w:r w:rsidRPr="009C2C51">
        <w:rPr>
          <w:rFonts w:ascii="Times New Roman" w:hAnsi="Times New Roman" w:cs="Times New Roman"/>
          <w:i w:val="0"/>
        </w:rPr>
        <w:t>ábrán látható, a hagyományos objektumdet</w:t>
      </w:r>
      <w:r>
        <w:rPr>
          <w:rFonts w:ascii="Times New Roman" w:hAnsi="Times New Roman" w:cs="Times New Roman"/>
          <w:i w:val="0"/>
        </w:rPr>
        <w:t xml:space="preserve">ektáló </w:t>
      </w:r>
      <w:r w:rsidRPr="009C2C51">
        <w:rPr>
          <w:rFonts w:ascii="Times New Roman" w:hAnsi="Times New Roman" w:cs="Times New Roman"/>
          <w:i w:val="0"/>
        </w:rPr>
        <w:t xml:space="preserve">rendszer </w:t>
      </w:r>
      <w:r>
        <w:rPr>
          <w:rFonts w:ascii="Times New Roman" w:hAnsi="Times New Roman" w:cs="Times New Roman"/>
          <w:i w:val="0"/>
        </w:rPr>
        <w:t>általában négy szakaszra oszlik.</w:t>
      </w:r>
      <w:r w:rsidRPr="009C2C51">
        <w:rPr>
          <w:rFonts w:ascii="Times New Roman" w:hAnsi="Times New Roman" w:cs="Times New Roman"/>
          <w:i w:val="0"/>
        </w:rPr>
        <w:t xml:space="preserve"> Először is, az adott képen jelölt régiók</w:t>
      </w:r>
      <w:r>
        <w:rPr>
          <w:rFonts w:ascii="Times New Roman" w:hAnsi="Times New Roman" w:cs="Times New Roman"/>
          <w:i w:val="0"/>
        </w:rPr>
        <w:t xml:space="preserve">at hozunk létre </w:t>
      </w:r>
      <w:proofErr w:type="spellStart"/>
      <w:r>
        <w:rPr>
          <w:rFonts w:ascii="Times New Roman" w:hAnsi="Times New Roman" w:cs="Times New Roman"/>
          <w:i w:val="0"/>
        </w:rPr>
        <w:t>csúszóablakos</w:t>
      </w:r>
      <w:proofErr w:type="spellEnd"/>
      <w:r>
        <w:rPr>
          <w:rFonts w:ascii="Times New Roman" w:hAnsi="Times New Roman" w:cs="Times New Roman"/>
          <w:i w:val="0"/>
        </w:rPr>
        <w:t xml:space="preserve"> megoldással, majd </w:t>
      </w:r>
      <w:r w:rsidRPr="009C2C51">
        <w:rPr>
          <w:rFonts w:ascii="Times New Roman" w:hAnsi="Times New Roman" w:cs="Times New Roman"/>
          <w:i w:val="0"/>
        </w:rPr>
        <w:t>a releváns jellemzők</w:t>
      </w:r>
      <w:r>
        <w:rPr>
          <w:rFonts w:ascii="Times New Roman" w:hAnsi="Times New Roman" w:cs="Times New Roman"/>
          <w:i w:val="0"/>
        </w:rPr>
        <w:t>et kivonjuk ezekből a régiókból. Ezután a betanított</w:t>
      </w:r>
      <w:r w:rsidRPr="009C2C51">
        <w:rPr>
          <w:rFonts w:ascii="Times New Roman" w:hAnsi="Times New Roman" w:cs="Times New Roman"/>
          <w:i w:val="0"/>
        </w:rPr>
        <w:t xml:space="preserve"> osztályozóval a régiók osztályozására és azonosítására</w:t>
      </w:r>
      <w:r>
        <w:rPr>
          <w:rFonts w:ascii="Times New Roman" w:hAnsi="Times New Roman" w:cs="Times New Roman"/>
          <w:i w:val="0"/>
        </w:rPr>
        <w:t xml:space="preserve"> kerül sor</w:t>
      </w:r>
      <w:r w:rsidRPr="009C2C51">
        <w:rPr>
          <w:rFonts w:ascii="Times New Roman" w:hAnsi="Times New Roman" w:cs="Times New Roman"/>
          <w:i w:val="0"/>
        </w:rPr>
        <w:t xml:space="preserve">, végül az </w:t>
      </w:r>
      <w:r>
        <w:rPr>
          <w:rFonts w:ascii="Times New Roman" w:hAnsi="Times New Roman" w:cs="Times New Roman"/>
          <w:i w:val="0"/>
        </w:rPr>
        <w:t xml:space="preserve">eredmények </w:t>
      </w:r>
      <w:r w:rsidRPr="009C2C51">
        <w:rPr>
          <w:rFonts w:ascii="Times New Roman" w:hAnsi="Times New Roman" w:cs="Times New Roman"/>
          <w:i w:val="0"/>
        </w:rPr>
        <w:t>felülvizsgálata és optimalizálása</w:t>
      </w:r>
      <w:r>
        <w:rPr>
          <w:rFonts w:ascii="Times New Roman" w:hAnsi="Times New Roman" w:cs="Times New Roman"/>
          <w:i w:val="0"/>
        </w:rPr>
        <w:t xml:space="preserve"> történik meg</w:t>
      </w:r>
      <w:r w:rsidRPr="009C2C51">
        <w:rPr>
          <w:rFonts w:ascii="Times New Roman" w:hAnsi="Times New Roman" w:cs="Times New Roman"/>
          <w:i w:val="0"/>
        </w:rPr>
        <w:t>.</w:t>
      </w:r>
      <w:r w:rsidR="008F5DEA">
        <w:rPr>
          <w:rFonts w:ascii="Times New Roman" w:hAnsi="Times New Roman" w:cs="Times New Roman"/>
          <w:i w:val="0"/>
        </w:rPr>
        <w:t xml:space="preserve"> </w:t>
      </w:r>
      <w:r w:rsidR="008F5DEA">
        <w:rPr>
          <w:rFonts w:ascii="Times New Roman" w:hAnsi="Times New Roman" w:cs="Times New Roman"/>
          <w:i w:val="0"/>
        </w:rPr>
        <w:fldChar w:fldCharType="begin"/>
      </w:r>
      <w:r w:rsidR="008F5DEA">
        <w:rPr>
          <w:rFonts w:ascii="Times New Roman" w:hAnsi="Times New Roman" w:cs="Times New Roman"/>
          <w:i w:val="0"/>
        </w:rPr>
        <w:instrText xml:space="preserve"> REF _Ref70604655 \r \h </w:instrText>
      </w:r>
      <w:r w:rsidR="008F5DEA">
        <w:rPr>
          <w:rFonts w:ascii="Times New Roman" w:hAnsi="Times New Roman" w:cs="Times New Roman"/>
          <w:i w:val="0"/>
        </w:rPr>
      </w:r>
      <w:r w:rsidR="008F5DEA">
        <w:rPr>
          <w:rFonts w:ascii="Times New Roman" w:hAnsi="Times New Roman" w:cs="Times New Roman"/>
          <w:i w:val="0"/>
        </w:rPr>
        <w:fldChar w:fldCharType="separate"/>
      </w:r>
      <w:r w:rsidR="008F5DEA">
        <w:rPr>
          <w:rFonts w:ascii="Times New Roman" w:hAnsi="Times New Roman" w:cs="Times New Roman"/>
          <w:i w:val="0"/>
        </w:rPr>
        <w:t>[</w:t>
      </w:r>
      <w:r w:rsidR="00EE2B84">
        <w:rPr>
          <w:rFonts w:ascii="Times New Roman" w:hAnsi="Times New Roman" w:cs="Times New Roman"/>
          <w:i w:val="0"/>
        </w:rPr>
        <w:t>2</w:t>
      </w:r>
      <w:r w:rsidR="000816B5">
        <w:rPr>
          <w:rFonts w:ascii="Times New Roman" w:hAnsi="Times New Roman" w:cs="Times New Roman"/>
          <w:i w:val="0"/>
        </w:rPr>
        <w:t>1</w:t>
      </w:r>
      <w:r w:rsidR="008F5DEA">
        <w:rPr>
          <w:rFonts w:ascii="Times New Roman" w:hAnsi="Times New Roman" w:cs="Times New Roman"/>
          <w:i w:val="0"/>
        </w:rPr>
        <w:t>]</w:t>
      </w:r>
      <w:r w:rsidR="008F5DEA">
        <w:rPr>
          <w:rFonts w:ascii="Times New Roman" w:hAnsi="Times New Roman" w:cs="Times New Roman"/>
          <w:i w:val="0"/>
        </w:rPr>
        <w:fldChar w:fldCharType="end"/>
      </w:r>
    </w:p>
    <w:p w:rsidR="009C2C51" w:rsidRDefault="009C2C51" w:rsidP="009C2C51">
      <w:pPr>
        <w:pStyle w:val="Kpalrs"/>
        <w:numPr>
          <w:ilvl w:val="0"/>
          <w:numId w:val="22"/>
        </w:numPr>
        <w:spacing w:line="360" w:lineRule="auto"/>
        <w:jc w:val="both"/>
        <w:rPr>
          <w:rFonts w:ascii="Times New Roman" w:hAnsi="Times New Roman" w:cs="Times New Roman"/>
          <w:i w:val="0"/>
        </w:rPr>
      </w:pPr>
      <w:r>
        <w:rPr>
          <w:rFonts w:ascii="Times New Roman" w:hAnsi="Times New Roman" w:cs="Times New Roman"/>
          <w:i w:val="0"/>
        </w:rPr>
        <w:t>A jelölt régiók létrehozása</w:t>
      </w:r>
    </w:p>
    <w:p w:rsidR="009C2C51" w:rsidRDefault="009C2C51" w:rsidP="009C2C51">
      <w:pPr>
        <w:pStyle w:val="Kpalrs"/>
        <w:spacing w:line="360" w:lineRule="auto"/>
        <w:ind w:left="360"/>
        <w:jc w:val="both"/>
        <w:rPr>
          <w:rFonts w:ascii="Times New Roman" w:hAnsi="Times New Roman" w:cs="Times New Roman"/>
          <w:i w:val="0"/>
        </w:rPr>
      </w:pPr>
      <w:r w:rsidRPr="009C2C51">
        <w:rPr>
          <w:rFonts w:ascii="Times New Roman" w:hAnsi="Times New Roman" w:cs="Times New Roman"/>
          <w:i w:val="0"/>
        </w:rPr>
        <w:t xml:space="preserve">Ez a szakasz az objektum helyének megszerzésére szolgál. </w:t>
      </w:r>
      <w:r>
        <w:rPr>
          <w:rFonts w:ascii="Times New Roman" w:hAnsi="Times New Roman" w:cs="Times New Roman"/>
          <w:i w:val="0"/>
        </w:rPr>
        <w:t>Az objektum azonban bárhol leh</w:t>
      </w:r>
      <w:r w:rsidRPr="009C2C51">
        <w:rPr>
          <w:rFonts w:ascii="Times New Roman" w:hAnsi="Times New Roman" w:cs="Times New Roman"/>
          <w:i w:val="0"/>
        </w:rPr>
        <w:t>et a képen.</w:t>
      </w:r>
      <w:r>
        <w:rPr>
          <w:rFonts w:ascii="Times New Roman" w:hAnsi="Times New Roman" w:cs="Times New Roman"/>
          <w:i w:val="0"/>
        </w:rPr>
        <w:t xml:space="preserve"> Az objektum mérete és helyzete is bizonytalan, ezért különböző méret- és képarányú </w:t>
      </w:r>
      <w:proofErr w:type="spellStart"/>
      <w:r>
        <w:rPr>
          <w:rFonts w:ascii="Times New Roman" w:hAnsi="Times New Roman" w:cs="Times New Roman"/>
          <w:i w:val="0"/>
        </w:rPr>
        <w:t>csúszóablakokkal</w:t>
      </w:r>
      <w:proofErr w:type="spellEnd"/>
      <w:r>
        <w:rPr>
          <w:rFonts w:ascii="Times New Roman" w:hAnsi="Times New Roman" w:cs="Times New Roman"/>
          <w:i w:val="0"/>
        </w:rPr>
        <w:t xml:space="preserve"> </w:t>
      </w:r>
      <w:proofErr w:type="spellStart"/>
      <w:r>
        <w:rPr>
          <w:rFonts w:ascii="Times New Roman" w:hAnsi="Times New Roman" w:cs="Times New Roman"/>
          <w:i w:val="0"/>
        </w:rPr>
        <w:t>végigjárjuk</w:t>
      </w:r>
      <w:proofErr w:type="spellEnd"/>
      <w:r>
        <w:rPr>
          <w:rFonts w:ascii="Times New Roman" w:hAnsi="Times New Roman" w:cs="Times New Roman"/>
          <w:i w:val="0"/>
        </w:rPr>
        <w:t xml:space="preserve"> az egész képet.</w:t>
      </w:r>
      <w:r w:rsidR="00064E49">
        <w:rPr>
          <w:rFonts w:ascii="Times New Roman" w:hAnsi="Times New Roman" w:cs="Times New Roman"/>
          <w:i w:val="0"/>
        </w:rPr>
        <w:t xml:space="preserve"> Ez a stratégia szinte az összes helyet magába foglalja, ahol az objektum elhelyezkedhet, de hátrányai is vannak, például az időigény és a redundáns ablakok. Ez súlyosan befolyásolhatja a jellemzők kivonásának gyorsaságát és teljesítményét.</w:t>
      </w:r>
      <w:r w:rsidR="008F5DEA">
        <w:rPr>
          <w:rFonts w:ascii="Times New Roman" w:hAnsi="Times New Roman" w:cs="Times New Roman"/>
          <w:i w:val="0"/>
        </w:rPr>
        <w:t xml:space="preserve"> </w:t>
      </w:r>
      <w:r w:rsidR="008F5DEA">
        <w:rPr>
          <w:rFonts w:ascii="Times New Roman" w:hAnsi="Times New Roman" w:cs="Times New Roman"/>
          <w:i w:val="0"/>
        </w:rPr>
        <w:fldChar w:fldCharType="begin"/>
      </w:r>
      <w:r w:rsidR="008F5DEA">
        <w:rPr>
          <w:rFonts w:ascii="Times New Roman" w:hAnsi="Times New Roman" w:cs="Times New Roman"/>
          <w:i w:val="0"/>
        </w:rPr>
        <w:instrText xml:space="preserve"> REF _Ref70604655 \r \h </w:instrText>
      </w:r>
      <w:r w:rsidR="008F5DEA">
        <w:rPr>
          <w:rFonts w:ascii="Times New Roman" w:hAnsi="Times New Roman" w:cs="Times New Roman"/>
          <w:i w:val="0"/>
        </w:rPr>
      </w:r>
      <w:r w:rsidR="008F5DEA">
        <w:rPr>
          <w:rFonts w:ascii="Times New Roman" w:hAnsi="Times New Roman" w:cs="Times New Roman"/>
          <w:i w:val="0"/>
        </w:rPr>
        <w:fldChar w:fldCharType="separate"/>
      </w:r>
      <w:r w:rsidR="008F5DEA">
        <w:rPr>
          <w:rFonts w:ascii="Times New Roman" w:hAnsi="Times New Roman" w:cs="Times New Roman"/>
          <w:i w:val="0"/>
        </w:rPr>
        <w:t>[</w:t>
      </w:r>
      <w:r w:rsidR="00EE2B84">
        <w:rPr>
          <w:rFonts w:ascii="Times New Roman" w:hAnsi="Times New Roman" w:cs="Times New Roman"/>
          <w:i w:val="0"/>
        </w:rPr>
        <w:t>2</w:t>
      </w:r>
      <w:r w:rsidR="000816B5">
        <w:rPr>
          <w:rFonts w:ascii="Times New Roman" w:hAnsi="Times New Roman" w:cs="Times New Roman"/>
          <w:i w:val="0"/>
        </w:rPr>
        <w:t>1</w:t>
      </w:r>
      <w:r w:rsidR="008F5DEA">
        <w:rPr>
          <w:rFonts w:ascii="Times New Roman" w:hAnsi="Times New Roman" w:cs="Times New Roman"/>
          <w:i w:val="0"/>
        </w:rPr>
        <w:t>]</w:t>
      </w:r>
      <w:r w:rsidR="008F5DEA">
        <w:rPr>
          <w:rFonts w:ascii="Times New Roman" w:hAnsi="Times New Roman" w:cs="Times New Roman"/>
          <w:i w:val="0"/>
        </w:rPr>
        <w:fldChar w:fldCharType="end"/>
      </w:r>
    </w:p>
    <w:p w:rsidR="009C2C51" w:rsidRDefault="009C2C51" w:rsidP="009C2C51">
      <w:pPr>
        <w:pStyle w:val="Kpalrs"/>
        <w:numPr>
          <w:ilvl w:val="0"/>
          <w:numId w:val="22"/>
        </w:numPr>
        <w:spacing w:line="360" w:lineRule="auto"/>
        <w:jc w:val="both"/>
        <w:rPr>
          <w:rFonts w:ascii="Times New Roman" w:hAnsi="Times New Roman" w:cs="Times New Roman"/>
          <w:i w:val="0"/>
        </w:rPr>
      </w:pPr>
      <w:r>
        <w:rPr>
          <w:rFonts w:ascii="Times New Roman" w:hAnsi="Times New Roman" w:cs="Times New Roman"/>
          <w:i w:val="0"/>
        </w:rPr>
        <w:lastRenderedPageBreak/>
        <w:t>Jellemzők kivonása</w:t>
      </w:r>
    </w:p>
    <w:p w:rsidR="00064E49" w:rsidRDefault="00064E49" w:rsidP="00064E49">
      <w:pPr>
        <w:pStyle w:val="Kpalrs"/>
        <w:spacing w:line="360" w:lineRule="auto"/>
        <w:ind w:left="360"/>
        <w:jc w:val="both"/>
        <w:rPr>
          <w:rFonts w:ascii="Times New Roman" w:hAnsi="Times New Roman" w:cs="Times New Roman"/>
          <w:i w:val="0"/>
        </w:rPr>
      </w:pPr>
      <w:r w:rsidRPr="00064E49">
        <w:rPr>
          <w:rFonts w:ascii="Times New Roman" w:hAnsi="Times New Roman" w:cs="Times New Roman"/>
          <w:i w:val="0"/>
        </w:rPr>
        <w:t xml:space="preserve">A </w:t>
      </w:r>
      <w:r>
        <w:rPr>
          <w:rFonts w:ascii="Times New Roman" w:hAnsi="Times New Roman" w:cs="Times New Roman"/>
          <w:i w:val="0"/>
        </w:rPr>
        <w:t>jellemzők kivonása</w:t>
      </w:r>
      <w:r w:rsidRPr="00064E49">
        <w:rPr>
          <w:rFonts w:ascii="Times New Roman" w:hAnsi="Times New Roman" w:cs="Times New Roman"/>
          <w:i w:val="0"/>
        </w:rPr>
        <w:t xml:space="preserve"> közvetlenül befolyásolja az osztályozó tervezését és teljesítményét. Nehéz azonban </w:t>
      </w:r>
      <w:r>
        <w:rPr>
          <w:rFonts w:ascii="Times New Roman" w:hAnsi="Times New Roman" w:cs="Times New Roman"/>
          <w:i w:val="0"/>
        </w:rPr>
        <w:t>megfelelő funkciót</w:t>
      </w:r>
      <w:r w:rsidRPr="00064E49">
        <w:rPr>
          <w:rFonts w:ascii="Times New Roman" w:hAnsi="Times New Roman" w:cs="Times New Roman"/>
          <w:i w:val="0"/>
        </w:rPr>
        <w:t xml:space="preserve"> megtervezni a különféle külső tényezők, például a tárgyak mozgása, a megvilágítás változása, az összetett és megváltoztatható környezet miatt. Néhány kézzel készített funkciót széles körben</w:t>
      </w:r>
      <w:r>
        <w:rPr>
          <w:rFonts w:ascii="Times New Roman" w:hAnsi="Times New Roman" w:cs="Times New Roman"/>
          <w:i w:val="0"/>
        </w:rPr>
        <w:t xml:space="preserve"> használnak ebben a szakasz</w:t>
      </w:r>
      <w:r w:rsidRPr="00064E49">
        <w:rPr>
          <w:rFonts w:ascii="Times New Roman" w:hAnsi="Times New Roman" w:cs="Times New Roman"/>
          <w:i w:val="0"/>
        </w:rPr>
        <w:t>ban, mint például a skála változatlan jellemzőinek átalakítása (</w:t>
      </w:r>
      <w:proofErr w:type="spellStart"/>
      <w:r w:rsidRPr="00064E49">
        <w:rPr>
          <w:rFonts w:ascii="Times New Roman" w:hAnsi="Times New Roman" w:cs="Times New Roman"/>
          <w:i w:val="0"/>
        </w:rPr>
        <w:t>S</w:t>
      </w:r>
      <w:r>
        <w:rPr>
          <w:rFonts w:ascii="Times New Roman" w:hAnsi="Times New Roman" w:cs="Times New Roman"/>
          <w:i w:val="0"/>
        </w:rPr>
        <w:t>cale</w:t>
      </w:r>
      <w:proofErr w:type="spellEnd"/>
      <w:r>
        <w:rPr>
          <w:rFonts w:ascii="Times New Roman" w:hAnsi="Times New Roman" w:cs="Times New Roman"/>
          <w:i w:val="0"/>
        </w:rPr>
        <w:t xml:space="preserve"> </w:t>
      </w:r>
      <w:proofErr w:type="spellStart"/>
      <w:r w:rsidRPr="00064E49">
        <w:rPr>
          <w:rFonts w:ascii="Times New Roman" w:hAnsi="Times New Roman" w:cs="Times New Roman"/>
          <w:i w:val="0"/>
        </w:rPr>
        <w:t>I</w:t>
      </w:r>
      <w:r>
        <w:rPr>
          <w:rFonts w:ascii="Times New Roman" w:hAnsi="Times New Roman" w:cs="Times New Roman"/>
          <w:i w:val="0"/>
        </w:rPr>
        <w:t>nvariant</w:t>
      </w:r>
      <w:proofErr w:type="spellEnd"/>
      <w:r>
        <w:rPr>
          <w:rFonts w:ascii="Times New Roman" w:hAnsi="Times New Roman" w:cs="Times New Roman"/>
          <w:i w:val="0"/>
        </w:rPr>
        <w:t xml:space="preserve"> </w:t>
      </w:r>
      <w:proofErr w:type="spellStart"/>
      <w:r w:rsidRPr="00064E49">
        <w:rPr>
          <w:rFonts w:ascii="Times New Roman" w:hAnsi="Times New Roman" w:cs="Times New Roman"/>
          <w:i w:val="0"/>
        </w:rPr>
        <w:t>F</w:t>
      </w:r>
      <w:r>
        <w:rPr>
          <w:rFonts w:ascii="Times New Roman" w:hAnsi="Times New Roman" w:cs="Times New Roman"/>
          <w:i w:val="0"/>
        </w:rPr>
        <w:t>eature</w:t>
      </w:r>
      <w:proofErr w:type="spellEnd"/>
      <w:r>
        <w:rPr>
          <w:rFonts w:ascii="Times New Roman" w:hAnsi="Times New Roman" w:cs="Times New Roman"/>
          <w:i w:val="0"/>
        </w:rPr>
        <w:t xml:space="preserve"> </w:t>
      </w:r>
      <w:proofErr w:type="spellStart"/>
      <w:r w:rsidRPr="00064E49">
        <w:rPr>
          <w:rFonts w:ascii="Times New Roman" w:hAnsi="Times New Roman" w:cs="Times New Roman"/>
          <w:i w:val="0"/>
        </w:rPr>
        <w:t>T</w:t>
      </w:r>
      <w:r>
        <w:rPr>
          <w:rFonts w:ascii="Times New Roman" w:hAnsi="Times New Roman" w:cs="Times New Roman"/>
          <w:i w:val="0"/>
        </w:rPr>
        <w:t>ransform</w:t>
      </w:r>
      <w:proofErr w:type="spellEnd"/>
      <w:r w:rsidRPr="00064E49">
        <w:rPr>
          <w:rFonts w:ascii="Times New Roman" w:hAnsi="Times New Roman" w:cs="Times New Roman"/>
          <w:i w:val="0"/>
        </w:rPr>
        <w:t>), az orientált színátmenetek hisztogramjai (</w:t>
      </w:r>
      <w:proofErr w:type="spellStart"/>
      <w:r w:rsidRPr="00064E49">
        <w:rPr>
          <w:rFonts w:ascii="Times New Roman" w:hAnsi="Times New Roman" w:cs="Times New Roman"/>
          <w:i w:val="0"/>
        </w:rPr>
        <w:t>H</w:t>
      </w:r>
      <w:r>
        <w:rPr>
          <w:rFonts w:ascii="Times New Roman" w:hAnsi="Times New Roman" w:cs="Times New Roman"/>
          <w:i w:val="0"/>
        </w:rPr>
        <w:t>istograms</w:t>
      </w:r>
      <w:proofErr w:type="spellEnd"/>
      <w:r>
        <w:rPr>
          <w:rFonts w:ascii="Times New Roman" w:hAnsi="Times New Roman" w:cs="Times New Roman"/>
          <w:i w:val="0"/>
        </w:rPr>
        <w:t xml:space="preserve"> of </w:t>
      </w:r>
      <w:r w:rsidRPr="00064E49">
        <w:rPr>
          <w:rFonts w:ascii="Times New Roman" w:hAnsi="Times New Roman" w:cs="Times New Roman"/>
          <w:i w:val="0"/>
        </w:rPr>
        <w:t>O</w:t>
      </w:r>
      <w:r>
        <w:rPr>
          <w:rFonts w:ascii="Times New Roman" w:hAnsi="Times New Roman" w:cs="Times New Roman"/>
          <w:i w:val="0"/>
        </w:rPr>
        <w:t xml:space="preserve">riented </w:t>
      </w:r>
      <w:proofErr w:type="spellStart"/>
      <w:r w:rsidRPr="00064E49">
        <w:rPr>
          <w:rFonts w:ascii="Times New Roman" w:hAnsi="Times New Roman" w:cs="Times New Roman"/>
          <w:i w:val="0"/>
        </w:rPr>
        <w:t>G</w:t>
      </w:r>
      <w:r>
        <w:rPr>
          <w:rFonts w:ascii="Times New Roman" w:hAnsi="Times New Roman" w:cs="Times New Roman"/>
          <w:i w:val="0"/>
        </w:rPr>
        <w:t>ragients</w:t>
      </w:r>
      <w:proofErr w:type="spellEnd"/>
      <w:r w:rsidRPr="00064E49">
        <w:rPr>
          <w:rFonts w:ascii="Times New Roman" w:hAnsi="Times New Roman" w:cs="Times New Roman"/>
          <w:i w:val="0"/>
        </w:rPr>
        <w:t>) és a helyi bináris minták (L</w:t>
      </w:r>
      <w:r>
        <w:rPr>
          <w:rFonts w:ascii="Times New Roman" w:hAnsi="Times New Roman" w:cs="Times New Roman"/>
          <w:i w:val="0"/>
        </w:rPr>
        <w:t xml:space="preserve">ocal </w:t>
      </w:r>
      <w:proofErr w:type="spellStart"/>
      <w:r w:rsidRPr="00064E49">
        <w:rPr>
          <w:rFonts w:ascii="Times New Roman" w:hAnsi="Times New Roman" w:cs="Times New Roman"/>
          <w:i w:val="0"/>
        </w:rPr>
        <w:t>B</w:t>
      </w:r>
      <w:r>
        <w:rPr>
          <w:rFonts w:ascii="Times New Roman" w:hAnsi="Times New Roman" w:cs="Times New Roman"/>
          <w:i w:val="0"/>
        </w:rPr>
        <w:t>inary</w:t>
      </w:r>
      <w:proofErr w:type="spellEnd"/>
      <w:r>
        <w:rPr>
          <w:rFonts w:ascii="Times New Roman" w:hAnsi="Times New Roman" w:cs="Times New Roman"/>
          <w:i w:val="0"/>
        </w:rPr>
        <w:t xml:space="preserve"> </w:t>
      </w:r>
      <w:proofErr w:type="spellStart"/>
      <w:r w:rsidRPr="00064E49">
        <w:rPr>
          <w:rFonts w:ascii="Times New Roman" w:hAnsi="Times New Roman" w:cs="Times New Roman"/>
          <w:i w:val="0"/>
        </w:rPr>
        <w:t>P</w:t>
      </w:r>
      <w:r>
        <w:rPr>
          <w:rFonts w:ascii="Times New Roman" w:hAnsi="Times New Roman" w:cs="Times New Roman"/>
          <w:i w:val="0"/>
        </w:rPr>
        <w:t>atterns</w:t>
      </w:r>
      <w:proofErr w:type="spellEnd"/>
      <w:r w:rsidRPr="00064E49">
        <w:rPr>
          <w:rFonts w:ascii="Times New Roman" w:hAnsi="Times New Roman" w:cs="Times New Roman"/>
          <w:i w:val="0"/>
        </w:rPr>
        <w:t>).</w:t>
      </w:r>
      <w:r w:rsidR="008F5DEA">
        <w:rPr>
          <w:rFonts w:ascii="Times New Roman" w:hAnsi="Times New Roman" w:cs="Times New Roman"/>
          <w:i w:val="0"/>
        </w:rPr>
        <w:t xml:space="preserve"> </w:t>
      </w:r>
      <w:r w:rsidR="008F5DEA">
        <w:rPr>
          <w:rFonts w:ascii="Times New Roman" w:hAnsi="Times New Roman" w:cs="Times New Roman"/>
          <w:i w:val="0"/>
        </w:rPr>
        <w:fldChar w:fldCharType="begin"/>
      </w:r>
      <w:r w:rsidR="008F5DEA">
        <w:rPr>
          <w:rFonts w:ascii="Times New Roman" w:hAnsi="Times New Roman" w:cs="Times New Roman"/>
          <w:i w:val="0"/>
        </w:rPr>
        <w:instrText xml:space="preserve"> REF _Ref70604655 \r \h </w:instrText>
      </w:r>
      <w:r w:rsidR="008F5DEA">
        <w:rPr>
          <w:rFonts w:ascii="Times New Roman" w:hAnsi="Times New Roman" w:cs="Times New Roman"/>
          <w:i w:val="0"/>
        </w:rPr>
      </w:r>
      <w:r w:rsidR="008F5DEA">
        <w:rPr>
          <w:rFonts w:ascii="Times New Roman" w:hAnsi="Times New Roman" w:cs="Times New Roman"/>
          <w:i w:val="0"/>
        </w:rPr>
        <w:fldChar w:fldCharType="separate"/>
      </w:r>
      <w:r w:rsidR="008F5DEA">
        <w:rPr>
          <w:rFonts w:ascii="Times New Roman" w:hAnsi="Times New Roman" w:cs="Times New Roman"/>
          <w:i w:val="0"/>
        </w:rPr>
        <w:t>[</w:t>
      </w:r>
      <w:r w:rsidR="00EE2B84">
        <w:rPr>
          <w:rFonts w:ascii="Times New Roman" w:hAnsi="Times New Roman" w:cs="Times New Roman"/>
          <w:i w:val="0"/>
        </w:rPr>
        <w:t>2</w:t>
      </w:r>
      <w:r w:rsidR="000816B5">
        <w:rPr>
          <w:rFonts w:ascii="Times New Roman" w:hAnsi="Times New Roman" w:cs="Times New Roman"/>
          <w:i w:val="0"/>
        </w:rPr>
        <w:t>1</w:t>
      </w:r>
      <w:r w:rsidR="008F5DEA">
        <w:rPr>
          <w:rFonts w:ascii="Times New Roman" w:hAnsi="Times New Roman" w:cs="Times New Roman"/>
          <w:i w:val="0"/>
        </w:rPr>
        <w:t>]</w:t>
      </w:r>
      <w:r w:rsidR="008F5DEA">
        <w:rPr>
          <w:rFonts w:ascii="Times New Roman" w:hAnsi="Times New Roman" w:cs="Times New Roman"/>
          <w:i w:val="0"/>
        </w:rPr>
        <w:fldChar w:fldCharType="end"/>
      </w:r>
    </w:p>
    <w:p w:rsidR="009C2C51" w:rsidRDefault="009C2C51" w:rsidP="009C2C51">
      <w:pPr>
        <w:pStyle w:val="Kpalrs"/>
        <w:numPr>
          <w:ilvl w:val="0"/>
          <w:numId w:val="22"/>
        </w:numPr>
        <w:spacing w:line="360" w:lineRule="auto"/>
        <w:jc w:val="both"/>
        <w:rPr>
          <w:rFonts w:ascii="Times New Roman" w:hAnsi="Times New Roman" w:cs="Times New Roman"/>
          <w:i w:val="0"/>
        </w:rPr>
      </w:pPr>
      <w:r>
        <w:rPr>
          <w:rFonts w:ascii="Times New Roman" w:hAnsi="Times New Roman" w:cs="Times New Roman"/>
          <w:i w:val="0"/>
        </w:rPr>
        <w:t>Osztályozás</w:t>
      </w:r>
    </w:p>
    <w:p w:rsidR="00064E49" w:rsidRDefault="00064E49" w:rsidP="00064E49">
      <w:pPr>
        <w:pStyle w:val="Kpalrs"/>
        <w:spacing w:line="360" w:lineRule="auto"/>
        <w:ind w:left="360"/>
        <w:jc w:val="both"/>
        <w:rPr>
          <w:rFonts w:ascii="Times New Roman" w:hAnsi="Times New Roman" w:cs="Times New Roman"/>
          <w:i w:val="0"/>
        </w:rPr>
      </w:pPr>
      <w:r w:rsidRPr="00064E49">
        <w:rPr>
          <w:rFonts w:ascii="Times New Roman" w:hAnsi="Times New Roman" w:cs="Times New Roman"/>
          <w:i w:val="0"/>
        </w:rPr>
        <w:t xml:space="preserve">Az SVM vagy az </w:t>
      </w:r>
      <w:proofErr w:type="spellStart"/>
      <w:r w:rsidRPr="00064E49">
        <w:rPr>
          <w:rFonts w:ascii="Times New Roman" w:hAnsi="Times New Roman" w:cs="Times New Roman"/>
          <w:i w:val="0"/>
        </w:rPr>
        <w:t>AdaBoost</w:t>
      </w:r>
      <w:proofErr w:type="spellEnd"/>
      <w:r w:rsidRPr="00064E49">
        <w:rPr>
          <w:rFonts w:ascii="Times New Roman" w:hAnsi="Times New Roman" w:cs="Times New Roman"/>
          <w:i w:val="0"/>
        </w:rPr>
        <w:t xml:space="preserve"> osztályozókat széles körben használják a kivont jellemzők osztályozására ebben a szakaszban.</w:t>
      </w:r>
      <w:r w:rsidR="008F5DEA">
        <w:rPr>
          <w:rFonts w:ascii="Times New Roman" w:hAnsi="Times New Roman" w:cs="Times New Roman"/>
          <w:i w:val="0"/>
        </w:rPr>
        <w:t xml:space="preserve"> </w:t>
      </w:r>
      <w:r w:rsidR="008F5DEA">
        <w:rPr>
          <w:rFonts w:ascii="Times New Roman" w:hAnsi="Times New Roman" w:cs="Times New Roman"/>
          <w:i w:val="0"/>
        </w:rPr>
        <w:fldChar w:fldCharType="begin"/>
      </w:r>
      <w:r w:rsidR="008F5DEA">
        <w:rPr>
          <w:rFonts w:ascii="Times New Roman" w:hAnsi="Times New Roman" w:cs="Times New Roman"/>
          <w:i w:val="0"/>
        </w:rPr>
        <w:instrText xml:space="preserve"> REF _Ref70604655 \r \h </w:instrText>
      </w:r>
      <w:r w:rsidR="008F5DEA">
        <w:rPr>
          <w:rFonts w:ascii="Times New Roman" w:hAnsi="Times New Roman" w:cs="Times New Roman"/>
          <w:i w:val="0"/>
        </w:rPr>
      </w:r>
      <w:r w:rsidR="008F5DEA">
        <w:rPr>
          <w:rFonts w:ascii="Times New Roman" w:hAnsi="Times New Roman" w:cs="Times New Roman"/>
          <w:i w:val="0"/>
        </w:rPr>
        <w:fldChar w:fldCharType="separate"/>
      </w:r>
      <w:r w:rsidR="008F5DEA">
        <w:rPr>
          <w:rFonts w:ascii="Times New Roman" w:hAnsi="Times New Roman" w:cs="Times New Roman"/>
          <w:i w:val="0"/>
        </w:rPr>
        <w:t>[</w:t>
      </w:r>
      <w:r w:rsidR="00EE2B84">
        <w:rPr>
          <w:rFonts w:ascii="Times New Roman" w:hAnsi="Times New Roman" w:cs="Times New Roman"/>
          <w:i w:val="0"/>
        </w:rPr>
        <w:t>2</w:t>
      </w:r>
      <w:r w:rsidR="000816B5">
        <w:rPr>
          <w:rFonts w:ascii="Times New Roman" w:hAnsi="Times New Roman" w:cs="Times New Roman"/>
          <w:i w:val="0"/>
        </w:rPr>
        <w:t>1</w:t>
      </w:r>
      <w:r w:rsidR="008F5DEA">
        <w:rPr>
          <w:rFonts w:ascii="Times New Roman" w:hAnsi="Times New Roman" w:cs="Times New Roman"/>
          <w:i w:val="0"/>
        </w:rPr>
        <w:t>]</w:t>
      </w:r>
      <w:r w:rsidR="008F5DEA">
        <w:rPr>
          <w:rFonts w:ascii="Times New Roman" w:hAnsi="Times New Roman" w:cs="Times New Roman"/>
          <w:i w:val="0"/>
        </w:rPr>
        <w:fldChar w:fldCharType="end"/>
      </w:r>
    </w:p>
    <w:p w:rsidR="009C2C51" w:rsidRDefault="009C2C51" w:rsidP="009C2C51">
      <w:pPr>
        <w:pStyle w:val="Kpalrs"/>
        <w:numPr>
          <w:ilvl w:val="0"/>
          <w:numId w:val="22"/>
        </w:numPr>
        <w:spacing w:line="360" w:lineRule="auto"/>
        <w:jc w:val="both"/>
        <w:rPr>
          <w:rFonts w:ascii="Times New Roman" w:hAnsi="Times New Roman" w:cs="Times New Roman"/>
          <w:i w:val="0"/>
        </w:rPr>
      </w:pPr>
      <w:r>
        <w:rPr>
          <w:rFonts w:ascii="Times New Roman" w:hAnsi="Times New Roman" w:cs="Times New Roman"/>
          <w:i w:val="0"/>
        </w:rPr>
        <w:t>Felülvizsgálás</w:t>
      </w:r>
    </w:p>
    <w:p w:rsidR="00064E49" w:rsidRDefault="00064E49" w:rsidP="00064E49">
      <w:pPr>
        <w:pStyle w:val="Kpalrs"/>
        <w:spacing w:line="360" w:lineRule="auto"/>
        <w:ind w:left="360"/>
        <w:jc w:val="both"/>
        <w:rPr>
          <w:rFonts w:ascii="Times New Roman" w:hAnsi="Times New Roman" w:cs="Times New Roman"/>
          <w:i w:val="0"/>
        </w:rPr>
      </w:pPr>
      <w:r w:rsidRPr="00064E49">
        <w:rPr>
          <w:rFonts w:ascii="Times New Roman" w:hAnsi="Times New Roman" w:cs="Times New Roman"/>
          <w:i w:val="0"/>
        </w:rPr>
        <w:t xml:space="preserve">A besorolás után még mindig sok redundáns ablak van, ezért el kell távolítani a redundáns ablakokat, és optimalizálni kell az észlelési eredményeket a NMS (Non-Maximum </w:t>
      </w:r>
      <w:proofErr w:type="spellStart"/>
      <w:r w:rsidRPr="00064E49">
        <w:rPr>
          <w:rFonts w:ascii="Times New Roman" w:hAnsi="Times New Roman" w:cs="Times New Roman"/>
          <w:i w:val="0"/>
        </w:rPr>
        <w:t>Supp</w:t>
      </w:r>
      <w:r>
        <w:rPr>
          <w:rFonts w:ascii="Times New Roman" w:hAnsi="Times New Roman" w:cs="Times New Roman"/>
          <w:i w:val="0"/>
        </w:rPr>
        <w:t>ression</w:t>
      </w:r>
      <w:proofErr w:type="spellEnd"/>
      <w:r>
        <w:rPr>
          <w:rFonts w:ascii="Times New Roman" w:hAnsi="Times New Roman" w:cs="Times New Roman"/>
          <w:i w:val="0"/>
        </w:rPr>
        <w:t>) és az átfedésben lévő h</w:t>
      </w:r>
      <w:r w:rsidRPr="00064E49">
        <w:rPr>
          <w:rFonts w:ascii="Times New Roman" w:hAnsi="Times New Roman" w:cs="Times New Roman"/>
          <w:i w:val="0"/>
        </w:rPr>
        <w:t>atároló doboz</w:t>
      </w:r>
      <w:r>
        <w:rPr>
          <w:rFonts w:ascii="Times New Roman" w:hAnsi="Times New Roman" w:cs="Times New Roman"/>
          <w:i w:val="0"/>
        </w:rPr>
        <w:t xml:space="preserve"> (</w:t>
      </w:r>
      <w:proofErr w:type="spellStart"/>
      <w:r>
        <w:rPr>
          <w:rFonts w:ascii="Times New Roman" w:hAnsi="Times New Roman" w:cs="Times New Roman"/>
          <w:i w:val="0"/>
        </w:rPr>
        <w:t>Bounding</w:t>
      </w:r>
      <w:proofErr w:type="spellEnd"/>
      <w:r>
        <w:rPr>
          <w:rFonts w:ascii="Times New Roman" w:hAnsi="Times New Roman" w:cs="Times New Roman"/>
          <w:i w:val="0"/>
        </w:rPr>
        <w:t xml:space="preserve"> </w:t>
      </w:r>
      <w:proofErr w:type="spellStart"/>
      <w:r>
        <w:rPr>
          <w:rFonts w:ascii="Times New Roman" w:hAnsi="Times New Roman" w:cs="Times New Roman"/>
          <w:i w:val="0"/>
        </w:rPr>
        <w:t>Box</w:t>
      </w:r>
      <w:proofErr w:type="spellEnd"/>
      <w:r>
        <w:rPr>
          <w:rFonts w:ascii="Times New Roman" w:hAnsi="Times New Roman" w:cs="Times New Roman"/>
          <w:i w:val="0"/>
        </w:rPr>
        <w:t>)</w:t>
      </w:r>
      <w:r w:rsidRPr="00064E49">
        <w:rPr>
          <w:rFonts w:ascii="Times New Roman" w:hAnsi="Times New Roman" w:cs="Times New Roman"/>
          <w:i w:val="0"/>
        </w:rPr>
        <w:t xml:space="preserve"> kombinálásával. </w:t>
      </w:r>
      <w:r>
        <w:rPr>
          <w:rFonts w:ascii="Times New Roman" w:hAnsi="Times New Roman" w:cs="Times New Roman"/>
          <w:i w:val="0"/>
        </w:rPr>
        <w:t>A</w:t>
      </w:r>
      <w:r w:rsidRPr="00064E49">
        <w:rPr>
          <w:rFonts w:ascii="Times New Roman" w:hAnsi="Times New Roman" w:cs="Times New Roman"/>
          <w:i w:val="0"/>
        </w:rPr>
        <w:t xml:space="preserve"> hagyományos objektumészlelésnek két fő problémája van: egyrészt a csúszó ablakon alapuló módszer nem elég céltudatos, nagy időbonyolultságú, és túl sok redundáns ablak van; másodszor, a kézzel készített funkciók nem elég </w:t>
      </w:r>
      <w:proofErr w:type="spellStart"/>
      <w:r w:rsidRPr="00064E49">
        <w:rPr>
          <w:rFonts w:ascii="Times New Roman" w:hAnsi="Times New Roman" w:cs="Times New Roman"/>
          <w:i w:val="0"/>
        </w:rPr>
        <w:t>robusztusak</w:t>
      </w:r>
      <w:proofErr w:type="spellEnd"/>
      <w:r w:rsidRPr="00064E49">
        <w:rPr>
          <w:rFonts w:ascii="Times New Roman" w:hAnsi="Times New Roman" w:cs="Times New Roman"/>
          <w:i w:val="0"/>
        </w:rPr>
        <w:t xml:space="preserve"> a változások sokféleségéhez.</w:t>
      </w:r>
      <w:r w:rsidR="008F5DEA">
        <w:rPr>
          <w:rFonts w:ascii="Times New Roman" w:hAnsi="Times New Roman" w:cs="Times New Roman"/>
          <w:i w:val="0"/>
        </w:rPr>
        <w:t xml:space="preserve"> </w:t>
      </w:r>
      <w:r w:rsidR="008F5DEA">
        <w:rPr>
          <w:rFonts w:ascii="Times New Roman" w:hAnsi="Times New Roman" w:cs="Times New Roman"/>
          <w:i w:val="0"/>
        </w:rPr>
        <w:fldChar w:fldCharType="begin"/>
      </w:r>
      <w:r w:rsidR="008F5DEA">
        <w:rPr>
          <w:rFonts w:ascii="Times New Roman" w:hAnsi="Times New Roman" w:cs="Times New Roman"/>
          <w:i w:val="0"/>
        </w:rPr>
        <w:instrText xml:space="preserve"> REF _Ref70604655 \r \h </w:instrText>
      </w:r>
      <w:r w:rsidR="008F5DEA">
        <w:rPr>
          <w:rFonts w:ascii="Times New Roman" w:hAnsi="Times New Roman" w:cs="Times New Roman"/>
          <w:i w:val="0"/>
        </w:rPr>
      </w:r>
      <w:r w:rsidR="008F5DEA">
        <w:rPr>
          <w:rFonts w:ascii="Times New Roman" w:hAnsi="Times New Roman" w:cs="Times New Roman"/>
          <w:i w:val="0"/>
        </w:rPr>
        <w:fldChar w:fldCharType="separate"/>
      </w:r>
      <w:r w:rsidR="008F5DEA">
        <w:rPr>
          <w:rFonts w:ascii="Times New Roman" w:hAnsi="Times New Roman" w:cs="Times New Roman"/>
          <w:i w:val="0"/>
        </w:rPr>
        <w:t>[</w:t>
      </w:r>
      <w:r w:rsidR="00EE2B84">
        <w:rPr>
          <w:rFonts w:ascii="Times New Roman" w:hAnsi="Times New Roman" w:cs="Times New Roman"/>
          <w:i w:val="0"/>
        </w:rPr>
        <w:t>2</w:t>
      </w:r>
      <w:r w:rsidR="000816B5">
        <w:rPr>
          <w:rFonts w:ascii="Times New Roman" w:hAnsi="Times New Roman" w:cs="Times New Roman"/>
          <w:i w:val="0"/>
        </w:rPr>
        <w:t>1</w:t>
      </w:r>
      <w:r w:rsidR="008F5DEA">
        <w:rPr>
          <w:rFonts w:ascii="Times New Roman" w:hAnsi="Times New Roman" w:cs="Times New Roman"/>
          <w:i w:val="0"/>
        </w:rPr>
        <w:t>]</w:t>
      </w:r>
      <w:r w:rsidR="008F5DEA">
        <w:rPr>
          <w:rFonts w:ascii="Times New Roman" w:hAnsi="Times New Roman" w:cs="Times New Roman"/>
          <w:i w:val="0"/>
        </w:rPr>
        <w:fldChar w:fldCharType="end"/>
      </w:r>
    </w:p>
    <w:p w:rsidR="00DD087B" w:rsidRDefault="00DD087B" w:rsidP="00064E49">
      <w:pPr>
        <w:pStyle w:val="Kpalrs"/>
        <w:spacing w:line="360" w:lineRule="auto"/>
        <w:ind w:left="360"/>
        <w:jc w:val="both"/>
        <w:rPr>
          <w:rFonts w:ascii="Times New Roman" w:hAnsi="Times New Roman" w:cs="Times New Roman"/>
          <w:i w:val="0"/>
        </w:rPr>
      </w:pPr>
    </w:p>
    <w:p w:rsidR="002524C2" w:rsidRPr="004E1EDE" w:rsidRDefault="00DD087B" w:rsidP="002524C2">
      <w:pPr>
        <w:pStyle w:val="Cmsor2"/>
        <w:numPr>
          <w:ilvl w:val="1"/>
          <w:numId w:val="4"/>
        </w:numPr>
        <w:ind w:left="0" w:firstLine="0"/>
        <w:rPr>
          <w:rFonts w:ascii="Times New Roman" w:hAnsi="Times New Roman" w:cs="Times New Roman"/>
        </w:rPr>
      </w:pPr>
      <w:bookmarkStart w:id="29" w:name="_Toc99269832"/>
      <w:r w:rsidRPr="007055FF">
        <w:rPr>
          <w:rFonts w:ascii="Times New Roman" w:hAnsi="Times New Roman" w:cs="Times New Roman"/>
        </w:rPr>
        <w:t xml:space="preserve">Régiókon alapuló </w:t>
      </w:r>
      <w:proofErr w:type="spellStart"/>
      <w:r w:rsidRPr="007055FF">
        <w:rPr>
          <w:rFonts w:ascii="Times New Roman" w:hAnsi="Times New Roman" w:cs="Times New Roman"/>
        </w:rPr>
        <w:t>konvolúciós</w:t>
      </w:r>
      <w:proofErr w:type="spellEnd"/>
      <w:r w:rsidRPr="007055FF">
        <w:rPr>
          <w:rFonts w:ascii="Times New Roman" w:hAnsi="Times New Roman" w:cs="Times New Roman"/>
        </w:rPr>
        <w:t xml:space="preserve"> neurális hálózat</w:t>
      </w:r>
      <w:bookmarkEnd w:id="29"/>
    </w:p>
    <w:p w:rsidR="007055FF" w:rsidRDefault="00FC2CE9" w:rsidP="007055FF">
      <w:pPr>
        <w:spacing w:line="360" w:lineRule="auto"/>
        <w:jc w:val="both"/>
      </w:pPr>
      <w:r>
        <w:t xml:space="preserve">A redundáns ablakok problémájának megoldására a régiójavaslat jó megoldást kínál. Előre kitalálja a képen található </w:t>
      </w:r>
      <w:proofErr w:type="spellStart"/>
      <w:r>
        <w:t>obejktumok</w:t>
      </w:r>
      <w:proofErr w:type="spellEnd"/>
      <w:r>
        <w:t xml:space="preserve"> lehetséges helyét. </w:t>
      </w:r>
      <w:r w:rsidRPr="00FC2CE9">
        <w:t xml:space="preserve">A régiójavaslat jól használja ki a kép információit, például a színt, </w:t>
      </w:r>
      <w:r>
        <w:t>az éleket és a textúrát, ami</w:t>
      </w:r>
      <w:r w:rsidRPr="00FC2CE9">
        <w:t xml:space="preserve"> biztosíthatj</w:t>
      </w:r>
      <w:r>
        <w:t>a</w:t>
      </w:r>
      <w:r w:rsidRPr="00FC2CE9">
        <w:t>, hogy a rendszer viszonylag nagy visszahívási lehetőséget kapjon kevesebb ablak esetén.</w:t>
      </w:r>
      <w:r>
        <w:t xml:space="preserve"> </w:t>
      </w:r>
      <w:r w:rsidRPr="00FC2CE9">
        <w:t>Ez nagymértékben csökkenti a következő műveletek idő</w:t>
      </w:r>
      <w:r>
        <w:t>igényét, és a régió</w:t>
      </w:r>
      <w:r w:rsidRPr="00FC2CE9">
        <w:t>javaslatok m</w:t>
      </w:r>
      <w:r>
        <w:t xml:space="preserve">inősége magasabb, mint a </w:t>
      </w:r>
      <w:proofErr w:type="spellStart"/>
      <w:r>
        <w:t>csúszó</w:t>
      </w:r>
      <w:r w:rsidRPr="00FC2CE9">
        <w:t>ablakoké</w:t>
      </w:r>
      <w:proofErr w:type="spellEnd"/>
      <w:r w:rsidRPr="00FC2CE9">
        <w:t>.</w:t>
      </w:r>
      <w:r>
        <w:t xml:space="preserve"> 2014-ben Ross B. </w:t>
      </w:r>
      <w:proofErr w:type="spellStart"/>
      <w:r>
        <w:t>Girshick</w:t>
      </w:r>
      <w:proofErr w:type="spellEnd"/>
      <w:r>
        <w:t xml:space="preserve"> javaslata alapján a CNN hagyományos </w:t>
      </w:r>
      <w:proofErr w:type="spellStart"/>
      <w:r>
        <w:t>csúszóablakos</w:t>
      </w:r>
      <w:proofErr w:type="spellEnd"/>
      <w:r>
        <w:t xml:space="preserve"> megoldását leváltották a régiójavaslatos CNN objektum felismerési rendszerére. Ez nagy sikert aratott az objektum detektálásban, és megnyitotta a kapukat a hatékonyabb CNN alapú objektum kereséshez.</w:t>
      </w:r>
      <w:r w:rsidR="005C078C">
        <w:t xml:space="preserve">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5C6CAE" w:rsidRDefault="005C6CAE" w:rsidP="007055FF">
      <w:pPr>
        <w:spacing w:line="360" w:lineRule="auto"/>
        <w:jc w:val="both"/>
      </w:pPr>
      <w:r>
        <w:lastRenderedPageBreak/>
        <w:t xml:space="preserve">A </w:t>
      </w:r>
      <w:proofErr w:type="spellStart"/>
      <w:r>
        <w:t>Region</w:t>
      </w:r>
      <w:proofErr w:type="spellEnd"/>
      <w:r>
        <w:t xml:space="preserve"> </w:t>
      </w:r>
      <w:proofErr w:type="spellStart"/>
      <w:r>
        <w:t>Based</w:t>
      </w:r>
      <w:proofErr w:type="spellEnd"/>
      <w:r>
        <w:t xml:space="preserve"> </w:t>
      </w:r>
      <w:proofErr w:type="spellStart"/>
      <w:r>
        <w:t>Convolution</w:t>
      </w:r>
      <w:proofErr w:type="spellEnd"/>
      <w:r>
        <w:t xml:space="preserve"> </w:t>
      </w:r>
      <w:proofErr w:type="spellStart"/>
      <w:r>
        <w:t>Neural</w:t>
      </w:r>
      <w:proofErr w:type="spellEnd"/>
      <w:r>
        <w:t xml:space="preserve"> Network (továbbiakban R-CNN) három modullal rendelkezik: először létrehoz kategóriafüggetlen régiójavaslatokat. A második modul egy nagy CNN, amely kivonja az adott hosszúságú jellemzővektorokat a régiókból. Az utolsó modul szétválasztja az objektumot és a hátteret</w:t>
      </w:r>
      <w:r w:rsidR="006936C0">
        <w:t xml:space="preserve"> lineáris SVM (</w:t>
      </w:r>
      <w:proofErr w:type="spellStart"/>
      <w:r w:rsidR="006936C0">
        <w:t>Support</w:t>
      </w:r>
      <w:proofErr w:type="spellEnd"/>
      <w:r w:rsidR="006936C0">
        <w:t xml:space="preserve"> </w:t>
      </w:r>
      <w:proofErr w:type="spellStart"/>
      <w:r w:rsidR="006936C0">
        <w:t>Vector</w:t>
      </w:r>
      <w:proofErr w:type="spellEnd"/>
      <w:r w:rsidR="006936C0">
        <w:t xml:space="preserve"> </w:t>
      </w:r>
      <w:proofErr w:type="spellStart"/>
      <w:r w:rsidR="006936C0">
        <w:t>Machine</w:t>
      </w:r>
      <w:proofErr w:type="spellEnd"/>
      <w:r w:rsidR="006936C0">
        <w:t>) segítségével.</w:t>
      </w:r>
      <w:r w:rsidR="00BD6623">
        <w:t xml:space="preserve"> Annak érdekében, hogy növeljük a helymeghatározás pontosságát egy lineáris regressziós modellt képeztek ki a detektálódobozok koordinátáinak módosítására</w:t>
      </w:r>
      <w:r w:rsidR="005D1E5A">
        <w:t>.</w:t>
      </w:r>
      <w:r w:rsidR="005C078C">
        <w:t xml:space="preserve"> </w:t>
      </w:r>
      <w:r w:rsidR="005C078C">
        <w:fldChar w:fldCharType="begin"/>
      </w:r>
      <w:r w:rsidR="005C078C">
        <w:instrText xml:space="preserve"> REF _Ref70604655 \r \h </w:instrText>
      </w:r>
      <w:r w:rsidR="005C078C">
        <w:fldChar w:fldCharType="separate"/>
      </w:r>
      <w:r w:rsidR="005C078C">
        <w:t>[1</w:t>
      </w:r>
      <w:r w:rsidR="000816B5">
        <w:t>8</w:t>
      </w:r>
      <w:r w:rsidR="005C078C">
        <w:t>]</w:t>
      </w:r>
      <w:r w:rsidR="005C078C">
        <w:fldChar w:fldCharType="end"/>
      </w:r>
    </w:p>
    <w:p w:rsidR="005D1E5A" w:rsidRDefault="005D1E5A" w:rsidP="007055FF">
      <w:pPr>
        <w:spacing w:line="360" w:lineRule="auto"/>
        <w:jc w:val="both"/>
      </w:pPr>
      <w:r>
        <w:t>Azonban ennek a módszernek is megvannak a hátrányai. Az R-CNN túl sok jelölt ablakot generál, és mivel a CNN-en keresztül vonja ki a jellemzőket, ennek az időigénye még mindig túl nagy. A másik probléma az, hogy a CNN-ek egy fix méretű képet kapnak bemenetként, amelyet az R-CNN vágással vagy egyéb művelettel tud a saját méretéhez illeszteni, ami a képarány és a méretarány módosulását is okozza.</w:t>
      </w:r>
      <w:r w:rsidR="005C078C">
        <w:t xml:space="preserve">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5D1E5A" w:rsidRDefault="005D1E5A" w:rsidP="007055FF">
      <w:pPr>
        <w:spacing w:line="360" w:lineRule="auto"/>
        <w:jc w:val="both"/>
      </w:pPr>
      <w:r>
        <w:t xml:space="preserve">He </w:t>
      </w:r>
      <w:proofErr w:type="spellStart"/>
      <w:r>
        <w:t>Kaiming</w:t>
      </w:r>
      <w:proofErr w:type="spellEnd"/>
      <w:r>
        <w:t xml:space="preserve"> kidolgozta az SSP-Net módszert az R-CNN</w:t>
      </w:r>
      <w:r w:rsidR="00BB0C9A">
        <w:t xml:space="preserve"> hibáinak kiküszöbölésére. Az SP</w:t>
      </w:r>
      <w:r>
        <w:t xml:space="preserve">P-Net csak egyszer futtatja le a </w:t>
      </w:r>
      <w:proofErr w:type="spellStart"/>
      <w:r>
        <w:t>konvolúciós</w:t>
      </w:r>
      <w:proofErr w:type="spellEnd"/>
      <w:r>
        <w:t xml:space="preserve"> réteget a </w:t>
      </w:r>
      <w:r w:rsidR="005D0B70">
        <w:t xml:space="preserve">teljes képen, hogy megkapja a jellemzőtérképeket. A számítási feladatok megosztása miatt a lefutási idő 24-64-szer gyorsabb, mint a sima R-CNN-nél. A javasolt régiók méretei </w:t>
      </w:r>
      <w:proofErr w:type="spellStart"/>
      <w:r w:rsidR="005D0B70">
        <w:t>eltérőek</w:t>
      </w:r>
      <w:proofErr w:type="spellEnd"/>
      <w:r w:rsidR="005D0B70">
        <w:t>, de a teljesen összekapcsolt réteg egy fix méretet vár bemenetként. Ennek megoldásár</w:t>
      </w:r>
      <w:r w:rsidR="00BB0C9A">
        <w:t>a jött létre az SPP réteg. Az SP</w:t>
      </w:r>
      <w:r w:rsidR="005D0B70">
        <w:t xml:space="preserve">P réteg az utolsó </w:t>
      </w:r>
      <w:proofErr w:type="spellStart"/>
      <w:r w:rsidR="005D0B70">
        <w:t>konvolúciós</w:t>
      </w:r>
      <w:proofErr w:type="spellEnd"/>
      <w:r w:rsidR="005D0B70">
        <w:t xml:space="preserve"> réteg mögé került, a jelölt ablakok szelektív kereséssel kapott pozíciója, az eredeti képhez hasonlóan az utolsó </w:t>
      </w:r>
      <w:proofErr w:type="spellStart"/>
      <w:r w:rsidR="005D0B70">
        <w:t>konvolúciós</w:t>
      </w:r>
      <w:proofErr w:type="spellEnd"/>
      <w:r w:rsidR="005D0B70">
        <w:t xml:space="preserve"> réteg jellemzőtérképeihez vannak rendelve. Ezután a javított jellemzők</w:t>
      </w:r>
      <w:r w:rsidR="00CE1E22">
        <w:t>et a többszintű S</w:t>
      </w:r>
      <w:r w:rsidR="00BB0C9A">
        <w:t>P</w:t>
      </w:r>
      <w:r w:rsidR="00CE1E22">
        <w:t>P összevonja, és minden ablakhoz létrehoz egy adott h</w:t>
      </w:r>
      <w:r w:rsidR="00BB0C9A">
        <w:t>osszúságú jellemzővektort. Az SP</w:t>
      </w:r>
      <w:r w:rsidR="00CE1E22">
        <w:t>P-Net képes megőrizni mind a globális, mind a helyi információit a képnek, szóval nagyobb pontossággal rendelkezik, mint az R-CNN.</w:t>
      </w:r>
      <w:r w:rsidR="005C078C">
        <w:t xml:space="preserve">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BB0C9A" w:rsidRDefault="00BB0C9A" w:rsidP="007055FF">
      <w:pPr>
        <w:spacing w:line="360" w:lineRule="auto"/>
        <w:jc w:val="both"/>
      </w:pPr>
      <w:r>
        <w:t xml:space="preserve">A </w:t>
      </w:r>
      <w:proofErr w:type="spellStart"/>
      <w:r>
        <w:t>Fast</w:t>
      </w:r>
      <w:proofErr w:type="spellEnd"/>
      <w:r>
        <w:t xml:space="preserve"> R-CNN az SPP réteg alapján létrehozta a </w:t>
      </w:r>
      <w:proofErr w:type="spellStart"/>
      <w:r>
        <w:t>Region</w:t>
      </w:r>
      <w:proofErr w:type="spellEnd"/>
      <w:r>
        <w:t xml:space="preserve"> of Interest (</w:t>
      </w:r>
      <w:proofErr w:type="spellStart"/>
      <w:r>
        <w:t>RoI</w:t>
      </w:r>
      <w:proofErr w:type="spellEnd"/>
      <w:r>
        <w:t xml:space="preserve">) összevonási réteget, amely egy egyszintű SPP rétegnek tekinthető és képes különböző méretű képeket is feldolgozni. A </w:t>
      </w:r>
      <w:proofErr w:type="spellStart"/>
      <w:r>
        <w:t>Fast</w:t>
      </w:r>
      <w:proofErr w:type="spellEnd"/>
      <w:r>
        <w:t xml:space="preserve"> R-CNN módszer az SPP-Nethez képest a következő előnyökkel rendelkezik:</w:t>
      </w:r>
    </w:p>
    <w:p w:rsidR="00BB0C9A" w:rsidRDefault="009B4ACB" w:rsidP="00BB0C9A">
      <w:pPr>
        <w:pStyle w:val="Listaszerbekezds"/>
        <w:numPr>
          <w:ilvl w:val="0"/>
          <w:numId w:val="22"/>
        </w:numPr>
        <w:spacing w:line="360" w:lineRule="auto"/>
        <w:jc w:val="both"/>
      </w:pPr>
      <w:r>
        <w:t xml:space="preserve">A </w:t>
      </w:r>
      <w:proofErr w:type="spellStart"/>
      <w:r>
        <w:t>Fast</w:t>
      </w:r>
      <w:proofErr w:type="spellEnd"/>
      <w:r>
        <w:t xml:space="preserve"> R-CNN egy végponttól végpontig tartó objektum felismerési rendszert tanít, az SPP pedig egy többlépéses folyamatot.</w:t>
      </w:r>
    </w:p>
    <w:p w:rsidR="009B4ACB" w:rsidRDefault="009B4ACB" w:rsidP="00BB0C9A">
      <w:pPr>
        <w:pStyle w:val="Listaszerbekezds"/>
        <w:numPr>
          <w:ilvl w:val="0"/>
          <w:numId w:val="22"/>
        </w:numPr>
        <w:spacing w:line="360" w:lineRule="auto"/>
        <w:jc w:val="both"/>
      </w:pPr>
      <w:r>
        <w:t xml:space="preserve">A </w:t>
      </w:r>
      <w:proofErr w:type="spellStart"/>
      <w:r>
        <w:t>Fast</w:t>
      </w:r>
      <w:proofErr w:type="spellEnd"/>
      <w:r>
        <w:t xml:space="preserve"> R-CNN egyszerre tanítja az osztályozást és a határoló dobozok létrehozását.</w:t>
      </w:r>
    </w:p>
    <w:p w:rsidR="009B4ACB" w:rsidRDefault="009B4ACB" w:rsidP="00D24DB6">
      <w:pPr>
        <w:pStyle w:val="Listaszerbekezds"/>
        <w:numPr>
          <w:ilvl w:val="0"/>
          <w:numId w:val="22"/>
        </w:numPr>
        <w:spacing w:line="360" w:lineRule="auto"/>
        <w:ind w:left="714" w:hanging="357"/>
        <w:jc w:val="both"/>
      </w:pPr>
      <w:r w:rsidRPr="009B4ACB">
        <w:t>Az SPP-net nem tudja friss</w:t>
      </w:r>
      <w:r>
        <w:t xml:space="preserve">íteni a </w:t>
      </w:r>
      <w:proofErr w:type="spellStart"/>
      <w:r>
        <w:t>konvolúciós</w:t>
      </w:r>
      <w:proofErr w:type="spellEnd"/>
      <w:r>
        <w:t xml:space="preserve"> rétegeket tanítás </w:t>
      </w:r>
      <w:r w:rsidRPr="009B4ACB">
        <w:t xml:space="preserve">közben, a </w:t>
      </w:r>
      <w:proofErr w:type="spellStart"/>
      <w:r w:rsidRPr="009B4ACB">
        <w:t>Fast</w:t>
      </w:r>
      <w:proofErr w:type="spellEnd"/>
      <w:r w:rsidRPr="009B4ACB">
        <w:t xml:space="preserve"> R-CNN azonban képes frissíteni az összes hálózati réteget. Az objektumdetektálási feladathoz a </w:t>
      </w:r>
      <w:proofErr w:type="spellStart"/>
      <w:r w:rsidRPr="009B4ACB">
        <w:t>konvolúciós</w:t>
      </w:r>
      <w:proofErr w:type="spellEnd"/>
      <w:r w:rsidRPr="009B4ACB">
        <w:t xml:space="preserve"> rétegek paramétereinek finomhangolása</w:t>
      </w:r>
      <w:r>
        <w:t xml:space="preserve"> is szükséges és fontos, mert a</w:t>
      </w:r>
      <w:r w:rsidRPr="009B4ACB">
        <w:t xml:space="preserve"> </w:t>
      </w:r>
      <w:r>
        <w:t>meg</w:t>
      </w:r>
      <w:r w:rsidRPr="009B4ACB">
        <w:t xml:space="preserve">előző </w:t>
      </w:r>
      <w:proofErr w:type="spellStart"/>
      <w:r w:rsidRPr="009B4ACB">
        <w:t>konvolúciós</w:t>
      </w:r>
      <w:proofErr w:type="spellEnd"/>
      <w:r w:rsidRPr="009B4ACB">
        <w:t xml:space="preserve"> rétegek több helyinformációt tudnak megőrizni</w:t>
      </w:r>
      <w:r>
        <w:t>, mint a későbbiek.</w:t>
      </w:r>
      <w:r w:rsidR="005C078C">
        <w:t xml:space="preserve">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D24DB6" w:rsidRDefault="00595FDD" w:rsidP="00D24DB6">
      <w:pPr>
        <w:spacing w:line="360" w:lineRule="auto"/>
        <w:jc w:val="both"/>
      </w:pPr>
      <w:r>
        <w:lastRenderedPageBreak/>
        <w:t xml:space="preserve">A régiójavaslatok kiszámítása még így is egy bökkenőt jelent a </w:t>
      </w:r>
      <w:proofErr w:type="spellStart"/>
      <w:r>
        <w:t>Fast</w:t>
      </w:r>
      <w:proofErr w:type="spellEnd"/>
      <w:r>
        <w:t xml:space="preserve"> R-CNN szempontjából. A minőségi régiójavaslatok nagyban befolyásolják az objektum felismerés gyorsaságát és pontosságát. Ennek megoldására találták ki a régiójavaslati hálózatot (</w:t>
      </w:r>
      <w:proofErr w:type="spellStart"/>
      <w:r>
        <w:t>Region</w:t>
      </w:r>
      <w:proofErr w:type="spellEnd"/>
      <w:r>
        <w:t xml:space="preserve"> </w:t>
      </w:r>
      <w:proofErr w:type="spellStart"/>
      <w:r>
        <w:t>Proposal</w:t>
      </w:r>
      <w:proofErr w:type="spellEnd"/>
      <w:r>
        <w:t xml:space="preserve"> Network), amely szinte valós időben képes észlelni az objektumokat. A régiójavaslati hálózat egy teljesen </w:t>
      </w:r>
      <w:proofErr w:type="spellStart"/>
      <w:r>
        <w:t>konvolúciós</w:t>
      </w:r>
      <w:proofErr w:type="spellEnd"/>
      <w:r>
        <w:t xml:space="preserve"> hálózat (</w:t>
      </w:r>
      <w:proofErr w:type="spellStart"/>
      <w:r>
        <w:t>Fully</w:t>
      </w:r>
      <w:proofErr w:type="spellEnd"/>
      <w:r>
        <w:t xml:space="preserve"> </w:t>
      </w:r>
      <w:proofErr w:type="spellStart"/>
      <w:r>
        <w:t>Convolutional</w:t>
      </w:r>
      <w:proofErr w:type="spellEnd"/>
      <w:r>
        <w:t xml:space="preserve"> Network) amely egyidőben jósolja meg az objektumok határait és az objektivitási pontjukat minden lehetséges helyen. Az alapötlete az, hogy a CNN által magas visszahívású régiójavaslatokat generál</w:t>
      </w:r>
      <w:r w:rsidR="00A45688">
        <w:t>, amely nemcsak felgyorsítja a felismerési sebességet, hanem a kombinálni lehet a CNN végpont alapú tanításával.</w:t>
      </w:r>
      <w:r w:rsidR="005C078C">
        <w:t xml:space="preserve">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797AF6" w:rsidRDefault="00797AF6" w:rsidP="00D24DB6">
      <w:pPr>
        <w:spacing w:line="360" w:lineRule="auto"/>
        <w:jc w:val="both"/>
      </w:pPr>
      <w:r w:rsidRPr="00797AF6">
        <w:t xml:space="preserve">A </w:t>
      </w:r>
      <w:proofErr w:type="spellStart"/>
      <w:r>
        <w:t>Fast</w:t>
      </w:r>
      <w:r w:rsidR="00BB360A">
        <w:t>er</w:t>
      </w:r>
      <w:proofErr w:type="spellEnd"/>
      <w:r w:rsidRPr="00797AF6">
        <w:t xml:space="preserve"> R-CNN egyesítette a régiójavaslatot és a CNN </w:t>
      </w:r>
      <w:r>
        <w:t>osztályozásá</w:t>
      </w:r>
      <w:r w:rsidRPr="00797AF6">
        <w:t>t egy végponto</w:t>
      </w:r>
      <w:r>
        <w:t xml:space="preserve">k közötti detektálási </w:t>
      </w:r>
      <w:proofErr w:type="spellStart"/>
      <w:r>
        <w:t>hálózathba</w:t>
      </w:r>
      <w:proofErr w:type="spellEnd"/>
      <w:r w:rsidRPr="00797AF6">
        <w:t>, javítva</w:t>
      </w:r>
      <w:r>
        <w:t xml:space="preserve"> ezzel</w:t>
      </w:r>
      <w:r w:rsidRPr="00797AF6">
        <w:t xml:space="preserve"> mind a sebességet, mind a pontosságot. A </w:t>
      </w:r>
      <w:proofErr w:type="spellStart"/>
      <w:r>
        <w:t>Fast</w:t>
      </w:r>
      <w:r w:rsidR="00BB360A">
        <w:t>er</w:t>
      </w:r>
      <w:proofErr w:type="spellEnd"/>
      <w:r>
        <w:t xml:space="preserve"> </w:t>
      </w:r>
      <w:r w:rsidRPr="00797AF6">
        <w:t>R-CNN azonban még mindig nem képes nagy pontossággal teljesíteni a valós idejű objektum-észlelés követel</w:t>
      </w:r>
      <w:r>
        <w:t>ményeit, mivel a CNN jellemzői kivonásának</w:t>
      </w:r>
      <w:r w:rsidRPr="00797AF6">
        <w:t xml:space="preserve"> kiszámítása még mindig időigényes</w:t>
      </w:r>
      <w:r>
        <w:t>.</w:t>
      </w:r>
      <w:r w:rsidR="005C078C">
        <w:t xml:space="preserve">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BB360A" w:rsidRDefault="00BB360A" w:rsidP="00D24DB6">
      <w:pPr>
        <w:spacing w:line="360" w:lineRule="auto"/>
        <w:jc w:val="both"/>
      </w:pPr>
      <w:r>
        <w:t xml:space="preserve">Összességében az R-CNN, az SPP-Net, a </w:t>
      </w:r>
      <w:proofErr w:type="spellStart"/>
      <w:r>
        <w:t>Fast</w:t>
      </w:r>
      <w:proofErr w:type="spellEnd"/>
      <w:r>
        <w:t xml:space="preserve"> R-CNN és a Fater R-CNN mind a CNN-en alapuló objektum felismerést fejlesztették tovább, hogy gyorsabb és pontosabb módszert kapjanak. Az R-CNN módszerek jelenleg is az objektum felismerés egyik legfőbb ágát képviselik. </w:t>
      </w:r>
      <w:r w:rsidR="005C078C">
        <w:fldChar w:fldCharType="begin"/>
      </w:r>
      <w:r w:rsidR="005C078C">
        <w:instrText xml:space="preserve"> REF _Ref70604655 \r \h </w:instrText>
      </w:r>
      <w:r w:rsidR="005C078C">
        <w:fldChar w:fldCharType="separate"/>
      </w:r>
      <w:r w:rsidR="005C078C">
        <w:t>[</w:t>
      </w:r>
      <w:r w:rsidR="00EE2B84">
        <w:t>2</w:t>
      </w:r>
      <w:r w:rsidR="000816B5">
        <w:t>1</w:t>
      </w:r>
      <w:r w:rsidR="005C078C">
        <w:t>]</w:t>
      </w:r>
      <w:r w:rsidR="005C078C">
        <w:fldChar w:fldCharType="end"/>
      </w:r>
    </w:p>
    <w:p w:rsidR="00BB46E3" w:rsidRDefault="00BB46E3" w:rsidP="00D24DB6">
      <w:pPr>
        <w:spacing w:line="360" w:lineRule="auto"/>
        <w:jc w:val="both"/>
      </w:pPr>
    </w:p>
    <w:p w:rsidR="008A63B8" w:rsidRPr="004E1EDE" w:rsidRDefault="008A63B8" w:rsidP="004E1EDE">
      <w:pPr>
        <w:pStyle w:val="Cmsor2"/>
        <w:numPr>
          <w:ilvl w:val="1"/>
          <w:numId w:val="4"/>
        </w:numPr>
        <w:ind w:left="0" w:firstLine="0"/>
        <w:rPr>
          <w:rFonts w:ascii="Times New Roman" w:hAnsi="Times New Roman" w:cs="Times New Roman"/>
        </w:rPr>
      </w:pPr>
      <w:r w:rsidRPr="008A63B8">
        <w:rPr>
          <w:rFonts w:ascii="Times New Roman" w:hAnsi="Times New Roman" w:cs="Times New Roman"/>
        </w:rPr>
        <w:t xml:space="preserve">Körök keresése </w:t>
      </w:r>
    </w:p>
    <w:p w:rsidR="008A63B8" w:rsidRDefault="00C605A0" w:rsidP="00C605A0">
      <w:pPr>
        <w:spacing w:line="360" w:lineRule="auto"/>
        <w:jc w:val="both"/>
      </w:pPr>
      <w:r>
        <w:t xml:space="preserve">A felismert hangjegyek „fejeinek” detektálására a </w:t>
      </w:r>
      <w:proofErr w:type="spellStart"/>
      <w:r>
        <w:t>Hough</w:t>
      </w:r>
      <w:proofErr w:type="spellEnd"/>
      <w:r>
        <w:t xml:space="preserve"> </w:t>
      </w:r>
      <w:proofErr w:type="spellStart"/>
      <w:r>
        <w:t>Transform</w:t>
      </w:r>
      <w:proofErr w:type="spellEnd"/>
      <w:r>
        <w:t xml:space="preserve"> ideális megoldást nyújt</w:t>
      </w:r>
      <w:r w:rsidR="00606A33">
        <w:t>, azonban ennek megelőző lépéseként a képen egy éldetektáló algoritmust kell lefuttatni.</w:t>
      </w:r>
    </w:p>
    <w:p w:rsidR="00606A33" w:rsidRDefault="00606A33" w:rsidP="00C605A0">
      <w:pPr>
        <w:spacing w:line="360" w:lineRule="auto"/>
        <w:jc w:val="both"/>
      </w:pPr>
    </w:p>
    <w:p w:rsidR="002802FF" w:rsidRPr="004E1EDE" w:rsidRDefault="00606A33" w:rsidP="004E1EDE">
      <w:pPr>
        <w:pStyle w:val="Cmsor3"/>
        <w:numPr>
          <w:ilvl w:val="2"/>
          <w:numId w:val="4"/>
        </w:numPr>
        <w:ind w:left="0" w:firstLine="0"/>
        <w:rPr>
          <w:rFonts w:ascii="Times New Roman" w:hAnsi="Times New Roman" w:cs="Times New Roman"/>
          <w:color w:val="000000" w:themeColor="text1"/>
        </w:rPr>
      </w:pPr>
      <w:proofErr w:type="spellStart"/>
      <w:r w:rsidRPr="00606A33">
        <w:rPr>
          <w:rFonts w:ascii="Times New Roman" w:hAnsi="Times New Roman" w:cs="Times New Roman"/>
          <w:color w:val="000000" w:themeColor="text1"/>
        </w:rPr>
        <w:t>Canny</w:t>
      </w:r>
      <w:proofErr w:type="spellEnd"/>
    </w:p>
    <w:p w:rsidR="00606A33" w:rsidRDefault="00606A33" w:rsidP="00C605A0">
      <w:pPr>
        <w:spacing w:line="360" w:lineRule="auto"/>
        <w:jc w:val="both"/>
      </w:pPr>
      <w:r w:rsidRPr="00606A33">
        <w:t xml:space="preserve">A </w:t>
      </w:r>
      <w:proofErr w:type="spellStart"/>
      <w:r w:rsidRPr="00606A33">
        <w:t>Canny</w:t>
      </w:r>
      <w:proofErr w:type="spellEnd"/>
      <w:r w:rsidRPr="00606A33">
        <w:t xml:space="preserve"> egy él</w:t>
      </w:r>
      <w:r w:rsidR="0004016D">
        <w:t>detektáló</w:t>
      </w:r>
      <w:r w:rsidRPr="00606A33">
        <w:t xml:space="preserve"> operátor, amely többlépcsős algoritmust használ a képek éleinek széles skálájának észlelésére. John F. </w:t>
      </w:r>
      <w:proofErr w:type="spellStart"/>
      <w:r w:rsidRPr="00606A33">
        <w:t>Canny</w:t>
      </w:r>
      <w:proofErr w:type="spellEnd"/>
      <w:r w:rsidRPr="00606A33">
        <w:t xml:space="preserve"> fejlesztette ki 1986-ban.</w:t>
      </w:r>
      <w:r w:rsidR="0004016D">
        <w:t xml:space="preserve"> </w:t>
      </w:r>
      <w:r w:rsidR="0004016D" w:rsidRPr="0004016D">
        <w:t xml:space="preserve">A </w:t>
      </w:r>
      <w:proofErr w:type="spellStart"/>
      <w:r w:rsidR="0004016D" w:rsidRPr="0004016D">
        <w:t>Canny</w:t>
      </w:r>
      <w:proofErr w:type="spellEnd"/>
      <w:r w:rsidR="0004016D" w:rsidRPr="0004016D">
        <w:t xml:space="preserve"> egy olyan technika, amely hasznos szerkezeti információkat nyer ki a különböző </w:t>
      </w:r>
      <w:r w:rsidR="0004016D">
        <w:t>objektumokból</w:t>
      </w:r>
      <w:r w:rsidR="0004016D" w:rsidRPr="0004016D">
        <w:t xml:space="preserve">, és jelentősen csökkenti a feldolgozandó adatok mennyiségét. Széles körben alkalmazzák különféle </w:t>
      </w:r>
      <w:r w:rsidR="0004016D">
        <w:t>gépi</w:t>
      </w:r>
      <w:r w:rsidR="0004016D" w:rsidRPr="0004016D">
        <w:t xml:space="preserve"> látás</w:t>
      </w:r>
      <w:r w:rsidR="0004016D">
        <w:t xml:space="preserve"> </w:t>
      </w:r>
      <w:r w:rsidR="0004016D" w:rsidRPr="0004016D">
        <w:t>rendszerekben.</w:t>
      </w:r>
      <w:r w:rsidR="00EE049C">
        <w:fldChar w:fldCharType="begin"/>
      </w:r>
      <w:r w:rsidR="00EE049C">
        <w:instrText xml:space="preserve"> REF _Ref101998959 \r \h </w:instrText>
      </w:r>
      <w:r w:rsidR="00EE049C">
        <w:fldChar w:fldCharType="separate"/>
      </w:r>
      <w:r w:rsidR="00EE049C">
        <w:t>[2]</w:t>
      </w:r>
      <w:r w:rsidR="00EE049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EE049C">
        <w:fldChar w:fldCharType="begin"/>
      </w:r>
      <w:r w:rsidR="00EE049C">
        <w:instrText xml:space="preserve"> REF _Ref101998965 \r \h </w:instrText>
      </w:r>
      <w:r w:rsidR="00EE049C">
        <w:fldChar w:fldCharType="separate"/>
      </w:r>
      <w:r w:rsidR="00EE049C">
        <w:t>[</w:t>
      </w:r>
      <w:r w:rsidR="009836E4">
        <w:t>20</w:t>
      </w:r>
      <w:r w:rsidR="00EE049C">
        <w:t>]</w:t>
      </w:r>
      <w:r w:rsidR="00EE049C">
        <w:fldChar w:fldCharType="end"/>
      </w:r>
    </w:p>
    <w:p w:rsidR="0004016D" w:rsidRDefault="0004016D" w:rsidP="00C605A0">
      <w:pPr>
        <w:spacing w:line="360" w:lineRule="auto"/>
        <w:jc w:val="both"/>
      </w:pPr>
      <w:r>
        <w:t xml:space="preserve">Az éldetektálási folyam </w:t>
      </w:r>
      <w:r w:rsidR="00D5095F">
        <w:t>öt</w:t>
      </w:r>
      <w:r>
        <w:t xml:space="preserve"> különböző részre bontható:</w:t>
      </w:r>
    </w:p>
    <w:p w:rsidR="0004016D" w:rsidRPr="005D37AC" w:rsidRDefault="0004016D" w:rsidP="0004016D">
      <w:pPr>
        <w:pStyle w:val="Listaszerbekezds"/>
        <w:numPr>
          <w:ilvl w:val="0"/>
          <w:numId w:val="26"/>
        </w:numPr>
        <w:spacing w:line="360" w:lineRule="auto"/>
        <w:jc w:val="both"/>
        <w:rPr>
          <w:u w:val="single"/>
        </w:rPr>
      </w:pPr>
      <w:r w:rsidRPr="005D37AC">
        <w:rPr>
          <w:u w:val="single"/>
        </w:rPr>
        <w:t>Gauss szűrő használata:</w:t>
      </w:r>
    </w:p>
    <w:p w:rsidR="0004016D" w:rsidRDefault="0004016D" w:rsidP="0004016D">
      <w:pPr>
        <w:pStyle w:val="Listaszerbekezds"/>
        <w:spacing w:line="360" w:lineRule="auto"/>
        <w:jc w:val="both"/>
      </w:pPr>
      <w:r>
        <w:t xml:space="preserve">Ennek a lépésnek a zajcsökkentés, illetve a kép simítása a célja. Az algoritmus egy </w:t>
      </w:r>
      <w:r w:rsidR="00A13F82">
        <w:t xml:space="preserve">Gauss-szűrő kernelt von össze a képpel, ezzel csökkentve az éldetektálóra ható zaj </w:t>
      </w:r>
      <w:r w:rsidR="00A13F82">
        <w:lastRenderedPageBreak/>
        <w:t>hatását. Egy kétdimenziós</w:t>
      </w:r>
      <w:r w:rsidR="004178BF">
        <w:t xml:space="preserve"> Gauss szűrő esetében az algoritmus a következő:</w:t>
      </w:r>
    </w:p>
    <w:p w:rsidR="00A13F82" w:rsidRDefault="00A13F82" w:rsidP="0004016D">
      <w:pPr>
        <w:pStyle w:val="Listaszerbekezds"/>
        <w:spacing w:line="360" w:lineRule="auto"/>
        <w:jc w:val="both"/>
      </w:pPr>
    </w:p>
    <w:p w:rsidR="00A13F82" w:rsidRDefault="00A13F82" w:rsidP="00A13F82">
      <w:pPr>
        <w:pStyle w:val="Listaszerbekezds"/>
        <w:tabs>
          <w:tab w:val="center" w:pos="4395"/>
          <w:tab w:val="right" w:pos="8789"/>
        </w:tabs>
        <w:spacing w:line="360" w:lineRule="auto"/>
        <w:jc w:val="both"/>
      </w:pPr>
      <w:r>
        <w:tab/>
      </w:r>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2π</m:t>
            </m:r>
            <m:sSup>
              <m:sSupPr>
                <m:ctrlPr>
                  <w:rPr>
                    <w:rFonts w:ascii="Cambria Math" w:hAnsi="Cambria Math"/>
                    <w:i/>
                  </w:rPr>
                </m:ctrlPr>
              </m:sSupPr>
              <m:e>
                <m:r>
                  <w:rPr>
                    <w:rFonts w:ascii="Cambria Math" w:hAnsi="Cambria Math"/>
                  </w:rPr>
                  <m:t>σ</m:t>
                </m:r>
              </m:e>
              <m:sup>
                <m:r>
                  <w:rPr>
                    <w:rFonts w:ascii="Cambria Math" w:hAnsi="Cambria Math"/>
                  </w:rPr>
                  <m:t>2</m:t>
                </m:r>
              </m:sup>
            </m:sSup>
          </m:den>
        </m:f>
        <m:sSup>
          <m:sSupPr>
            <m:ctrlPr>
              <w:rPr>
                <w:rFonts w:ascii="Cambria Math" w:hAnsi="Cambria Math"/>
                <w:i/>
              </w:rPr>
            </m:ctrlPr>
          </m:sSupPr>
          <m:e>
            <m:r>
              <w:rPr>
                <w:rFonts w:ascii="Cambria Math" w:hAnsi="Cambria Math"/>
              </w:rPr>
              <m:t>e</m:t>
            </m:r>
          </m:e>
          <m: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r>
              <w:rPr>
                <w:rFonts w:ascii="Cambria Math" w:hAnsi="Cambria Math"/>
              </w:rPr>
              <m:t>)/(2</m:t>
            </m:r>
            <m:sSup>
              <m:sSupPr>
                <m:ctrlPr>
                  <w:rPr>
                    <w:rFonts w:ascii="Cambria Math" w:hAnsi="Cambria Math"/>
                    <w:i/>
                  </w:rPr>
                </m:ctrlPr>
              </m:sSupPr>
              <m:e>
                <m:r>
                  <w:rPr>
                    <w:rFonts w:ascii="Cambria Math" w:hAnsi="Cambria Math"/>
                  </w:rPr>
                  <m:t>σ</m:t>
                </m:r>
              </m:e>
              <m:sup>
                <m:r>
                  <w:rPr>
                    <w:rFonts w:ascii="Cambria Math" w:hAnsi="Cambria Math"/>
                  </w:rPr>
                  <m:t>2</m:t>
                </m:r>
              </m:sup>
            </m:sSup>
            <m:r>
              <w:rPr>
                <w:rFonts w:ascii="Cambria Math" w:hAnsi="Cambria Math"/>
              </w:rPr>
              <m:t>)</m:t>
            </m:r>
          </m:sup>
        </m:sSup>
      </m:oMath>
      <w:r>
        <w:tab/>
        <w:t>(12)</w:t>
      </w:r>
    </w:p>
    <w:p w:rsidR="00EE049C" w:rsidRDefault="00EE049C" w:rsidP="003C759B">
      <w:pPr>
        <w:spacing w:line="360" w:lineRule="auto"/>
        <w:jc w:val="both"/>
      </w:pPr>
    </w:p>
    <w:p w:rsidR="004178BF" w:rsidRPr="005D37AC" w:rsidRDefault="004178BF" w:rsidP="004178BF">
      <w:pPr>
        <w:pStyle w:val="Listaszerbekezds"/>
        <w:numPr>
          <w:ilvl w:val="0"/>
          <w:numId w:val="26"/>
        </w:numPr>
        <w:spacing w:line="360" w:lineRule="auto"/>
        <w:jc w:val="both"/>
        <w:rPr>
          <w:u w:val="single"/>
        </w:rPr>
      </w:pPr>
      <w:r w:rsidRPr="005D37AC">
        <w:rPr>
          <w:u w:val="single"/>
        </w:rPr>
        <w:t>A kép intenzitási gradienseinek megtalálása:</w:t>
      </w:r>
    </w:p>
    <w:p w:rsidR="00582AB4" w:rsidRPr="00CD2A09" w:rsidRDefault="004178BF" w:rsidP="00CD2A09">
      <w:pPr>
        <w:pStyle w:val="Listaszerbekezds"/>
        <w:spacing w:line="360" w:lineRule="auto"/>
        <w:jc w:val="both"/>
      </w:pPr>
      <w:r w:rsidRPr="004178BF">
        <w:t xml:space="preserve">A kép élei többféle irányba mutathatnak, ezért a </w:t>
      </w:r>
      <w:proofErr w:type="spellStart"/>
      <w:r w:rsidRPr="004178BF">
        <w:t>Canny</w:t>
      </w:r>
      <w:proofErr w:type="spellEnd"/>
      <w:r w:rsidRPr="004178BF">
        <w:t xml:space="preserve"> algoritmus négy szűrőt használ az elmosódott kép vízszintes, függőleges és átlós éleinek észlelésére. </w:t>
      </w:r>
      <w:r w:rsidR="007844B0" w:rsidRPr="00CD2A09">
        <w:rPr>
          <w:color w:val="000009"/>
          <w:sz w:val="23"/>
          <w:szCs w:val="23"/>
        </w:rPr>
        <w:t>Az elsőrendű parciális deriváltak meghatározhatók a következő egyenletekkel:</w:t>
      </w:r>
    </w:p>
    <w:p w:rsidR="007844B0" w:rsidRDefault="007844B0" w:rsidP="004178BF">
      <w:pPr>
        <w:pStyle w:val="Listaszerbekezds"/>
        <w:spacing w:line="360" w:lineRule="auto"/>
        <w:jc w:val="both"/>
      </w:pPr>
    </w:p>
    <w:p w:rsidR="007844B0" w:rsidRPr="00CD2A09" w:rsidRDefault="00CD2A09" w:rsidP="00CD2A09">
      <w:pPr>
        <w:pStyle w:val="Listaszerbekezds"/>
        <w:tabs>
          <w:tab w:val="center" w:pos="4395"/>
          <w:tab w:val="right" w:pos="8789"/>
        </w:tabs>
        <w:spacing w:line="360" w:lineRule="auto"/>
        <w:jc w:val="both"/>
      </w:pPr>
      <w:r>
        <w:tab/>
      </w:r>
      <m:oMath>
        <m:sSub>
          <m:sSubPr>
            <m:ctrlPr>
              <w:rPr>
                <w:rFonts w:ascii="Cambria Math" w:hAnsi="Cambria Math"/>
                <w:i/>
              </w:rPr>
            </m:ctrlPr>
          </m:sSubPr>
          <m:e>
            <m:r>
              <w:rPr>
                <w:rFonts w:ascii="Cambria Math" w:hAnsi="Cambria Math"/>
              </w:rPr>
              <m:t>G</m:t>
            </m:r>
          </m:e>
          <m:sub>
            <m:r>
              <w:rPr>
                <w:rFonts w:ascii="Cambria Math" w:hAnsi="Cambria Math"/>
              </w:rPr>
              <m:t>x</m:t>
            </m:r>
          </m:sub>
        </m:sSub>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(I</m:t>
            </m:r>
            <m:d>
              <m:dPr>
                <m:begChr m:val="["/>
                <m:endChr m:val="]"/>
                <m:ctrlPr>
                  <w:rPr>
                    <w:rFonts w:ascii="Cambria Math" w:hAnsi="Cambria Math"/>
                    <w:i/>
                  </w:rPr>
                </m:ctrlPr>
              </m:dPr>
              <m:e>
                <m:r>
                  <w:rPr>
                    <w:rFonts w:ascii="Cambria Math" w:hAnsi="Cambria Math"/>
                  </w:rPr>
                  <m:t>i+1,j</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i+1,j+1</m:t>
                </m:r>
              </m:e>
            </m:d>
            <m:r>
              <w:rPr>
                <w:rFonts w:ascii="Cambria Math" w:hAnsi="Cambria Math"/>
              </w:rPr>
              <m:t>-I[i,j+1])</m:t>
            </m:r>
          </m:num>
          <m:den>
            <m:r>
              <w:rPr>
                <w:rFonts w:ascii="Cambria Math" w:hAnsi="Cambria Math"/>
              </w:rPr>
              <m:t>2</m:t>
            </m:r>
          </m:den>
        </m:f>
      </m:oMath>
      <w:r>
        <w:tab/>
        <w:t>(13)</w:t>
      </w:r>
    </w:p>
    <w:p w:rsidR="00CD2A09" w:rsidRDefault="00CD2A09" w:rsidP="00CD2A09">
      <w:pPr>
        <w:pStyle w:val="Listaszerbekezds"/>
        <w:tabs>
          <w:tab w:val="center" w:pos="4395"/>
          <w:tab w:val="right" w:pos="8789"/>
        </w:tabs>
        <w:spacing w:line="360" w:lineRule="auto"/>
        <w:jc w:val="both"/>
      </w:pPr>
      <w:r>
        <w:tab/>
      </w:r>
      <m:oMath>
        <m:sSub>
          <m:sSubPr>
            <m:ctrlPr>
              <w:rPr>
                <w:rFonts w:ascii="Cambria Math" w:hAnsi="Cambria Math"/>
                <w:i/>
              </w:rPr>
            </m:ctrlPr>
          </m:sSubPr>
          <m:e>
            <m:r>
              <w:rPr>
                <w:rFonts w:ascii="Cambria Math" w:hAnsi="Cambria Math"/>
              </w:rPr>
              <m:t>G</m:t>
            </m:r>
          </m:e>
          <m:sub>
            <m:r>
              <w:rPr>
                <w:rFonts w:ascii="Cambria Math" w:hAnsi="Cambria Math"/>
              </w:rPr>
              <m:t>y</m:t>
            </m:r>
          </m:sub>
        </m:sSub>
        <m:d>
          <m:dPr>
            <m:ctrlPr>
              <w:rPr>
                <w:rFonts w:ascii="Cambria Math" w:hAnsi="Cambria Math"/>
                <w:i/>
              </w:rPr>
            </m:ctrlPr>
          </m:dPr>
          <m:e>
            <m:r>
              <w:rPr>
                <w:rFonts w:ascii="Cambria Math" w:hAnsi="Cambria Math"/>
              </w:rPr>
              <m:t>i,j</m:t>
            </m:r>
          </m:e>
        </m:d>
        <m:r>
          <w:rPr>
            <w:rFonts w:ascii="Cambria Math" w:hAnsi="Cambria Math"/>
          </w:rPr>
          <m:t>=</m:t>
        </m:r>
        <m:f>
          <m:fPr>
            <m:ctrlPr>
              <w:rPr>
                <w:rFonts w:ascii="Cambria Math" w:hAnsi="Cambria Math"/>
                <w:i/>
              </w:rPr>
            </m:ctrlPr>
          </m:fPr>
          <m:num>
            <m:r>
              <w:rPr>
                <w:rFonts w:ascii="Cambria Math" w:hAnsi="Cambria Math"/>
              </w:rPr>
              <m:t>(I</m:t>
            </m:r>
            <m:d>
              <m:dPr>
                <m:begChr m:val="["/>
                <m:endChr m:val="]"/>
                <m:ctrlPr>
                  <w:rPr>
                    <w:rFonts w:ascii="Cambria Math" w:hAnsi="Cambria Math"/>
                    <w:i/>
                  </w:rPr>
                </m:ctrlPr>
              </m:dPr>
              <m:e>
                <m:r>
                  <w:rPr>
                    <w:rFonts w:ascii="Cambria Math" w:hAnsi="Cambria Math"/>
                  </w:rPr>
                  <m:t>i,j+1</m:t>
                </m:r>
              </m:e>
            </m:d>
            <m:r>
              <w:rPr>
                <w:rFonts w:ascii="Cambria Math" w:hAnsi="Cambria Math"/>
              </w:rPr>
              <m:t>-I</m:t>
            </m:r>
            <m:d>
              <m:dPr>
                <m:begChr m:val="["/>
                <m:endChr m:val="]"/>
                <m:ctrlPr>
                  <w:rPr>
                    <w:rFonts w:ascii="Cambria Math" w:hAnsi="Cambria Math"/>
                    <w:i/>
                  </w:rPr>
                </m:ctrlPr>
              </m:dPr>
              <m:e>
                <m:r>
                  <w:rPr>
                    <w:rFonts w:ascii="Cambria Math" w:hAnsi="Cambria Math"/>
                  </w:rPr>
                  <m:t>i,j</m:t>
                </m:r>
              </m:e>
            </m:d>
            <m:r>
              <w:rPr>
                <w:rFonts w:ascii="Cambria Math" w:hAnsi="Cambria Math"/>
              </w:rPr>
              <m:t>+I</m:t>
            </m:r>
            <m:d>
              <m:dPr>
                <m:begChr m:val="["/>
                <m:endChr m:val="]"/>
                <m:ctrlPr>
                  <w:rPr>
                    <w:rFonts w:ascii="Cambria Math" w:hAnsi="Cambria Math"/>
                    <w:i/>
                  </w:rPr>
                </m:ctrlPr>
              </m:dPr>
              <m:e>
                <m:r>
                  <w:rPr>
                    <w:rFonts w:ascii="Cambria Math" w:hAnsi="Cambria Math"/>
                  </w:rPr>
                  <m:t>i+1,j+1</m:t>
                </m:r>
              </m:e>
            </m:d>
            <m:r>
              <w:rPr>
                <w:rFonts w:ascii="Cambria Math" w:hAnsi="Cambria Math"/>
              </w:rPr>
              <m:t>-I[i+1,j])</m:t>
            </m:r>
          </m:num>
          <m:den>
            <m:r>
              <w:rPr>
                <w:rFonts w:ascii="Cambria Math" w:hAnsi="Cambria Math"/>
              </w:rPr>
              <m:t>2</m:t>
            </m:r>
          </m:den>
        </m:f>
      </m:oMath>
      <w:r>
        <w:tab/>
        <w:t>(14)</w:t>
      </w:r>
    </w:p>
    <w:p w:rsidR="007844B0" w:rsidRDefault="007844B0" w:rsidP="004178BF">
      <w:pPr>
        <w:pStyle w:val="Listaszerbekezds"/>
        <w:spacing w:line="360" w:lineRule="auto"/>
        <w:jc w:val="both"/>
      </w:pPr>
    </w:p>
    <w:p w:rsidR="004178BF" w:rsidRDefault="004178BF" w:rsidP="004178BF">
      <w:pPr>
        <w:pStyle w:val="Listaszerbekezds"/>
        <w:spacing w:line="360" w:lineRule="auto"/>
        <w:jc w:val="both"/>
      </w:pPr>
      <w:r w:rsidRPr="004178BF">
        <w:t>Az él</w:t>
      </w:r>
      <w:r>
        <w:t>detektáló</w:t>
      </w:r>
      <w:r w:rsidRPr="004178BF">
        <w:t xml:space="preserve"> </w:t>
      </w:r>
      <w:r>
        <w:t>függvény</w:t>
      </w:r>
      <w:r w:rsidRPr="004178BF">
        <w:t xml:space="preserve"> az első derivált értékét adja vissza vízszintes és</w:t>
      </w:r>
      <w:r w:rsidR="00065FC8">
        <w:t xml:space="preserve"> </w:t>
      </w:r>
      <w:r w:rsidRPr="004178BF">
        <w:t>függőleges irányban</w:t>
      </w:r>
      <w:r>
        <w:t>, ez alapján</w:t>
      </w:r>
      <w:r w:rsidRPr="004178BF">
        <w:t xml:space="preserve"> meghatározható az él gradiens</w:t>
      </w:r>
      <w:r>
        <w:t>e</w:t>
      </w:r>
      <w:r w:rsidRPr="004178BF">
        <w:t xml:space="preserve"> és irány</w:t>
      </w:r>
      <w:r>
        <w:t>a</w:t>
      </w:r>
      <w:r w:rsidRPr="004178BF">
        <w:t>:</w:t>
      </w:r>
    </w:p>
    <w:p w:rsidR="009E0781" w:rsidRDefault="009E0781" w:rsidP="004178BF">
      <w:pPr>
        <w:pStyle w:val="Listaszerbekezds"/>
        <w:spacing w:line="360" w:lineRule="auto"/>
        <w:jc w:val="both"/>
      </w:pPr>
    </w:p>
    <w:p w:rsidR="009E0781" w:rsidRDefault="00EB7C2F" w:rsidP="00EB7C2F">
      <w:pPr>
        <w:pStyle w:val="Listaszerbekezds"/>
        <w:tabs>
          <w:tab w:val="center" w:pos="4395"/>
          <w:tab w:val="right" w:pos="8789"/>
        </w:tabs>
        <w:spacing w:line="360" w:lineRule="auto"/>
        <w:jc w:val="both"/>
      </w:pPr>
      <w:r>
        <w:tab/>
      </w:r>
      <m:oMath>
        <m:r>
          <w:rPr>
            <w:rFonts w:ascii="Cambria Math" w:hAnsi="Cambria Math"/>
          </w:rPr>
          <m:t xml:space="preserve">G= </m:t>
        </m:r>
        <m:rad>
          <m:radPr>
            <m:degHide m:val="1"/>
            <m:ctrlPr>
              <w:rPr>
                <w:rFonts w:ascii="Cambria Math" w:hAnsi="Cambria Math"/>
                <w:i/>
              </w:rPr>
            </m:ctrlPr>
          </m:radPr>
          <m:deg/>
          <m:e>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x</m:t>
                    </m:r>
                  </m:sub>
                </m:sSub>
              </m:e>
              <m:sup>
                <m:r>
                  <w:rPr>
                    <w:rFonts w:ascii="Cambria Math" w:hAnsi="Cambria Math"/>
                  </w:rPr>
                  <m:t>2</m:t>
                </m:r>
              </m:sup>
            </m:sSup>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G</m:t>
                    </m:r>
                  </m:e>
                  <m:sub>
                    <m:r>
                      <w:rPr>
                        <w:rFonts w:ascii="Cambria Math" w:hAnsi="Cambria Math"/>
                      </w:rPr>
                      <m:t>y</m:t>
                    </m:r>
                  </m:sub>
                </m:sSub>
              </m:e>
              <m:sup>
                <m:r>
                  <w:rPr>
                    <w:rFonts w:ascii="Cambria Math" w:hAnsi="Cambria Math"/>
                  </w:rPr>
                  <m:t>2</m:t>
                </m:r>
              </m:sup>
            </m:sSup>
          </m:e>
        </m:rad>
      </m:oMath>
      <w:r>
        <w:tab/>
        <w:t>(1</w:t>
      </w:r>
      <w:r w:rsidR="00CD2A09">
        <w:t>5</w:t>
      </w:r>
      <w:r>
        <w:t>)</w:t>
      </w:r>
    </w:p>
    <w:p w:rsidR="00EB7C2F" w:rsidRDefault="00EB7C2F" w:rsidP="00EB7C2F">
      <w:pPr>
        <w:pStyle w:val="Listaszerbekezds"/>
        <w:tabs>
          <w:tab w:val="center" w:pos="4395"/>
          <w:tab w:val="right" w:pos="8789"/>
        </w:tabs>
        <w:spacing w:line="360" w:lineRule="auto"/>
        <w:jc w:val="both"/>
      </w:pPr>
    </w:p>
    <w:p w:rsidR="004178BF" w:rsidRDefault="00EB7C2F" w:rsidP="00EB7C2F">
      <w:pPr>
        <w:pStyle w:val="Listaszerbekezds"/>
        <w:tabs>
          <w:tab w:val="center" w:pos="4395"/>
          <w:tab w:val="right" w:pos="8789"/>
        </w:tabs>
        <w:spacing w:line="360" w:lineRule="auto"/>
        <w:jc w:val="both"/>
      </w:pPr>
      <w:r>
        <w:tab/>
      </w:r>
      <m:oMath>
        <m:r>
          <w:rPr>
            <w:rFonts w:ascii="Cambria Math" w:hAnsi="Cambria Math"/>
          </w:rPr>
          <m:t xml:space="preserve">θ=arc </m:t>
        </m:r>
        <m:r>
          <m:rPr>
            <m:sty m:val="p"/>
          </m:rPr>
          <w:rPr>
            <w:rFonts w:ascii="Cambria Math" w:hAnsi="Cambria Math"/>
          </w:rPr>
          <m:t>tan⁡</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y</m:t>
                </m:r>
              </m:sub>
            </m:sSub>
          </m:num>
          <m:den>
            <m:sSub>
              <m:sSubPr>
                <m:ctrlPr>
                  <w:rPr>
                    <w:rFonts w:ascii="Cambria Math" w:hAnsi="Cambria Math"/>
                    <w:i/>
                  </w:rPr>
                </m:ctrlPr>
              </m:sSubPr>
              <m:e>
                <m:r>
                  <w:rPr>
                    <w:rFonts w:ascii="Cambria Math" w:hAnsi="Cambria Math"/>
                  </w:rPr>
                  <m:t>G</m:t>
                </m:r>
              </m:e>
              <m:sub>
                <m:r>
                  <w:rPr>
                    <w:rFonts w:ascii="Cambria Math" w:hAnsi="Cambria Math"/>
                  </w:rPr>
                  <m:t>x</m:t>
                </m:r>
              </m:sub>
            </m:sSub>
          </m:den>
        </m:f>
        <m:r>
          <w:rPr>
            <w:rFonts w:ascii="Cambria Math" w:hAnsi="Cambria Math"/>
          </w:rPr>
          <m:t>)</m:t>
        </m:r>
      </m:oMath>
      <w:r>
        <w:tab/>
        <w:t>(1</w:t>
      </w:r>
      <w:r w:rsidR="00CD2A09">
        <w:t>6</w:t>
      </w:r>
      <w:r>
        <w:t>)</w:t>
      </w:r>
    </w:p>
    <w:p w:rsidR="00EE049C" w:rsidRDefault="00EE049C" w:rsidP="00EE049C">
      <w:pPr>
        <w:spacing w:line="360" w:lineRule="auto"/>
        <w:jc w:val="both"/>
      </w:pPr>
    </w:p>
    <w:p w:rsidR="00B0038F" w:rsidRDefault="00C333A7" w:rsidP="00C333A7">
      <w:pPr>
        <w:pStyle w:val="Listaszerbekezds"/>
        <w:numPr>
          <w:ilvl w:val="0"/>
          <w:numId w:val="26"/>
        </w:numPr>
        <w:tabs>
          <w:tab w:val="center" w:pos="4395"/>
          <w:tab w:val="right" w:pos="8789"/>
        </w:tabs>
        <w:spacing w:line="360" w:lineRule="auto"/>
        <w:jc w:val="both"/>
        <w:rPr>
          <w:u w:val="single"/>
        </w:rPr>
      </w:pPr>
      <w:r w:rsidRPr="00C333A7">
        <w:rPr>
          <w:u w:val="single"/>
        </w:rPr>
        <w:t>Nem</w:t>
      </w:r>
      <w:r w:rsidR="000B54CF">
        <w:rPr>
          <w:u w:val="single"/>
        </w:rPr>
        <w:t xml:space="preserve"> </w:t>
      </w:r>
      <w:r w:rsidRPr="00C333A7">
        <w:rPr>
          <w:u w:val="single"/>
        </w:rPr>
        <w:t xml:space="preserve">maximális </w:t>
      </w:r>
      <w:proofErr w:type="gramStart"/>
      <w:r>
        <w:rPr>
          <w:u w:val="single"/>
        </w:rPr>
        <w:t>szűrés</w:t>
      </w:r>
      <w:r w:rsidRPr="00C333A7">
        <w:rPr>
          <w:u w:val="single"/>
        </w:rPr>
        <w:t>(</w:t>
      </w:r>
      <w:proofErr w:type="gramEnd"/>
      <w:r w:rsidRPr="00C333A7">
        <w:rPr>
          <w:u w:val="single"/>
        </w:rPr>
        <w:t xml:space="preserve">non-maximum </w:t>
      </w:r>
      <w:proofErr w:type="spellStart"/>
      <w:r w:rsidRPr="00C333A7">
        <w:rPr>
          <w:u w:val="single"/>
        </w:rPr>
        <w:t>suppression</w:t>
      </w:r>
      <w:proofErr w:type="spellEnd"/>
      <w:r w:rsidRPr="00C333A7">
        <w:rPr>
          <w:u w:val="single"/>
        </w:rPr>
        <w:t>):</w:t>
      </w:r>
    </w:p>
    <w:p w:rsidR="00C333A7" w:rsidRDefault="000B54CF" w:rsidP="00C333A7">
      <w:pPr>
        <w:pStyle w:val="Listaszerbekezds"/>
        <w:tabs>
          <w:tab w:val="center" w:pos="4395"/>
          <w:tab w:val="right" w:pos="8789"/>
        </w:tabs>
        <w:spacing w:line="360" w:lineRule="auto"/>
        <w:jc w:val="both"/>
      </w:pPr>
      <w:r w:rsidRPr="000B54CF">
        <w:t xml:space="preserve">Ez az algoritmusok egy osztálya, amely egy entitást (pl. </w:t>
      </w:r>
      <w:r>
        <w:t>éleket</w:t>
      </w:r>
      <w:r w:rsidRPr="000B54CF">
        <w:t>) választ ki a sok átfedő entitás közül. Megválaszthatjuk a kiválasztási kritériumokat, hogy elérjük a kívánt eredményt. A kritériumok leggyakrabban a valószínűségi szám valamilyen formája és az átfedés mértéke</w:t>
      </w:r>
      <w:r>
        <w:t>. Ez a lépés megszűri az esetlegesen detektálandó éleket, így a jövőben ez kevesebb erőforrás igénnyel jár.</w:t>
      </w:r>
      <w:r w:rsidR="00EE049C">
        <w:fldChar w:fldCharType="begin"/>
      </w:r>
      <w:r w:rsidR="00EE049C">
        <w:instrText xml:space="preserve"> REF _Ref101998959 \r \h </w:instrText>
      </w:r>
      <w:r w:rsidR="00EE049C">
        <w:fldChar w:fldCharType="separate"/>
      </w:r>
      <w:r w:rsidR="00EE049C">
        <w:t>[2]</w:t>
      </w:r>
      <w:r w:rsidR="00EE049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EE049C">
        <w:fldChar w:fldCharType="begin"/>
      </w:r>
      <w:r w:rsidR="00EE049C">
        <w:instrText xml:space="preserve"> REF _Ref101998965 \r \h </w:instrText>
      </w:r>
      <w:r w:rsidR="00EE049C">
        <w:fldChar w:fldCharType="separate"/>
      </w:r>
      <w:r w:rsidR="00EE049C">
        <w:t>[</w:t>
      </w:r>
      <w:r w:rsidR="009836E4">
        <w:t>20</w:t>
      </w:r>
      <w:r w:rsidR="00EE049C">
        <w:t>]</w:t>
      </w:r>
      <w:r w:rsidR="00EE049C">
        <w:fldChar w:fldCharType="end"/>
      </w:r>
    </w:p>
    <w:p w:rsidR="000B54CF" w:rsidRPr="000B54CF" w:rsidRDefault="000B54CF" w:rsidP="00C333A7">
      <w:pPr>
        <w:pStyle w:val="Listaszerbekezds"/>
        <w:tabs>
          <w:tab w:val="center" w:pos="4395"/>
          <w:tab w:val="right" w:pos="8789"/>
        </w:tabs>
        <w:spacing w:line="360" w:lineRule="auto"/>
        <w:jc w:val="both"/>
      </w:pPr>
    </w:p>
    <w:p w:rsidR="005D37AC" w:rsidRDefault="004C26AA" w:rsidP="005D37AC">
      <w:pPr>
        <w:pStyle w:val="Listaszerbekezds"/>
        <w:numPr>
          <w:ilvl w:val="0"/>
          <w:numId w:val="26"/>
        </w:numPr>
        <w:tabs>
          <w:tab w:val="center" w:pos="4395"/>
          <w:tab w:val="right" w:pos="8789"/>
        </w:tabs>
        <w:spacing w:line="360" w:lineRule="auto"/>
        <w:jc w:val="both"/>
        <w:rPr>
          <w:u w:val="single"/>
        </w:rPr>
      </w:pPr>
      <w:r w:rsidRPr="004C26AA">
        <w:rPr>
          <w:u w:val="single"/>
        </w:rPr>
        <w:t>Kettős küszöbértékkel végzett élmeghatározás:</w:t>
      </w:r>
    </w:p>
    <w:p w:rsidR="004C26AA" w:rsidRDefault="000B54CF" w:rsidP="004C26AA">
      <w:pPr>
        <w:pStyle w:val="Listaszerbekezds"/>
        <w:tabs>
          <w:tab w:val="center" w:pos="4395"/>
          <w:tab w:val="right" w:pos="8789"/>
        </w:tabs>
        <w:spacing w:line="360" w:lineRule="auto"/>
        <w:jc w:val="both"/>
      </w:pPr>
      <w:r w:rsidRPr="000B54CF">
        <w:t xml:space="preserve">A nem maximális </w:t>
      </w:r>
      <w:r>
        <w:t>szűrés</w:t>
      </w:r>
      <w:r w:rsidRPr="000B54CF">
        <w:t xml:space="preserve"> alkalmazása után a fennmaradó élpixelek pontosabb képet adnak a kép</w:t>
      </w:r>
      <w:r w:rsidR="006D52FB">
        <w:t>en található</w:t>
      </w:r>
      <w:r w:rsidRPr="000B54CF">
        <w:t xml:space="preserve"> valódi éle</w:t>
      </w:r>
      <w:r w:rsidR="006D52FB">
        <w:t>k</w:t>
      </w:r>
      <w:r w:rsidRPr="000B54CF">
        <w:t>ről. Néhány élpixel azonban megmarad, amit a zaj és a színváltozás oko</w:t>
      </w:r>
      <w:r w:rsidR="00244E49">
        <w:t>z</w:t>
      </w:r>
      <w:r w:rsidRPr="000B54CF">
        <w:t>. E</w:t>
      </w:r>
      <w:r w:rsidR="003D63B2">
        <w:t>zeknek a</w:t>
      </w:r>
      <w:r w:rsidRPr="000B54CF">
        <w:t xml:space="preserve"> hamis </w:t>
      </w:r>
      <w:r w:rsidR="003D63B2">
        <w:t>élpixeleknek a</w:t>
      </w:r>
      <w:r w:rsidRPr="000B54CF">
        <w:t xml:space="preserve"> figyelembevételéhez elengedhetetlen a gyenge gradiens értékű élpixelek kiszűrése és a magas gradiens </w:t>
      </w:r>
      <w:r w:rsidRPr="000B54CF">
        <w:lastRenderedPageBreak/>
        <w:t>értékű élpixelek megőrzése. E</w:t>
      </w:r>
      <w:r>
        <w:t>hhez meghatározunk egy</w:t>
      </w:r>
      <w:r w:rsidRPr="000B54CF">
        <w:t xml:space="preserve"> ma</w:t>
      </w:r>
      <w:r>
        <w:t>ximum</w:t>
      </w:r>
      <w:r w:rsidRPr="000B54CF">
        <w:t xml:space="preserve"> és </w:t>
      </w:r>
      <w:r>
        <w:t>egy minimum</w:t>
      </w:r>
      <w:r w:rsidRPr="000B54CF">
        <w:t xml:space="preserve"> küszöbértéke</w:t>
      </w:r>
      <w:r>
        <w:t>t.</w:t>
      </w:r>
      <w:r w:rsidRPr="000B54CF">
        <w:t xml:space="preserve"> Ha egy élpixel gradiens értéke magasabb, mint a m</w:t>
      </w:r>
      <w:r>
        <w:t>aximum</w:t>
      </w:r>
      <w:r w:rsidRPr="000B54CF">
        <w:t xml:space="preserve"> küszöbérték, akkor erős élpixelként jelöli meg</w:t>
      </w:r>
      <w:r>
        <w:t>,</w:t>
      </w:r>
      <w:r w:rsidRPr="000B54CF">
        <w:t xml:space="preserve"> </w:t>
      </w:r>
      <w:r>
        <w:t>h</w:t>
      </w:r>
      <w:r w:rsidRPr="000B54CF">
        <w:t xml:space="preserve">a egy élpixel gradiensértéke kisebb, mint a </w:t>
      </w:r>
      <w:r w:rsidR="00CA1C28">
        <w:t>maximum</w:t>
      </w:r>
      <w:r w:rsidRPr="000B54CF">
        <w:t xml:space="preserve"> küszöbérték, </w:t>
      </w:r>
      <w:r w:rsidR="003D63B2">
        <w:t>de</w:t>
      </w:r>
      <w:r w:rsidRPr="000B54CF">
        <w:t xml:space="preserve"> nagyobb, mint a</w:t>
      </w:r>
      <w:r w:rsidR="00CA1C28">
        <w:t xml:space="preserve"> minimum </w:t>
      </w:r>
      <w:r w:rsidRPr="000B54CF">
        <w:t>küszöbérték, akkor gyenge élpixelként jelöli meg</w:t>
      </w:r>
      <w:r>
        <w:t>, abban az esetben pedig,</w:t>
      </w:r>
      <w:r w:rsidRPr="000B54CF">
        <w:t xml:space="preserve"> </w:t>
      </w:r>
      <w:r>
        <w:t>h</w:t>
      </w:r>
      <w:r w:rsidRPr="000B54CF">
        <w:t>a</w:t>
      </w:r>
      <w:r>
        <w:t xml:space="preserve"> </w:t>
      </w:r>
      <w:r w:rsidRPr="000B54CF">
        <w:t>egy élpixel gradiens értéke kisebb, mint a</w:t>
      </w:r>
      <w:r w:rsidR="00CA1C28">
        <w:t xml:space="preserve"> minimum </w:t>
      </w:r>
      <w:r w:rsidRPr="000B54CF">
        <w:t>küszöbérték, a</w:t>
      </w:r>
      <w:r>
        <w:t>kkor azt a</w:t>
      </w:r>
      <w:r w:rsidRPr="000B54CF">
        <w:t xml:space="preserve"> rendszer </w:t>
      </w:r>
      <w:r>
        <w:t>kiszűri</w:t>
      </w:r>
      <w:r w:rsidRPr="000B54CF">
        <w:t>. A két küszöbérték empirikusan meghatározott, és az adott bemeneti kép tartalmától függ.</w:t>
      </w:r>
      <w:r w:rsidR="00EE049C">
        <w:fldChar w:fldCharType="begin"/>
      </w:r>
      <w:r w:rsidR="00EE049C">
        <w:instrText xml:space="preserve"> REF _Ref101998959 \r \h </w:instrText>
      </w:r>
      <w:r w:rsidR="00EE049C">
        <w:fldChar w:fldCharType="separate"/>
      </w:r>
      <w:r w:rsidR="00EE049C">
        <w:t>[2]</w:t>
      </w:r>
      <w:r w:rsidR="00EE049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EE049C">
        <w:fldChar w:fldCharType="begin"/>
      </w:r>
      <w:r w:rsidR="00EE049C">
        <w:instrText xml:space="preserve"> REF _Ref101998965 \r \h </w:instrText>
      </w:r>
      <w:r w:rsidR="00EE049C">
        <w:fldChar w:fldCharType="separate"/>
      </w:r>
      <w:r w:rsidR="00EE049C">
        <w:t>[</w:t>
      </w:r>
      <w:r w:rsidR="009836E4">
        <w:t>20</w:t>
      </w:r>
      <w:r w:rsidR="00EE049C">
        <w:t>]</w:t>
      </w:r>
      <w:r w:rsidR="00EE049C">
        <w:fldChar w:fldCharType="end"/>
      </w:r>
    </w:p>
    <w:p w:rsidR="00921326" w:rsidRDefault="00921326" w:rsidP="00921326">
      <w:pPr>
        <w:tabs>
          <w:tab w:val="center" w:pos="4395"/>
          <w:tab w:val="right" w:pos="8789"/>
        </w:tabs>
        <w:spacing w:line="360" w:lineRule="auto"/>
        <w:jc w:val="both"/>
      </w:pPr>
    </w:p>
    <w:p w:rsidR="00921326" w:rsidRDefault="00921326" w:rsidP="00921326">
      <w:pPr>
        <w:pStyle w:val="Listaszerbekezds"/>
        <w:numPr>
          <w:ilvl w:val="0"/>
          <w:numId w:val="26"/>
        </w:numPr>
        <w:tabs>
          <w:tab w:val="center" w:pos="4395"/>
          <w:tab w:val="right" w:pos="8789"/>
        </w:tabs>
        <w:spacing w:line="360" w:lineRule="auto"/>
        <w:jc w:val="both"/>
        <w:rPr>
          <w:u w:val="single"/>
        </w:rPr>
      </w:pPr>
      <w:r w:rsidRPr="00921326">
        <w:rPr>
          <w:u w:val="single"/>
        </w:rPr>
        <w:t>Élek</w:t>
      </w:r>
      <w:r w:rsidR="002458D7">
        <w:rPr>
          <w:u w:val="single"/>
        </w:rPr>
        <w:t xml:space="preserve"> és élkapcsolatok</w:t>
      </w:r>
      <w:r w:rsidRPr="00921326">
        <w:rPr>
          <w:u w:val="single"/>
        </w:rPr>
        <w:t xml:space="preserve"> detektálása:</w:t>
      </w:r>
    </w:p>
    <w:p w:rsidR="00921326" w:rsidRDefault="00921326" w:rsidP="00921326">
      <w:pPr>
        <w:pStyle w:val="Listaszerbekezds"/>
        <w:tabs>
          <w:tab w:val="center" w:pos="4395"/>
          <w:tab w:val="right" w:pos="8789"/>
        </w:tabs>
        <w:spacing w:line="360" w:lineRule="auto"/>
        <w:jc w:val="both"/>
      </w:pPr>
      <w:r>
        <w:t xml:space="preserve">Az erős pixelnek érzékelt élpixeleket minden bizonnyal megtartjuk, azonban a gyenge pixeleknél érdemes megvizsgálni, hogy kapcsolódnak-e egy erős élpixelhez. </w:t>
      </w:r>
      <w:r w:rsidRPr="00921326">
        <w:t xml:space="preserve">Az élkapcsolat nyomon követéséhez </w:t>
      </w:r>
      <w:proofErr w:type="spellStart"/>
      <w:r w:rsidRPr="00921326">
        <w:t>blob</w:t>
      </w:r>
      <w:proofErr w:type="spellEnd"/>
      <w:r w:rsidRPr="00921326">
        <w:t>-elemzést alkalmazunk egy gyenge él</w:t>
      </w:r>
      <w:r>
        <w:t>pixel</w:t>
      </w:r>
      <w:r w:rsidRPr="00921326">
        <w:t xml:space="preserve"> és a hozzá kapcsolódó 8 szomszédos képpont alapján. Mindaddig, amíg van egy erős élpixel, amely </w:t>
      </w:r>
      <w:r w:rsidR="001301AE">
        <w:t>szomszédos</w:t>
      </w:r>
      <w:r w:rsidRPr="00921326">
        <w:t xml:space="preserve"> a </w:t>
      </w:r>
      <w:r w:rsidR="001301AE">
        <w:t>gyenge élpixellel</w:t>
      </w:r>
      <w:r w:rsidRPr="00921326">
        <w:t>,</w:t>
      </w:r>
      <w:r w:rsidR="001301AE">
        <w:t xml:space="preserve"> addig</w:t>
      </w:r>
      <w:r w:rsidRPr="00921326">
        <w:t xml:space="preserve"> ez a gyenge élpont azonosítható olyanként, amelyet meg kell őrizni.</w:t>
      </w:r>
      <w:r w:rsidR="00EE049C">
        <w:fldChar w:fldCharType="begin"/>
      </w:r>
      <w:r w:rsidR="00EE049C">
        <w:instrText xml:space="preserve"> REF _Ref101998959 \r \h </w:instrText>
      </w:r>
      <w:r w:rsidR="00EE049C">
        <w:fldChar w:fldCharType="separate"/>
      </w:r>
      <w:r w:rsidR="00EE049C">
        <w:t>[2]</w:t>
      </w:r>
      <w:r w:rsidR="00EE049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EE049C">
        <w:fldChar w:fldCharType="begin"/>
      </w:r>
      <w:r w:rsidR="00EE049C">
        <w:instrText xml:space="preserve"> REF _Ref101998965 \r \h </w:instrText>
      </w:r>
      <w:r w:rsidR="00EE049C">
        <w:fldChar w:fldCharType="separate"/>
      </w:r>
      <w:r w:rsidR="00EE049C">
        <w:t>[</w:t>
      </w:r>
      <w:r w:rsidR="009836E4">
        <w:t>20</w:t>
      </w:r>
      <w:r w:rsidR="00EE049C">
        <w:t>]</w:t>
      </w:r>
      <w:r w:rsidR="00EE049C">
        <w:fldChar w:fldCharType="end"/>
      </w:r>
    </w:p>
    <w:p w:rsidR="002F2A80" w:rsidRDefault="002F2A80" w:rsidP="00921326">
      <w:pPr>
        <w:pStyle w:val="Listaszerbekezds"/>
        <w:tabs>
          <w:tab w:val="center" w:pos="4395"/>
          <w:tab w:val="right" w:pos="8789"/>
        </w:tabs>
        <w:spacing w:line="360" w:lineRule="auto"/>
        <w:jc w:val="both"/>
      </w:pPr>
    </w:p>
    <w:p w:rsidR="002F2A80" w:rsidRDefault="002F2A80" w:rsidP="002F2A80">
      <w:pPr>
        <w:pStyle w:val="Listaszerbekezds"/>
        <w:keepNext/>
        <w:tabs>
          <w:tab w:val="center" w:pos="4395"/>
          <w:tab w:val="right" w:pos="8789"/>
        </w:tabs>
        <w:spacing w:line="360" w:lineRule="auto"/>
        <w:jc w:val="both"/>
      </w:pPr>
      <w:r>
        <w:rPr>
          <w:noProof/>
        </w:rPr>
        <w:drawing>
          <wp:inline distT="0" distB="0" distL="0" distR="0">
            <wp:extent cx="5579745" cy="4084955"/>
            <wp:effectExtent l="0" t="0" r="1905"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ny_edge_detection.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4084955"/>
                    </a:xfrm>
                    <a:prstGeom prst="rect">
                      <a:avLst/>
                    </a:prstGeom>
                  </pic:spPr>
                </pic:pic>
              </a:graphicData>
            </a:graphic>
          </wp:inline>
        </w:drawing>
      </w:r>
    </w:p>
    <w:p w:rsidR="002F2A80" w:rsidRDefault="002F2A80" w:rsidP="002F2A80">
      <w:pPr>
        <w:pStyle w:val="Kpalrs"/>
        <w:jc w:val="center"/>
        <w:rPr>
          <w:rFonts w:ascii="Times New Roman" w:hAnsi="Times New Roman" w:cs="Times New Roman"/>
          <w:sz w:val="20"/>
          <w:szCs w:val="20"/>
        </w:rPr>
      </w:pPr>
      <w:r w:rsidRPr="002F2A80">
        <w:rPr>
          <w:rFonts w:ascii="Times New Roman" w:hAnsi="Times New Roman" w:cs="Times New Roman"/>
          <w:sz w:val="20"/>
          <w:szCs w:val="20"/>
        </w:rPr>
        <w:fldChar w:fldCharType="begin"/>
      </w:r>
      <w:r w:rsidRPr="002F2A80">
        <w:rPr>
          <w:rFonts w:ascii="Times New Roman" w:hAnsi="Times New Roman" w:cs="Times New Roman"/>
          <w:sz w:val="20"/>
          <w:szCs w:val="20"/>
        </w:rPr>
        <w:instrText xml:space="preserve"> SEQ ábra \* ARABIC </w:instrText>
      </w:r>
      <w:r w:rsidRPr="002F2A80">
        <w:rPr>
          <w:rFonts w:ascii="Times New Roman" w:hAnsi="Times New Roman" w:cs="Times New Roman"/>
          <w:sz w:val="20"/>
          <w:szCs w:val="20"/>
        </w:rPr>
        <w:fldChar w:fldCharType="separate"/>
      </w:r>
      <w:r w:rsidR="00CA559B">
        <w:rPr>
          <w:rFonts w:ascii="Times New Roman" w:hAnsi="Times New Roman" w:cs="Times New Roman"/>
          <w:noProof/>
          <w:sz w:val="20"/>
          <w:szCs w:val="20"/>
        </w:rPr>
        <w:t>12</w:t>
      </w:r>
      <w:r w:rsidRPr="002F2A80">
        <w:rPr>
          <w:rFonts w:ascii="Times New Roman" w:hAnsi="Times New Roman" w:cs="Times New Roman"/>
          <w:sz w:val="20"/>
          <w:szCs w:val="20"/>
        </w:rPr>
        <w:fldChar w:fldCharType="end"/>
      </w:r>
      <w:r w:rsidRPr="002F2A80">
        <w:rPr>
          <w:rFonts w:ascii="Times New Roman" w:hAnsi="Times New Roman" w:cs="Times New Roman"/>
          <w:sz w:val="20"/>
          <w:szCs w:val="20"/>
        </w:rPr>
        <w:t xml:space="preserve">. ábra: Példa </w:t>
      </w:r>
      <w:proofErr w:type="spellStart"/>
      <w:r w:rsidR="007A233D">
        <w:rPr>
          <w:rFonts w:ascii="Times New Roman" w:hAnsi="Times New Roman" w:cs="Times New Roman"/>
          <w:sz w:val="20"/>
          <w:szCs w:val="20"/>
        </w:rPr>
        <w:t>C</w:t>
      </w:r>
      <w:r w:rsidRPr="002F2A80">
        <w:rPr>
          <w:rFonts w:ascii="Times New Roman" w:hAnsi="Times New Roman" w:cs="Times New Roman"/>
          <w:sz w:val="20"/>
          <w:szCs w:val="20"/>
        </w:rPr>
        <w:t>anny</w:t>
      </w:r>
      <w:proofErr w:type="spellEnd"/>
      <w:r w:rsidRPr="002F2A80">
        <w:rPr>
          <w:rFonts w:ascii="Times New Roman" w:hAnsi="Times New Roman" w:cs="Times New Roman"/>
          <w:sz w:val="20"/>
          <w:szCs w:val="20"/>
        </w:rPr>
        <w:t>-vel végzett éldetektálásra</w:t>
      </w:r>
    </w:p>
    <w:p w:rsidR="002F2A80" w:rsidRPr="002F2A80" w:rsidRDefault="002F2A80" w:rsidP="002F2A80">
      <w:pPr>
        <w:pStyle w:val="Kpalrs"/>
        <w:jc w:val="center"/>
        <w:rPr>
          <w:rFonts w:ascii="Times New Roman" w:hAnsi="Times New Roman" w:cs="Times New Roman"/>
          <w:sz w:val="20"/>
          <w:szCs w:val="20"/>
        </w:rPr>
      </w:pPr>
      <w:r>
        <w:rPr>
          <w:rFonts w:ascii="Times New Roman" w:hAnsi="Times New Roman" w:cs="Times New Roman"/>
          <w:sz w:val="20"/>
          <w:szCs w:val="20"/>
        </w:rPr>
        <w:t>Forrás:</w:t>
      </w:r>
      <w:r w:rsidRPr="002F2A80">
        <w:t xml:space="preserve"> </w:t>
      </w:r>
      <w:r w:rsidR="00782FB0" w:rsidRPr="00782FB0">
        <w:rPr>
          <w:rFonts w:ascii="Times New Roman" w:hAnsi="Times New Roman" w:cs="Times New Roman"/>
          <w:color w:val="auto"/>
          <w:sz w:val="20"/>
          <w:szCs w:val="20"/>
        </w:rPr>
        <w:t>https://miro.medium.com/max/1254/1*ZCyKWsmDoj6V-dNwKlKxyA.png</w:t>
      </w:r>
      <w:r w:rsidR="0097154E">
        <w:rPr>
          <w:rFonts w:ascii="Times New Roman" w:hAnsi="Times New Roman" w:cs="Times New Roman"/>
          <w:sz w:val="20"/>
          <w:szCs w:val="20"/>
        </w:rPr>
        <w:t xml:space="preserve"> (megtekintve: 2022.04.26.)</w:t>
      </w:r>
    </w:p>
    <w:p w:rsidR="00764021" w:rsidRDefault="00764021" w:rsidP="009927BB">
      <w:pPr>
        <w:tabs>
          <w:tab w:val="center" w:pos="4395"/>
          <w:tab w:val="right" w:pos="8789"/>
        </w:tabs>
        <w:spacing w:line="360" w:lineRule="auto"/>
        <w:jc w:val="both"/>
      </w:pPr>
    </w:p>
    <w:p w:rsidR="009927BB" w:rsidRDefault="009927BB" w:rsidP="009927BB">
      <w:pPr>
        <w:tabs>
          <w:tab w:val="center" w:pos="4395"/>
          <w:tab w:val="right" w:pos="8789"/>
        </w:tabs>
        <w:spacing w:line="360" w:lineRule="auto"/>
        <w:jc w:val="both"/>
      </w:pPr>
      <w:r>
        <w:t xml:space="preserve">Habár a </w:t>
      </w:r>
      <w:proofErr w:type="spellStart"/>
      <w:r>
        <w:t>Canny</w:t>
      </w:r>
      <w:proofErr w:type="spellEnd"/>
      <w:r>
        <w:t xml:space="preserve"> a legszélesebb körben ismert és alkalmazott eljárás az éldetektálásra, érdemes megemlíteni, hogy több különböző alternatívája is létezik.</w:t>
      </w:r>
    </w:p>
    <w:p w:rsidR="009927BB" w:rsidRPr="004A0B4D" w:rsidRDefault="009927BB" w:rsidP="009927BB">
      <w:pPr>
        <w:pStyle w:val="Listaszerbekezds"/>
        <w:numPr>
          <w:ilvl w:val="0"/>
          <w:numId w:val="26"/>
        </w:numPr>
        <w:tabs>
          <w:tab w:val="center" w:pos="4395"/>
          <w:tab w:val="right" w:pos="8789"/>
        </w:tabs>
        <w:spacing w:line="360" w:lineRule="auto"/>
        <w:jc w:val="both"/>
        <w:rPr>
          <w:u w:val="single"/>
        </w:rPr>
      </w:pPr>
      <w:proofErr w:type="spellStart"/>
      <w:r w:rsidRPr="004A0B4D">
        <w:rPr>
          <w:u w:val="single"/>
        </w:rPr>
        <w:t>Sobel</w:t>
      </w:r>
      <w:proofErr w:type="spellEnd"/>
      <w:r w:rsidRPr="004A0B4D">
        <w:rPr>
          <w:u w:val="single"/>
        </w:rPr>
        <w:t xml:space="preserve"> </w:t>
      </w:r>
      <w:r w:rsidR="000B632C">
        <w:rPr>
          <w:u w:val="single"/>
        </w:rPr>
        <w:t>módszer</w:t>
      </w:r>
      <w:r w:rsidRPr="004A0B4D">
        <w:rPr>
          <w:u w:val="single"/>
        </w:rPr>
        <w:t>:</w:t>
      </w:r>
    </w:p>
    <w:p w:rsidR="009927BB" w:rsidRDefault="009927BB" w:rsidP="009927BB">
      <w:pPr>
        <w:pStyle w:val="Listaszerbekezds"/>
        <w:tabs>
          <w:tab w:val="center" w:pos="4395"/>
          <w:tab w:val="right" w:pos="8789"/>
        </w:tabs>
        <w:spacing w:line="360" w:lineRule="auto"/>
        <w:jc w:val="both"/>
      </w:pPr>
      <w:r w:rsidRPr="009927BB">
        <w:t xml:space="preserve">A </w:t>
      </w:r>
      <w:proofErr w:type="spellStart"/>
      <w:r w:rsidRPr="009927BB">
        <w:t>sobel</w:t>
      </w:r>
      <w:proofErr w:type="spellEnd"/>
      <w:r w:rsidRPr="009927BB">
        <w:t xml:space="preserve"> az egyik leggyakrabban használt él</w:t>
      </w:r>
      <w:r>
        <w:t xml:space="preserve">detektáló módszer a </w:t>
      </w:r>
      <w:proofErr w:type="spellStart"/>
      <w:r>
        <w:t>Canny</w:t>
      </w:r>
      <w:proofErr w:type="spellEnd"/>
      <w:r>
        <w:t xml:space="preserve"> mellett. </w:t>
      </w:r>
      <w:r w:rsidRPr="009927BB">
        <w:t>A kép egy kicsi, szétválasztható és egész értékű szűrővel</w:t>
      </w:r>
      <w:r>
        <w:t xml:space="preserve"> történő</w:t>
      </w:r>
      <w:r w:rsidRPr="009927BB">
        <w:t xml:space="preserve"> vízszintes és függőleges irányú </w:t>
      </w:r>
      <w:proofErr w:type="spellStart"/>
      <w:r w:rsidRPr="009927BB">
        <w:t>konvolúción</w:t>
      </w:r>
      <w:proofErr w:type="spellEnd"/>
      <w:r w:rsidRPr="009927BB">
        <w:t xml:space="preserve"> alapul, ezért viszonylag </w:t>
      </w:r>
      <w:r>
        <w:t>kevés</w:t>
      </w:r>
      <w:r w:rsidRPr="009927BB">
        <w:t xml:space="preserve"> számítás</w:t>
      </w:r>
      <w:r>
        <w:t>i feladattal</w:t>
      </w:r>
      <w:r w:rsidRPr="009927BB">
        <w:t xml:space="preserve"> </w:t>
      </w:r>
      <w:r>
        <w:t>jár</w:t>
      </w:r>
      <w:r w:rsidRPr="009927BB">
        <w:t xml:space="preserve">. A </w:t>
      </w:r>
      <w:proofErr w:type="spellStart"/>
      <w:r w:rsidRPr="009927BB">
        <w:t>Sobel</w:t>
      </w:r>
      <w:proofErr w:type="spellEnd"/>
      <w:r w:rsidRPr="009927BB">
        <w:t xml:space="preserve"> éljavító szűrő előnye, hogy egyidejűleg biztosítja a megkülönböztetést</w:t>
      </w:r>
      <w:r w:rsidR="003D17AF">
        <w:t xml:space="preserve">, </w:t>
      </w:r>
      <w:r w:rsidRPr="009927BB">
        <w:t>ami az élreakciót adja és a simítást</w:t>
      </w:r>
      <w:r w:rsidR="003D17AF">
        <w:t xml:space="preserve">, </w:t>
      </w:r>
      <w:r w:rsidRPr="009927BB">
        <w:t>ami csökkenti a zajt.</w:t>
      </w:r>
      <w:r w:rsidR="0089021C">
        <w:fldChar w:fldCharType="begin"/>
      </w:r>
      <w:r w:rsidR="0089021C">
        <w:instrText xml:space="preserve"> REF _Ref101998959 \r \h </w:instrText>
      </w:r>
      <w:r w:rsidR="0089021C">
        <w:fldChar w:fldCharType="separate"/>
      </w:r>
      <w:r w:rsidR="0089021C">
        <w:t>[2]</w:t>
      </w:r>
      <w:r w:rsidR="0089021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89021C">
        <w:fldChar w:fldCharType="begin"/>
      </w:r>
      <w:r w:rsidR="0089021C">
        <w:instrText xml:space="preserve"> REF _Ref101998965 \r \h </w:instrText>
      </w:r>
      <w:r w:rsidR="0089021C">
        <w:fldChar w:fldCharType="separate"/>
      </w:r>
      <w:r w:rsidR="0089021C">
        <w:t>[20]</w:t>
      </w:r>
      <w:r w:rsidR="0089021C">
        <w:fldChar w:fldCharType="end"/>
      </w:r>
    </w:p>
    <w:p w:rsidR="004A0B4D" w:rsidRDefault="004A0B4D" w:rsidP="009927BB">
      <w:pPr>
        <w:pStyle w:val="Listaszerbekezds"/>
        <w:tabs>
          <w:tab w:val="center" w:pos="4395"/>
          <w:tab w:val="right" w:pos="8789"/>
        </w:tabs>
        <w:spacing w:line="360" w:lineRule="auto"/>
        <w:jc w:val="both"/>
      </w:pPr>
    </w:p>
    <w:p w:rsidR="004A0B4D" w:rsidRDefault="004A0B4D" w:rsidP="004A0B4D">
      <w:pPr>
        <w:pStyle w:val="Listaszerbekezds"/>
        <w:keepNext/>
        <w:tabs>
          <w:tab w:val="center" w:pos="4395"/>
          <w:tab w:val="right" w:pos="8789"/>
        </w:tabs>
        <w:spacing w:line="360" w:lineRule="auto"/>
        <w:jc w:val="center"/>
      </w:pPr>
      <w:r>
        <w:rPr>
          <w:noProof/>
        </w:rPr>
        <w:drawing>
          <wp:inline distT="0" distB="0" distL="0" distR="0">
            <wp:extent cx="2469199" cy="786485"/>
            <wp:effectExtent l="0" t="0" r="762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obel-mask2.png"/>
                    <pic:cNvPicPr/>
                  </pic:nvPicPr>
                  <pic:blipFill>
                    <a:blip r:embed="rId25">
                      <a:extLst>
                        <a:ext uri="{28A0092B-C50C-407E-A947-70E740481C1C}">
                          <a14:useLocalDpi xmlns:a14="http://schemas.microsoft.com/office/drawing/2010/main" val="0"/>
                        </a:ext>
                      </a:extLst>
                    </a:blip>
                    <a:stretch>
                      <a:fillRect/>
                    </a:stretch>
                  </pic:blipFill>
                  <pic:spPr>
                    <a:xfrm>
                      <a:off x="0" y="0"/>
                      <a:ext cx="2469199" cy="786485"/>
                    </a:xfrm>
                    <a:prstGeom prst="rect">
                      <a:avLst/>
                    </a:prstGeom>
                  </pic:spPr>
                </pic:pic>
              </a:graphicData>
            </a:graphic>
          </wp:inline>
        </w:drawing>
      </w:r>
    </w:p>
    <w:p w:rsidR="004A0B4D" w:rsidRDefault="004A0B4D" w:rsidP="004A0B4D">
      <w:pPr>
        <w:pStyle w:val="Kpalrs"/>
        <w:jc w:val="center"/>
        <w:rPr>
          <w:rFonts w:ascii="Times New Roman" w:hAnsi="Times New Roman" w:cs="Times New Roman"/>
          <w:sz w:val="20"/>
          <w:szCs w:val="20"/>
        </w:rPr>
      </w:pPr>
      <w:r w:rsidRPr="004A0B4D">
        <w:rPr>
          <w:rFonts w:ascii="Times New Roman" w:hAnsi="Times New Roman" w:cs="Times New Roman"/>
          <w:sz w:val="20"/>
          <w:szCs w:val="20"/>
        </w:rPr>
        <w:fldChar w:fldCharType="begin"/>
      </w:r>
      <w:r w:rsidRPr="004A0B4D">
        <w:rPr>
          <w:rFonts w:ascii="Times New Roman" w:hAnsi="Times New Roman" w:cs="Times New Roman"/>
          <w:sz w:val="20"/>
          <w:szCs w:val="20"/>
        </w:rPr>
        <w:instrText xml:space="preserve"> SEQ ábra \* ARABIC </w:instrText>
      </w:r>
      <w:r w:rsidRPr="004A0B4D">
        <w:rPr>
          <w:rFonts w:ascii="Times New Roman" w:hAnsi="Times New Roman" w:cs="Times New Roman"/>
          <w:sz w:val="20"/>
          <w:szCs w:val="20"/>
        </w:rPr>
        <w:fldChar w:fldCharType="separate"/>
      </w:r>
      <w:r w:rsidR="00CA559B">
        <w:rPr>
          <w:rFonts w:ascii="Times New Roman" w:hAnsi="Times New Roman" w:cs="Times New Roman"/>
          <w:noProof/>
          <w:sz w:val="20"/>
          <w:szCs w:val="20"/>
        </w:rPr>
        <w:t>13</w:t>
      </w:r>
      <w:r w:rsidRPr="004A0B4D">
        <w:rPr>
          <w:rFonts w:ascii="Times New Roman" w:hAnsi="Times New Roman" w:cs="Times New Roman"/>
          <w:sz w:val="20"/>
          <w:szCs w:val="20"/>
        </w:rPr>
        <w:fldChar w:fldCharType="end"/>
      </w:r>
      <w:r w:rsidRPr="004A0B4D">
        <w:rPr>
          <w:rFonts w:ascii="Times New Roman" w:hAnsi="Times New Roman" w:cs="Times New Roman"/>
          <w:sz w:val="20"/>
          <w:szCs w:val="20"/>
        </w:rPr>
        <w:t xml:space="preserve">. ábra: A </w:t>
      </w:r>
      <w:proofErr w:type="spellStart"/>
      <w:r w:rsidRPr="004A0B4D">
        <w:rPr>
          <w:rFonts w:ascii="Times New Roman" w:hAnsi="Times New Roman" w:cs="Times New Roman"/>
          <w:sz w:val="20"/>
          <w:szCs w:val="20"/>
        </w:rPr>
        <w:t>Sobel</w:t>
      </w:r>
      <w:proofErr w:type="spellEnd"/>
      <w:r w:rsidRPr="004A0B4D">
        <w:rPr>
          <w:rFonts w:ascii="Times New Roman" w:hAnsi="Times New Roman" w:cs="Times New Roman"/>
          <w:sz w:val="20"/>
          <w:szCs w:val="20"/>
        </w:rPr>
        <w:t xml:space="preserve"> </w:t>
      </w:r>
      <w:proofErr w:type="spellStart"/>
      <w:r w:rsidRPr="004A0B4D">
        <w:rPr>
          <w:rFonts w:ascii="Times New Roman" w:hAnsi="Times New Roman" w:cs="Times New Roman"/>
          <w:sz w:val="20"/>
          <w:szCs w:val="20"/>
        </w:rPr>
        <w:t>Mask</w:t>
      </w:r>
      <w:proofErr w:type="spellEnd"/>
      <w:r w:rsidRPr="004A0B4D">
        <w:rPr>
          <w:rFonts w:ascii="Times New Roman" w:hAnsi="Times New Roman" w:cs="Times New Roman"/>
          <w:sz w:val="20"/>
          <w:szCs w:val="20"/>
        </w:rPr>
        <w:t xml:space="preserve"> kerneljei az éldetektáláshoz</w:t>
      </w:r>
    </w:p>
    <w:p w:rsidR="004A0B4D" w:rsidRPr="004A0B4D" w:rsidRDefault="004A0B4D" w:rsidP="004A0B4D">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26" w:history="1">
        <w:r w:rsidRPr="004A0B4D">
          <w:rPr>
            <w:rStyle w:val="Hiperhivatkozs"/>
            <w:rFonts w:ascii="Times New Roman" w:hAnsi="Times New Roman" w:cs="Times New Roman"/>
            <w:color w:val="auto"/>
            <w:sz w:val="20"/>
            <w:szCs w:val="20"/>
            <w:u w:val="none"/>
          </w:rPr>
          <w:t>https://nikatsanka.github.io/images/sobel-mask.png</w:t>
        </w:r>
      </w:hyperlink>
      <w:r>
        <w:rPr>
          <w:rFonts w:ascii="Times New Roman" w:hAnsi="Times New Roman" w:cs="Times New Roman"/>
          <w:sz w:val="20"/>
          <w:szCs w:val="20"/>
        </w:rPr>
        <w:t xml:space="preserve"> (megtekintve: 2022.05.03.)</w:t>
      </w:r>
    </w:p>
    <w:p w:rsidR="004A0B4D" w:rsidRDefault="004A0B4D" w:rsidP="009927BB">
      <w:pPr>
        <w:pStyle w:val="Listaszerbekezds"/>
        <w:tabs>
          <w:tab w:val="center" w:pos="4395"/>
          <w:tab w:val="right" w:pos="8789"/>
        </w:tabs>
        <w:spacing w:line="360" w:lineRule="auto"/>
        <w:jc w:val="both"/>
      </w:pPr>
    </w:p>
    <w:p w:rsidR="004A0B4D" w:rsidRPr="004A0B4D" w:rsidRDefault="004A0B4D" w:rsidP="002A7B51">
      <w:pPr>
        <w:pStyle w:val="Listaszerbekezds"/>
        <w:numPr>
          <w:ilvl w:val="0"/>
          <w:numId w:val="26"/>
        </w:numPr>
        <w:tabs>
          <w:tab w:val="center" w:pos="4395"/>
          <w:tab w:val="right" w:pos="8789"/>
        </w:tabs>
        <w:spacing w:line="360" w:lineRule="auto"/>
        <w:jc w:val="both"/>
        <w:rPr>
          <w:u w:val="single"/>
        </w:rPr>
      </w:pPr>
      <w:proofErr w:type="spellStart"/>
      <w:r w:rsidRPr="004A0B4D">
        <w:rPr>
          <w:u w:val="single"/>
        </w:rPr>
        <w:t>Prew</w:t>
      </w:r>
      <w:r>
        <w:rPr>
          <w:u w:val="single"/>
        </w:rPr>
        <w:t>i</w:t>
      </w:r>
      <w:r w:rsidRPr="004A0B4D">
        <w:rPr>
          <w:u w:val="single"/>
        </w:rPr>
        <w:t>tt</w:t>
      </w:r>
      <w:proofErr w:type="spellEnd"/>
      <w:r w:rsidRPr="004A0B4D">
        <w:rPr>
          <w:u w:val="single"/>
        </w:rPr>
        <w:t xml:space="preserve"> </w:t>
      </w:r>
      <w:r w:rsidR="000B632C">
        <w:rPr>
          <w:u w:val="single"/>
        </w:rPr>
        <w:t>módszer</w:t>
      </w:r>
      <w:r w:rsidRPr="004A0B4D">
        <w:rPr>
          <w:u w:val="single"/>
        </w:rPr>
        <w:t>:</w:t>
      </w:r>
    </w:p>
    <w:p w:rsidR="002A7B51" w:rsidRDefault="004A0B4D" w:rsidP="004A0B4D">
      <w:pPr>
        <w:pStyle w:val="Listaszerbekezds"/>
        <w:tabs>
          <w:tab w:val="center" w:pos="4395"/>
          <w:tab w:val="right" w:pos="8789"/>
        </w:tabs>
        <w:spacing w:line="360" w:lineRule="auto"/>
        <w:jc w:val="both"/>
      </w:pPr>
      <w:r w:rsidRPr="004A0B4D">
        <w:t xml:space="preserve">A </w:t>
      </w:r>
      <w:proofErr w:type="spellStart"/>
      <w:r w:rsidRPr="004A0B4D">
        <w:t>Prewitt</w:t>
      </w:r>
      <w:proofErr w:type="spellEnd"/>
      <w:r w:rsidRPr="004A0B4D">
        <w:t xml:space="preserve"> operátor hasonló a </w:t>
      </w:r>
      <w:proofErr w:type="spellStart"/>
      <w:r w:rsidRPr="004A0B4D">
        <w:t>Sobel</w:t>
      </w:r>
      <w:proofErr w:type="spellEnd"/>
      <w:r w:rsidRPr="004A0B4D">
        <w:t xml:space="preserve"> operátorhoz, és a képek függőleges és vízszintes éleinek észlelésére szolgál. A </w:t>
      </w:r>
      <w:proofErr w:type="spellStart"/>
      <w:r w:rsidRPr="004A0B4D">
        <w:t>Sobel</w:t>
      </w:r>
      <w:proofErr w:type="spellEnd"/>
      <w:r w:rsidRPr="004A0B4D">
        <w:t>-lel ellentétben azonban ez az operátor nem helyez hangsúlyt a maszk közepéhez közelebb eső pixelekre.</w:t>
      </w:r>
      <w:r w:rsidR="0089021C">
        <w:fldChar w:fldCharType="begin"/>
      </w:r>
      <w:r w:rsidR="0089021C">
        <w:instrText xml:space="preserve"> REF _Ref101998959 \r \h </w:instrText>
      </w:r>
      <w:r w:rsidR="0089021C">
        <w:fldChar w:fldCharType="separate"/>
      </w:r>
      <w:r w:rsidR="0089021C">
        <w:t>[2]</w:t>
      </w:r>
      <w:r w:rsidR="0089021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89021C">
        <w:fldChar w:fldCharType="begin"/>
      </w:r>
      <w:r w:rsidR="0089021C">
        <w:instrText xml:space="preserve"> REF _Ref101998965 \r \h </w:instrText>
      </w:r>
      <w:r w:rsidR="0089021C">
        <w:fldChar w:fldCharType="separate"/>
      </w:r>
      <w:r w:rsidR="0089021C">
        <w:t>[20]</w:t>
      </w:r>
      <w:r w:rsidR="0089021C">
        <w:fldChar w:fldCharType="end"/>
      </w:r>
    </w:p>
    <w:p w:rsidR="00B9247A" w:rsidRDefault="00B9247A" w:rsidP="004A0B4D">
      <w:pPr>
        <w:pStyle w:val="Listaszerbekezds"/>
        <w:tabs>
          <w:tab w:val="center" w:pos="4395"/>
          <w:tab w:val="right" w:pos="8789"/>
        </w:tabs>
        <w:spacing w:line="360" w:lineRule="auto"/>
        <w:jc w:val="both"/>
      </w:pPr>
    </w:p>
    <w:p w:rsidR="00B9247A" w:rsidRDefault="00B9247A" w:rsidP="00B9247A">
      <w:pPr>
        <w:pStyle w:val="Listaszerbekezds"/>
        <w:keepNext/>
        <w:tabs>
          <w:tab w:val="center" w:pos="4395"/>
          <w:tab w:val="right" w:pos="8789"/>
        </w:tabs>
        <w:spacing w:line="360" w:lineRule="auto"/>
        <w:jc w:val="center"/>
      </w:pPr>
      <w:r>
        <w:rPr>
          <w:noProof/>
        </w:rPr>
        <w:drawing>
          <wp:inline distT="0" distB="0" distL="0" distR="0">
            <wp:extent cx="2612980" cy="1409700"/>
            <wp:effectExtent l="0" t="0" r="0" b="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rewitt_mask.png"/>
                    <pic:cNvPicPr/>
                  </pic:nvPicPr>
                  <pic:blipFill>
                    <a:blip r:embed="rId27">
                      <a:extLst>
                        <a:ext uri="{28A0092B-C50C-407E-A947-70E740481C1C}">
                          <a14:useLocalDpi xmlns:a14="http://schemas.microsoft.com/office/drawing/2010/main" val="0"/>
                        </a:ext>
                      </a:extLst>
                    </a:blip>
                    <a:stretch>
                      <a:fillRect/>
                    </a:stretch>
                  </pic:blipFill>
                  <pic:spPr>
                    <a:xfrm>
                      <a:off x="0" y="0"/>
                      <a:ext cx="2692642" cy="1452678"/>
                    </a:xfrm>
                    <a:prstGeom prst="rect">
                      <a:avLst/>
                    </a:prstGeom>
                  </pic:spPr>
                </pic:pic>
              </a:graphicData>
            </a:graphic>
          </wp:inline>
        </w:drawing>
      </w:r>
    </w:p>
    <w:p w:rsidR="00B9247A" w:rsidRDefault="00B9247A" w:rsidP="00B9247A">
      <w:pPr>
        <w:pStyle w:val="Kpalrs"/>
        <w:jc w:val="center"/>
        <w:rPr>
          <w:rFonts w:ascii="Times New Roman" w:hAnsi="Times New Roman" w:cs="Times New Roman"/>
          <w:sz w:val="20"/>
          <w:szCs w:val="20"/>
        </w:rPr>
      </w:pPr>
      <w:r w:rsidRPr="00B9247A">
        <w:rPr>
          <w:rFonts w:ascii="Times New Roman" w:hAnsi="Times New Roman" w:cs="Times New Roman"/>
          <w:sz w:val="20"/>
          <w:szCs w:val="20"/>
        </w:rPr>
        <w:fldChar w:fldCharType="begin"/>
      </w:r>
      <w:r w:rsidRPr="00B9247A">
        <w:rPr>
          <w:rFonts w:ascii="Times New Roman" w:hAnsi="Times New Roman" w:cs="Times New Roman"/>
          <w:sz w:val="20"/>
          <w:szCs w:val="20"/>
        </w:rPr>
        <w:instrText xml:space="preserve"> SEQ ábra \* ARABIC </w:instrText>
      </w:r>
      <w:r w:rsidRPr="00B9247A">
        <w:rPr>
          <w:rFonts w:ascii="Times New Roman" w:hAnsi="Times New Roman" w:cs="Times New Roman"/>
          <w:sz w:val="20"/>
          <w:szCs w:val="20"/>
        </w:rPr>
        <w:fldChar w:fldCharType="separate"/>
      </w:r>
      <w:r w:rsidR="00CA559B">
        <w:rPr>
          <w:rFonts w:ascii="Times New Roman" w:hAnsi="Times New Roman" w:cs="Times New Roman"/>
          <w:noProof/>
          <w:sz w:val="20"/>
          <w:szCs w:val="20"/>
        </w:rPr>
        <w:t>14</w:t>
      </w:r>
      <w:r w:rsidRPr="00B9247A">
        <w:rPr>
          <w:rFonts w:ascii="Times New Roman" w:hAnsi="Times New Roman" w:cs="Times New Roman"/>
          <w:sz w:val="20"/>
          <w:szCs w:val="20"/>
        </w:rPr>
        <w:fldChar w:fldCharType="end"/>
      </w:r>
      <w:r w:rsidRPr="00B9247A">
        <w:rPr>
          <w:rFonts w:ascii="Times New Roman" w:hAnsi="Times New Roman" w:cs="Times New Roman"/>
          <w:sz w:val="20"/>
          <w:szCs w:val="20"/>
        </w:rPr>
        <w:t xml:space="preserve">. </w:t>
      </w:r>
      <w:proofErr w:type="spellStart"/>
      <w:proofErr w:type="gramStart"/>
      <w:r w:rsidRPr="00B9247A">
        <w:rPr>
          <w:rFonts w:ascii="Times New Roman" w:hAnsi="Times New Roman" w:cs="Times New Roman"/>
          <w:sz w:val="20"/>
          <w:szCs w:val="20"/>
        </w:rPr>
        <w:t>ábra:Prewitt</w:t>
      </w:r>
      <w:proofErr w:type="spellEnd"/>
      <w:proofErr w:type="gramEnd"/>
      <w:r w:rsidRPr="00B9247A">
        <w:rPr>
          <w:rFonts w:ascii="Times New Roman" w:hAnsi="Times New Roman" w:cs="Times New Roman"/>
          <w:sz w:val="20"/>
          <w:szCs w:val="20"/>
        </w:rPr>
        <w:t xml:space="preserve"> </w:t>
      </w:r>
      <w:proofErr w:type="spellStart"/>
      <w:r w:rsidRPr="00B9247A">
        <w:rPr>
          <w:rFonts w:ascii="Times New Roman" w:hAnsi="Times New Roman" w:cs="Times New Roman"/>
          <w:sz w:val="20"/>
          <w:szCs w:val="20"/>
        </w:rPr>
        <w:t>Mask</w:t>
      </w:r>
      <w:proofErr w:type="spellEnd"/>
      <w:r w:rsidRPr="00B9247A">
        <w:rPr>
          <w:rFonts w:ascii="Times New Roman" w:hAnsi="Times New Roman" w:cs="Times New Roman"/>
          <w:sz w:val="20"/>
          <w:szCs w:val="20"/>
        </w:rPr>
        <w:t xml:space="preserve"> kerneljei az éldetektáláshoz</w:t>
      </w:r>
    </w:p>
    <w:p w:rsidR="00B9247A" w:rsidRPr="00B9247A" w:rsidRDefault="00B9247A" w:rsidP="00B9247A">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28" w:history="1">
        <w:r w:rsidRPr="00B9247A">
          <w:rPr>
            <w:rStyle w:val="Hiperhivatkozs"/>
            <w:rFonts w:ascii="Times New Roman" w:hAnsi="Times New Roman" w:cs="Times New Roman"/>
            <w:color w:val="auto"/>
            <w:sz w:val="20"/>
            <w:szCs w:val="20"/>
            <w:u w:val="none"/>
          </w:rPr>
          <w:t>https://www.researchgate.net/profile/S-N-Kumar/publication/317754223/figure/fig3/AS:565335482351616@1511797890242/Masks-for-the-Prewitt-gradient-edge-detector-The-Laplacian-operator-is-based-on-second.png</w:t>
        </w:r>
      </w:hyperlink>
      <w:r>
        <w:rPr>
          <w:rFonts w:ascii="Times New Roman" w:hAnsi="Times New Roman" w:cs="Times New Roman"/>
          <w:sz w:val="20"/>
          <w:szCs w:val="20"/>
        </w:rPr>
        <w:t xml:space="preserve"> (megtekintve: 2022.05.03.)</w:t>
      </w:r>
    </w:p>
    <w:p w:rsidR="00B9247A" w:rsidRDefault="00B9247A" w:rsidP="004A0B4D">
      <w:pPr>
        <w:pStyle w:val="Listaszerbekezds"/>
        <w:tabs>
          <w:tab w:val="center" w:pos="4395"/>
          <w:tab w:val="right" w:pos="8789"/>
        </w:tabs>
        <w:spacing w:line="360" w:lineRule="auto"/>
        <w:jc w:val="both"/>
      </w:pPr>
    </w:p>
    <w:p w:rsidR="004A0B4D" w:rsidRDefault="004A0B4D" w:rsidP="002A7B51">
      <w:pPr>
        <w:pStyle w:val="Listaszerbekezds"/>
        <w:numPr>
          <w:ilvl w:val="0"/>
          <w:numId w:val="26"/>
        </w:numPr>
        <w:tabs>
          <w:tab w:val="center" w:pos="4395"/>
          <w:tab w:val="right" w:pos="8789"/>
        </w:tabs>
        <w:spacing w:line="360" w:lineRule="auto"/>
        <w:jc w:val="both"/>
        <w:rPr>
          <w:u w:val="single"/>
        </w:rPr>
      </w:pPr>
      <w:proofErr w:type="spellStart"/>
      <w:r w:rsidRPr="004A0B4D">
        <w:rPr>
          <w:u w:val="single"/>
        </w:rPr>
        <w:t>Laplacian</w:t>
      </w:r>
      <w:proofErr w:type="spellEnd"/>
      <w:r w:rsidRPr="004A0B4D">
        <w:rPr>
          <w:u w:val="single"/>
        </w:rPr>
        <w:t xml:space="preserve"> </w:t>
      </w:r>
      <w:r w:rsidR="000B632C">
        <w:rPr>
          <w:u w:val="single"/>
        </w:rPr>
        <w:t>módszer</w:t>
      </w:r>
      <w:r w:rsidRPr="004A0B4D">
        <w:rPr>
          <w:u w:val="single"/>
        </w:rPr>
        <w:t>:</w:t>
      </w:r>
    </w:p>
    <w:p w:rsidR="004A0B4D" w:rsidRDefault="00B9247A" w:rsidP="004A0B4D">
      <w:pPr>
        <w:pStyle w:val="Listaszerbekezds"/>
        <w:tabs>
          <w:tab w:val="center" w:pos="4395"/>
          <w:tab w:val="right" w:pos="8789"/>
        </w:tabs>
        <w:spacing w:line="360" w:lineRule="auto"/>
        <w:jc w:val="both"/>
      </w:pPr>
      <w:r w:rsidRPr="00B9247A">
        <w:t xml:space="preserve">A </w:t>
      </w:r>
      <w:proofErr w:type="spellStart"/>
      <w:r>
        <w:t>L</w:t>
      </w:r>
      <w:r w:rsidRPr="00B9247A">
        <w:t>aplacian</w:t>
      </w:r>
      <w:proofErr w:type="spellEnd"/>
      <w:r w:rsidRPr="00B9247A">
        <w:t xml:space="preserve"> némileg eltér az eddig tárgyalt módszerektől. A </w:t>
      </w:r>
      <w:proofErr w:type="spellStart"/>
      <w:r w:rsidRPr="00B9247A">
        <w:t>Sobel</w:t>
      </w:r>
      <w:proofErr w:type="spellEnd"/>
      <w:r w:rsidRPr="00B9247A">
        <w:t xml:space="preserve"> és </w:t>
      </w:r>
      <w:proofErr w:type="spellStart"/>
      <w:r w:rsidRPr="00B9247A">
        <w:t>Prewitt</w:t>
      </w:r>
      <w:proofErr w:type="spellEnd"/>
      <w:r w:rsidRPr="00B9247A">
        <w:t xml:space="preserve"> </w:t>
      </w:r>
      <w:r w:rsidRPr="00B9247A">
        <w:lastRenderedPageBreak/>
        <w:t xml:space="preserve">éldetektoraival ellentétben a </w:t>
      </w:r>
      <w:proofErr w:type="spellStart"/>
      <w:r w:rsidRPr="00B9247A">
        <w:t>Laplacian</w:t>
      </w:r>
      <w:proofErr w:type="spellEnd"/>
      <w:r w:rsidRPr="00B9247A">
        <w:t xml:space="preserve"> éldetektor csak egy kernelt használ. Egy menetben számítja ki a másodrendű származékokat. Két gyakran használt kis kernel:</w:t>
      </w:r>
    </w:p>
    <w:p w:rsidR="00B9247A" w:rsidRDefault="00B9247A" w:rsidP="00B9247A">
      <w:pPr>
        <w:pStyle w:val="Listaszerbekezds"/>
        <w:keepNext/>
        <w:tabs>
          <w:tab w:val="center" w:pos="4395"/>
          <w:tab w:val="right" w:pos="8789"/>
        </w:tabs>
        <w:spacing w:line="360" w:lineRule="auto"/>
        <w:jc w:val="center"/>
      </w:pPr>
      <w:r>
        <w:rPr>
          <w:noProof/>
        </w:rPr>
        <w:drawing>
          <wp:inline distT="0" distB="0" distL="0" distR="0">
            <wp:extent cx="2628881" cy="1303857"/>
            <wp:effectExtent l="0" t="0" r="635"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aplacian.png"/>
                    <pic:cNvPicPr/>
                  </pic:nvPicPr>
                  <pic:blipFill>
                    <a:blip r:embed="rId29">
                      <a:extLst>
                        <a:ext uri="{28A0092B-C50C-407E-A947-70E740481C1C}">
                          <a14:useLocalDpi xmlns:a14="http://schemas.microsoft.com/office/drawing/2010/main" val="0"/>
                        </a:ext>
                      </a:extLst>
                    </a:blip>
                    <a:stretch>
                      <a:fillRect/>
                    </a:stretch>
                  </pic:blipFill>
                  <pic:spPr>
                    <a:xfrm>
                      <a:off x="0" y="0"/>
                      <a:ext cx="2628881" cy="1303857"/>
                    </a:xfrm>
                    <a:prstGeom prst="rect">
                      <a:avLst/>
                    </a:prstGeom>
                  </pic:spPr>
                </pic:pic>
              </a:graphicData>
            </a:graphic>
          </wp:inline>
        </w:drawing>
      </w:r>
    </w:p>
    <w:p w:rsidR="00B9247A" w:rsidRDefault="00B9247A" w:rsidP="00B9247A">
      <w:pPr>
        <w:pStyle w:val="Kpalrs"/>
        <w:jc w:val="center"/>
        <w:rPr>
          <w:rFonts w:ascii="Times New Roman" w:hAnsi="Times New Roman" w:cs="Times New Roman"/>
          <w:sz w:val="20"/>
          <w:szCs w:val="20"/>
        </w:rPr>
      </w:pPr>
      <w:r w:rsidRPr="00B9247A">
        <w:rPr>
          <w:rFonts w:ascii="Times New Roman" w:hAnsi="Times New Roman" w:cs="Times New Roman"/>
          <w:sz w:val="20"/>
          <w:szCs w:val="20"/>
        </w:rPr>
        <w:fldChar w:fldCharType="begin"/>
      </w:r>
      <w:r w:rsidRPr="00B9247A">
        <w:rPr>
          <w:rFonts w:ascii="Times New Roman" w:hAnsi="Times New Roman" w:cs="Times New Roman"/>
          <w:sz w:val="20"/>
          <w:szCs w:val="20"/>
        </w:rPr>
        <w:instrText xml:space="preserve"> SEQ ábra \* ARABIC </w:instrText>
      </w:r>
      <w:r w:rsidRPr="00B9247A">
        <w:rPr>
          <w:rFonts w:ascii="Times New Roman" w:hAnsi="Times New Roman" w:cs="Times New Roman"/>
          <w:sz w:val="20"/>
          <w:szCs w:val="20"/>
        </w:rPr>
        <w:fldChar w:fldCharType="separate"/>
      </w:r>
      <w:r w:rsidR="00CA559B">
        <w:rPr>
          <w:rFonts w:ascii="Times New Roman" w:hAnsi="Times New Roman" w:cs="Times New Roman"/>
          <w:noProof/>
          <w:sz w:val="20"/>
          <w:szCs w:val="20"/>
        </w:rPr>
        <w:t>15</w:t>
      </w:r>
      <w:r w:rsidRPr="00B9247A">
        <w:rPr>
          <w:rFonts w:ascii="Times New Roman" w:hAnsi="Times New Roman" w:cs="Times New Roman"/>
          <w:sz w:val="20"/>
          <w:szCs w:val="20"/>
        </w:rPr>
        <w:fldChar w:fldCharType="end"/>
      </w:r>
      <w:r w:rsidRPr="00B9247A">
        <w:rPr>
          <w:rFonts w:ascii="Times New Roman" w:hAnsi="Times New Roman" w:cs="Times New Roman"/>
          <w:sz w:val="20"/>
          <w:szCs w:val="20"/>
        </w:rPr>
        <w:t xml:space="preserve">. ábra: </w:t>
      </w:r>
      <w:proofErr w:type="spellStart"/>
      <w:r w:rsidRPr="00B9247A">
        <w:rPr>
          <w:rFonts w:ascii="Times New Roman" w:hAnsi="Times New Roman" w:cs="Times New Roman"/>
          <w:sz w:val="20"/>
          <w:szCs w:val="20"/>
        </w:rPr>
        <w:t>Laplacian</w:t>
      </w:r>
      <w:proofErr w:type="spellEnd"/>
      <w:r w:rsidRPr="00B9247A">
        <w:rPr>
          <w:rFonts w:ascii="Times New Roman" w:hAnsi="Times New Roman" w:cs="Times New Roman"/>
          <w:sz w:val="20"/>
          <w:szCs w:val="20"/>
        </w:rPr>
        <w:t xml:space="preserve"> operátor 2 féle </w:t>
      </w:r>
      <w:proofErr w:type="spellStart"/>
      <w:r w:rsidRPr="00B9247A">
        <w:rPr>
          <w:rFonts w:ascii="Times New Roman" w:hAnsi="Times New Roman" w:cs="Times New Roman"/>
          <w:sz w:val="20"/>
          <w:szCs w:val="20"/>
        </w:rPr>
        <w:t>kernele</w:t>
      </w:r>
      <w:proofErr w:type="spellEnd"/>
      <w:r w:rsidRPr="00B9247A">
        <w:rPr>
          <w:rFonts w:ascii="Times New Roman" w:hAnsi="Times New Roman" w:cs="Times New Roman"/>
          <w:sz w:val="20"/>
          <w:szCs w:val="20"/>
        </w:rPr>
        <w:t xml:space="preserve"> éldetektáláshoz</w:t>
      </w:r>
    </w:p>
    <w:p w:rsidR="00B9247A" w:rsidRPr="00B9247A" w:rsidRDefault="00B9247A" w:rsidP="00B9247A">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30" w:history="1">
        <w:r w:rsidRPr="00B9247A">
          <w:rPr>
            <w:rStyle w:val="Hiperhivatkozs"/>
            <w:rFonts w:ascii="Times New Roman" w:hAnsi="Times New Roman" w:cs="Times New Roman"/>
            <w:color w:val="auto"/>
            <w:sz w:val="20"/>
            <w:szCs w:val="20"/>
            <w:u w:val="none"/>
          </w:rPr>
          <w:t>https://www.researchgate.net/profile/Siti-Yasiran/publication/261459927/figure/fig1/AS:650032764170264@1531991296526/Two-commonly-used-discrete-approximations-to-the-Laplacian-filter.png</w:t>
        </w:r>
      </w:hyperlink>
      <w:r>
        <w:rPr>
          <w:rFonts w:ascii="Times New Roman" w:hAnsi="Times New Roman" w:cs="Times New Roman"/>
          <w:sz w:val="20"/>
          <w:szCs w:val="20"/>
        </w:rPr>
        <w:t xml:space="preserve"> (megtekintve: 2022.05.03.)</w:t>
      </w:r>
    </w:p>
    <w:p w:rsidR="00B9247A" w:rsidRDefault="00B9247A" w:rsidP="009728FB">
      <w:pPr>
        <w:tabs>
          <w:tab w:val="center" w:pos="4395"/>
          <w:tab w:val="right" w:pos="8789"/>
        </w:tabs>
        <w:spacing w:line="360" w:lineRule="auto"/>
        <w:jc w:val="both"/>
      </w:pPr>
    </w:p>
    <w:p w:rsidR="009728FB" w:rsidRDefault="009728FB" w:rsidP="009728FB">
      <w:pPr>
        <w:tabs>
          <w:tab w:val="center" w:pos="4395"/>
          <w:tab w:val="right" w:pos="8789"/>
        </w:tabs>
        <w:spacing w:line="360" w:lineRule="auto"/>
        <w:jc w:val="both"/>
      </w:pPr>
      <w:r w:rsidRPr="009728FB">
        <w:t xml:space="preserve">Mivel ezek a maszkok egy második derivált mérést közelítenek a képen, nagyon érzékenyek a zajra. Ennek kijavítására a képet gyakran Gauss-féle simítással simítják ki a </w:t>
      </w:r>
      <w:proofErr w:type="spellStart"/>
      <w:r w:rsidRPr="009728FB">
        <w:t>Laplacian</w:t>
      </w:r>
      <w:proofErr w:type="spellEnd"/>
      <w:r w:rsidRPr="009728FB">
        <w:t>-szűrő alkalmazása előtt.</w:t>
      </w:r>
      <w:r w:rsidR="0089021C">
        <w:fldChar w:fldCharType="begin"/>
      </w:r>
      <w:r w:rsidR="0089021C">
        <w:instrText xml:space="preserve"> REF _Ref101998959 \r \h </w:instrText>
      </w:r>
      <w:r w:rsidR="0089021C">
        <w:fldChar w:fldCharType="separate"/>
      </w:r>
      <w:r w:rsidR="0089021C">
        <w:t>[2]</w:t>
      </w:r>
      <w:r w:rsidR="0089021C">
        <w:fldChar w:fldCharType="end"/>
      </w:r>
      <w:r w:rsidR="0089021C">
        <w:fldChar w:fldCharType="begin"/>
      </w:r>
      <w:r w:rsidR="0089021C">
        <w:instrText xml:space="preserve"> REF _Ref102584628 \r \h </w:instrText>
      </w:r>
      <w:r w:rsidR="0089021C">
        <w:fldChar w:fldCharType="separate"/>
      </w:r>
      <w:r w:rsidR="0089021C">
        <w:t>[3]</w:t>
      </w:r>
      <w:r w:rsidR="0089021C">
        <w:fldChar w:fldCharType="end"/>
      </w:r>
      <w:r w:rsidR="0089021C">
        <w:fldChar w:fldCharType="begin"/>
      </w:r>
      <w:r w:rsidR="0089021C">
        <w:instrText xml:space="preserve"> REF _Ref101998965 \r \h </w:instrText>
      </w:r>
      <w:r w:rsidR="0089021C">
        <w:fldChar w:fldCharType="separate"/>
      </w:r>
      <w:r w:rsidR="0089021C">
        <w:t>[20]</w:t>
      </w:r>
      <w:r w:rsidR="0089021C">
        <w:fldChar w:fldCharType="end"/>
      </w:r>
    </w:p>
    <w:p w:rsidR="009728FB" w:rsidRPr="004A0B4D" w:rsidRDefault="009728FB" w:rsidP="009728FB">
      <w:pPr>
        <w:tabs>
          <w:tab w:val="center" w:pos="4395"/>
          <w:tab w:val="right" w:pos="8789"/>
        </w:tabs>
        <w:spacing w:line="360" w:lineRule="auto"/>
        <w:jc w:val="both"/>
      </w:pPr>
    </w:p>
    <w:p w:rsidR="00606A33" w:rsidRPr="004E1EDE" w:rsidRDefault="00606A33" w:rsidP="004E1EDE">
      <w:pPr>
        <w:pStyle w:val="Cmsor3"/>
        <w:numPr>
          <w:ilvl w:val="2"/>
          <w:numId w:val="4"/>
        </w:numPr>
        <w:ind w:left="0" w:firstLine="0"/>
        <w:rPr>
          <w:rFonts w:ascii="Times New Roman" w:hAnsi="Times New Roman" w:cs="Times New Roman"/>
          <w:color w:val="000000" w:themeColor="text1"/>
        </w:rPr>
      </w:pPr>
      <w:proofErr w:type="spellStart"/>
      <w:r w:rsidRPr="00606A33">
        <w:rPr>
          <w:rFonts w:ascii="Times New Roman" w:hAnsi="Times New Roman" w:cs="Times New Roman"/>
          <w:color w:val="000000" w:themeColor="text1"/>
        </w:rPr>
        <w:t>Hough</w:t>
      </w:r>
      <w:proofErr w:type="spellEnd"/>
      <w:r w:rsidRPr="00606A33">
        <w:rPr>
          <w:rFonts w:ascii="Times New Roman" w:hAnsi="Times New Roman" w:cs="Times New Roman"/>
          <w:color w:val="000000" w:themeColor="text1"/>
        </w:rPr>
        <w:t xml:space="preserve"> </w:t>
      </w:r>
      <w:proofErr w:type="spellStart"/>
      <w:r w:rsidRPr="00606A33">
        <w:rPr>
          <w:rFonts w:ascii="Times New Roman" w:hAnsi="Times New Roman" w:cs="Times New Roman"/>
          <w:color w:val="000000" w:themeColor="text1"/>
        </w:rPr>
        <w:t>Circle</w:t>
      </w:r>
      <w:proofErr w:type="spellEnd"/>
      <w:r w:rsidRPr="00606A33">
        <w:rPr>
          <w:rFonts w:ascii="Times New Roman" w:hAnsi="Times New Roman" w:cs="Times New Roman"/>
          <w:color w:val="000000" w:themeColor="text1"/>
        </w:rPr>
        <w:t xml:space="preserve"> </w:t>
      </w:r>
      <w:proofErr w:type="spellStart"/>
      <w:r w:rsidRPr="00606A33">
        <w:rPr>
          <w:rFonts w:ascii="Times New Roman" w:hAnsi="Times New Roman" w:cs="Times New Roman"/>
          <w:color w:val="000000" w:themeColor="text1"/>
        </w:rPr>
        <w:t>Transform</w:t>
      </w:r>
      <w:proofErr w:type="spellEnd"/>
    </w:p>
    <w:p w:rsidR="00606A33" w:rsidRDefault="00190A77" w:rsidP="00606A33">
      <w:pPr>
        <w:spacing w:line="360" w:lineRule="auto"/>
        <w:jc w:val="both"/>
      </w:pPr>
      <w:r>
        <w:t xml:space="preserve">A </w:t>
      </w:r>
      <w:proofErr w:type="spellStart"/>
      <w:r>
        <w:t>Hough</w:t>
      </w:r>
      <w:proofErr w:type="spellEnd"/>
      <w:r>
        <w:t xml:space="preserve"> </w:t>
      </w:r>
      <w:proofErr w:type="spellStart"/>
      <w:r>
        <w:t>Cirlcle</w:t>
      </w:r>
      <w:proofErr w:type="spellEnd"/>
      <w:r>
        <w:t xml:space="preserve"> </w:t>
      </w:r>
      <w:proofErr w:type="spellStart"/>
      <w:r>
        <w:t>Transform</w:t>
      </w:r>
      <w:proofErr w:type="spellEnd"/>
      <w:r>
        <w:t xml:space="preserve"> a Standard </w:t>
      </w:r>
      <w:proofErr w:type="spellStart"/>
      <w:r>
        <w:t>Hough</w:t>
      </w:r>
      <w:proofErr w:type="spellEnd"/>
      <w:r>
        <w:t xml:space="preserve"> </w:t>
      </w:r>
      <w:proofErr w:type="spellStart"/>
      <w:r>
        <w:t>Transform</w:t>
      </w:r>
      <w:proofErr w:type="spellEnd"/>
      <w:r>
        <w:t xml:space="preserve"> azon változata, amely kör alakzatokat képes meghatározni egy adott képen. Működése némileg hasonló a korábban már említett </w:t>
      </w:r>
      <w:proofErr w:type="spellStart"/>
      <w:r>
        <w:t>Hough</w:t>
      </w:r>
      <w:proofErr w:type="spellEnd"/>
      <w:r>
        <w:t xml:space="preserve"> Line </w:t>
      </w:r>
      <w:proofErr w:type="spellStart"/>
      <w:r>
        <w:t>Transforméhoz</w:t>
      </w:r>
      <w:proofErr w:type="spellEnd"/>
      <w:r>
        <w:t>, azonban bizonyos dolgokban eltér tőle.</w:t>
      </w:r>
      <w:r w:rsidR="00CA4BE0">
        <w:t xml:space="preserve"> </w:t>
      </w:r>
      <w:r w:rsidR="00CA4BE0" w:rsidRPr="00CA4BE0">
        <w:t>A kört valójában egyszerűbb a paramétertérben ábrázolni, mint a vonalat, mivel a kör paraméterei közvetlenül átvihetők a paramétertérbe. A kör egyenlete</w:t>
      </w:r>
      <w:r w:rsidR="00CA4BE0">
        <w:t>:</w:t>
      </w:r>
    </w:p>
    <w:p w:rsidR="00CA4BE0" w:rsidRDefault="00CA4BE0" w:rsidP="00606A33">
      <w:pPr>
        <w:spacing w:line="360" w:lineRule="auto"/>
        <w:jc w:val="both"/>
      </w:pPr>
    </w:p>
    <w:p w:rsidR="00CA4BE0" w:rsidRDefault="00CA4BE0" w:rsidP="00CA4BE0">
      <w:pPr>
        <w:tabs>
          <w:tab w:val="center" w:pos="4395"/>
          <w:tab w:val="right" w:pos="8789"/>
        </w:tabs>
        <w:spacing w:line="360" w:lineRule="auto"/>
        <w:jc w:val="both"/>
      </w:pPr>
      <w:r>
        <w:tab/>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x-a</m:t>
                </m:r>
              </m:e>
            </m:d>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(y-b)</m:t>
            </m:r>
          </m:e>
          <m:sup>
            <m:r>
              <w:rPr>
                <w:rFonts w:ascii="Cambria Math" w:hAnsi="Cambria Math"/>
              </w:rPr>
              <m:t>2</m:t>
            </m:r>
          </m:sup>
        </m:sSup>
      </m:oMath>
      <w:r>
        <w:tab/>
        <w:t>(15)</w:t>
      </w:r>
    </w:p>
    <w:p w:rsidR="00EE049C" w:rsidRDefault="00EE049C" w:rsidP="00606A33">
      <w:pPr>
        <w:spacing w:line="360" w:lineRule="auto"/>
        <w:jc w:val="both"/>
      </w:pPr>
    </w:p>
    <w:p w:rsidR="00A71D76" w:rsidRDefault="00A71D76" w:rsidP="00606A33">
      <w:pPr>
        <w:spacing w:line="360" w:lineRule="auto"/>
        <w:jc w:val="both"/>
      </w:pPr>
      <w:r w:rsidRPr="00A71D76">
        <w:t>Mint látható, a körnek három paramétere van, a</w:t>
      </w:r>
      <w:r>
        <w:t>,</w:t>
      </w:r>
      <w:r w:rsidRPr="00A71D76">
        <w:t xml:space="preserve"> b</w:t>
      </w:r>
      <w:r>
        <w:t xml:space="preserve"> és </w:t>
      </w:r>
      <w:proofErr w:type="gramStart"/>
      <w:r>
        <w:t>r.</w:t>
      </w:r>
      <w:proofErr w:type="gramEnd"/>
      <w:r w:rsidRPr="00A71D76">
        <w:t xml:space="preserve"> Ahol a és b a kör középpontja x és y </w:t>
      </w:r>
      <w:r>
        <w:t>koordináta alapján</w:t>
      </w:r>
      <w:r w:rsidRPr="00A71D76">
        <w:t xml:space="preserve">, </w:t>
      </w:r>
      <w:r>
        <w:t>az</w:t>
      </w:r>
      <w:r w:rsidRPr="00A71D76">
        <w:t xml:space="preserve"> r </w:t>
      </w:r>
      <w:r>
        <w:t xml:space="preserve">pedig </w:t>
      </w:r>
      <w:r w:rsidRPr="00A71D76">
        <w:t>a sugár. A kör parametrikus ábrázolása</w:t>
      </w:r>
      <w:r>
        <w:t>:</w:t>
      </w:r>
    </w:p>
    <w:p w:rsidR="00A71D76" w:rsidRDefault="00A71D76" w:rsidP="00606A33">
      <w:pPr>
        <w:spacing w:line="360" w:lineRule="auto"/>
        <w:jc w:val="both"/>
      </w:pPr>
    </w:p>
    <w:p w:rsidR="00A71D76" w:rsidRPr="00A71D76" w:rsidRDefault="00A71D76" w:rsidP="00A71D76">
      <w:pPr>
        <w:tabs>
          <w:tab w:val="center" w:pos="4395"/>
          <w:tab w:val="right" w:pos="8789"/>
        </w:tabs>
        <w:spacing w:line="360" w:lineRule="auto"/>
        <w:jc w:val="both"/>
      </w:pPr>
      <w:r>
        <w:tab/>
      </w:r>
      <m:oMath>
        <m:r>
          <w:rPr>
            <w:rFonts w:ascii="Cambria Math" w:hAnsi="Cambria Math"/>
          </w:rPr>
          <m:t>x=a+rcos(θ)</m:t>
        </m:r>
      </m:oMath>
      <w:r>
        <w:tab/>
        <w:t>(16)</w:t>
      </w:r>
    </w:p>
    <w:p w:rsidR="00A71D76" w:rsidRDefault="00A71D76" w:rsidP="00A71D76">
      <w:pPr>
        <w:tabs>
          <w:tab w:val="center" w:pos="4395"/>
          <w:tab w:val="right" w:pos="8789"/>
        </w:tabs>
        <w:spacing w:line="360" w:lineRule="auto"/>
        <w:jc w:val="both"/>
      </w:pPr>
      <w:r>
        <w:tab/>
      </w:r>
      <m:oMath>
        <m:r>
          <w:rPr>
            <w:rFonts w:ascii="Cambria Math" w:hAnsi="Cambria Math"/>
          </w:rPr>
          <m:t>y=b+rsin(θ)</m:t>
        </m:r>
      </m:oMath>
      <w:r>
        <w:tab/>
        <w:t>(17)</w:t>
      </w:r>
    </w:p>
    <w:p w:rsidR="00A71D76" w:rsidRDefault="00A71D76" w:rsidP="00A71D76">
      <w:pPr>
        <w:tabs>
          <w:tab w:val="center" w:pos="4395"/>
          <w:tab w:val="right" w:pos="8789"/>
        </w:tabs>
        <w:spacing w:line="360" w:lineRule="auto"/>
        <w:jc w:val="both"/>
      </w:pPr>
    </w:p>
    <w:p w:rsidR="00EE049C" w:rsidRDefault="00EE049C" w:rsidP="00A71D76">
      <w:pPr>
        <w:tabs>
          <w:tab w:val="center" w:pos="4395"/>
          <w:tab w:val="right" w:pos="8789"/>
        </w:tabs>
        <w:spacing w:line="360" w:lineRule="auto"/>
        <w:jc w:val="both"/>
      </w:pPr>
      <w:r>
        <w:fldChar w:fldCharType="begin"/>
      </w:r>
      <w:r>
        <w:instrText xml:space="preserve"> REF _Ref101998959 \r \h </w:instrText>
      </w:r>
      <w:r>
        <w:fldChar w:fldCharType="separate"/>
      </w:r>
      <w:r>
        <w:t>[2]</w:t>
      </w:r>
      <w:r>
        <w:fldChar w:fldCharType="end"/>
      </w:r>
      <w:r>
        <w:fldChar w:fldCharType="begin"/>
      </w:r>
      <w:r>
        <w:instrText xml:space="preserve"> REF _Ref101999213 \r \h </w:instrText>
      </w:r>
      <w:r>
        <w:fldChar w:fldCharType="separate"/>
      </w:r>
      <w:r>
        <w:t>[</w:t>
      </w:r>
      <w:r w:rsidR="009836E4">
        <w:t>18</w:t>
      </w:r>
      <w:r>
        <w:t>]</w:t>
      </w:r>
      <w:r>
        <w:fldChar w:fldCharType="end"/>
      </w:r>
    </w:p>
    <w:p w:rsidR="00EE049C" w:rsidRDefault="00EE049C" w:rsidP="00A71D76">
      <w:pPr>
        <w:tabs>
          <w:tab w:val="center" w:pos="4395"/>
          <w:tab w:val="right" w:pos="8789"/>
        </w:tabs>
        <w:spacing w:line="360" w:lineRule="auto"/>
        <w:jc w:val="both"/>
      </w:pPr>
    </w:p>
    <w:p w:rsidR="00E41102" w:rsidRDefault="00E41102" w:rsidP="00E41102">
      <w:pPr>
        <w:spacing w:line="360" w:lineRule="auto"/>
        <w:jc w:val="both"/>
      </w:pPr>
      <w:r>
        <w:t xml:space="preserve">A </w:t>
      </w:r>
      <w:proofErr w:type="spellStart"/>
      <w:r>
        <w:t>Hough</w:t>
      </w:r>
      <w:proofErr w:type="spellEnd"/>
      <w:r>
        <w:t xml:space="preserve"> </w:t>
      </w:r>
      <w:proofErr w:type="spellStart"/>
      <w:r>
        <w:t>Circle</w:t>
      </w:r>
      <w:proofErr w:type="spellEnd"/>
      <w:r>
        <w:t xml:space="preserve"> </w:t>
      </w:r>
      <w:proofErr w:type="spellStart"/>
      <w:r>
        <w:t>Transform</w:t>
      </w:r>
      <w:proofErr w:type="spellEnd"/>
      <w:r>
        <w:t xml:space="preserve"> használatával történő körkeresés folyamata a következő:</w:t>
      </w:r>
    </w:p>
    <w:p w:rsidR="00A71D76" w:rsidRDefault="00E41102" w:rsidP="00E41102">
      <w:pPr>
        <w:spacing w:line="360" w:lineRule="auto"/>
        <w:jc w:val="both"/>
      </w:pPr>
      <w:r>
        <w:lastRenderedPageBreak/>
        <w:t xml:space="preserve">Először megkeressük a képen az összes élt. Ennek a lépésnek semmi köze a </w:t>
      </w:r>
      <w:proofErr w:type="spellStart"/>
      <w:r>
        <w:t>Hough</w:t>
      </w:r>
      <w:proofErr w:type="spellEnd"/>
      <w:r>
        <w:t xml:space="preserve"> </w:t>
      </w:r>
      <w:proofErr w:type="spellStart"/>
      <w:r>
        <w:t>Transform</w:t>
      </w:r>
      <w:proofErr w:type="spellEnd"/>
      <w:r>
        <w:t xml:space="preserve">-hoz, és bármilyen éldetektáló technika használható. Ebben a projektben ezt a </w:t>
      </w:r>
      <w:proofErr w:type="spellStart"/>
      <w:r>
        <w:t>Canny</w:t>
      </w:r>
      <w:proofErr w:type="spellEnd"/>
      <w:r>
        <w:t xml:space="preserve"> segítségével hajtottam végre.</w:t>
      </w:r>
    </w:p>
    <w:p w:rsidR="00E41102" w:rsidRDefault="00E41102" w:rsidP="00E41102">
      <w:pPr>
        <w:spacing w:line="360" w:lineRule="auto"/>
        <w:jc w:val="both"/>
      </w:pPr>
      <w:r>
        <w:t xml:space="preserve">Ezután </w:t>
      </w:r>
      <w:r w:rsidR="00E92B1A">
        <w:t xml:space="preserve">lefut a kereső algoritmus, amely </w:t>
      </w:r>
      <w:r>
        <w:t>m</w:t>
      </w:r>
      <w:r w:rsidRPr="00E41102">
        <w:t xml:space="preserve">inden élpontban rajzol egy kört, amelynek középpontja a kívánt </w:t>
      </w:r>
      <w:proofErr w:type="spellStart"/>
      <w:r w:rsidRPr="00E41102">
        <w:t>sugarú</w:t>
      </w:r>
      <w:proofErr w:type="spellEnd"/>
      <w:r w:rsidRPr="00E41102">
        <w:t xml:space="preserve"> pontban van. Ezt a kört a paramétertérbe rajzolj</w:t>
      </w:r>
      <w:r w:rsidR="00E92B1A">
        <w:t>a</w:t>
      </w:r>
      <w:r w:rsidRPr="00E41102">
        <w:t xml:space="preserve"> </w:t>
      </w:r>
      <w:r w:rsidR="00E92B1A">
        <w:t>oly módon</w:t>
      </w:r>
      <w:r w:rsidRPr="00E41102">
        <w:t xml:space="preserve">, hogy az x tengely az </w:t>
      </w:r>
      <w:r w:rsidR="00D32771">
        <w:t>’</w:t>
      </w:r>
      <w:r w:rsidRPr="00E41102">
        <w:t>a</w:t>
      </w:r>
      <w:r w:rsidR="00D32771">
        <w:t>’</w:t>
      </w:r>
      <w:r w:rsidRPr="00E41102">
        <w:t xml:space="preserve"> érték, az y tengely a </w:t>
      </w:r>
      <w:r w:rsidR="00D32771">
        <w:t>’</w:t>
      </w:r>
      <w:r w:rsidRPr="00E41102">
        <w:t>b</w:t>
      </w:r>
      <w:r w:rsidR="00D32771">
        <w:t>’</w:t>
      </w:r>
      <w:r w:rsidRPr="00E41102">
        <w:t xml:space="preserve"> érték, míg a z tengely a sug</w:t>
      </w:r>
      <w:r w:rsidR="00D32771">
        <w:t>ár</w:t>
      </w:r>
      <w:r w:rsidRPr="00E41102">
        <w:t>. A megrajzolt kör kerületéhez tartozó koordinátákon megnövel</w:t>
      </w:r>
      <w:r w:rsidR="007F0C11">
        <w:t>i</w:t>
      </w:r>
      <w:r w:rsidRPr="00E41102">
        <w:t xml:space="preserve"> az akkumulátor mátrixunkban található értéket, amely lényegében megegyezik a paramétertérrel. Ily módon a bemeneti kép minden élpontján </w:t>
      </w:r>
      <w:proofErr w:type="spellStart"/>
      <w:r w:rsidRPr="00E41102">
        <w:t>átsöp</w:t>
      </w:r>
      <w:r w:rsidR="007F0C11">
        <w:t>ri</w:t>
      </w:r>
      <w:proofErr w:type="spellEnd"/>
      <w:r w:rsidRPr="00E41102">
        <w:t xml:space="preserve"> a kívánt </w:t>
      </w:r>
      <w:proofErr w:type="spellStart"/>
      <w:r w:rsidRPr="00E41102">
        <w:t>sugarú</w:t>
      </w:r>
      <w:proofErr w:type="spellEnd"/>
      <w:r w:rsidRPr="00E41102">
        <w:t xml:space="preserve"> köröket, és növel</w:t>
      </w:r>
      <w:r w:rsidR="007F0C11">
        <w:t>i</w:t>
      </w:r>
      <w:r w:rsidRPr="00E41102">
        <w:t xml:space="preserve"> az értéke</w:t>
      </w:r>
      <w:r w:rsidR="007F0C11">
        <w:t>i</w:t>
      </w:r>
      <w:r w:rsidRPr="00E41102">
        <w:t xml:space="preserve">ket az akkumulátorban. </w:t>
      </w:r>
    </w:p>
    <w:p w:rsidR="00E41102" w:rsidRDefault="00E41102" w:rsidP="00E41102">
      <w:pPr>
        <w:spacing w:line="360" w:lineRule="auto"/>
        <w:jc w:val="both"/>
      </w:pPr>
      <w:r w:rsidRPr="00E41102">
        <w:t>Az akkumulátor ekkor az egyes koordinátákon áthaladó körök számának megfelelő számokat fog tartalmazni. Így a legmagasabb számok</w:t>
      </w:r>
      <w:r>
        <w:t xml:space="preserve"> </w:t>
      </w:r>
      <w:r w:rsidRPr="00E41102">
        <w:t>a képen látható körök középpontjának felelnek meg.</w:t>
      </w:r>
      <w:r w:rsidR="00EE049C">
        <w:fldChar w:fldCharType="begin"/>
      </w:r>
      <w:r w:rsidR="00EE049C">
        <w:instrText xml:space="preserve"> REF _Ref101998959 \r \h </w:instrText>
      </w:r>
      <w:r w:rsidR="00EE049C">
        <w:fldChar w:fldCharType="separate"/>
      </w:r>
      <w:r w:rsidR="00EE049C">
        <w:t>[2]</w:t>
      </w:r>
      <w:r w:rsidR="00EE049C">
        <w:fldChar w:fldCharType="end"/>
      </w:r>
      <w:r w:rsidR="00EE049C">
        <w:fldChar w:fldCharType="begin"/>
      </w:r>
      <w:r w:rsidR="00EE049C">
        <w:instrText xml:space="preserve"> REF _Ref101999213 \r \h </w:instrText>
      </w:r>
      <w:r w:rsidR="00EE049C">
        <w:fldChar w:fldCharType="separate"/>
      </w:r>
      <w:r w:rsidR="00EE049C">
        <w:t>[1</w:t>
      </w:r>
      <w:r w:rsidR="009836E4">
        <w:t>8</w:t>
      </w:r>
      <w:r w:rsidR="00EE049C">
        <w:t>]</w:t>
      </w:r>
      <w:r w:rsidR="00EE049C">
        <w:fldChar w:fldCharType="end"/>
      </w:r>
    </w:p>
    <w:p w:rsidR="00652C32" w:rsidRDefault="00652C32" w:rsidP="00E41102">
      <w:pPr>
        <w:spacing w:line="360" w:lineRule="auto"/>
        <w:jc w:val="both"/>
      </w:pPr>
    </w:p>
    <w:p w:rsidR="00652C32" w:rsidRDefault="00652C32" w:rsidP="00652C32">
      <w:pPr>
        <w:keepNext/>
        <w:spacing w:line="360" w:lineRule="auto"/>
        <w:jc w:val="center"/>
      </w:pPr>
      <w:r>
        <w:rPr>
          <w:noProof/>
        </w:rPr>
        <w:drawing>
          <wp:inline distT="0" distB="0" distL="0" distR="0">
            <wp:extent cx="2667000" cy="1714500"/>
            <wp:effectExtent l="0" t="0" r="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ough_circle.png"/>
                    <pic:cNvPicPr/>
                  </pic:nvPicPr>
                  <pic:blipFill>
                    <a:blip r:embed="rId31">
                      <a:extLst>
                        <a:ext uri="{28A0092B-C50C-407E-A947-70E740481C1C}">
                          <a14:useLocalDpi xmlns:a14="http://schemas.microsoft.com/office/drawing/2010/main" val="0"/>
                        </a:ext>
                      </a:extLst>
                    </a:blip>
                    <a:stretch>
                      <a:fillRect/>
                    </a:stretch>
                  </pic:blipFill>
                  <pic:spPr>
                    <a:xfrm>
                      <a:off x="0" y="0"/>
                      <a:ext cx="2667000" cy="1714500"/>
                    </a:xfrm>
                    <a:prstGeom prst="rect">
                      <a:avLst/>
                    </a:prstGeom>
                  </pic:spPr>
                </pic:pic>
              </a:graphicData>
            </a:graphic>
          </wp:inline>
        </w:drawing>
      </w:r>
    </w:p>
    <w:p w:rsidR="00652C32" w:rsidRDefault="00652C32" w:rsidP="00652C32">
      <w:pPr>
        <w:pStyle w:val="Kpalrs"/>
        <w:jc w:val="center"/>
        <w:rPr>
          <w:rFonts w:ascii="Times New Roman" w:hAnsi="Times New Roman" w:cs="Times New Roman"/>
          <w:sz w:val="20"/>
          <w:szCs w:val="20"/>
        </w:rPr>
      </w:pPr>
      <w:r w:rsidRPr="00652C32">
        <w:rPr>
          <w:rFonts w:ascii="Times New Roman" w:hAnsi="Times New Roman" w:cs="Times New Roman"/>
          <w:sz w:val="20"/>
          <w:szCs w:val="20"/>
        </w:rPr>
        <w:fldChar w:fldCharType="begin"/>
      </w:r>
      <w:r w:rsidRPr="00652C32">
        <w:rPr>
          <w:rFonts w:ascii="Times New Roman" w:hAnsi="Times New Roman" w:cs="Times New Roman"/>
          <w:sz w:val="20"/>
          <w:szCs w:val="20"/>
        </w:rPr>
        <w:instrText xml:space="preserve"> SEQ ábra \* ARABIC </w:instrText>
      </w:r>
      <w:r w:rsidRPr="00652C32">
        <w:rPr>
          <w:rFonts w:ascii="Times New Roman" w:hAnsi="Times New Roman" w:cs="Times New Roman"/>
          <w:sz w:val="20"/>
          <w:szCs w:val="20"/>
        </w:rPr>
        <w:fldChar w:fldCharType="separate"/>
      </w:r>
      <w:r w:rsidR="00CA559B">
        <w:rPr>
          <w:rFonts w:ascii="Times New Roman" w:hAnsi="Times New Roman" w:cs="Times New Roman"/>
          <w:noProof/>
          <w:sz w:val="20"/>
          <w:szCs w:val="20"/>
        </w:rPr>
        <w:t>16</w:t>
      </w:r>
      <w:r w:rsidRPr="00652C32">
        <w:rPr>
          <w:rFonts w:ascii="Times New Roman" w:hAnsi="Times New Roman" w:cs="Times New Roman"/>
          <w:sz w:val="20"/>
          <w:szCs w:val="20"/>
        </w:rPr>
        <w:fldChar w:fldCharType="end"/>
      </w:r>
      <w:r w:rsidRPr="00652C32">
        <w:rPr>
          <w:rFonts w:ascii="Times New Roman" w:hAnsi="Times New Roman" w:cs="Times New Roman"/>
          <w:sz w:val="20"/>
          <w:szCs w:val="20"/>
        </w:rPr>
        <w:t xml:space="preserve">. ábra: A </w:t>
      </w:r>
      <w:proofErr w:type="spellStart"/>
      <w:r w:rsidRPr="00652C32">
        <w:rPr>
          <w:rFonts w:ascii="Times New Roman" w:hAnsi="Times New Roman" w:cs="Times New Roman"/>
          <w:sz w:val="20"/>
          <w:szCs w:val="20"/>
        </w:rPr>
        <w:t>Hough</w:t>
      </w:r>
      <w:proofErr w:type="spellEnd"/>
      <w:r w:rsidRPr="00652C32">
        <w:rPr>
          <w:rFonts w:ascii="Times New Roman" w:hAnsi="Times New Roman" w:cs="Times New Roman"/>
          <w:sz w:val="20"/>
          <w:szCs w:val="20"/>
        </w:rPr>
        <w:t xml:space="preserve"> </w:t>
      </w:r>
      <w:proofErr w:type="spellStart"/>
      <w:r w:rsidRPr="00652C32">
        <w:rPr>
          <w:rFonts w:ascii="Times New Roman" w:hAnsi="Times New Roman" w:cs="Times New Roman"/>
          <w:sz w:val="20"/>
          <w:szCs w:val="20"/>
        </w:rPr>
        <w:t>Circle</w:t>
      </w:r>
      <w:proofErr w:type="spellEnd"/>
      <w:r w:rsidRPr="00652C32">
        <w:rPr>
          <w:rFonts w:ascii="Times New Roman" w:hAnsi="Times New Roman" w:cs="Times New Roman"/>
          <w:sz w:val="20"/>
          <w:szCs w:val="20"/>
        </w:rPr>
        <w:t xml:space="preserve"> </w:t>
      </w:r>
      <w:proofErr w:type="spellStart"/>
      <w:r w:rsidRPr="00652C32">
        <w:rPr>
          <w:rFonts w:ascii="Times New Roman" w:hAnsi="Times New Roman" w:cs="Times New Roman"/>
          <w:sz w:val="20"/>
          <w:szCs w:val="20"/>
        </w:rPr>
        <w:t>Transform</w:t>
      </w:r>
      <w:proofErr w:type="spellEnd"/>
      <w:r w:rsidRPr="00652C32">
        <w:rPr>
          <w:rFonts w:ascii="Times New Roman" w:hAnsi="Times New Roman" w:cs="Times New Roman"/>
          <w:sz w:val="20"/>
          <w:szCs w:val="20"/>
        </w:rPr>
        <w:t xml:space="preserve"> eredménye egy tesztképen</w:t>
      </w:r>
    </w:p>
    <w:p w:rsidR="00652C32" w:rsidRPr="00652C32" w:rsidRDefault="00652C32" w:rsidP="00652C32">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32" w:history="1">
        <w:r w:rsidRPr="00652C32">
          <w:rPr>
            <w:rStyle w:val="Hiperhivatkozs"/>
            <w:rFonts w:ascii="Times New Roman" w:hAnsi="Times New Roman" w:cs="Times New Roman"/>
            <w:color w:val="auto"/>
            <w:sz w:val="20"/>
            <w:szCs w:val="20"/>
            <w:u w:val="none"/>
          </w:rPr>
          <w:t>https://encrypted-tbn0.gstatic.com/images?q=tbn:ANd9GcQ-yYe4UHpJptYlLS7WkIEI3xZmfP-nV3nTMw&amp;usqp=CAU</w:t>
        </w:r>
      </w:hyperlink>
      <w:r>
        <w:rPr>
          <w:rFonts w:ascii="Times New Roman" w:hAnsi="Times New Roman" w:cs="Times New Roman"/>
          <w:sz w:val="20"/>
          <w:szCs w:val="20"/>
        </w:rPr>
        <w:t xml:space="preserve"> (megtekintve: 2022.04.26.)</w:t>
      </w:r>
    </w:p>
    <w:p w:rsidR="00652C32" w:rsidRPr="00606A33" w:rsidRDefault="00652C32" w:rsidP="00E41102">
      <w:pPr>
        <w:spacing w:line="360" w:lineRule="auto"/>
        <w:jc w:val="both"/>
      </w:pPr>
    </w:p>
    <w:p w:rsidR="00CF0AE9" w:rsidRPr="004E1EDE" w:rsidRDefault="008A63B8" w:rsidP="004E1EDE">
      <w:pPr>
        <w:pStyle w:val="Cmsor2"/>
        <w:numPr>
          <w:ilvl w:val="1"/>
          <w:numId w:val="4"/>
        </w:numPr>
        <w:ind w:left="0" w:firstLine="0"/>
        <w:rPr>
          <w:rFonts w:ascii="Times New Roman" w:hAnsi="Times New Roman" w:cs="Times New Roman"/>
        </w:rPr>
      </w:pPr>
      <w:r>
        <w:rPr>
          <w:rFonts w:ascii="Times New Roman" w:hAnsi="Times New Roman" w:cs="Times New Roman"/>
        </w:rPr>
        <w:t>Kimenet</w:t>
      </w:r>
      <w:r w:rsidRPr="008A63B8">
        <w:rPr>
          <w:rFonts w:ascii="Times New Roman" w:hAnsi="Times New Roman" w:cs="Times New Roman"/>
        </w:rPr>
        <w:t xml:space="preserve"> generálása</w:t>
      </w:r>
    </w:p>
    <w:p w:rsidR="00F47352" w:rsidRDefault="00653973" w:rsidP="002802FF">
      <w:pPr>
        <w:spacing w:line="360" w:lineRule="auto"/>
        <w:jc w:val="both"/>
      </w:pPr>
      <w:r>
        <w:t xml:space="preserve">A </w:t>
      </w:r>
      <w:r w:rsidR="00F47352">
        <w:t xml:space="preserve">bemenetként kapott kottát a program lefutásának végén egy MIDI outputtá alakítja a szoftver. Ennek végrehajtásához egy </w:t>
      </w:r>
      <w:proofErr w:type="spellStart"/>
      <w:r w:rsidR="00F47352">
        <w:t>pretty_midi</w:t>
      </w:r>
      <w:proofErr w:type="spellEnd"/>
      <w:r w:rsidR="00F47352">
        <w:t xml:space="preserve"> nevű </w:t>
      </w:r>
      <w:proofErr w:type="spellStart"/>
      <w:r w:rsidR="00F47352">
        <w:t>függvénykönytárat</w:t>
      </w:r>
      <w:proofErr w:type="spellEnd"/>
      <w:r w:rsidR="00F47352">
        <w:t xml:space="preserve"> használok. </w:t>
      </w:r>
      <w:r w:rsidR="00F47352" w:rsidRPr="00F47352">
        <w:t xml:space="preserve">A </w:t>
      </w:r>
      <w:proofErr w:type="spellStart"/>
      <w:r w:rsidR="00F47352" w:rsidRPr="00F47352">
        <w:t>pretty_midi</w:t>
      </w:r>
      <w:proofErr w:type="spellEnd"/>
      <w:r w:rsidR="00F47352" w:rsidRPr="00F47352">
        <w:t xml:space="preserve"> segédfunkciókat/osztályokat tartalmaz a MIDI adatok kezelésére, így azok olyan formátumban vannak, amelyből könnyen módosítható és kinyerhető az információ.</w:t>
      </w:r>
    </w:p>
    <w:p w:rsidR="00F47352" w:rsidRDefault="00F47352" w:rsidP="002802FF">
      <w:pPr>
        <w:spacing w:line="360" w:lineRule="auto"/>
        <w:jc w:val="both"/>
      </w:pPr>
      <w:r>
        <w:t xml:space="preserve">A </w:t>
      </w:r>
      <w:proofErr w:type="spellStart"/>
      <w:r w:rsidRPr="00F47352">
        <w:t>pretty_midi</w:t>
      </w:r>
      <w:proofErr w:type="spellEnd"/>
      <w:r w:rsidRPr="00F47352">
        <w:t xml:space="preserve"> modult MIDI-fájlok létrehozásához, kezeléséhez és elemzéséhez</w:t>
      </w:r>
      <w:r>
        <w:t xml:space="preserve"> hozták létre</w:t>
      </w:r>
      <w:r w:rsidRPr="00F47352">
        <w:t xml:space="preserve">. Célja, hogy a MIDI adatokra alkalmazott leggyakoribb műveleteket a lehető legegyszerűbbé tegye. A </w:t>
      </w:r>
      <w:proofErr w:type="spellStart"/>
      <w:r w:rsidRPr="00F47352">
        <w:t>pretty_midi</w:t>
      </w:r>
      <w:proofErr w:type="spellEnd"/>
      <w:r w:rsidRPr="00F47352">
        <w:t xml:space="preserve"> egy MIDI fájlt képvisel az </w:t>
      </w:r>
      <w:r w:rsidR="00241AF7">
        <w:t>alábbi</w:t>
      </w:r>
      <w:r w:rsidRPr="00F47352">
        <w:t xml:space="preserve"> ábrán látható hierarchikus módon. A modul MIDI fájlok elemzésére és írására, MIDI adatok létrehozására és manipulálására, szintézisre és információ kinyerésére szolgáló funkciókat tartalmaz. Forráskódja szintén </w:t>
      </w:r>
      <w:r w:rsidRPr="00F47352">
        <w:lastRenderedPageBreak/>
        <w:t xml:space="preserve">könnyen érthető és módosítható, és elérhető a GitHubon. A következő két részben a </w:t>
      </w:r>
      <w:proofErr w:type="spellStart"/>
      <w:r w:rsidRPr="00F47352">
        <w:t>pretty_midi</w:t>
      </w:r>
      <w:proofErr w:type="spellEnd"/>
      <w:r w:rsidRPr="00F47352">
        <w:t xml:space="preserve"> tervezését és használatát ismertet</w:t>
      </w:r>
      <w:r w:rsidR="00241AF7">
        <w:t>em</w:t>
      </w:r>
      <w:r w:rsidRPr="00F47352">
        <w:t xml:space="preserve">. </w:t>
      </w:r>
      <w:r w:rsidR="00EE049C">
        <w:fldChar w:fldCharType="begin"/>
      </w:r>
      <w:r w:rsidR="00EE049C">
        <w:instrText xml:space="preserve"> REF _Ref101998892 \r \h </w:instrText>
      </w:r>
      <w:r w:rsidR="00EE049C">
        <w:fldChar w:fldCharType="separate"/>
      </w:r>
      <w:r w:rsidR="00EE049C">
        <w:t>[1</w:t>
      </w:r>
      <w:r w:rsidR="009836E4">
        <w:t>9</w:t>
      </w:r>
      <w:r w:rsidR="00EE049C">
        <w:t>]</w:t>
      </w:r>
      <w:r w:rsidR="00EE049C">
        <w:fldChar w:fldCharType="end"/>
      </w:r>
    </w:p>
    <w:p w:rsidR="00254241" w:rsidRDefault="00254241" w:rsidP="002802FF">
      <w:pPr>
        <w:spacing w:line="360" w:lineRule="auto"/>
        <w:jc w:val="both"/>
      </w:pPr>
    </w:p>
    <w:p w:rsidR="00254241" w:rsidRDefault="00254241" w:rsidP="00254241">
      <w:pPr>
        <w:keepNext/>
        <w:spacing w:line="360" w:lineRule="auto"/>
        <w:jc w:val="both"/>
      </w:pPr>
      <w:r>
        <w:rPr>
          <w:noProof/>
        </w:rPr>
        <w:drawing>
          <wp:inline distT="0" distB="0" distL="0" distR="0">
            <wp:extent cx="5579745" cy="2908935"/>
            <wp:effectExtent l="0" t="0" r="1905" b="5715"/>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idi_file.png"/>
                    <pic:cNvPicPr/>
                  </pic:nvPicPr>
                  <pic:blipFill>
                    <a:blip r:embed="rId33">
                      <a:extLst>
                        <a:ext uri="{28A0092B-C50C-407E-A947-70E740481C1C}">
                          <a14:useLocalDpi xmlns:a14="http://schemas.microsoft.com/office/drawing/2010/main" val="0"/>
                        </a:ext>
                      </a:extLst>
                    </a:blip>
                    <a:stretch>
                      <a:fillRect/>
                    </a:stretch>
                  </pic:blipFill>
                  <pic:spPr>
                    <a:xfrm>
                      <a:off x="0" y="0"/>
                      <a:ext cx="5579745" cy="2908935"/>
                    </a:xfrm>
                    <a:prstGeom prst="rect">
                      <a:avLst/>
                    </a:prstGeom>
                  </pic:spPr>
                </pic:pic>
              </a:graphicData>
            </a:graphic>
          </wp:inline>
        </w:drawing>
      </w:r>
    </w:p>
    <w:p w:rsidR="00254241" w:rsidRDefault="00254241" w:rsidP="00F843C8">
      <w:pPr>
        <w:pStyle w:val="Kpalrs"/>
        <w:jc w:val="center"/>
        <w:rPr>
          <w:rFonts w:ascii="Times New Roman" w:hAnsi="Times New Roman" w:cs="Times New Roman"/>
          <w:sz w:val="20"/>
          <w:szCs w:val="20"/>
        </w:rPr>
      </w:pPr>
      <w:r w:rsidRPr="00F843C8">
        <w:rPr>
          <w:rFonts w:ascii="Times New Roman" w:hAnsi="Times New Roman" w:cs="Times New Roman"/>
          <w:sz w:val="20"/>
          <w:szCs w:val="20"/>
        </w:rPr>
        <w:fldChar w:fldCharType="begin"/>
      </w:r>
      <w:r w:rsidRPr="00F843C8">
        <w:rPr>
          <w:rFonts w:ascii="Times New Roman" w:hAnsi="Times New Roman" w:cs="Times New Roman"/>
          <w:sz w:val="20"/>
          <w:szCs w:val="20"/>
        </w:rPr>
        <w:instrText xml:space="preserve"> SEQ ábra \* ARABIC </w:instrText>
      </w:r>
      <w:r w:rsidRPr="00F843C8">
        <w:rPr>
          <w:rFonts w:ascii="Times New Roman" w:hAnsi="Times New Roman" w:cs="Times New Roman"/>
          <w:sz w:val="20"/>
          <w:szCs w:val="20"/>
        </w:rPr>
        <w:fldChar w:fldCharType="separate"/>
      </w:r>
      <w:r w:rsidR="00CA559B">
        <w:rPr>
          <w:rFonts w:ascii="Times New Roman" w:hAnsi="Times New Roman" w:cs="Times New Roman"/>
          <w:noProof/>
          <w:sz w:val="20"/>
          <w:szCs w:val="20"/>
        </w:rPr>
        <w:t>17</w:t>
      </w:r>
      <w:r w:rsidRPr="00F843C8">
        <w:rPr>
          <w:rFonts w:ascii="Times New Roman" w:hAnsi="Times New Roman" w:cs="Times New Roman"/>
          <w:sz w:val="20"/>
          <w:szCs w:val="20"/>
        </w:rPr>
        <w:fldChar w:fldCharType="end"/>
      </w:r>
      <w:r w:rsidRPr="00F843C8">
        <w:rPr>
          <w:rFonts w:ascii="Times New Roman" w:hAnsi="Times New Roman" w:cs="Times New Roman"/>
          <w:sz w:val="20"/>
          <w:szCs w:val="20"/>
        </w:rPr>
        <w:t>. ábra: MIDI file felépítése és kinézete</w:t>
      </w:r>
    </w:p>
    <w:p w:rsidR="00F843C8" w:rsidRPr="00F843C8" w:rsidRDefault="00F843C8" w:rsidP="00F843C8">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34" w:history="1">
        <w:r w:rsidRPr="00F843C8">
          <w:rPr>
            <w:rStyle w:val="Hiperhivatkozs"/>
            <w:rFonts w:ascii="Times New Roman" w:hAnsi="Times New Roman" w:cs="Times New Roman"/>
            <w:color w:val="auto"/>
            <w:sz w:val="20"/>
            <w:szCs w:val="20"/>
            <w:u w:val="none"/>
          </w:rPr>
          <w:t>https://windows-cdn.softpedia.com/screenshots/Speedy-MIDI_1.png</w:t>
        </w:r>
      </w:hyperlink>
      <w:r>
        <w:rPr>
          <w:rFonts w:ascii="Times New Roman" w:hAnsi="Times New Roman" w:cs="Times New Roman"/>
          <w:sz w:val="20"/>
          <w:szCs w:val="20"/>
        </w:rPr>
        <w:t xml:space="preserve"> (megtekintve: 2022.04.26.)</w:t>
      </w:r>
    </w:p>
    <w:p w:rsidR="002802FF" w:rsidRDefault="002802FF" w:rsidP="002802FF">
      <w:pPr>
        <w:spacing w:line="360" w:lineRule="auto"/>
        <w:jc w:val="both"/>
      </w:pPr>
    </w:p>
    <w:p w:rsidR="00AF4CC5" w:rsidRDefault="00AF4CC5" w:rsidP="002802FF">
      <w:pPr>
        <w:spacing w:line="360" w:lineRule="auto"/>
        <w:jc w:val="both"/>
      </w:pPr>
      <w:r w:rsidRPr="00AF4CC5">
        <w:t xml:space="preserve">Amint az ábrán látható, a </w:t>
      </w:r>
      <w:proofErr w:type="spellStart"/>
      <w:r w:rsidRPr="00AF4CC5">
        <w:t>pretty_midi</w:t>
      </w:r>
      <w:proofErr w:type="spellEnd"/>
      <w:r w:rsidRPr="00AF4CC5">
        <w:t xml:space="preserve"> a MIDI-adatokat osztályok hierarchiájaként jeleníti meg. A tetején a </w:t>
      </w:r>
      <w:proofErr w:type="spellStart"/>
      <w:r w:rsidRPr="00AF4CC5">
        <w:t>PrettyMIDI</w:t>
      </w:r>
      <w:proofErr w:type="spellEnd"/>
      <w:r w:rsidRPr="00AF4CC5">
        <w:t xml:space="preserve"> osztály található, amely olyan globális információkat tartalmaz, mint a tempóváltások és a MIDI felbontás. Tartalmazza a </w:t>
      </w:r>
      <w:r>
        <w:t>hangszerek</w:t>
      </w:r>
      <w:r w:rsidRPr="00AF4CC5">
        <w:t xml:space="preserve"> listáját is. Minden hangszert egy programszám és egy zászló határoz meg, amely jelzi, hogy </w:t>
      </w:r>
      <w:r w:rsidR="00EE33A1">
        <w:t xml:space="preserve">melyik adott </w:t>
      </w:r>
      <w:r w:rsidRPr="00AF4CC5">
        <w:t xml:space="preserve">hangszerről van szó. A </w:t>
      </w:r>
      <w:r w:rsidR="00652C66">
        <w:t>hangsze</w:t>
      </w:r>
      <w:r w:rsidRPr="00AF4CC5">
        <w:t>rosztály</w:t>
      </w:r>
      <w:r w:rsidR="00652C66">
        <w:t xml:space="preserve"> </w:t>
      </w:r>
      <w:r w:rsidRPr="00AF4CC5">
        <w:t>példány</w:t>
      </w:r>
      <w:r w:rsidR="00652C66">
        <w:t>ai</w:t>
      </w:r>
      <w:r w:rsidRPr="00AF4CC5">
        <w:t xml:space="preserve"> három listát is tartalmaznak, egy-egy listát a </w:t>
      </w:r>
      <w:r w:rsidR="00652C66">
        <w:t>hangjegy</w:t>
      </w:r>
      <w:r w:rsidR="002826E8">
        <w:t xml:space="preserve"> </w:t>
      </w:r>
      <w:r w:rsidR="00652C66">
        <w:t>(</w:t>
      </w:r>
      <w:proofErr w:type="spellStart"/>
      <w:r w:rsidRPr="00AF4CC5">
        <w:t>Note</w:t>
      </w:r>
      <w:proofErr w:type="spellEnd"/>
      <w:r w:rsidR="00652C66">
        <w:t>)</w:t>
      </w:r>
      <w:r w:rsidRPr="00AF4CC5">
        <w:t xml:space="preserve">, </w:t>
      </w:r>
      <w:r w:rsidR="00652C66">
        <w:t>a hajlítás</w:t>
      </w:r>
      <w:r w:rsidR="002826E8">
        <w:t xml:space="preserve"> </w:t>
      </w:r>
      <w:r w:rsidR="00652C66">
        <w:t>(</w:t>
      </w:r>
      <w:proofErr w:type="spellStart"/>
      <w:r w:rsidRPr="00AF4CC5">
        <w:t>PitchBend</w:t>
      </w:r>
      <w:proofErr w:type="spellEnd"/>
      <w:r w:rsidR="00652C66">
        <w:t>)</w:t>
      </w:r>
      <w:r w:rsidRPr="00AF4CC5">
        <w:t xml:space="preserve"> és</w:t>
      </w:r>
      <w:r w:rsidR="00652C66">
        <w:t xml:space="preserve"> a vezérlés</w:t>
      </w:r>
      <w:r w:rsidR="002826E8">
        <w:t xml:space="preserve"> </w:t>
      </w:r>
      <w:r w:rsidR="00652C66">
        <w:t>(</w:t>
      </w:r>
      <w:proofErr w:type="spellStart"/>
      <w:r w:rsidRPr="00AF4CC5">
        <w:t>ControlChange</w:t>
      </w:r>
      <w:proofErr w:type="spellEnd"/>
      <w:r w:rsidR="00652C66">
        <w:t>)</w:t>
      </w:r>
      <w:r w:rsidRPr="00AF4CC5">
        <w:t xml:space="preserve"> osztálypéldányokhoz. A </w:t>
      </w:r>
      <w:proofErr w:type="spellStart"/>
      <w:r w:rsidRPr="00AF4CC5">
        <w:t>Note</w:t>
      </w:r>
      <w:proofErr w:type="spellEnd"/>
      <w:r w:rsidRPr="00AF4CC5">
        <w:t xml:space="preserve"> osztály a MIDI hangok tárolója, sebesség, hangmagasság, valamint kezdési és befejezési idő attribútumokkal. Hasonlóképpen, a </w:t>
      </w:r>
      <w:proofErr w:type="spellStart"/>
      <w:r w:rsidRPr="00AF4CC5">
        <w:t>PitchBend</w:t>
      </w:r>
      <w:proofErr w:type="spellEnd"/>
      <w:r w:rsidRPr="00AF4CC5">
        <w:t xml:space="preserve"> és a </w:t>
      </w:r>
      <w:proofErr w:type="spellStart"/>
      <w:r w:rsidRPr="00AF4CC5">
        <w:t>ControlChange</w:t>
      </w:r>
      <w:proofErr w:type="spellEnd"/>
      <w:r w:rsidRPr="00AF4CC5">
        <w:t xml:space="preserve"> osztályok egyszerűen rendelkeznek attribútumokkal a hajlítás vagy a vezérlés változásának idejére és értékére.</w:t>
      </w:r>
      <w:r w:rsidR="00EE049C">
        <w:fldChar w:fldCharType="begin"/>
      </w:r>
      <w:r w:rsidR="00EE049C">
        <w:instrText xml:space="preserve"> REF _Ref101998892 \r \h </w:instrText>
      </w:r>
      <w:r w:rsidR="00EE049C">
        <w:fldChar w:fldCharType="separate"/>
      </w:r>
      <w:r w:rsidR="00EE049C">
        <w:t>[1</w:t>
      </w:r>
      <w:r w:rsidR="009836E4">
        <w:t>9</w:t>
      </w:r>
      <w:r w:rsidR="00EE049C">
        <w:t>]</w:t>
      </w:r>
      <w:r w:rsidR="00EE049C">
        <w:fldChar w:fldCharType="end"/>
      </w:r>
    </w:p>
    <w:p w:rsidR="00AD53B3" w:rsidRDefault="00AD53B3" w:rsidP="002802FF">
      <w:pPr>
        <w:spacing w:line="360" w:lineRule="auto"/>
        <w:jc w:val="both"/>
      </w:pPr>
      <w:r w:rsidRPr="00AD53B3">
        <w:t xml:space="preserve">A legfelső szintű </w:t>
      </w:r>
      <w:proofErr w:type="spellStart"/>
      <w:r w:rsidRPr="00AD53B3">
        <w:t>PrettyMIDI</w:t>
      </w:r>
      <w:proofErr w:type="spellEnd"/>
      <w:r w:rsidRPr="00AD53B3">
        <w:t xml:space="preserve"> osztály </w:t>
      </w:r>
      <w:proofErr w:type="spellStart"/>
      <w:r w:rsidRPr="00AD53B3">
        <w:t>példányosítható</w:t>
      </w:r>
      <w:proofErr w:type="spellEnd"/>
      <w:r w:rsidRPr="00AD53B3">
        <w:t xml:space="preserve"> egy létező MIDI fájl elérési útjával, ebben az esetben az osztály a fájl elemzés</w:t>
      </w:r>
      <w:r w:rsidR="00030FC3">
        <w:t>e által</w:t>
      </w:r>
      <w:r w:rsidRPr="00AD53B3">
        <w:t xml:space="preserve"> lesz feltöltve. Előzetes fájl nélkül is </w:t>
      </w:r>
      <w:proofErr w:type="spellStart"/>
      <w:r w:rsidRPr="00AD53B3">
        <w:t>példányosítható</w:t>
      </w:r>
      <w:proofErr w:type="spellEnd"/>
      <w:r w:rsidR="006E27CF">
        <w:t>,</w:t>
      </w:r>
      <w:r w:rsidRPr="00AD53B3">
        <w:t xml:space="preserve"> a MIDI adatok létrehozásához a semmiből. A kimenethez a </w:t>
      </w:r>
      <w:proofErr w:type="spellStart"/>
      <w:r w:rsidRPr="00AD53B3">
        <w:t>PrettyMIDI</w:t>
      </w:r>
      <w:proofErr w:type="spellEnd"/>
      <w:r w:rsidRPr="00AD53B3">
        <w:t xml:space="preserve"> osztály rendelkezik egy írási funkcióval, amely az adatait egy érvényes MIDI fájlba exportálja.</w:t>
      </w:r>
      <w:r w:rsidR="00EE049C">
        <w:fldChar w:fldCharType="begin"/>
      </w:r>
      <w:r w:rsidR="00EE049C">
        <w:instrText xml:space="preserve"> REF _Ref101998892 \r \h </w:instrText>
      </w:r>
      <w:r w:rsidR="00EE049C">
        <w:fldChar w:fldCharType="separate"/>
      </w:r>
      <w:r w:rsidR="00EE049C">
        <w:t>[1</w:t>
      </w:r>
      <w:r w:rsidR="009836E4">
        <w:t>9</w:t>
      </w:r>
      <w:r w:rsidR="00EE049C">
        <w:t>]</w:t>
      </w:r>
      <w:r w:rsidR="00EE049C">
        <w:fldChar w:fldCharType="end"/>
      </w:r>
    </w:p>
    <w:p w:rsidR="00AF4CC5" w:rsidRDefault="00AF4CC5" w:rsidP="002802FF">
      <w:pPr>
        <w:spacing w:line="360" w:lineRule="auto"/>
        <w:jc w:val="both"/>
      </w:pPr>
    </w:p>
    <w:p w:rsidR="00CF0AE9" w:rsidRDefault="00CF0AE9" w:rsidP="00CF0AE9">
      <w:pPr>
        <w:pStyle w:val="Cmsor1"/>
        <w:numPr>
          <w:ilvl w:val="0"/>
          <w:numId w:val="4"/>
        </w:numPr>
        <w:ind w:left="0" w:firstLine="0"/>
        <w:rPr>
          <w:rFonts w:ascii="Times New Roman" w:hAnsi="Times New Roman" w:cs="Times New Roman"/>
        </w:rPr>
      </w:pPr>
      <w:bookmarkStart w:id="30" w:name="_Toc99269833"/>
      <w:r w:rsidRPr="00CF0AE9">
        <w:rPr>
          <w:rFonts w:ascii="Times New Roman" w:hAnsi="Times New Roman" w:cs="Times New Roman"/>
        </w:rPr>
        <w:lastRenderedPageBreak/>
        <w:t>A program megvalósítása</w:t>
      </w:r>
      <w:bookmarkEnd w:id="30"/>
    </w:p>
    <w:p w:rsidR="00CF0AE9" w:rsidRDefault="006416D1" w:rsidP="00A37E4D">
      <w:pPr>
        <w:spacing w:line="360" w:lineRule="auto"/>
        <w:jc w:val="both"/>
      </w:pPr>
      <w:r>
        <w:t xml:space="preserve">Az elkészítendő program részletes megtervezése után nincs más hátra, mint implementálni a korábban leírtakat. A megvalósításhoz a programozási nyelven kívül (amelyet már korábban részleteztem) szükség van még egy fejlesztői környezetre is. Az én választásom a Visual </w:t>
      </w:r>
      <w:proofErr w:type="spellStart"/>
      <w:r>
        <w:t>Studio</w:t>
      </w:r>
      <w:proofErr w:type="spellEnd"/>
      <w:r>
        <w:t xml:space="preserve"> </w:t>
      </w:r>
      <w:proofErr w:type="spellStart"/>
      <w:r>
        <w:t>Code-ra</w:t>
      </w:r>
      <w:proofErr w:type="spellEnd"/>
      <w:r>
        <w:t xml:space="preserve"> esett, amely</w:t>
      </w:r>
      <w:r w:rsidR="00A37E4D">
        <w:t xml:space="preserve"> egy ingyenes, nyílt forráskódú fejlesztői környezet, mely számos operációs rendszeren elérhető és beépített </w:t>
      </w:r>
      <w:proofErr w:type="spellStart"/>
      <w:r w:rsidR="00A37E4D">
        <w:t>Git</w:t>
      </w:r>
      <w:proofErr w:type="spellEnd"/>
      <w:r w:rsidR="00A37E4D">
        <w:t xml:space="preserve"> támogatással is rendelkezik. Ezen kívül pedig rengeteg programozási nyelvet támogat, tehát nagyszerűen használható például Python, C++, Java, C#, PHP, SQL és egyéb programok írására.</w:t>
      </w:r>
    </w:p>
    <w:p w:rsidR="00F82CE3" w:rsidRDefault="00F82CE3" w:rsidP="00A37E4D">
      <w:pPr>
        <w:spacing w:line="360" w:lineRule="auto"/>
        <w:jc w:val="both"/>
      </w:pPr>
    </w:p>
    <w:p w:rsidR="00F82CE3" w:rsidRPr="004E1EDE" w:rsidRDefault="00F82CE3" w:rsidP="004E1EDE">
      <w:pPr>
        <w:pStyle w:val="Cmsor2"/>
        <w:numPr>
          <w:ilvl w:val="1"/>
          <w:numId w:val="4"/>
        </w:numPr>
        <w:ind w:left="0" w:firstLine="0"/>
        <w:rPr>
          <w:rFonts w:ascii="Times New Roman" w:hAnsi="Times New Roman" w:cs="Times New Roman"/>
        </w:rPr>
      </w:pPr>
      <w:bookmarkStart w:id="31" w:name="_Toc99269834"/>
      <w:r w:rsidRPr="00F82CE3">
        <w:rPr>
          <w:rFonts w:ascii="Times New Roman" w:hAnsi="Times New Roman" w:cs="Times New Roman"/>
        </w:rPr>
        <w:t>Előkészületek</w:t>
      </w:r>
      <w:bookmarkEnd w:id="31"/>
    </w:p>
    <w:p w:rsidR="00B6104D" w:rsidRDefault="00B6104D" w:rsidP="00A37E4D">
      <w:pPr>
        <w:spacing w:line="360" w:lineRule="auto"/>
        <w:jc w:val="both"/>
      </w:pPr>
      <w:r>
        <w:t>A projekt első lépéseként két</w:t>
      </w:r>
      <w:r w:rsidR="007F5D2C">
        <w:t xml:space="preserve"> </w:t>
      </w:r>
      <w:proofErr w:type="spellStart"/>
      <w:r w:rsidR="007F5D2C">
        <w:t>függvénykönyvtár</w:t>
      </w:r>
      <w:r w:rsidR="008655DA">
        <w:t>a</w:t>
      </w:r>
      <w:r w:rsidR="00E45AA3">
        <w:t>t</w:t>
      </w:r>
      <w:proofErr w:type="spellEnd"/>
      <w:r w:rsidR="00E45AA3">
        <w:t xml:space="preserve"> kell </w:t>
      </w:r>
      <w:proofErr w:type="spellStart"/>
      <w:r w:rsidR="00E45AA3">
        <w:t>letöltenem</w:t>
      </w:r>
      <w:proofErr w:type="spellEnd"/>
      <w:r w:rsidR="00E45AA3">
        <w:t>, majd beimportálnom ahhoz, hogy használni tudjam a funkcióikat.</w:t>
      </w:r>
      <w:r w:rsidR="00F30F76">
        <w:t xml:space="preserve"> Ezek nem mások, mint az </w:t>
      </w:r>
      <w:proofErr w:type="spellStart"/>
      <w:r w:rsidR="00F30F76">
        <w:t>OpenCV</w:t>
      </w:r>
      <w:proofErr w:type="spellEnd"/>
      <w:r w:rsidR="00F30F76">
        <w:t xml:space="preserve"> és a </w:t>
      </w:r>
      <w:proofErr w:type="spellStart"/>
      <w:r w:rsidR="00F30F76">
        <w:t>NumPy</w:t>
      </w:r>
      <w:proofErr w:type="spellEnd"/>
      <w:r w:rsidR="00F30F76">
        <w:t>.</w:t>
      </w:r>
      <w:r w:rsidR="008F77CD">
        <w:t xml:space="preserve"> Ezután következik a feldolgozandó kép beolvasása. Ehhez a művelethez először szükségem van néhány képre, amelyeken a tesztelést el fogom végezni. Az interneten számos zenei kotta érhető el jó minőségben</w:t>
      </w:r>
      <w:r w:rsidR="00725538">
        <w:t xml:space="preserve">, de talán a legnagyobb gyűjtemény a </w:t>
      </w:r>
      <w:proofErr w:type="spellStart"/>
      <w:r w:rsidR="00725538">
        <w:t>ChoralWiki</w:t>
      </w:r>
      <w:proofErr w:type="spellEnd"/>
      <w:r w:rsidR="00725538">
        <w:t xml:space="preserve"> oldalon található meg, ahol több ezer zenei kotta található meg rendszerez</w:t>
      </w:r>
      <w:r w:rsidR="00B81112">
        <w:t>ett formában, és tölthető le PDF</w:t>
      </w:r>
      <w:r w:rsidR="00725538">
        <w:t xml:space="preserve">, Midi, </w:t>
      </w:r>
      <w:proofErr w:type="spellStart"/>
      <w:r w:rsidR="00725538">
        <w:t>MusicXML</w:t>
      </w:r>
      <w:proofErr w:type="spellEnd"/>
      <w:r w:rsidR="00725538">
        <w:t xml:space="preserve"> és egyéb formátumokban.</w:t>
      </w:r>
      <w:r w:rsidR="00B81112">
        <w:t xml:space="preserve"> Mivel számomra valamilyen képformátumú bemeneti adatra van szükségem, így PDF formátumban töltöttem le őket, majd egy internetes konverter segítségével JPG formátumra alakítottam őket.</w:t>
      </w:r>
      <w:r w:rsidR="00F5364B">
        <w:t xml:space="preserve"> Így már felhasználható</w:t>
      </w:r>
      <w:r w:rsidR="00B81112">
        <w:t>k bemenetként a digitalizáló programhoz.</w:t>
      </w:r>
    </w:p>
    <w:p w:rsidR="009D41D2" w:rsidRDefault="009D41D2" w:rsidP="00A37E4D">
      <w:pPr>
        <w:spacing w:line="360" w:lineRule="auto"/>
        <w:jc w:val="both"/>
      </w:pPr>
    </w:p>
    <w:p w:rsidR="009D41D2" w:rsidRPr="004E1EDE" w:rsidRDefault="00B63D8C" w:rsidP="009D41D2">
      <w:pPr>
        <w:pStyle w:val="Cmsor2"/>
        <w:numPr>
          <w:ilvl w:val="1"/>
          <w:numId w:val="4"/>
        </w:numPr>
        <w:ind w:left="0" w:firstLine="0"/>
        <w:rPr>
          <w:rFonts w:ascii="Times New Roman" w:hAnsi="Times New Roman" w:cs="Times New Roman"/>
        </w:rPr>
      </w:pPr>
      <w:bookmarkStart w:id="32" w:name="_Toc99269835"/>
      <w:r>
        <w:rPr>
          <w:rFonts w:ascii="Times New Roman" w:hAnsi="Times New Roman" w:cs="Times New Roman"/>
        </w:rPr>
        <w:t>Küszöbérték</w:t>
      </w:r>
      <w:bookmarkEnd w:id="32"/>
    </w:p>
    <w:p w:rsidR="009D41D2" w:rsidRDefault="009D41D2" w:rsidP="002C083B">
      <w:pPr>
        <w:spacing w:line="360" w:lineRule="auto"/>
        <w:jc w:val="both"/>
      </w:pPr>
      <w:r>
        <w:t>A könyvtárak importálása</w:t>
      </w:r>
      <w:r w:rsidR="00D1687F">
        <w:t xml:space="preserve"> és a kép beolvasása után a </w:t>
      </w:r>
      <w:r w:rsidR="00F25BC2">
        <w:t>küszöbérték</w:t>
      </w:r>
      <w:r w:rsidR="00B63D8C">
        <w:t xml:space="preserve"> (</w:t>
      </w:r>
      <w:proofErr w:type="spellStart"/>
      <w:r w:rsidR="00B63D8C">
        <w:t>threshold</w:t>
      </w:r>
      <w:proofErr w:type="spellEnd"/>
      <w:r w:rsidR="00B63D8C">
        <w:t>)</w:t>
      </w:r>
      <w:r>
        <w:t xml:space="preserve"> megadása következik.</w:t>
      </w:r>
      <w:r w:rsidR="00BB5F33">
        <w:t xml:space="preserve"> A beolvasott képet először </w:t>
      </w:r>
      <w:proofErr w:type="spellStart"/>
      <w:r w:rsidR="00BB5F33">
        <w:t>szürkeárnyalatos</w:t>
      </w:r>
      <w:proofErr w:type="spellEnd"/>
      <w:r w:rsidR="00BB5F33">
        <w:t xml:space="preserve"> képpé kell átalakítani.</w:t>
      </w:r>
      <w:r w:rsidR="00A01333">
        <w:t xml:space="preserve"> Ez egyszerűen elvégezhető, hiszen az </w:t>
      </w:r>
      <w:proofErr w:type="spellStart"/>
      <w:r w:rsidR="00A01333">
        <w:t>OpenCV</w:t>
      </w:r>
      <w:proofErr w:type="spellEnd"/>
      <w:r w:rsidR="00A01333">
        <w:t>-ben</w:t>
      </w:r>
      <w:r w:rsidR="00943C9E">
        <w:t xml:space="preserve"> van erre egy beépített metódus, ami az RGB képeket </w:t>
      </w:r>
      <w:proofErr w:type="spellStart"/>
      <w:r w:rsidR="00943C9E">
        <w:t>szürkeárnyalatossá</w:t>
      </w:r>
      <w:proofErr w:type="spellEnd"/>
      <w:r w:rsidR="00943C9E">
        <w:t xml:space="preserve"> teszi. Miután ez </w:t>
      </w:r>
      <w:r w:rsidR="00674B49">
        <w:t>elkészült</w:t>
      </w:r>
      <w:r w:rsidR="00943C9E">
        <w:t xml:space="preserve"> egy bináris képet kell létrehozni ebből a képből, amelyet </w:t>
      </w:r>
      <w:r w:rsidR="005E120A">
        <w:t>küszöbérték megadással</w:t>
      </w:r>
      <w:r w:rsidR="00943C9E">
        <w:t xml:space="preserve"> kapok meg.</w:t>
      </w:r>
    </w:p>
    <w:p w:rsidR="00CD62C6" w:rsidRDefault="00CD62C6" w:rsidP="009D41D2"/>
    <w:p w:rsidR="00CD62C6" w:rsidRPr="004E1EDE" w:rsidRDefault="00CD62C6" w:rsidP="00CD62C6">
      <w:pPr>
        <w:pStyle w:val="Cmsor2"/>
        <w:numPr>
          <w:ilvl w:val="1"/>
          <w:numId w:val="4"/>
        </w:numPr>
        <w:ind w:left="0" w:firstLine="0"/>
        <w:rPr>
          <w:rFonts w:ascii="Times New Roman" w:hAnsi="Times New Roman" w:cs="Times New Roman"/>
        </w:rPr>
      </w:pPr>
      <w:bookmarkStart w:id="33" w:name="_Toc99269836"/>
      <w:r w:rsidRPr="00CD62C6">
        <w:rPr>
          <w:rFonts w:ascii="Times New Roman" w:hAnsi="Times New Roman" w:cs="Times New Roman"/>
        </w:rPr>
        <w:t>Kottavonalak megkeresése</w:t>
      </w:r>
      <w:bookmarkEnd w:id="33"/>
    </w:p>
    <w:p w:rsidR="003108F3" w:rsidRDefault="0069645C" w:rsidP="002C083B">
      <w:pPr>
        <w:spacing w:line="360" w:lineRule="auto"/>
        <w:jc w:val="both"/>
      </w:pPr>
      <w:r>
        <w:t>A zenei kottákban fellelhető</w:t>
      </w:r>
      <w:r w:rsidR="002B5618">
        <w:t xml:space="preserve"> hosszú vonala</w:t>
      </w:r>
      <w:r>
        <w:t>ka</w:t>
      </w:r>
      <w:r w:rsidR="002B5618">
        <w:t>t, amelyeken a hangjegyek is elhelyezkednek, kottavonalaknak hívjuk.</w:t>
      </w:r>
      <w:r>
        <w:t xml:space="preserve"> A kottaírásban jellemzően őt kottavonal alkot egy sort.</w:t>
      </w:r>
      <w:r w:rsidR="0025153D">
        <w:t xml:space="preserve"> A vonalak bizonyos hangmagasságokat jelölnek, és a hangokat jelölő hangjegyek pedig ezeken a </w:t>
      </w:r>
      <w:r w:rsidR="0025153D">
        <w:lastRenderedPageBreak/>
        <w:t>vonalakon, vagy a von</w:t>
      </w:r>
      <w:r w:rsidR="00710EAC">
        <w:t>alak között helyezkedhetnek el.</w:t>
      </w:r>
    </w:p>
    <w:p w:rsidR="002C083B" w:rsidRDefault="002C083B" w:rsidP="002C083B">
      <w:pPr>
        <w:spacing w:line="360" w:lineRule="auto"/>
        <w:jc w:val="both"/>
      </w:pPr>
      <w:r>
        <w:t xml:space="preserve">Ahhoz, hogy a program megtalálja és felismerje ezeket a kottavonalakat, a </w:t>
      </w:r>
      <w:proofErr w:type="spellStart"/>
      <w:r>
        <w:t>Probabilistic</w:t>
      </w:r>
      <w:proofErr w:type="spellEnd"/>
      <w:r>
        <w:t xml:space="preserve"> </w:t>
      </w:r>
      <w:proofErr w:type="spellStart"/>
      <w:r>
        <w:t>Hough</w:t>
      </w:r>
      <w:proofErr w:type="spellEnd"/>
      <w:r w:rsidR="00504B32">
        <w:t xml:space="preserve"> </w:t>
      </w:r>
      <w:proofErr w:type="spellStart"/>
      <w:r w:rsidR="00504B32">
        <w:t>Transformot</w:t>
      </w:r>
      <w:proofErr w:type="spellEnd"/>
      <w:r w:rsidR="00504B32">
        <w:t xml:space="preserve"> alkalmazom.</w:t>
      </w:r>
      <w:r w:rsidR="00674B49">
        <w:t xml:space="preserve"> Az ehhez szükséges eljárás a </w:t>
      </w:r>
      <w:proofErr w:type="spellStart"/>
      <w:proofErr w:type="gramStart"/>
      <w:r w:rsidR="00674B49">
        <w:t>HoughLinesP</w:t>
      </w:r>
      <w:proofErr w:type="spellEnd"/>
      <w:r w:rsidR="00541BA5">
        <w:t>(</w:t>
      </w:r>
      <w:proofErr w:type="gramEnd"/>
      <w:r w:rsidR="00541BA5">
        <w:t>)</w:t>
      </w:r>
      <w:r w:rsidR="00674B49">
        <w:t>, amelynek miután megadtuk a szükséges paramétereit, azaz a</w:t>
      </w:r>
      <w:r w:rsidR="00541BA5">
        <w:t xml:space="preserve"> képet, amelyen a keresést végzi, a</w:t>
      </w:r>
      <w:r w:rsidR="00674B49">
        <w:t xml:space="preserve"> </w:t>
      </w:r>
      <w:proofErr w:type="spellStart"/>
      <w:r w:rsidR="00674B49">
        <w:t>rho</w:t>
      </w:r>
      <w:proofErr w:type="spellEnd"/>
      <w:r w:rsidR="00674B49">
        <w:t>-t</w:t>
      </w:r>
      <w:r w:rsidR="00541BA5">
        <w:t>,</w:t>
      </w:r>
      <w:r w:rsidR="00674B49">
        <w:t xml:space="preserve"> a </w:t>
      </w:r>
      <w:proofErr w:type="spellStart"/>
      <w:r w:rsidR="00674B49">
        <w:t>theta</w:t>
      </w:r>
      <w:proofErr w:type="spellEnd"/>
      <w:r w:rsidR="00674B49">
        <w:t>-t</w:t>
      </w:r>
      <w:r w:rsidR="00541BA5">
        <w:t>,</w:t>
      </w:r>
      <w:r w:rsidR="00674B49">
        <w:t xml:space="preserve"> a </w:t>
      </w:r>
      <w:proofErr w:type="spellStart"/>
      <w:r w:rsidR="00674B49">
        <w:t>minLineLenght-et</w:t>
      </w:r>
      <w:proofErr w:type="spellEnd"/>
      <w:r w:rsidR="00674B49">
        <w:t xml:space="preserve"> és a </w:t>
      </w:r>
      <w:proofErr w:type="spellStart"/>
      <w:r w:rsidR="00674B49">
        <w:t>maxLineGap-et</w:t>
      </w:r>
      <w:proofErr w:type="spellEnd"/>
      <w:r w:rsidR="00674B49">
        <w:t>. A korábbiakban ismertetett módon ez az algoritmus elkezdi a képen található adott hosszúságú és töredezésmentes vonalakat megkeresni és felismerni.</w:t>
      </w:r>
      <w:r w:rsidR="00DB73F3">
        <w:t xml:space="preserve"> Ahhoz, hogy jól </w:t>
      </w:r>
      <w:proofErr w:type="spellStart"/>
      <w:r w:rsidR="00DB73F3">
        <w:t>működjön</w:t>
      </w:r>
      <w:proofErr w:type="spellEnd"/>
      <w:r w:rsidR="00DB73F3">
        <w:t xml:space="preserve"> az eljárás, a </w:t>
      </w:r>
      <w:r w:rsidR="00074DA3">
        <w:t>bináris</w:t>
      </w:r>
      <w:r w:rsidR="00DB73F3">
        <w:t xml:space="preserve"> képen kell lefuttatni.</w:t>
      </w:r>
      <w:r w:rsidR="00252C53">
        <w:t xml:space="preserve"> Miután elkészült a vonalak megkeresésével,</w:t>
      </w:r>
      <w:r w:rsidR="00604506">
        <w:t xml:space="preserve"> a vizuálisabb ellenőrzés érdekében kirajzoltatom</w:t>
      </w:r>
      <w:r w:rsidR="00252C53">
        <w:t xml:space="preserve"> </w:t>
      </w:r>
      <w:r w:rsidR="00604506">
        <w:t xml:space="preserve">a kottavonalakat, amelyeket a </w:t>
      </w:r>
      <w:proofErr w:type="spellStart"/>
      <w:r w:rsidR="00604506">
        <w:t>HoughLines</w:t>
      </w:r>
      <w:proofErr w:type="spellEnd"/>
      <w:r w:rsidR="00604506">
        <w:t xml:space="preserve"> megtalált.</w:t>
      </w:r>
    </w:p>
    <w:p w:rsidR="00F71CA3" w:rsidRDefault="00F71CA3" w:rsidP="002C083B">
      <w:pPr>
        <w:spacing w:line="360" w:lineRule="auto"/>
        <w:jc w:val="both"/>
      </w:pPr>
    </w:p>
    <w:p w:rsidR="000D6709" w:rsidRDefault="005A6C74" w:rsidP="006E3264">
      <w:pPr>
        <w:keepNext/>
        <w:spacing w:line="360" w:lineRule="auto"/>
        <w:jc w:val="center"/>
      </w:pPr>
      <w:r>
        <w:rPr>
          <w:noProof/>
          <w:lang w:eastAsia="hu-HU" w:bidi="ar-SA"/>
        </w:rPr>
        <w:drawing>
          <wp:inline distT="0" distB="0" distL="0" distR="0" wp14:anchorId="0A7D6BFE" wp14:editId="08A499E9">
            <wp:extent cx="3600000" cy="5093751"/>
            <wp:effectExtent l="0" t="0" r="635" b="0"/>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s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5093751"/>
                    </a:xfrm>
                    <a:prstGeom prst="rect">
                      <a:avLst/>
                    </a:prstGeom>
                  </pic:spPr>
                </pic:pic>
              </a:graphicData>
            </a:graphic>
          </wp:inline>
        </w:drawing>
      </w:r>
    </w:p>
    <w:p w:rsidR="005A6C74" w:rsidRPr="000D6709" w:rsidRDefault="000D6709" w:rsidP="000D6709">
      <w:pPr>
        <w:pStyle w:val="Kpalrs"/>
        <w:jc w:val="center"/>
        <w:rPr>
          <w:rFonts w:ascii="Times New Roman" w:hAnsi="Times New Roman" w:cs="Times New Roman"/>
          <w:sz w:val="20"/>
          <w:szCs w:val="20"/>
        </w:rPr>
      </w:pPr>
      <w:r w:rsidRPr="000D6709">
        <w:rPr>
          <w:rFonts w:ascii="Times New Roman" w:hAnsi="Times New Roman" w:cs="Times New Roman"/>
          <w:sz w:val="20"/>
          <w:szCs w:val="20"/>
        </w:rPr>
        <w:fldChar w:fldCharType="begin"/>
      </w:r>
      <w:r w:rsidRPr="000D6709">
        <w:rPr>
          <w:rFonts w:ascii="Times New Roman" w:hAnsi="Times New Roman" w:cs="Times New Roman"/>
          <w:sz w:val="20"/>
          <w:szCs w:val="20"/>
        </w:rPr>
        <w:instrText xml:space="preserve"> SEQ ábra \* ARABIC </w:instrText>
      </w:r>
      <w:r w:rsidRPr="000D6709">
        <w:rPr>
          <w:rFonts w:ascii="Times New Roman" w:hAnsi="Times New Roman" w:cs="Times New Roman"/>
          <w:sz w:val="20"/>
          <w:szCs w:val="20"/>
        </w:rPr>
        <w:fldChar w:fldCharType="separate"/>
      </w:r>
      <w:r w:rsidR="00CA559B">
        <w:rPr>
          <w:rFonts w:ascii="Times New Roman" w:hAnsi="Times New Roman" w:cs="Times New Roman"/>
          <w:noProof/>
          <w:sz w:val="20"/>
          <w:szCs w:val="20"/>
        </w:rPr>
        <w:t>18</w:t>
      </w:r>
      <w:r w:rsidRPr="000D6709">
        <w:rPr>
          <w:rFonts w:ascii="Times New Roman" w:hAnsi="Times New Roman" w:cs="Times New Roman"/>
          <w:sz w:val="20"/>
          <w:szCs w:val="20"/>
        </w:rPr>
        <w:fldChar w:fldCharType="end"/>
      </w:r>
      <w:r w:rsidRPr="000D6709">
        <w:rPr>
          <w:rFonts w:ascii="Times New Roman" w:hAnsi="Times New Roman" w:cs="Times New Roman"/>
          <w:sz w:val="20"/>
          <w:szCs w:val="20"/>
        </w:rPr>
        <w:t>. ábra: Vonalfelismerés eredménye</w:t>
      </w:r>
    </w:p>
    <w:p w:rsidR="005A6C74" w:rsidRPr="000D6709" w:rsidRDefault="005A6C74" w:rsidP="00947480">
      <w:pPr>
        <w:pStyle w:val="Kpalrs"/>
        <w:rPr>
          <w:rFonts w:ascii="Times New Roman" w:hAnsi="Times New Roman" w:cs="Times New Roman"/>
          <w:sz w:val="20"/>
          <w:szCs w:val="20"/>
        </w:rPr>
      </w:pPr>
    </w:p>
    <w:p w:rsidR="006C2251" w:rsidRDefault="00604506" w:rsidP="002C083B">
      <w:pPr>
        <w:spacing w:line="360" w:lineRule="auto"/>
        <w:jc w:val="both"/>
      </w:pPr>
      <w:r>
        <w:t>Ezeket a vonalakat eltárolom egy adott listába, hogy a későbbiekben felhasználhatóak legyenek.</w:t>
      </w:r>
      <w:r w:rsidR="006301B1">
        <w:t xml:space="preserve"> Ezt a listát egyszerűen csak </w:t>
      </w:r>
      <w:proofErr w:type="spellStart"/>
      <w:r w:rsidR="006301B1">
        <w:t>Lines-nak</w:t>
      </w:r>
      <w:proofErr w:type="spellEnd"/>
      <w:r w:rsidR="006301B1">
        <w:t xml:space="preserve"> neveztem el, hogy minél egyértelműbb </w:t>
      </w:r>
      <w:r w:rsidR="006301B1">
        <w:lastRenderedPageBreak/>
        <w:t>legyen.</w:t>
      </w:r>
      <w:r w:rsidR="002B5C09">
        <w:t xml:space="preserve"> Azonban az ebben eltárolt vonalak nem mindig feleltek meg az elvárásoknak, </w:t>
      </w:r>
      <w:proofErr w:type="spellStart"/>
      <w:r w:rsidR="002B5C09">
        <w:t>esetenként</w:t>
      </w:r>
      <w:proofErr w:type="spellEnd"/>
      <w:r w:rsidR="002B5C09">
        <w:t xml:space="preserve"> nem talált meg vonalakat, vagy több vonalat talált meg, mint kellene. </w:t>
      </w:r>
    </w:p>
    <w:p w:rsidR="00604506" w:rsidRDefault="002B5C09" w:rsidP="002C083B">
      <w:pPr>
        <w:spacing w:line="360" w:lineRule="auto"/>
        <w:jc w:val="both"/>
      </w:pPr>
      <w:r>
        <w:t>Ezen problémák kikü</w:t>
      </w:r>
      <w:r w:rsidR="008311EE">
        <w:t>szöbölésére hoztam létre még három</w:t>
      </w:r>
      <w:r>
        <w:t xml:space="preserve"> listát, amelyek segítségével javítok a teljes vonalkeresési procedúra sikerességén.</w:t>
      </w:r>
      <w:r w:rsidR="00E37EC8">
        <w:t xml:space="preserve"> Először is </w:t>
      </w:r>
      <w:r w:rsidR="00676F2B">
        <w:t>x</w:t>
      </w:r>
      <w:r w:rsidR="00E37EC8">
        <w:t xml:space="preserve"> irányú, azaz vízszintes hosszúság szerint sorba rendezem a detektált vonalakat, ás azokat ilyen formában lem</w:t>
      </w:r>
      <w:r w:rsidR="004C10EF">
        <w:t xml:space="preserve">entem egy </w:t>
      </w:r>
      <w:proofErr w:type="spellStart"/>
      <w:r w:rsidR="004C10EF">
        <w:t>good</w:t>
      </w:r>
      <w:r w:rsidR="00E37EC8">
        <w:t>Lines</w:t>
      </w:r>
      <w:proofErr w:type="spellEnd"/>
      <w:r w:rsidR="00E37EC8">
        <w:t xml:space="preserve"> listába. </w:t>
      </w:r>
      <w:r w:rsidR="006C2251">
        <w:t>Ezt követően megvizsgálom, hogy van-e szinte azonos pixelhelyen több vonal is, ha akad ilyen, azokat összevonom, hiszen azok nagy valószínűséggel egy és ugyanaz vonal, csak a vastagsága miatt az algoritmus több vonalnak értelmezte (például egy 5 pixel vastag vonalat érzékelhet 5 darab 1 pixeles vonalnak).</w:t>
      </w:r>
      <w:r w:rsidR="00B46718">
        <w:t xml:space="preserve"> Ezt a gyakorlatban úgy valósítottam meg, hogy a </w:t>
      </w:r>
      <w:proofErr w:type="spellStart"/>
      <w:r w:rsidR="00B46718">
        <w:t>goodLines</w:t>
      </w:r>
      <w:proofErr w:type="spellEnd"/>
      <w:r w:rsidR="00B46718">
        <w:t xml:space="preserve"> listából egyesével hozzáadtam a vonalakat egy </w:t>
      </w:r>
      <w:proofErr w:type="spellStart"/>
      <w:r w:rsidR="00B46718">
        <w:t>tempLines</w:t>
      </w:r>
      <w:proofErr w:type="spellEnd"/>
      <w:r w:rsidR="00B46718">
        <w:t xml:space="preserve"> listába, amelyben megvizsgáltam az adott kottavonal y koordinátáját, majd minden esetben összevetem a következő vonal koordinátájával és ha a kettő közötti különbség kevesebb, mint adott pixel, akkor összevontam a két vonalat.</w:t>
      </w:r>
    </w:p>
    <w:p w:rsidR="00F06EE9" w:rsidRDefault="004F3BE5" w:rsidP="002C083B">
      <w:pPr>
        <w:spacing w:line="360" w:lineRule="auto"/>
        <w:jc w:val="both"/>
      </w:pPr>
      <w:r>
        <w:t>Amikor</w:t>
      </w:r>
      <w:r w:rsidR="00954CF7">
        <w:t xml:space="preserve"> ezzel elkészültem, a vonalakat a </w:t>
      </w:r>
      <w:proofErr w:type="spellStart"/>
      <w:r w:rsidR="00954CF7">
        <w:t>tempLines</w:t>
      </w:r>
      <w:proofErr w:type="spellEnd"/>
      <w:r w:rsidR="00954CF7">
        <w:t xml:space="preserve"> listából hozzáadtam a </w:t>
      </w:r>
      <w:proofErr w:type="spellStart"/>
      <w:r w:rsidR="00954CF7">
        <w:t>permaLines</w:t>
      </w:r>
      <w:proofErr w:type="spellEnd"/>
      <w:r w:rsidR="00954CF7">
        <w:t xml:space="preserve"> listához, majd mivel y koordináta szerint vannak rendezve, ötösével eltárolom őket, így a kottasorok egyben vannak eltárolva.</w:t>
      </w:r>
    </w:p>
    <w:p w:rsidR="00604506" w:rsidRDefault="00604506" w:rsidP="002C083B">
      <w:pPr>
        <w:spacing w:line="360" w:lineRule="auto"/>
        <w:jc w:val="both"/>
      </w:pPr>
    </w:p>
    <w:p w:rsidR="00BC7AC0" w:rsidRPr="004E1EDE" w:rsidRDefault="00CC49D2" w:rsidP="00BC7AC0">
      <w:pPr>
        <w:pStyle w:val="Cmsor2"/>
        <w:numPr>
          <w:ilvl w:val="1"/>
          <w:numId w:val="4"/>
        </w:numPr>
        <w:ind w:left="0" w:firstLine="0"/>
        <w:rPr>
          <w:rFonts w:ascii="Times New Roman" w:hAnsi="Times New Roman" w:cs="Times New Roman"/>
        </w:rPr>
      </w:pPr>
      <w:bookmarkStart w:id="34" w:name="_Toc99269837"/>
      <w:r>
        <w:rPr>
          <w:rFonts w:ascii="Times New Roman" w:hAnsi="Times New Roman" w:cs="Times New Roman"/>
        </w:rPr>
        <w:t>Kottavonalak kitörlése</w:t>
      </w:r>
      <w:bookmarkEnd w:id="34"/>
    </w:p>
    <w:p w:rsidR="00655F2B" w:rsidRDefault="00B10B5E" w:rsidP="00BC7AC0">
      <w:pPr>
        <w:spacing w:line="360" w:lineRule="auto"/>
        <w:jc w:val="both"/>
      </w:pPr>
      <w:r>
        <w:t xml:space="preserve">Ahhoz, hogy a hangjegyeket </w:t>
      </w:r>
      <w:r w:rsidR="00B73FC3">
        <w:t xml:space="preserve">könnyebben </w:t>
      </w:r>
      <w:r>
        <w:t>fel tudjam ismerni</w:t>
      </w:r>
      <w:r w:rsidR="00B73FC3">
        <w:t>,</w:t>
      </w:r>
      <w:r>
        <w:t xml:space="preserve"> a korábban megtalált és megjelölt vonalakat eltávolítom a képről.</w:t>
      </w:r>
      <w:r w:rsidR="00B73FC3">
        <w:t xml:space="preserve"> Így </w:t>
      </w:r>
      <w:proofErr w:type="spellStart"/>
      <w:r w:rsidR="00B73FC3">
        <w:t>megelőzöm</w:t>
      </w:r>
      <w:proofErr w:type="spellEnd"/>
      <w:r w:rsidR="00B73FC3">
        <w:t xml:space="preserve"> azokat a problémákat, amelyekkel akkor szembesülnék, ha úgy akarnám felismerni a hangjegyeket, hogy a háttérben a vonalak bezavarnának a felismerési algoritmusnak.</w:t>
      </w:r>
      <w:r w:rsidR="00B73FC3" w:rsidRPr="00B73FC3">
        <w:t xml:space="preserve"> </w:t>
      </w:r>
      <w:r w:rsidR="00924340">
        <w:t>A vonalak eltávolítását morfológiai szűrő segítségével hajtom végre.</w:t>
      </w:r>
      <w:r w:rsidR="00381992">
        <w:t xml:space="preserve"> </w:t>
      </w:r>
    </w:p>
    <w:p w:rsidR="00BC7AC0" w:rsidRDefault="00381992" w:rsidP="00BC7AC0">
      <w:pPr>
        <w:spacing w:line="360" w:lineRule="auto"/>
        <w:jc w:val="both"/>
      </w:pPr>
      <w:r>
        <w:t xml:space="preserve">Annak érdekében, hogy a vonalakat ne az eredeti képről távolítsam el – ezzel utólag használhatatlanná téve a képet – először készítek egy másolatot a képről, amelyen lefuttatom a programot. Ezután egy </w:t>
      </w:r>
      <w:r w:rsidR="002748CD">
        <w:t xml:space="preserve">1 pixel magas </w:t>
      </w:r>
      <w:r>
        <w:t>5 pixel</w:t>
      </w:r>
      <w:r w:rsidR="002748CD">
        <w:t xml:space="preserve"> széles</w:t>
      </w:r>
      <w:r>
        <w:t>, téglalap alakú</w:t>
      </w:r>
      <w:r w:rsidR="000E5FE4">
        <w:t>, csupa 1-es értékkel ellátott</w:t>
      </w:r>
      <w:r>
        <w:t xml:space="preserve"> strukturáló elemmel eróziót végzek a képen</w:t>
      </w:r>
      <w:r w:rsidR="00041484">
        <w:t>, majd ezt követően egy tágulást, azaz egyszerűbben kifejezve egy nyitást hajtok végre.</w:t>
      </w:r>
      <w:r w:rsidR="009B39B0">
        <w:t xml:space="preserve"> Mindez után a </w:t>
      </w:r>
      <w:proofErr w:type="spellStart"/>
      <w:r w:rsidR="009B39B0">
        <w:t>bitwise_</w:t>
      </w:r>
      <w:proofErr w:type="gramStart"/>
      <w:r w:rsidR="009B39B0">
        <w:t>not</w:t>
      </w:r>
      <w:proofErr w:type="spellEnd"/>
      <w:r w:rsidR="00D24941">
        <w:t>(</w:t>
      </w:r>
      <w:proofErr w:type="gramEnd"/>
      <w:r w:rsidR="00D24941">
        <w:t>)</w:t>
      </w:r>
      <w:r w:rsidR="009B39B0">
        <w:t xml:space="preserve"> függvény segítségével </w:t>
      </w:r>
      <w:r w:rsidR="00520B1B">
        <w:t>megfordí</w:t>
      </w:r>
      <w:r w:rsidR="0033330C">
        <w:t>tom a pixelek küszöbértékeit, azaz ami 0 volt az 255 lesz és fordítva. Így a végeredménynél egy szemléletesebb képet kap</w:t>
      </w:r>
      <w:r w:rsidR="006C48BC">
        <w:t>ok</w:t>
      </w:r>
      <w:r w:rsidR="0033330C">
        <w:t>.</w:t>
      </w:r>
    </w:p>
    <w:p w:rsidR="00604F08" w:rsidRDefault="00604F08" w:rsidP="00BC7AC0">
      <w:pPr>
        <w:spacing w:line="360" w:lineRule="auto"/>
        <w:jc w:val="both"/>
      </w:pPr>
    </w:p>
    <w:p w:rsidR="00604F08" w:rsidRDefault="00604F08" w:rsidP="00E2060B">
      <w:pPr>
        <w:keepNext/>
        <w:spacing w:line="360" w:lineRule="auto"/>
        <w:jc w:val="center"/>
      </w:pPr>
      <w:r>
        <w:rPr>
          <w:noProof/>
        </w:rPr>
        <w:lastRenderedPageBreak/>
        <w:drawing>
          <wp:inline distT="0" distB="0" distL="0" distR="0">
            <wp:extent cx="4320000" cy="6112502"/>
            <wp:effectExtent l="0" t="0" r="4445" b="3175"/>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ertica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6112502"/>
                    </a:xfrm>
                    <a:prstGeom prst="rect">
                      <a:avLst/>
                    </a:prstGeom>
                  </pic:spPr>
                </pic:pic>
              </a:graphicData>
            </a:graphic>
          </wp:inline>
        </w:drawing>
      </w:r>
    </w:p>
    <w:p w:rsidR="00604F08" w:rsidRPr="00604F08" w:rsidRDefault="00604F08" w:rsidP="00604F08">
      <w:pPr>
        <w:pStyle w:val="Kpalrs"/>
        <w:jc w:val="center"/>
        <w:rPr>
          <w:rFonts w:ascii="Times New Roman" w:hAnsi="Times New Roman" w:cs="Times New Roman"/>
          <w:sz w:val="20"/>
          <w:szCs w:val="20"/>
        </w:rPr>
      </w:pPr>
      <w:r w:rsidRPr="00604F08">
        <w:rPr>
          <w:rFonts w:ascii="Times New Roman" w:hAnsi="Times New Roman" w:cs="Times New Roman"/>
          <w:sz w:val="20"/>
          <w:szCs w:val="20"/>
        </w:rPr>
        <w:fldChar w:fldCharType="begin"/>
      </w:r>
      <w:r w:rsidRPr="00604F08">
        <w:rPr>
          <w:rFonts w:ascii="Times New Roman" w:hAnsi="Times New Roman" w:cs="Times New Roman"/>
          <w:sz w:val="20"/>
          <w:szCs w:val="20"/>
        </w:rPr>
        <w:instrText xml:space="preserve"> SEQ ábra \* ARABIC </w:instrText>
      </w:r>
      <w:r w:rsidRPr="00604F08">
        <w:rPr>
          <w:rFonts w:ascii="Times New Roman" w:hAnsi="Times New Roman" w:cs="Times New Roman"/>
          <w:sz w:val="20"/>
          <w:szCs w:val="20"/>
        </w:rPr>
        <w:fldChar w:fldCharType="separate"/>
      </w:r>
      <w:r w:rsidR="00CA559B">
        <w:rPr>
          <w:rFonts w:ascii="Times New Roman" w:hAnsi="Times New Roman" w:cs="Times New Roman"/>
          <w:noProof/>
          <w:sz w:val="20"/>
          <w:szCs w:val="20"/>
        </w:rPr>
        <w:t>19</w:t>
      </w:r>
      <w:r w:rsidRPr="00604F08">
        <w:rPr>
          <w:rFonts w:ascii="Times New Roman" w:hAnsi="Times New Roman" w:cs="Times New Roman"/>
          <w:sz w:val="20"/>
          <w:szCs w:val="20"/>
        </w:rPr>
        <w:fldChar w:fldCharType="end"/>
      </w:r>
      <w:r w:rsidRPr="00604F08">
        <w:rPr>
          <w:rFonts w:ascii="Times New Roman" w:hAnsi="Times New Roman" w:cs="Times New Roman"/>
          <w:sz w:val="20"/>
          <w:szCs w:val="20"/>
        </w:rPr>
        <w:t xml:space="preserve">. ábra: A kotta kinézete a </w:t>
      </w:r>
      <w:r w:rsidR="00050F41">
        <w:rPr>
          <w:rFonts w:ascii="Times New Roman" w:hAnsi="Times New Roman" w:cs="Times New Roman"/>
          <w:sz w:val="20"/>
          <w:szCs w:val="20"/>
        </w:rPr>
        <w:t>kotta</w:t>
      </w:r>
      <w:r w:rsidRPr="00604F08">
        <w:rPr>
          <w:rFonts w:ascii="Times New Roman" w:hAnsi="Times New Roman" w:cs="Times New Roman"/>
          <w:sz w:val="20"/>
          <w:szCs w:val="20"/>
        </w:rPr>
        <w:t>vonalak eltávolítása után.</w:t>
      </w:r>
    </w:p>
    <w:p w:rsidR="006E687A" w:rsidRDefault="006E687A" w:rsidP="00BC7AC0">
      <w:pPr>
        <w:spacing w:line="360" w:lineRule="auto"/>
        <w:jc w:val="both"/>
      </w:pPr>
    </w:p>
    <w:p w:rsidR="00E32D61" w:rsidRPr="004E1EDE" w:rsidRDefault="006E687A" w:rsidP="00E32D61">
      <w:pPr>
        <w:pStyle w:val="Cmsor2"/>
        <w:numPr>
          <w:ilvl w:val="1"/>
          <w:numId w:val="4"/>
        </w:numPr>
        <w:ind w:left="0" w:firstLine="0"/>
        <w:rPr>
          <w:rFonts w:ascii="Times New Roman" w:hAnsi="Times New Roman" w:cs="Times New Roman"/>
        </w:rPr>
      </w:pPr>
      <w:bookmarkStart w:id="35" w:name="_Toc99269838"/>
      <w:r w:rsidRPr="006E687A">
        <w:rPr>
          <w:rFonts w:ascii="Times New Roman" w:hAnsi="Times New Roman" w:cs="Times New Roman"/>
        </w:rPr>
        <w:t>Alakzatok kontúrjainak megkeresése és megjelölése</w:t>
      </w:r>
      <w:bookmarkEnd w:id="35"/>
    </w:p>
    <w:p w:rsidR="00E32D61" w:rsidRDefault="005E120A" w:rsidP="00805553">
      <w:pPr>
        <w:spacing w:line="360" w:lineRule="auto"/>
        <w:jc w:val="both"/>
      </w:pPr>
      <w:r>
        <w:t>A kottavonalak kitör</w:t>
      </w:r>
      <w:r w:rsidR="007F34AD">
        <w:t>lése után egy-két segédvonaltól és egyéb alakzattól eltekintve már csak a számunkra fontos, felismerni kívánt elemek maradtak a kottában.</w:t>
      </w:r>
      <w:r w:rsidR="008944F2">
        <w:t xml:space="preserve"> Így itt az ideje megkeresni ezeknek az objektumoknak a kontúrjait, hogy mind alakjukat, mind elhelyezkedésüket meg tudj</w:t>
      </w:r>
      <w:r w:rsidR="00EC3003">
        <w:t>am</w:t>
      </w:r>
      <w:r w:rsidR="008944F2">
        <w:t xml:space="preserve"> határozni későbbi felhasználás céljából.</w:t>
      </w:r>
      <w:r w:rsidR="00805553">
        <w:t xml:space="preserve"> </w:t>
      </w:r>
    </w:p>
    <w:p w:rsidR="00BF6EBD" w:rsidRDefault="00805553" w:rsidP="007F0511">
      <w:pPr>
        <w:pStyle w:val="Szvegtrzs"/>
        <w:spacing w:line="360" w:lineRule="auto"/>
        <w:jc w:val="both"/>
        <w:rPr>
          <w:rFonts w:cs="Times New Roman"/>
        </w:rPr>
      </w:pPr>
      <w:r>
        <w:t xml:space="preserve">Első lépésként </w:t>
      </w:r>
      <w:proofErr w:type="spellStart"/>
      <w:r>
        <w:t>invertálom</w:t>
      </w:r>
      <w:proofErr w:type="spellEnd"/>
      <w:r>
        <w:t xml:space="preserve"> a</w:t>
      </w:r>
      <w:r w:rsidR="00B83D8A">
        <w:t>z előbbi</w:t>
      </w:r>
      <w:r>
        <w:t xml:space="preserve"> képet, vagyis fehér alapon fekete helyett fekete alapon fehérré alakítom.</w:t>
      </w:r>
      <w:r w:rsidR="00B111D5">
        <w:t xml:space="preserve"> Erre azért van szükség, mert a </w:t>
      </w:r>
      <w:proofErr w:type="spellStart"/>
      <w:proofErr w:type="gramStart"/>
      <w:r w:rsidR="00B111D5">
        <w:t>findContours</w:t>
      </w:r>
      <w:proofErr w:type="spellEnd"/>
      <w:r w:rsidR="00B111D5">
        <w:t>(</w:t>
      </w:r>
      <w:proofErr w:type="gramEnd"/>
      <w:r w:rsidR="00B111D5">
        <w:t>) függvény</w:t>
      </w:r>
      <w:r w:rsidR="00BF718A">
        <w:t xml:space="preserve"> fehér </w:t>
      </w:r>
      <w:r w:rsidR="00BF718A">
        <w:lastRenderedPageBreak/>
        <w:t>objektumokat keres fekete háttéren.</w:t>
      </w:r>
      <w:r w:rsidR="007F0511">
        <w:t xml:space="preserve"> Mivel előre tudom, hogy nem kell arra az eshetőségre gondolnom, hogy egyik alakzat egy másik alakzatban helyezkedik el, így a </w:t>
      </w:r>
      <w:r w:rsidR="007F0511">
        <w:rPr>
          <w:rFonts w:cs="Times New Roman"/>
        </w:rPr>
        <w:t>RETR_EXTERNAL visszakeresési módot alkalmazom, amely csak a legkülső kontúrokat adja vissza.</w:t>
      </w:r>
      <w:r w:rsidR="009C37AD">
        <w:rPr>
          <w:rFonts w:cs="Times New Roman"/>
        </w:rPr>
        <w:t xml:space="preserve"> Közelítési módnak pedig a CHAIN_APPROX_</w:t>
      </w:r>
      <w:r w:rsidR="00712A8D">
        <w:rPr>
          <w:rFonts w:cs="Times New Roman"/>
        </w:rPr>
        <w:t>NONE</w:t>
      </w:r>
      <w:r w:rsidR="009C37AD">
        <w:rPr>
          <w:rFonts w:cs="Times New Roman"/>
        </w:rPr>
        <w:t xml:space="preserve"> metódust adom meg</w:t>
      </w:r>
      <w:r w:rsidR="00712A8D">
        <w:rPr>
          <w:rFonts w:cs="Times New Roman"/>
        </w:rPr>
        <w:t>, amely a megtalált alakzat összes határpontját eltárolja. Ez a módszer növelhet a hatékonyságon, azonban több memóriát is fogyaszt.</w:t>
      </w:r>
      <w:r w:rsidR="00DE5577">
        <w:rPr>
          <w:rFonts w:cs="Times New Roman"/>
        </w:rPr>
        <w:t xml:space="preserve"> </w:t>
      </w:r>
    </w:p>
    <w:p w:rsidR="007F0511" w:rsidRDefault="00DE5577" w:rsidP="007F0511">
      <w:pPr>
        <w:pStyle w:val="Szvegtrzs"/>
        <w:spacing w:line="360" w:lineRule="auto"/>
        <w:jc w:val="both"/>
        <w:rPr>
          <w:rFonts w:cs="Times New Roman"/>
        </w:rPr>
      </w:pPr>
      <w:r>
        <w:rPr>
          <w:rFonts w:cs="Times New Roman"/>
        </w:rPr>
        <w:t xml:space="preserve">Ezután a </w:t>
      </w:r>
      <w:r w:rsidR="00D106EE">
        <w:rPr>
          <w:rFonts w:cs="Times New Roman"/>
        </w:rPr>
        <w:t>bináris</w:t>
      </w:r>
      <w:r>
        <w:rPr>
          <w:rFonts w:cs="Times New Roman"/>
        </w:rPr>
        <w:t xml:space="preserve"> képet színessé alakítom, hogy az eredmény látványosabb legye</w:t>
      </w:r>
      <w:r w:rsidR="00E812CC">
        <w:rPr>
          <w:rFonts w:cs="Times New Roman"/>
        </w:rPr>
        <w:t>n</w:t>
      </w:r>
      <w:r>
        <w:rPr>
          <w:rFonts w:cs="Times New Roman"/>
        </w:rPr>
        <w:t xml:space="preserve">, majd a </w:t>
      </w:r>
      <w:proofErr w:type="spellStart"/>
      <w:proofErr w:type="gramStart"/>
      <w:r>
        <w:rPr>
          <w:rFonts w:cs="Times New Roman"/>
        </w:rPr>
        <w:t>drawContours</w:t>
      </w:r>
      <w:proofErr w:type="spellEnd"/>
      <w:r>
        <w:rPr>
          <w:rFonts w:cs="Times New Roman"/>
        </w:rPr>
        <w:t>(</w:t>
      </w:r>
      <w:proofErr w:type="gramEnd"/>
      <w:r>
        <w:rPr>
          <w:rFonts w:cs="Times New Roman"/>
        </w:rPr>
        <w:t>) függvénnyel kiemelem az objektumot kontúrjait a számomra tetsző színben és vonalvastagságban.</w:t>
      </w:r>
    </w:p>
    <w:p w:rsidR="00A0253F" w:rsidRDefault="00A0253F" w:rsidP="007F0511">
      <w:pPr>
        <w:pStyle w:val="Szvegtrzs"/>
        <w:spacing w:line="360" w:lineRule="auto"/>
        <w:jc w:val="both"/>
        <w:rPr>
          <w:rFonts w:cs="Times New Roman"/>
        </w:rPr>
      </w:pPr>
    </w:p>
    <w:p w:rsidR="00A0253F" w:rsidRDefault="00A0253F" w:rsidP="00A0253F">
      <w:pPr>
        <w:pStyle w:val="Szvegtrzs"/>
        <w:keepNext/>
        <w:spacing w:line="360" w:lineRule="auto"/>
        <w:jc w:val="center"/>
      </w:pPr>
      <w:r>
        <w:rPr>
          <w:rFonts w:cs="Times New Roman"/>
          <w:noProof/>
        </w:rPr>
        <w:lastRenderedPageBreak/>
        <w:drawing>
          <wp:inline distT="0" distB="0" distL="0" distR="0">
            <wp:extent cx="4320000" cy="6112502"/>
            <wp:effectExtent l="0" t="0" r="4445" b="3175"/>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our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20000" cy="6112502"/>
                    </a:xfrm>
                    <a:prstGeom prst="rect">
                      <a:avLst/>
                    </a:prstGeom>
                  </pic:spPr>
                </pic:pic>
              </a:graphicData>
            </a:graphic>
          </wp:inline>
        </w:drawing>
      </w:r>
    </w:p>
    <w:p w:rsidR="00A0253F" w:rsidRPr="00A0253F" w:rsidRDefault="00A0253F" w:rsidP="00A0253F">
      <w:pPr>
        <w:pStyle w:val="Kpalrs"/>
        <w:jc w:val="center"/>
        <w:rPr>
          <w:rFonts w:ascii="Times New Roman" w:hAnsi="Times New Roman" w:cs="Times New Roman"/>
          <w:sz w:val="20"/>
          <w:szCs w:val="20"/>
        </w:rPr>
      </w:pPr>
      <w:r w:rsidRPr="00A0253F">
        <w:rPr>
          <w:rFonts w:ascii="Times New Roman" w:hAnsi="Times New Roman" w:cs="Times New Roman"/>
          <w:sz w:val="20"/>
          <w:szCs w:val="20"/>
        </w:rPr>
        <w:fldChar w:fldCharType="begin"/>
      </w:r>
      <w:r w:rsidRPr="00A0253F">
        <w:rPr>
          <w:rFonts w:ascii="Times New Roman" w:hAnsi="Times New Roman" w:cs="Times New Roman"/>
          <w:sz w:val="20"/>
          <w:szCs w:val="20"/>
        </w:rPr>
        <w:instrText xml:space="preserve"> SEQ ábra \* ARABIC </w:instrText>
      </w:r>
      <w:r w:rsidRPr="00A0253F">
        <w:rPr>
          <w:rFonts w:ascii="Times New Roman" w:hAnsi="Times New Roman" w:cs="Times New Roman"/>
          <w:sz w:val="20"/>
          <w:szCs w:val="20"/>
        </w:rPr>
        <w:fldChar w:fldCharType="separate"/>
      </w:r>
      <w:r w:rsidR="00CA559B">
        <w:rPr>
          <w:rFonts w:ascii="Times New Roman" w:hAnsi="Times New Roman" w:cs="Times New Roman"/>
          <w:noProof/>
          <w:sz w:val="20"/>
          <w:szCs w:val="20"/>
        </w:rPr>
        <w:t>20</w:t>
      </w:r>
      <w:r w:rsidRPr="00A0253F">
        <w:rPr>
          <w:rFonts w:ascii="Times New Roman" w:hAnsi="Times New Roman" w:cs="Times New Roman"/>
          <w:sz w:val="20"/>
          <w:szCs w:val="20"/>
        </w:rPr>
        <w:fldChar w:fldCharType="end"/>
      </w:r>
      <w:r w:rsidRPr="00A0253F">
        <w:rPr>
          <w:rFonts w:ascii="Times New Roman" w:hAnsi="Times New Roman" w:cs="Times New Roman"/>
          <w:sz w:val="20"/>
          <w:szCs w:val="20"/>
        </w:rPr>
        <w:t>. ábra: Kontúrkeresés eredménye</w:t>
      </w:r>
    </w:p>
    <w:p w:rsidR="00805553" w:rsidRPr="00E32D61" w:rsidRDefault="00805553" w:rsidP="00805553">
      <w:pPr>
        <w:spacing w:line="360" w:lineRule="auto"/>
        <w:jc w:val="both"/>
      </w:pPr>
    </w:p>
    <w:p w:rsidR="006E687A" w:rsidRDefault="006E687A" w:rsidP="006E687A"/>
    <w:p w:rsidR="00AC3720" w:rsidRPr="004E1EDE" w:rsidRDefault="00FC1869" w:rsidP="00AC3720">
      <w:pPr>
        <w:pStyle w:val="Cmsor2"/>
        <w:numPr>
          <w:ilvl w:val="1"/>
          <w:numId w:val="4"/>
        </w:numPr>
        <w:ind w:left="0" w:firstLine="0"/>
        <w:rPr>
          <w:rFonts w:ascii="Times New Roman" w:hAnsi="Times New Roman" w:cs="Times New Roman"/>
        </w:rPr>
      </w:pPr>
      <w:bookmarkStart w:id="36" w:name="_Toc99269839"/>
      <w:r w:rsidRPr="00FC1869">
        <w:rPr>
          <w:rFonts w:ascii="Times New Roman" w:hAnsi="Times New Roman" w:cs="Times New Roman"/>
        </w:rPr>
        <w:t>Alakzatok eltárolása</w:t>
      </w:r>
      <w:bookmarkEnd w:id="36"/>
    </w:p>
    <w:p w:rsidR="00FC1869" w:rsidRDefault="002D6C74" w:rsidP="00A10677">
      <w:pPr>
        <w:pStyle w:val="Szvegtrzs"/>
        <w:spacing w:line="360" w:lineRule="auto"/>
        <w:jc w:val="both"/>
      </w:pPr>
      <w:r>
        <w:t>Most</w:t>
      </w:r>
      <w:r w:rsidR="00D106EE">
        <w:t>, hogy az objektumok körvonalait megjelöltem, következő lépésként eltárolom</w:t>
      </w:r>
      <w:r w:rsidR="00710FF2">
        <w:t xml:space="preserve"> az alakjukat és koordinátáikat. Ehhez létrehozok egy tömböt, amelyben ezeket a szimbólumokat el fogom tárolni.</w:t>
      </w:r>
    </w:p>
    <w:p w:rsidR="00BB022A" w:rsidRDefault="00A10677" w:rsidP="00A10677">
      <w:pPr>
        <w:spacing w:line="360" w:lineRule="auto"/>
        <w:jc w:val="both"/>
      </w:pPr>
      <w:r>
        <w:t xml:space="preserve">Egy </w:t>
      </w:r>
      <w:proofErr w:type="spellStart"/>
      <w:r>
        <w:t>for</w:t>
      </w:r>
      <w:proofErr w:type="spellEnd"/>
      <w:r>
        <w:t xml:space="preserve"> ciklus segítségével végig iterálok a korábban megrajzolt kontúrokon, majd az </w:t>
      </w:r>
      <w:proofErr w:type="spellStart"/>
      <w:r>
        <w:t>arcLength</w:t>
      </w:r>
      <w:proofErr w:type="spellEnd"/>
      <w:r>
        <w:t xml:space="preserve">() függvény segítségével meghatározom a kontúrok kerületét. A függvény két </w:t>
      </w:r>
      <w:r>
        <w:lastRenderedPageBreak/>
        <w:t xml:space="preserve">argumentumot vár tőlünk, az első maga a kontúr, amit eltároltunk, a második pedig azt határozza meg, hogy maga az alakzat zárt körvonalú-e vagy csak egy görbe. Az én esetemben zárt alakzatokról beszélünk, így ennek az argumentumnak </w:t>
      </w:r>
      <w:proofErr w:type="spellStart"/>
      <w:r>
        <w:t>true</w:t>
      </w:r>
      <w:proofErr w:type="spellEnd"/>
      <w:r>
        <w:t xml:space="preserve"> értéket adtam.</w:t>
      </w:r>
    </w:p>
    <w:p w:rsidR="00AC5A1D" w:rsidRDefault="00596ED1" w:rsidP="00A10677">
      <w:pPr>
        <w:spacing w:line="360" w:lineRule="auto"/>
        <w:jc w:val="both"/>
      </w:pPr>
      <w:r>
        <w:t xml:space="preserve">Miután ezzel megvagyok, </w:t>
      </w:r>
      <w:r w:rsidR="003F3914">
        <w:t xml:space="preserve">az </w:t>
      </w:r>
      <w:proofErr w:type="spellStart"/>
      <w:r w:rsidR="003F3914">
        <w:t>approxPolyDP</w:t>
      </w:r>
      <w:proofErr w:type="spellEnd"/>
      <w:r w:rsidR="003F3914">
        <w:t>() függvényt alkalmazom</w:t>
      </w:r>
      <w:r w:rsidR="00AC5A1D">
        <w:t xml:space="preserve">. </w:t>
      </w:r>
      <w:r w:rsidR="00AC5A1D" w:rsidRPr="00AC5A1D">
        <w:t xml:space="preserve">Az algoritmus célja egy vonalszakaszokból álló </w:t>
      </w:r>
      <w:r w:rsidR="00AC5A1D">
        <w:t>kontúr</w:t>
      </w:r>
      <w:r w:rsidR="00AC5A1D" w:rsidRPr="00AC5A1D">
        <w:t xml:space="preserve"> (amelyet vonalláncnak is neveznek) alapján egy hasonló, kevesebb ponttal rendelkező </w:t>
      </w:r>
      <w:r w:rsidR="00AC5A1D">
        <w:t>kontúr</w:t>
      </w:r>
      <w:r w:rsidR="00AC5A1D" w:rsidRPr="00AC5A1D">
        <w:t xml:space="preserve">t találjon. Az algoritmus az eredeti </w:t>
      </w:r>
      <w:r w:rsidR="00AC5A1D">
        <w:t>kontúr</w:t>
      </w:r>
      <w:r w:rsidR="00AC5A1D" w:rsidRPr="00AC5A1D">
        <w:t xml:space="preserve"> és az egyszerűsített </w:t>
      </w:r>
      <w:r w:rsidR="00AC5A1D">
        <w:t>kontúr</w:t>
      </w:r>
      <w:r w:rsidR="00AC5A1D" w:rsidRPr="00AC5A1D">
        <w:t xml:space="preserve"> közötti maximális távolság (azaz a</w:t>
      </w:r>
      <w:r w:rsidR="00AC5A1D">
        <w:t>z epszilon</w:t>
      </w:r>
      <w:r w:rsidR="00AC5A1D" w:rsidRPr="00AC5A1D">
        <w:t xml:space="preserve">) alapján határozza meg a </w:t>
      </w:r>
      <w:r w:rsidR="00AC5A1D">
        <w:t>különbséget</w:t>
      </w:r>
      <w:r w:rsidR="00AC5A1D" w:rsidRPr="00AC5A1D">
        <w:t xml:space="preserve">. Az egyszerűsített </w:t>
      </w:r>
      <w:r w:rsidR="00AC5A1D">
        <w:t>kontúr</w:t>
      </w:r>
      <w:r w:rsidR="00AC5A1D" w:rsidRPr="00AC5A1D">
        <w:t xml:space="preserve"> az eredeti </w:t>
      </w:r>
      <w:r w:rsidR="00AC5A1D">
        <w:t>kontúrt</w:t>
      </w:r>
      <w:r w:rsidR="00AC5A1D" w:rsidRPr="00AC5A1D">
        <w:t xml:space="preserve"> meghatározó pontok részhalmazából áll.</w:t>
      </w:r>
    </w:p>
    <w:p w:rsidR="00105DB0" w:rsidRDefault="0042641B" w:rsidP="00A10677">
      <w:pPr>
        <w:spacing w:line="360" w:lineRule="auto"/>
        <w:jc w:val="both"/>
      </w:pPr>
      <w:r>
        <w:t>Az algoritmus 3 értéket fogad, a</w:t>
      </w:r>
      <w:r w:rsidR="00BF77D0">
        <w:t>z első az eredeti kontúr, a második az epszilon, vagyis a közelítési érték, a harmadik pedig, hogy zárt alakzatról van-e szó. Az alábbi képen középen egy 10%-os közelítési érték eredménye látható, míg jobb oldalon egy 1%-os.</w:t>
      </w:r>
    </w:p>
    <w:p w:rsidR="00BF77D0" w:rsidRDefault="00BF77D0" w:rsidP="00A10677">
      <w:pPr>
        <w:spacing w:line="360" w:lineRule="auto"/>
        <w:jc w:val="both"/>
      </w:pPr>
    </w:p>
    <w:p w:rsidR="00BF77D0" w:rsidRDefault="00BF77D0" w:rsidP="00BF77D0">
      <w:pPr>
        <w:keepNext/>
        <w:spacing w:line="360" w:lineRule="auto"/>
        <w:jc w:val="both"/>
      </w:pPr>
      <w:r>
        <w:rPr>
          <w:noProof/>
        </w:rPr>
        <w:drawing>
          <wp:inline distT="0" distB="0" distL="0" distR="0">
            <wp:extent cx="5579745" cy="1360170"/>
            <wp:effectExtent l="0" t="0" r="1905"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pszilon.jpg"/>
                    <pic:cNvPicPr/>
                  </pic:nvPicPr>
                  <pic:blipFill>
                    <a:blip r:embed="rId38">
                      <a:extLst>
                        <a:ext uri="{28A0092B-C50C-407E-A947-70E740481C1C}">
                          <a14:useLocalDpi xmlns:a14="http://schemas.microsoft.com/office/drawing/2010/main" val="0"/>
                        </a:ext>
                      </a:extLst>
                    </a:blip>
                    <a:stretch>
                      <a:fillRect/>
                    </a:stretch>
                  </pic:blipFill>
                  <pic:spPr>
                    <a:xfrm>
                      <a:off x="0" y="0"/>
                      <a:ext cx="5579745" cy="1360170"/>
                    </a:xfrm>
                    <a:prstGeom prst="rect">
                      <a:avLst/>
                    </a:prstGeom>
                  </pic:spPr>
                </pic:pic>
              </a:graphicData>
            </a:graphic>
          </wp:inline>
        </w:drawing>
      </w:r>
    </w:p>
    <w:p w:rsidR="00BF77D0" w:rsidRDefault="00BF77D0" w:rsidP="00BF77D0">
      <w:pPr>
        <w:pStyle w:val="Kpalrs"/>
        <w:jc w:val="center"/>
        <w:rPr>
          <w:rFonts w:ascii="Times New Roman" w:hAnsi="Times New Roman" w:cs="Times New Roman"/>
          <w:sz w:val="20"/>
          <w:szCs w:val="20"/>
        </w:rPr>
      </w:pPr>
      <w:r w:rsidRPr="00BF77D0">
        <w:rPr>
          <w:rFonts w:ascii="Times New Roman" w:hAnsi="Times New Roman" w:cs="Times New Roman"/>
          <w:sz w:val="20"/>
          <w:szCs w:val="20"/>
        </w:rPr>
        <w:fldChar w:fldCharType="begin"/>
      </w:r>
      <w:r w:rsidRPr="00BF77D0">
        <w:rPr>
          <w:rFonts w:ascii="Times New Roman" w:hAnsi="Times New Roman" w:cs="Times New Roman"/>
          <w:sz w:val="20"/>
          <w:szCs w:val="20"/>
        </w:rPr>
        <w:instrText xml:space="preserve"> SEQ ábra \* ARABIC </w:instrText>
      </w:r>
      <w:r w:rsidRPr="00BF77D0">
        <w:rPr>
          <w:rFonts w:ascii="Times New Roman" w:hAnsi="Times New Roman" w:cs="Times New Roman"/>
          <w:sz w:val="20"/>
          <w:szCs w:val="20"/>
        </w:rPr>
        <w:fldChar w:fldCharType="separate"/>
      </w:r>
      <w:r w:rsidR="00CA559B">
        <w:rPr>
          <w:rFonts w:ascii="Times New Roman" w:hAnsi="Times New Roman" w:cs="Times New Roman"/>
          <w:noProof/>
          <w:sz w:val="20"/>
          <w:szCs w:val="20"/>
        </w:rPr>
        <w:t>21</w:t>
      </w:r>
      <w:r w:rsidRPr="00BF77D0">
        <w:rPr>
          <w:rFonts w:ascii="Times New Roman" w:hAnsi="Times New Roman" w:cs="Times New Roman"/>
          <w:sz w:val="20"/>
          <w:szCs w:val="20"/>
        </w:rPr>
        <w:fldChar w:fldCharType="end"/>
      </w:r>
      <w:r w:rsidRPr="00BF77D0">
        <w:rPr>
          <w:rFonts w:ascii="Times New Roman" w:hAnsi="Times New Roman" w:cs="Times New Roman"/>
          <w:sz w:val="20"/>
          <w:szCs w:val="20"/>
        </w:rPr>
        <w:t>. ábra: Különböző epszilonokkal végzett közelítés</w:t>
      </w:r>
    </w:p>
    <w:p w:rsidR="00BF77D0" w:rsidRPr="00BF77D0" w:rsidRDefault="00BF77D0" w:rsidP="00BF77D0">
      <w:pPr>
        <w:pStyle w:val="Kpalrs"/>
        <w:jc w:val="center"/>
        <w:rPr>
          <w:rFonts w:ascii="Times New Roman" w:hAnsi="Times New Roman" w:cs="Times New Roman"/>
          <w:sz w:val="20"/>
          <w:szCs w:val="20"/>
        </w:rPr>
      </w:pPr>
      <w:r>
        <w:rPr>
          <w:rFonts w:ascii="Times New Roman" w:hAnsi="Times New Roman" w:cs="Times New Roman"/>
          <w:sz w:val="20"/>
          <w:szCs w:val="20"/>
        </w:rPr>
        <w:t xml:space="preserve">Forrás: </w:t>
      </w:r>
      <w:hyperlink r:id="rId39" w:history="1">
        <w:r w:rsidRPr="00BF77D0">
          <w:rPr>
            <w:rStyle w:val="Hiperhivatkozs"/>
            <w:rFonts w:ascii="Times New Roman" w:hAnsi="Times New Roman" w:cs="Times New Roman"/>
            <w:color w:val="auto"/>
            <w:sz w:val="20"/>
            <w:szCs w:val="20"/>
            <w:u w:val="none"/>
          </w:rPr>
          <w:t>https://opencv24-python-tutorials.readthedocs.io/en/latest/_images/approx.jpg</w:t>
        </w:r>
      </w:hyperlink>
      <w:r w:rsidRPr="00BF77D0">
        <w:rPr>
          <w:rFonts w:ascii="Times New Roman" w:hAnsi="Times New Roman" w:cs="Times New Roman"/>
          <w:color w:val="auto"/>
          <w:sz w:val="20"/>
          <w:szCs w:val="20"/>
        </w:rPr>
        <w:t xml:space="preserve"> (megtekintve: </w:t>
      </w:r>
      <w:r>
        <w:rPr>
          <w:rFonts w:ascii="Times New Roman" w:hAnsi="Times New Roman" w:cs="Times New Roman"/>
          <w:sz w:val="20"/>
          <w:szCs w:val="20"/>
        </w:rPr>
        <w:t>2022.03.18.)</w:t>
      </w:r>
    </w:p>
    <w:p w:rsidR="00BF77D0" w:rsidRDefault="00BF77D0" w:rsidP="00A10677">
      <w:pPr>
        <w:spacing w:line="360" w:lineRule="auto"/>
        <w:jc w:val="both"/>
      </w:pPr>
    </w:p>
    <w:p w:rsidR="00B214F9" w:rsidRDefault="00B214F9" w:rsidP="00A10677">
      <w:pPr>
        <w:spacing w:line="360" w:lineRule="auto"/>
        <w:jc w:val="both"/>
      </w:pPr>
      <w:r>
        <w:t xml:space="preserve">Az </w:t>
      </w:r>
      <w:proofErr w:type="spellStart"/>
      <w:r>
        <w:t>approxPol</w:t>
      </w:r>
      <w:r w:rsidR="001F2017">
        <w:t>yDP</w:t>
      </w:r>
      <w:proofErr w:type="spellEnd"/>
      <w:r w:rsidR="001F2017">
        <w:t>()</w:t>
      </w:r>
      <w:r>
        <w:t xml:space="preserve"> </w:t>
      </w:r>
      <w:r w:rsidR="001F2017">
        <w:t>lefutása után egy határoló téglalapot (</w:t>
      </w:r>
      <w:proofErr w:type="spellStart"/>
      <w:r w:rsidR="001F2017">
        <w:t>bounding</w:t>
      </w:r>
      <w:proofErr w:type="spellEnd"/>
      <w:r w:rsidR="001F2017">
        <w:t xml:space="preserve"> </w:t>
      </w:r>
      <w:proofErr w:type="spellStart"/>
      <w:r w:rsidR="001F2017">
        <w:t>rectangle</w:t>
      </w:r>
      <w:proofErr w:type="spellEnd"/>
      <w:r w:rsidR="001F2017">
        <w:t>) hozok létre, hogy a számomra érdekes területeket (</w:t>
      </w:r>
      <w:proofErr w:type="spellStart"/>
      <w:r w:rsidR="001F2017">
        <w:t>area</w:t>
      </w:r>
      <w:proofErr w:type="spellEnd"/>
      <w:r w:rsidR="001F2017">
        <w:t xml:space="preserve"> of interest) kiemelhessem. Mindezt a </w:t>
      </w:r>
      <w:proofErr w:type="spellStart"/>
      <w:r w:rsidR="001F2017">
        <w:t>boundingRect</w:t>
      </w:r>
      <w:proofErr w:type="spellEnd"/>
      <w:r w:rsidR="001F2017">
        <w:t>() függvénnyel tudom megtenni</w:t>
      </w:r>
      <w:r w:rsidR="00B36ED6">
        <w:t xml:space="preserve">, amely </w:t>
      </w:r>
      <w:r w:rsidR="00B36ED6" w:rsidRPr="00B36ED6">
        <w:t>egy hozzávetőleges téglalap létrehozására szolgáló függvény</w:t>
      </w:r>
      <w:r w:rsidR="00B36ED6">
        <w:t>, ami az alakzatok kontúrjai alapján kiemeli a</w:t>
      </w:r>
      <w:r w:rsidR="00E147F7">
        <w:t xml:space="preserve"> kívánt</w:t>
      </w:r>
      <w:r w:rsidR="00B36ED6">
        <w:t xml:space="preserve"> részeket.</w:t>
      </w:r>
      <w:r w:rsidR="00262A94">
        <w:t xml:space="preserve"> </w:t>
      </w:r>
      <w:r w:rsidR="00262A94" w:rsidRPr="00262A94">
        <w:t xml:space="preserve">A </w:t>
      </w:r>
      <w:proofErr w:type="spellStart"/>
      <w:r w:rsidR="00C9105D">
        <w:t>b</w:t>
      </w:r>
      <w:r w:rsidR="00262A94" w:rsidRPr="00262A94">
        <w:t>ounding</w:t>
      </w:r>
      <w:r w:rsidR="00C9105D">
        <w:t>R</w:t>
      </w:r>
      <w:r w:rsidR="00262A94" w:rsidRPr="00262A94">
        <w:t>ect</w:t>
      </w:r>
      <w:proofErr w:type="spellEnd"/>
      <w:r w:rsidR="00C9105D">
        <w:t>()</w:t>
      </w:r>
      <w:r w:rsidR="00262A94" w:rsidRPr="00262A94">
        <w:t xml:space="preserve"> </w:t>
      </w:r>
      <w:r w:rsidR="005C2EAC">
        <w:t>négy</w:t>
      </w:r>
      <w:r w:rsidR="00262A94" w:rsidRPr="00262A94">
        <w:t xml:space="preserve"> numerikus értéket ad vissza, amikor a kontúrt argumentumként adjuk át. Ez a 4 érték </w:t>
      </w:r>
      <w:r w:rsidR="00262A94">
        <w:t xml:space="preserve">az </w:t>
      </w:r>
      <w:r w:rsidR="00262A94" w:rsidRPr="00262A94">
        <w:t>x, y, w, h érték</w:t>
      </w:r>
      <w:r w:rsidR="00262A94">
        <w:t>ek</w:t>
      </w:r>
      <w:r w:rsidR="00262A94" w:rsidRPr="00262A94">
        <w:t>nek felel meg.</w:t>
      </w:r>
      <w:r w:rsidR="00F92B02">
        <w:t xml:space="preserve"> Ezek az x koordinátát, az y koordinátát, a szélességet és a magasságot jelölik. </w:t>
      </w:r>
      <w:r w:rsidR="00F92B02" w:rsidRPr="00F92B02">
        <w:t>Ezek az értékek használhatók</w:t>
      </w:r>
      <w:r w:rsidR="00F92B02">
        <w:t xml:space="preserve"> a</w:t>
      </w:r>
      <w:r w:rsidR="00F92B02" w:rsidRPr="00F92B02">
        <w:t xml:space="preserve"> téglalap </w:t>
      </w:r>
      <w:r w:rsidR="00F92B02">
        <w:t>meg</w:t>
      </w:r>
      <w:r w:rsidR="00F92B02" w:rsidRPr="00F92B02">
        <w:t xml:space="preserve">rajzolására vagy </w:t>
      </w:r>
      <w:r w:rsidR="00F92B02">
        <w:t>egy</w:t>
      </w:r>
      <w:r w:rsidR="00F92B02" w:rsidRPr="00F92B02">
        <w:t xml:space="preserve"> képrész kivágására </w:t>
      </w:r>
      <w:r w:rsidR="00F92B02">
        <w:t xml:space="preserve">a </w:t>
      </w:r>
      <w:r w:rsidR="00F92B02" w:rsidRPr="00F92B02">
        <w:t>pixelkoordináták segítségével.</w:t>
      </w:r>
      <w:r w:rsidR="00C7253F">
        <w:t xml:space="preserve"> </w:t>
      </w:r>
      <w:r w:rsidR="00761D6B">
        <w:t>Az algoritmusnak öt argumentumot kell megadni bemenetként, a képet, amin a</w:t>
      </w:r>
      <w:r w:rsidR="00950E01">
        <w:t xml:space="preserve"> kirajzolás végbemegy, a kiindulási pont, a végpont, a téglalap színe és a vonal vastagsága.</w:t>
      </w:r>
      <w:r w:rsidR="00761D6B">
        <w:t xml:space="preserve"> </w:t>
      </w:r>
    </w:p>
    <w:p w:rsidR="00F71CA3" w:rsidRDefault="00F71CA3" w:rsidP="00A10677">
      <w:pPr>
        <w:spacing w:line="360" w:lineRule="auto"/>
        <w:jc w:val="both"/>
      </w:pPr>
    </w:p>
    <w:p w:rsidR="00E30E6F" w:rsidRDefault="00F71CA3" w:rsidP="00B04609">
      <w:pPr>
        <w:spacing w:line="360" w:lineRule="auto"/>
        <w:jc w:val="center"/>
      </w:pPr>
      <w:r>
        <w:rPr>
          <w:noProof/>
        </w:rPr>
        <w:lastRenderedPageBreak/>
        <w:drawing>
          <wp:inline distT="0" distB="0" distL="0" distR="0" wp14:anchorId="097D6200" wp14:editId="2A255A5D">
            <wp:extent cx="4320000" cy="6112502"/>
            <wp:effectExtent l="0" t="0" r="4445" b="3175"/>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ntours.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20000" cy="6112502"/>
                    </a:xfrm>
                    <a:prstGeom prst="rect">
                      <a:avLst/>
                    </a:prstGeom>
                  </pic:spPr>
                </pic:pic>
              </a:graphicData>
            </a:graphic>
          </wp:inline>
        </w:drawing>
      </w:r>
    </w:p>
    <w:p w:rsidR="00614EB7" w:rsidRDefault="00E30E6F" w:rsidP="00E30E6F">
      <w:pPr>
        <w:pStyle w:val="Kpalrs"/>
        <w:jc w:val="center"/>
        <w:rPr>
          <w:rFonts w:ascii="Times New Roman" w:hAnsi="Times New Roman" w:cs="Times New Roman"/>
          <w:sz w:val="20"/>
          <w:szCs w:val="20"/>
        </w:rPr>
      </w:pPr>
      <w:r w:rsidRPr="00E30E6F">
        <w:rPr>
          <w:rFonts w:ascii="Times New Roman" w:hAnsi="Times New Roman" w:cs="Times New Roman"/>
          <w:sz w:val="20"/>
          <w:szCs w:val="20"/>
        </w:rPr>
        <w:fldChar w:fldCharType="begin"/>
      </w:r>
      <w:r w:rsidRPr="00E30E6F">
        <w:rPr>
          <w:rFonts w:ascii="Times New Roman" w:hAnsi="Times New Roman" w:cs="Times New Roman"/>
          <w:sz w:val="20"/>
          <w:szCs w:val="20"/>
        </w:rPr>
        <w:instrText xml:space="preserve"> SEQ ábra \* ARABIC </w:instrText>
      </w:r>
      <w:r w:rsidRPr="00E30E6F">
        <w:rPr>
          <w:rFonts w:ascii="Times New Roman" w:hAnsi="Times New Roman" w:cs="Times New Roman"/>
          <w:sz w:val="20"/>
          <w:szCs w:val="20"/>
        </w:rPr>
        <w:fldChar w:fldCharType="separate"/>
      </w:r>
      <w:r w:rsidR="00CA559B">
        <w:rPr>
          <w:rFonts w:ascii="Times New Roman" w:hAnsi="Times New Roman" w:cs="Times New Roman"/>
          <w:noProof/>
          <w:sz w:val="20"/>
          <w:szCs w:val="20"/>
        </w:rPr>
        <w:t>22</w:t>
      </w:r>
      <w:r w:rsidRPr="00E30E6F">
        <w:rPr>
          <w:rFonts w:ascii="Times New Roman" w:hAnsi="Times New Roman" w:cs="Times New Roman"/>
          <w:sz w:val="20"/>
          <w:szCs w:val="20"/>
        </w:rPr>
        <w:fldChar w:fldCharType="end"/>
      </w:r>
      <w:r w:rsidRPr="00E30E6F">
        <w:rPr>
          <w:rFonts w:ascii="Times New Roman" w:hAnsi="Times New Roman" w:cs="Times New Roman"/>
          <w:sz w:val="20"/>
          <w:szCs w:val="20"/>
        </w:rPr>
        <w:t>. ábra: Határoló téglalapok megjelenítve a kottán</w:t>
      </w:r>
    </w:p>
    <w:p w:rsidR="00E30E6F" w:rsidRDefault="00E30E6F" w:rsidP="00E30E6F">
      <w:pPr>
        <w:pStyle w:val="Kpalrs"/>
        <w:rPr>
          <w:rFonts w:ascii="Times New Roman" w:hAnsi="Times New Roman" w:cs="Times New Roman"/>
          <w:sz w:val="20"/>
          <w:szCs w:val="20"/>
        </w:rPr>
      </w:pPr>
    </w:p>
    <w:p w:rsidR="00E30E6F" w:rsidRPr="00E30E6F" w:rsidRDefault="00E30E6F" w:rsidP="00E30E6F">
      <w:pPr>
        <w:pStyle w:val="Kpalrs"/>
        <w:rPr>
          <w:rFonts w:ascii="Times New Roman" w:hAnsi="Times New Roman" w:cs="Times New Roman"/>
          <w:i w:val="0"/>
        </w:rPr>
      </w:pPr>
    </w:p>
    <w:p w:rsidR="00614EB7" w:rsidRDefault="0084674F" w:rsidP="00A10677">
      <w:pPr>
        <w:spacing w:line="360" w:lineRule="auto"/>
        <w:jc w:val="both"/>
      </w:pPr>
      <w:r>
        <w:t xml:space="preserve">Ezután eltárolom a határoló téglalapok által </w:t>
      </w:r>
      <w:proofErr w:type="spellStart"/>
      <w:r>
        <w:t>körbejelölt</w:t>
      </w:r>
      <w:proofErr w:type="spellEnd"/>
      <w:r>
        <w:t xml:space="preserve"> szimbólumokat egy </w:t>
      </w:r>
      <w:proofErr w:type="spellStart"/>
      <w:r>
        <w:t>symbols</w:t>
      </w:r>
      <w:proofErr w:type="spellEnd"/>
      <w:r>
        <w:t xml:space="preserve"> nevű tömbbe, majd a </w:t>
      </w:r>
      <w:proofErr w:type="spellStart"/>
      <w:proofErr w:type="gramStart"/>
      <w:r>
        <w:t>sorted</w:t>
      </w:r>
      <w:proofErr w:type="spellEnd"/>
      <w:r>
        <w:t>(</w:t>
      </w:r>
      <w:proofErr w:type="gramEnd"/>
      <w:r>
        <w:t>) algoritmussal szélesség alapján sorba rendezem az elemeket, így egymás után kerülnek az azonos szimbólumok.</w:t>
      </w:r>
    </w:p>
    <w:p w:rsidR="00F71CA3" w:rsidRDefault="00F71CA3" w:rsidP="00A10677">
      <w:pPr>
        <w:spacing w:line="360" w:lineRule="auto"/>
        <w:jc w:val="both"/>
      </w:pPr>
    </w:p>
    <w:p w:rsidR="00FC1869" w:rsidRPr="004E1EDE" w:rsidRDefault="00FC1869" w:rsidP="004E1EDE">
      <w:pPr>
        <w:pStyle w:val="Cmsor2"/>
        <w:numPr>
          <w:ilvl w:val="1"/>
          <w:numId w:val="4"/>
        </w:numPr>
        <w:ind w:left="0" w:firstLine="0"/>
        <w:rPr>
          <w:rFonts w:ascii="Times New Roman" w:hAnsi="Times New Roman" w:cs="Times New Roman"/>
        </w:rPr>
      </w:pPr>
      <w:bookmarkStart w:id="37" w:name="_Toc99269840"/>
      <w:r w:rsidRPr="00FC1869">
        <w:rPr>
          <w:rFonts w:ascii="Times New Roman" w:hAnsi="Times New Roman" w:cs="Times New Roman"/>
        </w:rPr>
        <w:t>Neurális modell létrehozása</w:t>
      </w:r>
      <w:bookmarkEnd w:id="37"/>
      <w:r w:rsidR="002642A5">
        <w:rPr>
          <w:rFonts w:ascii="Times New Roman" w:hAnsi="Times New Roman" w:cs="Times New Roman"/>
        </w:rPr>
        <w:t xml:space="preserve"> és tanítása</w:t>
      </w:r>
    </w:p>
    <w:p w:rsidR="00340F5C" w:rsidRDefault="006836B4" w:rsidP="00A54FB8">
      <w:pPr>
        <w:spacing w:line="360" w:lineRule="auto"/>
        <w:jc w:val="both"/>
      </w:pPr>
      <w:r>
        <w:t xml:space="preserve">Most, hogy a kotta elemei pozíciójukkal és alakjukkal együtt el vannak mentve külön elemekként, itt az ideje, hogy </w:t>
      </w:r>
      <w:r w:rsidR="008A03ED">
        <w:t xml:space="preserve">beosztályozzuk ezeket az objektumokat, azaz felismertessük </w:t>
      </w:r>
      <w:r w:rsidR="008A03ED">
        <w:lastRenderedPageBreak/>
        <w:t xml:space="preserve">őket a neurális hálózattal. Mint korábban említettem egy CNN-t, vagyis egy </w:t>
      </w:r>
      <w:proofErr w:type="spellStart"/>
      <w:r w:rsidR="008A03ED">
        <w:t>konvolúciós</w:t>
      </w:r>
      <w:proofErr w:type="spellEnd"/>
      <w:r w:rsidR="008A03ED">
        <w:t xml:space="preserve"> neurális hálózatot hozok létre ennek a feladatnak az elvégzésére. Ahhoz azonban, hogy létre tudjak hozni egy CNN-t be kell importálnom kettő nagyon fontos függvénykönyvtárat.</w:t>
      </w:r>
      <w:r w:rsidR="00C54177">
        <w:t xml:space="preserve"> Ezek a </w:t>
      </w:r>
      <w:proofErr w:type="spellStart"/>
      <w:r w:rsidR="00BB6F14">
        <w:t>T</w:t>
      </w:r>
      <w:r w:rsidR="00C54177">
        <w:t>ensor</w:t>
      </w:r>
      <w:r w:rsidR="00BB6F14">
        <w:t>Fl</w:t>
      </w:r>
      <w:r w:rsidR="00C54177">
        <w:t>ow</w:t>
      </w:r>
      <w:proofErr w:type="spellEnd"/>
      <w:r w:rsidR="00C54177">
        <w:t xml:space="preserve"> és az abban megtalálható egyik API, a </w:t>
      </w:r>
      <w:proofErr w:type="spellStart"/>
      <w:r w:rsidR="00BB6F14">
        <w:t>K</w:t>
      </w:r>
      <w:r w:rsidR="00C54177">
        <w:t>eras</w:t>
      </w:r>
      <w:proofErr w:type="spellEnd"/>
      <w:r w:rsidR="00C54177">
        <w:t>.</w:t>
      </w:r>
    </w:p>
    <w:p w:rsidR="004D2397" w:rsidRDefault="004D2397" w:rsidP="00A54FB8">
      <w:pPr>
        <w:spacing w:line="360" w:lineRule="auto"/>
        <w:jc w:val="both"/>
      </w:pPr>
      <w:r w:rsidRPr="004D2397">
        <w:t xml:space="preserve">A </w:t>
      </w:r>
      <w:proofErr w:type="spellStart"/>
      <w:r w:rsidRPr="004D2397">
        <w:t>TensorFlow</w:t>
      </w:r>
      <w:proofErr w:type="spellEnd"/>
      <w:r w:rsidRPr="004D2397">
        <w:t xml:space="preserve"> egy gépi tanulási rendszer, amely</w:t>
      </w:r>
      <w:r w:rsidR="00D643E2">
        <w:t xml:space="preserve">et széles körben alkalmaznak </w:t>
      </w:r>
      <w:r w:rsidRPr="004D2397">
        <w:t>és heterogén környezetekben működik. Számítási modellje változó állapotú adatfolyam-gráfokon alapul. A gráfcsomópontok leképezhetők különböző gépe</w:t>
      </w:r>
      <w:r w:rsidR="00D643E2">
        <w:t>kr</w:t>
      </w:r>
      <w:r w:rsidRPr="004D2397">
        <w:t>e, és az egyes gépeken belül CPU-kra, GPU-</w:t>
      </w:r>
      <w:proofErr w:type="spellStart"/>
      <w:r w:rsidRPr="004D2397">
        <w:t>kra</w:t>
      </w:r>
      <w:proofErr w:type="spellEnd"/>
      <w:r w:rsidRPr="004D2397">
        <w:t xml:space="preserve"> és egyéb eszközökre. A </w:t>
      </w:r>
      <w:proofErr w:type="spellStart"/>
      <w:r w:rsidRPr="004D2397">
        <w:t>TensorFlow</w:t>
      </w:r>
      <w:proofErr w:type="spellEnd"/>
      <w:r w:rsidRPr="004D2397">
        <w:t xml:space="preserve"> számos alkalmazást támogat, de különösen a mély neurális hálózatokkal való </w:t>
      </w:r>
      <w:r w:rsidR="00D643E2">
        <w:t>tanítás</w:t>
      </w:r>
      <w:r w:rsidRPr="004D2397">
        <w:t xml:space="preserve">t és következtetéseket célozza meg. Platformként szolgál a kutatáshoz és a gépi tanulási rendszerek bevezetéséhez számos területen, mint például a beszédfelismerés, a </w:t>
      </w:r>
      <w:r w:rsidR="00D643E2">
        <w:t>gépi</w:t>
      </w:r>
      <w:r w:rsidRPr="004D2397">
        <w:t xml:space="preserve"> látás, a robotika, az információkeresés és a természetes nyelvi feldolgozás.</w:t>
      </w:r>
      <w:r w:rsidR="00D643E2">
        <w:t xml:space="preserve"> </w:t>
      </w:r>
      <w:r w:rsidR="00D73FF8">
        <w:rPr>
          <w:rFonts w:cs="Times New Roman"/>
        </w:rPr>
        <w:fldChar w:fldCharType="begin"/>
      </w:r>
      <w:r w:rsidR="00D73FF8">
        <w:instrText xml:space="preserve"> REF _Ref99990558 \r \h </w:instrText>
      </w:r>
      <w:r w:rsidR="00D73FF8">
        <w:rPr>
          <w:rFonts w:cs="Times New Roman"/>
        </w:rPr>
      </w:r>
      <w:r w:rsidR="00D73FF8">
        <w:rPr>
          <w:rFonts w:cs="Times New Roman"/>
        </w:rPr>
        <w:fldChar w:fldCharType="separate"/>
      </w:r>
      <w:r w:rsidR="00D73FF8">
        <w:t>[1]</w:t>
      </w:r>
      <w:r w:rsidR="00D73FF8">
        <w:rPr>
          <w:rFonts w:cs="Times New Roman"/>
        </w:rPr>
        <w:fldChar w:fldCharType="end"/>
      </w:r>
    </w:p>
    <w:p w:rsidR="00E1352B" w:rsidRDefault="004B4024" w:rsidP="00A54FB8">
      <w:pPr>
        <w:spacing w:line="360" w:lineRule="auto"/>
        <w:jc w:val="both"/>
      </w:pPr>
      <w:r w:rsidRPr="004B4024">
        <w:t xml:space="preserve">A </w:t>
      </w:r>
      <w:proofErr w:type="spellStart"/>
      <w:r w:rsidRPr="004B4024">
        <w:t>Keras</w:t>
      </w:r>
      <w:proofErr w:type="spellEnd"/>
      <w:r w:rsidRPr="004B4024">
        <w:t xml:space="preserve"> egy kompakt és könnyen megtanulható, magas szintű Python-könyvtár a mély tanuláshoz, amely </w:t>
      </w:r>
      <w:r w:rsidR="00F0299A">
        <w:t xml:space="preserve">a </w:t>
      </w:r>
      <w:proofErr w:type="spellStart"/>
      <w:r w:rsidRPr="004B4024">
        <w:t>TensorFlow</w:t>
      </w:r>
      <w:proofErr w:type="spellEnd"/>
      <w:r w:rsidRPr="004B4024">
        <w:t xml:space="preserve"> mellett fut. Lehetővé teszi a fejlesztők számára, hogy a mély tanulás főbb </w:t>
      </w:r>
      <w:r w:rsidR="00F0299A">
        <w:t>funkcióira</w:t>
      </w:r>
      <w:r w:rsidRPr="004B4024">
        <w:t xml:space="preserve"> összpontosítsanak, például rétegek létrehozására neurális hálózatokhoz, miközben ügyel a </w:t>
      </w:r>
      <w:proofErr w:type="spellStart"/>
      <w:r w:rsidRPr="004B4024">
        <w:t>tenzorok</w:t>
      </w:r>
      <w:proofErr w:type="spellEnd"/>
      <w:r w:rsidRPr="004B4024">
        <w:t xml:space="preserve"> apró részleteire, alakjukra és matematikai részleteire. A </w:t>
      </w:r>
      <w:proofErr w:type="spellStart"/>
      <w:r w:rsidRPr="004B4024">
        <w:t>TensorFlow-nak</w:t>
      </w:r>
      <w:proofErr w:type="spellEnd"/>
      <w:r w:rsidRPr="004B4024">
        <w:t xml:space="preserve"> a </w:t>
      </w:r>
      <w:proofErr w:type="spellStart"/>
      <w:r w:rsidRPr="004B4024">
        <w:t>Keras</w:t>
      </w:r>
      <w:proofErr w:type="spellEnd"/>
      <w:r w:rsidRPr="004B4024">
        <w:t xml:space="preserve"> hátterének kell lennie</w:t>
      </w:r>
      <w:r w:rsidR="00F0299A">
        <w:t>, de</w:t>
      </w:r>
      <w:r w:rsidRPr="004B4024">
        <w:t xml:space="preserve"> </w:t>
      </w:r>
      <w:r w:rsidR="00F0299A">
        <w:t>h</w:t>
      </w:r>
      <w:r w:rsidRPr="004B4024">
        <w:t>asználhatj</w:t>
      </w:r>
      <w:r w:rsidR="00F0299A">
        <w:t>uk</w:t>
      </w:r>
      <w:r w:rsidRPr="004B4024">
        <w:t xml:space="preserve"> a </w:t>
      </w:r>
      <w:proofErr w:type="spellStart"/>
      <w:r w:rsidRPr="004B4024">
        <w:t>Keras</w:t>
      </w:r>
      <w:proofErr w:type="spellEnd"/>
      <w:r w:rsidRPr="004B4024">
        <w:t>-t mély tanulási alkalmazásokhoz anélkül, hogy interakcióba lépn</w:t>
      </w:r>
      <w:r w:rsidR="00F0299A">
        <w:t>énk</w:t>
      </w:r>
      <w:r w:rsidRPr="004B4024">
        <w:t xml:space="preserve"> a viszonylag összetett </w:t>
      </w:r>
      <w:proofErr w:type="spellStart"/>
      <w:r w:rsidRPr="004B4024">
        <w:t>TensorFlow-val</w:t>
      </w:r>
      <w:proofErr w:type="spellEnd"/>
      <w:r w:rsidR="00F0299A">
        <w:t xml:space="preserve">. </w:t>
      </w:r>
      <w:r w:rsidRPr="004B4024">
        <w:t>A keretrendszernek két fő típusa van: a szekvenciális API és a funkcionális API. A szekvenciális API a rétegek sorozat</w:t>
      </w:r>
      <w:r w:rsidR="00B76CCA">
        <w:t xml:space="preserve">os egymás </w:t>
      </w:r>
      <w:proofErr w:type="spellStart"/>
      <w:r w:rsidR="00B76CCA">
        <w:t>utániságán</w:t>
      </w:r>
      <w:proofErr w:type="spellEnd"/>
      <w:r w:rsidRPr="004B4024">
        <w:t xml:space="preserve"> alapul</w:t>
      </w:r>
      <w:r w:rsidR="00E83B2C">
        <w:t>,</w:t>
      </w:r>
      <w:r w:rsidRPr="004B4024">
        <w:t xml:space="preserve"> ez a </w:t>
      </w:r>
      <w:proofErr w:type="spellStart"/>
      <w:r w:rsidRPr="004B4024">
        <w:t>Keras</w:t>
      </w:r>
      <w:proofErr w:type="spellEnd"/>
      <w:r w:rsidRPr="004B4024">
        <w:t xml:space="preserve"> leggyakoribb használata és a </w:t>
      </w:r>
      <w:proofErr w:type="spellStart"/>
      <w:r w:rsidRPr="004B4024">
        <w:t>Keras</w:t>
      </w:r>
      <w:proofErr w:type="spellEnd"/>
      <w:r w:rsidRPr="004B4024">
        <w:t xml:space="preserve"> legegyszerűbb része. A szekvenciális modell lineáris réteghalmaznak tekinthető.</w:t>
      </w:r>
      <w:r w:rsidR="00E331AE">
        <w:t xml:space="preserve"> </w:t>
      </w:r>
      <w:r w:rsidR="00D73FF8">
        <w:fldChar w:fldCharType="begin"/>
      </w:r>
      <w:r w:rsidR="00D73FF8">
        <w:instrText xml:space="preserve"> REF _Ref99990573 \r \h </w:instrText>
      </w:r>
      <w:r w:rsidR="00D73FF8">
        <w:fldChar w:fldCharType="separate"/>
      </w:r>
      <w:r w:rsidR="00D73FF8">
        <w:t>[1</w:t>
      </w:r>
      <w:r w:rsidR="009B2601">
        <w:t>2</w:t>
      </w:r>
      <w:r w:rsidR="00D73FF8">
        <w:t>]</w:t>
      </w:r>
      <w:r w:rsidR="00D73FF8">
        <w:fldChar w:fldCharType="end"/>
      </w:r>
      <w:r w:rsidR="00D73FF8">
        <w:fldChar w:fldCharType="begin"/>
      </w:r>
      <w:r w:rsidR="00D73FF8">
        <w:instrText xml:space="preserve"> REF _Ref99990575 \r \h </w:instrText>
      </w:r>
      <w:r w:rsidR="00D73FF8">
        <w:fldChar w:fldCharType="separate"/>
      </w:r>
      <w:r w:rsidR="00D73FF8">
        <w:t>[1</w:t>
      </w:r>
      <w:r w:rsidR="009B2601">
        <w:t>3</w:t>
      </w:r>
      <w:r w:rsidR="00D73FF8">
        <w:t>]</w:t>
      </w:r>
      <w:r w:rsidR="00D73FF8">
        <w:fldChar w:fldCharType="end"/>
      </w:r>
    </w:p>
    <w:p w:rsidR="00E331AE" w:rsidRDefault="00975E78" w:rsidP="00A54FB8">
      <w:pPr>
        <w:spacing w:line="360" w:lineRule="auto"/>
        <w:jc w:val="both"/>
      </w:pPr>
      <w:r>
        <w:t xml:space="preserve">Ahhoz, hogy a szekvenciális modellünk megfelelően </w:t>
      </w:r>
      <w:proofErr w:type="spellStart"/>
      <w:r>
        <w:t>működjön</w:t>
      </w:r>
      <w:proofErr w:type="spellEnd"/>
      <w:r>
        <w:t>, először be kell tanítani.</w:t>
      </w:r>
      <w:r w:rsidR="00962F64">
        <w:t xml:space="preserve"> Ehhez </w:t>
      </w:r>
      <w:r w:rsidR="008F0527">
        <w:t xml:space="preserve">mintaképekre van szükség egy kottán megtalálható elemekről, amelyek </w:t>
      </w:r>
      <w:proofErr w:type="spellStart"/>
      <w:r w:rsidR="008F0527">
        <w:t>típusonként</w:t>
      </w:r>
      <w:proofErr w:type="spellEnd"/>
      <w:r w:rsidR="008F0527">
        <w:t xml:space="preserve"> külön vannak szedve, így meg tudja különböztetni a különböző komponenseket a modellünk, amikor felismertetjük vele a tanításra szánt képeket. A tanítási képeken kívül </w:t>
      </w:r>
      <w:proofErr w:type="spellStart"/>
      <w:r w:rsidR="008F0527">
        <w:t>validáló</w:t>
      </w:r>
      <w:proofErr w:type="spellEnd"/>
      <w:r w:rsidR="008F0527">
        <w:t xml:space="preserve"> képekre is szüksége lesz a modellnek, amelyekkel a becslések során önmagát tudja ellenőrizni, és a becslés sikerességét követni. Ezek a képek ugyanúgy </w:t>
      </w:r>
      <w:proofErr w:type="spellStart"/>
      <w:r w:rsidR="008F0527">
        <w:t>csoportonként</w:t>
      </w:r>
      <w:proofErr w:type="spellEnd"/>
      <w:r w:rsidR="008F0527">
        <w:t xml:space="preserve"> külön mappában vannak tárolva, azonban az fontos, hogy ne pontosan ugyanazok a képek legyenek a </w:t>
      </w:r>
      <w:proofErr w:type="spellStart"/>
      <w:r w:rsidR="008F0527">
        <w:t>validáló</w:t>
      </w:r>
      <w:proofErr w:type="spellEnd"/>
      <w:r w:rsidR="008F0527">
        <w:t xml:space="preserve"> képek, mint amelyeken a tanítást végezzük, mert ebben az esetben a becslés csalóka eredményt adhat.</w:t>
      </w:r>
    </w:p>
    <w:p w:rsidR="00C335E3" w:rsidRDefault="00C335E3" w:rsidP="00A54FB8">
      <w:pPr>
        <w:spacing w:line="360" w:lineRule="auto"/>
        <w:jc w:val="both"/>
      </w:pPr>
      <w:r>
        <w:t xml:space="preserve">Ezen képek összességét hívjuk </w:t>
      </w:r>
      <w:proofErr w:type="spellStart"/>
      <w:r>
        <w:t>datasetnek</w:t>
      </w:r>
      <w:proofErr w:type="spellEnd"/>
      <w:r>
        <w:t xml:space="preserve">, vagyis adatkészletnek. Az interneten számos </w:t>
      </w:r>
      <w:proofErr w:type="spellStart"/>
      <w:r>
        <w:t>dataset</w:t>
      </w:r>
      <w:proofErr w:type="spellEnd"/>
      <w:r>
        <w:t xml:space="preserve"> megtalálható, amely zenei kották elemeit tartalmazza, én is ezek közül választottam egyet, név szerint a </w:t>
      </w:r>
      <w:proofErr w:type="spellStart"/>
      <w:r>
        <w:t>Rebelo</w:t>
      </w:r>
      <w:proofErr w:type="spellEnd"/>
      <w:r>
        <w:t xml:space="preserve"> </w:t>
      </w:r>
      <w:proofErr w:type="spellStart"/>
      <w:r>
        <w:t>Dataset-et</w:t>
      </w:r>
      <w:proofErr w:type="spellEnd"/>
      <w:r>
        <w:t>.</w:t>
      </w:r>
    </w:p>
    <w:p w:rsidR="0026673C" w:rsidRDefault="0026673C" w:rsidP="00A54FB8">
      <w:pPr>
        <w:spacing w:line="360" w:lineRule="auto"/>
        <w:jc w:val="both"/>
      </w:pPr>
      <w:r>
        <w:lastRenderedPageBreak/>
        <w:t>Miután megvan az adatkészlet, megadom a programnak, az elérési utat a képekhez, amelyekre a modellnek szüksége van. Ezután bizonyos előzetes feldolgozásokat hajtok végre a tanítási és a validációs adatkészleteken.</w:t>
      </w:r>
      <w:r w:rsidR="00CD5149">
        <w:t xml:space="preserve"> Először megadom neki, hogy</w:t>
      </w:r>
      <w:r w:rsidR="009D3CF0">
        <w:t xml:space="preserve"> melyik mappából használja a képeket, majd a köteg méretét, amely a különböző fajta felismerendő elemeknek a száma. Mindezek után átméretezem a képeket 32pixel szélességűre és magasságúra, mert a modell</w:t>
      </w:r>
      <w:r w:rsidR="00A60EE3">
        <w:t>t úgy állítom be, hogy</w:t>
      </w:r>
      <w:r w:rsidR="009D3CF0">
        <w:t xml:space="preserve"> ekkora méretű képekkel dolgoz</w:t>
      </w:r>
      <w:r w:rsidR="00A60EE3">
        <w:t>zon</w:t>
      </w:r>
      <w:r w:rsidR="009D3CF0">
        <w:t>.</w:t>
      </w:r>
      <w:r w:rsidR="00CF71D6">
        <w:t xml:space="preserve"> A képeket ezután </w:t>
      </w:r>
      <w:proofErr w:type="spellStart"/>
      <w:r w:rsidR="00CF71D6">
        <w:t>szürkeárnyalatossá</w:t>
      </w:r>
      <w:proofErr w:type="spellEnd"/>
      <w:r w:rsidR="00CF71D6">
        <w:t xml:space="preserve"> alakítom, majd összekeverem az adatkészletben a képeket, hogy a modell ne sorrendben kapja meg azokat, így nehezebb lesz a felismerése. Végül beállítom, hogy a tanítás során a készlet mekkora részét használja </w:t>
      </w:r>
      <w:proofErr w:type="spellStart"/>
      <w:r w:rsidR="00CF71D6">
        <w:t>validálásra</w:t>
      </w:r>
      <w:proofErr w:type="spellEnd"/>
      <w:r w:rsidR="00CF71D6">
        <w:t>.</w:t>
      </w:r>
    </w:p>
    <w:p w:rsidR="005E393F" w:rsidRDefault="005528D7" w:rsidP="00A54FB8">
      <w:pPr>
        <w:spacing w:line="360" w:lineRule="auto"/>
        <w:jc w:val="both"/>
      </w:pPr>
      <w:r w:rsidRPr="002012EF">
        <w:rPr>
          <w:rFonts w:ascii="Consolas" w:hAnsi="Consolas"/>
          <w:noProof/>
          <w:sz w:val="20"/>
          <w:szCs w:val="20"/>
        </w:rPr>
        <mc:AlternateContent>
          <mc:Choice Requires="wps">
            <w:drawing>
              <wp:anchor distT="45720" distB="45720" distL="114300" distR="114300" simplePos="0" relativeHeight="251659264" behindDoc="0" locked="0" layoutInCell="1" allowOverlap="1">
                <wp:simplePos x="0" y="0"/>
                <wp:positionH relativeFrom="margin">
                  <wp:align>right</wp:align>
                </wp:positionH>
                <wp:positionV relativeFrom="paragraph">
                  <wp:posOffset>1844040</wp:posOffset>
                </wp:positionV>
                <wp:extent cx="5562600" cy="2495550"/>
                <wp:effectExtent l="0" t="0" r="19050" b="19050"/>
                <wp:wrapSquare wrapText="bothSides"/>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2495550"/>
                        </a:xfrm>
                        <a:prstGeom prst="rect">
                          <a:avLst/>
                        </a:prstGeom>
                        <a:solidFill>
                          <a:srgbClr val="FFFFFF"/>
                        </a:solidFill>
                        <a:ln w="9525">
                          <a:solidFill>
                            <a:srgbClr val="000000"/>
                          </a:solidFill>
                          <a:miter lim="800000"/>
                          <a:headEnd/>
                          <a:tailEnd/>
                        </a:ln>
                      </wps:spPr>
                      <wps:txbx>
                        <w:txbxContent>
                          <w:p w:rsidR="003E1297" w:rsidRDefault="003E1297">
                            <w:pPr>
                              <w:rPr>
                                <w:rFonts w:ascii="Consolas" w:hAnsi="Consolas"/>
                                <w:sz w:val="20"/>
                                <w:szCs w:val="20"/>
                              </w:rPr>
                            </w:pPr>
                            <w:proofErr w:type="spellStart"/>
                            <w:r w:rsidRPr="00752DCF">
                              <w:rPr>
                                <w:rFonts w:ascii="Consolas" w:hAnsi="Consolas"/>
                                <w:sz w:val="20"/>
                                <w:szCs w:val="20"/>
                              </w:rPr>
                              <w:t>model</w:t>
                            </w:r>
                            <w:proofErr w:type="spellEnd"/>
                            <w:r w:rsidRPr="00752DCF">
                              <w:rPr>
                                <w:rFonts w:ascii="Consolas" w:hAnsi="Consolas"/>
                                <w:sz w:val="20"/>
                                <w:szCs w:val="20"/>
                              </w:rPr>
                              <w:t xml:space="preserve"> = </w:t>
                            </w:r>
                            <w:proofErr w:type="spellStart"/>
                            <w:proofErr w:type="gramStart"/>
                            <w:r w:rsidRPr="00752DCF">
                              <w:rPr>
                                <w:rFonts w:ascii="Consolas" w:hAnsi="Consolas"/>
                                <w:sz w:val="20"/>
                                <w:szCs w:val="20"/>
                              </w:rPr>
                              <w:t>Sequential</w:t>
                            </w:r>
                            <w:proofErr w:type="spellEnd"/>
                            <w:r w:rsidRPr="00752DCF">
                              <w:rPr>
                                <w:rFonts w:ascii="Consolas" w:hAnsi="Consolas"/>
                                <w:sz w:val="20"/>
                                <w:szCs w:val="20"/>
                              </w:rPr>
                              <w:t>(</w:t>
                            </w:r>
                            <w:proofErr w:type="gram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r w:rsidRPr="00752DCF">
                              <w:rPr>
                                <w:rFonts w:ascii="Consolas" w:hAnsi="Consolas"/>
                                <w:sz w:val="20"/>
                                <w:szCs w:val="20"/>
                              </w:rPr>
                              <w:t>model.add</w:t>
                            </w:r>
                            <w:proofErr w:type="spellEnd"/>
                            <w:r w:rsidRPr="00752DCF">
                              <w:rPr>
                                <w:rFonts w:ascii="Consolas" w:hAnsi="Consolas"/>
                                <w:sz w:val="20"/>
                                <w:szCs w:val="20"/>
                              </w:rPr>
                              <w:t>(</w:t>
                            </w:r>
                            <w:proofErr w:type="spellStart"/>
                            <w:r w:rsidRPr="00752DCF">
                              <w:rPr>
                                <w:rFonts w:ascii="Consolas" w:hAnsi="Consolas"/>
                                <w:sz w:val="20"/>
                                <w:szCs w:val="20"/>
                              </w:rPr>
                              <w:t>data_augmentation</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Start"/>
                            <w:r w:rsidRPr="00752DCF">
                              <w:rPr>
                                <w:rFonts w:ascii="Consolas" w:hAnsi="Consolas"/>
                                <w:sz w:val="20"/>
                                <w:szCs w:val="20"/>
                              </w:rPr>
                              <w:t>layers.Input</w:t>
                            </w:r>
                            <w:proofErr w:type="spellEnd"/>
                            <w:proofErr w:type="gramEnd"/>
                            <w:r w:rsidRPr="00752DCF">
                              <w:rPr>
                                <w:rFonts w:ascii="Consolas" w:hAnsi="Consolas"/>
                                <w:sz w:val="20"/>
                                <w:szCs w:val="20"/>
                              </w:rPr>
                              <w:t>(</w:t>
                            </w:r>
                            <w:proofErr w:type="spellStart"/>
                            <w:r w:rsidRPr="00752DCF">
                              <w:rPr>
                                <w:rFonts w:ascii="Consolas" w:hAnsi="Consolas"/>
                                <w:sz w:val="20"/>
                                <w:szCs w:val="20"/>
                              </w:rPr>
                              <w:t>shape</w:t>
                            </w:r>
                            <w:proofErr w:type="spellEnd"/>
                            <w:r w:rsidRPr="00752DCF">
                              <w:rPr>
                                <w:rFonts w:ascii="Consolas" w:hAnsi="Consolas"/>
                                <w:sz w:val="20"/>
                                <w:szCs w:val="20"/>
                              </w:rPr>
                              <w:t>=(120,60,1)))</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Conv2D(8,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Conv2D(16,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Conv2D(32,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Conv2D(64,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Dropout</w:t>
                            </w:r>
                            <w:proofErr w:type="spellEnd"/>
                            <w:r w:rsidRPr="00752DCF">
                              <w:rPr>
                                <w:rFonts w:ascii="Consolas" w:hAnsi="Consolas"/>
                                <w:sz w:val="20"/>
                                <w:szCs w:val="20"/>
                              </w:rPr>
                              <w:t>(0.5))</w:t>
                            </w:r>
                          </w:p>
                          <w:p w:rsidR="003E1297" w:rsidRDefault="003E1297" w:rsidP="005528D7">
                            <w:pPr>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Flatten</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Dense</w:t>
                            </w:r>
                            <w:proofErr w:type="spellEnd"/>
                            <w:r w:rsidRPr="00752DCF">
                              <w:rPr>
                                <w:rFonts w:ascii="Consolas" w:hAnsi="Consolas"/>
                                <w:sz w:val="20"/>
                                <w:szCs w:val="20"/>
                              </w:rPr>
                              <w:t xml:space="preserve">(64,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Dense</w:t>
                            </w:r>
                            <w:proofErr w:type="spellEnd"/>
                            <w:r w:rsidRPr="00752DCF">
                              <w:rPr>
                                <w:rFonts w:ascii="Consolas" w:hAnsi="Consolas"/>
                                <w:sz w:val="20"/>
                                <w:szCs w:val="20"/>
                              </w:rPr>
                              <w:t xml:space="preserve">(32,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Dense</w:t>
                            </w:r>
                            <w:proofErr w:type="spellEnd"/>
                            <w:r w:rsidRPr="00752DCF">
                              <w:rPr>
                                <w:rFonts w:ascii="Consolas" w:hAnsi="Consolas"/>
                                <w:sz w:val="20"/>
                                <w:szCs w:val="20"/>
                              </w:rPr>
                              <w:t xml:space="preserve">(10,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softmax</w:t>
                            </w:r>
                            <w:proofErr w:type="spellEnd"/>
                            <w:r w:rsidRPr="00752DCF">
                              <w:rPr>
                                <w:rFonts w:ascii="Consolas" w:hAnsi="Consolas"/>
                                <w:sz w:val="20"/>
                                <w:szCs w:val="20"/>
                              </w:rPr>
                              <w:t>'))</w:t>
                            </w:r>
                          </w:p>
                          <w:p w:rsidR="003E1297" w:rsidRDefault="003E1297" w:rsidP="005528D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Szövegdoboz 2" o:spid="_x0000_s1026" type="#_x0000_t202" style="position:absolute;left:0;text-align:left;margin-left:386.8pt;margin-top:145.2pt;width:438pt;height:196.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">
                <v:textbox>
                  <w:txbxContent>
                    <w:p w:rsidR="003E1297" w:rsidRDefault="003E1297">
                      <w:pPr>
                        <w:rPr>
                          <w:rFonts w:ascii="Consolas" w:hAnsi="Consolas"/>
                          <w:sz w:val="20"/>
                          <w:szCs w:val="20"/>
                        </w:rPr>
                      </w:pPr>
                      <w:proofErr w:type="spellStart"/>
                      <w:r w:rsidRPr="00752DCF">
                        <w:rPr>
                          <w:rFonts w:ascii="Consolas" w:hAnsi="Consolas"/>
                          <w:sz w:val="20"/>
                          <w:szCs w:val="20"/>
                        </w:rPr>
                        <w:t>model</w:t>
                      </w:r>
                      <w:proofErr w:type="spellEnd"/>
                      <w:r w:rsidRPr="00752DCF">
                        <w:rPr>
                          <w:rFonts w:ascii="Consolas" w:hAnsi="Consolas"/>
                          <w:sz w:val="20"/>
                          <w:szCs w:val="20"/>
                        </w:rPr>
                        <w:t xml:space="preserve"> = </w:t>
                      </w:r>
                      <w:proofErr w:type="spellStart"/>
                      <w:proofErr w:type="gramStart"/>
                      <w:r w:rsidRPr="00752DCF">
                        <w:rPr>
                          <w:rFonts w:ascii="Consolas" w:hAnsi="Consolas"/>
                          <w:sz w:val="20"/>
                          <w:szCs w:val="20"/>
                        </w:rPr>
                        <w:t>Sequential</w:t>
                      </w:r>
                      <w:proofErr w:type="spellEnd"/>
                      <w:r w:rsidRPr="00752DCF">
                        <w:rPr>
                          <w:rFonts w:ascii="Consolas" w:hAnsi="Consolas"/>
                          <w:sz w:val="20"/>
                          <w:szCs w:val="20"/>
                        </w:rPr>
                        <w:t>(</w:t>
                      </w:r>
                      <w:proofErr w:type="gram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r w:rsidRPr="00752DCF">
                        <w:rPr>
                          <w:rFonts w:ascii="Consolas" w:hAnsi="Consolas"/>
                          <w:sz w:val="20"/>
                          <w:szCs w:val="20"/>
                        </w:rPr>
                        <w:t>model.add</w:t>
                      </w:r>
                      <w:proofErr w:type="spellEnd"/>
                      <w:r w:rsidRPr="00752DCF">
                        <w:rPr>
                          <w:rFonts w:ascii="Consolas" w:hAnsi="Consolas"/>
                          <w:sz w:val="20"/>
                          <w:szCs w:val="20"/>
                        </w:rPr>
                        <w:t>(</w:t>
                      </w:r>
                      <w:proofErr w:type="spellStart"/>
                      <w:r w:rsidRPr="00752DCF">
                        <w:rPr>
                          <w:rFonts w:ascii="Consolas" w:hAnsi="Consolas"/>
                          <w:sz w:val="20"/>
                          <w:szCs w:val="20"/>
                        </w:rPr>
                        <w:t>data_augmentation</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Start"/>
                      <w:r w:rsidRPr="00752DCF">
                        <w:rPr>
                          <w:rFonts w:ascii="Consolas" w:hAnsi="Consolas"/>
                          <w:sz w:val="20"/>
                          <w:szCs w:val="20"/>
                        </w:rPr>
                        <w:t>layers.Input</w:t>
                      </w:r>
                      <w:proofErr w:type="spellEnd"/>
                      <w:proofErr w:type="gramEnd"/>
                      <w:r w:rsidRPr="00752DCF">
                        <w:rPr>
                          <w:rFonts w:ascii="Consolas" w:hAnsi="Consolas"/>
                          <w:sz w:val="20"/>
                          <w:szCs w:val="20"/>
                        </w:rPr>
                        <w:t>(</w:t>
                      </w:r>
                      <w:proofErr w:type="spellStart"/>
                      <w:r w:rsidRPr="00752DCF">
                        <w:rPr>
                          <w:rFonts w:ascii="Consolas" w:hAnsi="Consolas"/>
                          <w:sz w:val="20"/>
                          <w:szCs w:val="20"/>
                        </w:rPr>
                        <w:t>shape</w:t>
                      </w:r>
                      <w:proofErr w:type="spellEnd"/>
                      <w:r w:rsidRPr="00752DCF">
                        <w:rPr>
                          <w:rFonts w:ascii="Consolas" w:hAnsi="Consolas"/>
                          <w:sz w:val="20"/>
                          <w:szCs w:val="20"/>
                        </w:rPr>
                        <w:t>=(120,60,1)))</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Conv2D(8,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Conv2D(16,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Conv2D(32,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 xml:space="preserve">Conv2D(64, 3,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gramEnd"/>
                      <w:r w:rsidRPr="00752DCF">
                        <w:rPr>
                          <w:rFonts w:ascii="Consolas" w:hAnsi="Consolas"/>
                          <w:sz w:val="20"/>
                          <w:szCs w:val="20"/>
                        </w:rPr>
                        <w:t>MaxPool2D(2))</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Dropout</w:t>
                      </w:r>
                      <w:proofErr w:type="spellEnd"/>
                      <w:r w:rsidRPr="00752DCF">
                        <w:rPr>
                          <w:rFonts w:ascii="Consolas" w:hAnsi="Consolas"/>
                          <w:sz w:val="20"/>
                          <w:szCs w:val="20"/>
                        </w:rPr>
                        <w:t>(0.5))</w:t>
                      </w:r>
                    </w:p>
                    <w:p w:rsidR="003E1297" w:rsidRDefault="003E1297" w:rsidP="005528D7">
                      <w:pPr>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Flatten</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Dense</w:t>
                      </w:r>
                      <w:proofErr w:type="spellEnd"/>
                      <w:r w:rsidRPr="00752DCF">
                        <w:rPr>
                          <w:rFonts w:ascii="Consolas" w:hAnsi="Consolas"/>
                          <w:sz w:val="20"/>
                          <w:szCs w:val="20"/>
                        </w:rPr>
                        <w:t xml:space="preserve">(64,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Dense</w:t>
                      </w:r>
                      <w:proofErr w:type="spellEnd"/>
                      <w:r w:rsidRPr="00752DCF">
                        <w:rPr>
                          <w:rFonts w:ascii="Consolas" w:hAnsi="Consolas"/>
                          <w:sz w:val="20"/>
                          <w:szCs w:val="20"/>
                        </w:rPr>
                        <w:t xml:space="preserve">(32,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relu</w:t>
                      </w:r>
                      <w:proofErr w:type="spellEnd"/>
                      <w:r w:rsidRPr="00752DCF">
                        <w:rPr>
                          <w:rFonts w:ascii="Consolas" w:hAnsi="Consolas"/>
                          <w:sz w:val="20"/>
                          <w:szCs w:val="20"/>
                        </w:rPr>
                        <w:t>'))</w:t>
                      </w:r>
                    </w:p>
                    <w:p w:rsidR="003E1297" w:rsidRPr="00752DCF" w:rsidRDefault="003E1297" w:rsidP="005528D7">
                      <w:pPr>
                        <w:tabs>
                          <w:tab w:val="center" w:pos="4395"/>
                        </w:tabs>
                        <w:jc w:val="both"/>
                        <w:rPr>
                          <w:rFonts w:ascii="Consolas" w:hAnsi="Consolas"/>
                          <w:sz w:val="20"/>
                          <w:szCs w:val="20"/>
                        </w:rPr>
                      </w:pPr>
                      <w:proofErr w:type="spellStart"/>
                      <w:proofErr w:type="gramStart"/>
                      <w:r w:rsidRPr="00752DCF">
                        <w:rPr>
                          <w:rFonts w:ascii="Consolas" w:hAnsi="Consolas"/>
                          <w:sz w:val="20"/>
                          <w:szCs w:val="20"/>
                        </w:rPr>
                        <w:t>model.add</w:t>
                      </w:r>
                      <w:proofErr w:type="spellEnd"/>
                      <w:r w:rsidRPr="00752DCF">
                        <w:rPr>
                          <w:rFonts w:ascii="Consolas" w:hAnsi="Consolas"/>
                          <w:sz w:val="20"/>
                          <w:szCs w:val="20"/>
                        </w:rPr>
                        <w:t>(</w:t>
                      </w:r>
                      <w:proofErr w:type="spellStart"/>
                      <w:proofErr w:type="gramEnd"/>
                      <w:r w:rsidRPr="00752DCF">
                        <w:rPr>
                          <w:rFonts w:ascii="Consolas" w:hAnsi="Consolas"/>
                          <w:sz w:val="20"/>
                          <w:szCs w:val="20"/>
                        </w:rPr>
                        <w:t>Dense</w:t>
                      </w:r>
                      <w:proofErr w:type="spellEnd"/>
                      <w:r w:rsidRPr="00752DCF">
                        <w:rPr>
                          <w:rFonts w:ascii="Consolas" w:hAnsi="Consolas"/>
                          <w:sz w:val="20"/>
                          <w:szCs w:val="20"/>
                        </w:rPr>
                        <w:t xml:space="preserve">(10, </w:t>
                      </w:r>
                      <w:proofErr w:type="spellStart"/>
                      <w:r w:rsidRPr="00752DCF">
                        <w:rPr>
                          <w:rFonts w:ascii="Consolas" w:hAnsi="Consolas"/>
                          <w:sz w:val="20"/>
                          <w:szCs w:val="20"/>
                        </w:rPr>
                        <w:t>activation</w:t>
                      </w:r>
                      <w:proofErr w:type="spellEnd"/>
                      <w:r w:rsidRPr="00752DCF">
                        <w:rPr>
                          <w:rFonts w:ascii="Consolas" w:hAnsi="Consolas"/>
                          <w:sz w:val="20"/>
                          <w:szCs w:val="20"/>
                        </w:rPr>
                        <w:t>='</w:t>
                      </w:r>
                      <w:proofErr w:type="spellStart"/>
                      <w:r w:rsidRPr="00752DCF">
                        <w:rPr>
                          <w:rFonts w:ascii="Consolas" w:hAnsi="Consolas"/>
                          <w:sz w:val="20"/>
                          <w:szCs w:val="20"/>
                        </w:rPr>
                        <w:t>softmax</w:t>
                      </w:r>
                      <w:proofErr w:type="spellEnd"/>
                      <w:r w:rsidRPr="00752DCF">
                        <w:rPr>
                          <w:rFonts w:ascii="Consolas" w:hAnsi="Consolas"/>
                          <w:sz w:val="20"/>
                          <w:szCs w:val="20"/>
                        </w:rPr>
                        <w:t>'))</w:t>
                      </w:r>
                    </w:p>
                    <w:p w:rsidR="003E1297" w:rsidRDefault="003E1297" w:rsidP="005528D7"/>
                  </w:txbxContent>
                </v:textbox>
                <w10:wrap type="square" anchorx="margin"/>
              </v:shape>
            </w:pict>
          </mc:Fallback>
        </mc:AlternateContent>
      </w:r>
      <w:r w:rsidR="005E393F">
        <w:t>Mielőtt a modellnek odaadom a képeket tanításra,</w:t>
      </w:r>
      <w:r w:rsidR="00EA2AFC">
        <w:t xml:space="preserve"> létrehozok egy másik szekvenciális modellt, amely a </w:t>
      </w:r>
      <w:proofErr w:type="spellStart"/>
      <w:r w:rsidR="00EA2AFC">
        <w:t>data</w:t>
      </w:r>
      <w:proofErr w:type="spellEnd"/>
      <w:r w:rsidR="00EA2AFC">
        <w:t xml:space="preserve"> </w:t>
      </w:r>
      <w:proofErr w:type="spellStart"/>
      <w:r w:rsidR="00EA2AFC">
        <w:t>augmentationt</w:t>
      </w:r>
      <w:proofErr w:type="spellEnd"/>
      <w:r w:rsidR="00EA2AFC">
        <w:t xml:space="preserve">, vagyis a képek véletlenszerű átalakítása. Erre annak érdekében van szükség, hogy a modell a kisebb eltérésekkel rendelkező, de azonos osztályba tartozó </w:t>
      </w:r>
      <w:proofErr w:type="spellStart"/>
      <w:r w:rsidR="00EA2AFC">
        <w:t>egyedeket</w:t>
      </w:r>
      <w:proofErr w:type="spellEnd"/>
      <w:r w:rsidR="00EA2AFC">
        <w:t xml:space="preserve"> is képes legyen felismerni, mivel erre is betanítjuk ily módon. Három transzformációt hajtok végre a képeken véletlenszerűen a tanítás előtt, ezek a közelítés, elforgatás és az eltolás. Mindegyiknek adok egy 0-1 közötti értéket, amely százalékos értéket jelent.</w:t>
      </w:r>
    </w:p>
    <w:p w:rsidR="008504DB" w:rsidRPr="00752DCF" w:rsidRDefault="005528D7" w:rsidP="005528D7">
      <w:pPr>
        <w:tabs>
          <w:tab w:val="center" w:pos="4395"/>
        </w:tabs>
        <w:jc w:val="center"/>
        <w:rPr>
          <w:rFonts w:ascii="Consolas" w:hAnsi="Consolas"/>
          <w:sz w:val="20"/>
          <w:szCs w:val="20"/>
        </w:rPr>
      </w:pPr>
      <w:r>
        <w:t>1.kódrészlet: A feladathoz felépített szekvenciális CNN modell</w:t>
      </w:r>
    </w:p>
    <w:p w:rsidR="008504DB" w:rsidRDefault="008504DB" w:rsidP="008504DB">
      <w:pPr>
        <w:spacing w:line="360" w:lineRule="auto"/>
        <w:jc w:val="both"/>
      </w:pPr>
    </w:p>
    <w:p w:rsidR="005026B8" w:rsidRDefault="00273E9D" w:rsidP="00273E9D">
      <w:pPr>
        <w:spacing w:line="360" w:lineRule="auto"/>
        <w:jc w:val="both"/>
      </w:pPr>
      <w:r>
        <w:t>A modell definiálása és a rétegek egymásra rakása után konfiguráln</w:t>
      </w:r>
      <w:r w:rsidR="00483387">
        <w:t>i</w:t>
      </w:r>
      <w:r>
        <w:t xml:space="preserve"> kell a modellt. Ez a konfigurációs folyamat a fordítási fázisban </w:t>
      </w:r>
      <w:r w:rsidR="008504DB">
        <w:t>megy</w:t>
      </w:r>
      <w:r w:rsidR="00483387">
        <w:t xml:space="preserve"> </w:t>
      </w:r>
      <w:r w:rsidR="008504DB">
        <w:t>végbe</w:t>
      </w:r>
      <w:r>
        <w:t>. A modell</w:t>
      </w:r>
      <w:r w:rsidR="008A3D9D">
        <w:t>t</w:t>
      </w:r>
      <w:r>
        <w:t xml:space="preserve"> betanítás előtt le kell fordítan</w:t>
      </w:r>
      <w:r w:rsidR="008A3D9D">
        <w:t>i</w:t>
      </w:r>
      <w:r>
        <w:t>, és meg kell határozn</w:t>
      </w:r>
      <w:r w:rsidR="008A3D9D">
        <w:t>i</w:t>
      </w:r>
      <w:r>
        <w:t xml:space="preserve"> </w:t>
      </w:r>
      <w:r w:rsidR="00E53565">
        <w:t>a veszteségfüggvényt,</w:t>
      </w:r>
      <w:r w:rsidR="00483387">
        <w:t xml:space="preserve"> </w:t>
      </w:r>
      <w:r>
        <w:t>az optimalizálókat és az becsléshez szükséges mérőszámokat.</w:t>
      </w:r>
      <w:r w:rsidR="00483387">
        <w:t xml:space="preserve"> Mindezt a </w:t>
      </w:r>
      <w:proofErr w:type="spellStart"/>
      <w:proofErr w:type="gramStart"/>
      <w:r w:rsidR="00483387">
        <w:t>model.compile</w:t>
      </w:r>
      <w:proofErr w:type="spellEnd"/>
      <w:proofErr w:type="gramEnd"/>
      <w:r w:rsidR="00483387">
        <w:t>() függvény segítségével teszem meg.</w:t>
      </w:r>
    </w:p>
    <w:p w:rsidR="00483AB0" w:rsidRDefault="00483AB0" w:rsidP="00273E9D">
      <w:pPr>
        <w:spacing w:line="360" w:lineRule="auto"/>
        <w:jc w:val="both"/>
      </w:pPr>
      <w:r>
        <w:t xml:space="preserve">A következő lépés pedig maga a modell betanítása. Ennek megvalósítására a </w:t>
      </w:r>
      <w:proofErr w:type="spellStart"/>
      <w:proofErr w:type="gramStart"/>
      <w:r>
        <w:t>model.fit</w:t>
      </w:r>
      <w:proofErr w:type="spellEnd"/>
      <w:r>
        <w:t>(</w:t>
      </w:r>
      <w:proofErr w:type="gramEnd"/>
      <w:r>
        <w:t xml:space="preserve">) metódust hívom meg. Ez fogja végrehajtani a modell betanítását, a neki megadott </w:t>
      </w:r>
      <w:r>
        <w:lastRenderedPageBreak/>
        <w:t>paraméterek alapján.</w:t>
      </w:r>
      <w:r w:rsidR="005B49FC">
        <w:t xml:space="preserve"> Vannak kötelezően megadandó paraméterek, de vannak </w:t>
      </w:r>
      <w:proofErr w:type="spellStart"/>
      <w:r w:rsidR="005B49FC">
        <w:t>opcionálisak</w:t>
      </w:r>
      <w:proofErr w:type="spellEnd"/>
      <w:r w:rsidR="005B49FC">
        <w:t xml:space="preserve"> is.</w:t>
      </w:r>
      <w:r>
        <w:t xml:space="preserve"> Meg kell neki adni mind a tanításra szánt, mind a validációra szánt adatkészletet, majd megmondani neki, hogy hány alkalommal fusson le</w:t>
      </w:r>
      <w:r w:rsidR="00D43771">
        <w:t>, végül beállítani, hogy milyen formában jelenítse meg nekünk a tanítás eredményét. Ezt az én esetemben úgy állítottam be, hogy mindegyik tanítás egy külön sorban jelenjen meg.</w:t>
      </w:r>
      <w:r w:rsidR="00590F80">
        <w:t xml:space="preserve"> Ennek a modellnek ezeket a paramétereket állítottam be.</w:t>
      </w:r>
    </w:p>
    <w:p w:rsidR="00D43771" w:rsidRDefault="00D43771" w:rsidP="00273E9D">
      <w:pPr>
        <w:spacing w:line="360" w:lineRule="auto"/>
        <w:jc w:val="both"/>
      </w:pPr>
      <w:r>
        <w:t xml:space="preserve">A tanítás végeztével a </w:t>
      </w:r>
      <w:proofErr w:type="spellStart"/>
      <w:proofErr w:type="gramStart"/>
      <w:r>
        <w:t>model.save</w:t>
      </w:r>
      <w:proofErr w:type="spellEnd"/>
      <w:proofErr w:type="gramEnd"/>
      <w:r>
        <w:t>() függvénnyel elmentem a szekvenciális modellt egy általam választott néven.</w:t>
      </w:r>
    </w:p>
    <w:p w:rsidR="00273E9D" w:rsidRDefault="00273E9D" w:rsidP="00273E9D">
      <w:pPr>
        <w:spacing w:line="360" w:lineRule="auto"/>
        <w:jc w:val="both"/>
      </w:pPr>
    </w:p>
    <w:p w:rsidR="00FC1869" w:rsidRPr="004E1EDE" w:rsidRDefault="00FC1869" w:rsidP="004E1EDE">
      <w:pPr>
        <w:pStyle w:val="Cmsor2"/>
        <w:numPr>
          <w:ilvl w:val="1"/>
          <w:numId w:val="4"/>
        </w:numPr>
        <w:ind w:left="0" w:firstLine="0"/>
        <w:rPr>
          <w:rFonts w:ascii="Times New Roman" w:hAnsi="Times New Roman" w:cs="Times New Roman"/>
        </w:rPr>
      </w:pPr>
      <w:bookmarkStart w:id="38" w:name="_Toc99269841"/>
      <w:r w:rsidRPr="00FC1869">
        <w:rPr>
          <w:rFonts w:ascii="Times New Roman" w:hAnsi="Times New Roman" w:cs="Times New Roman"/>
        </w:rPr>
        <w:t>Neurális modell tesztelése</w:t>
      </w:r>
      <w:bookmarkEnd w:id="38"/>
    </w:p>
    <w:p w:rsidR="00E46F5F" w:rsidRDefault="002B1017" w:rsidP="00E46F5F">
      <w:pPr>
        <w:spacing w:line="360" w:lineRule="auto"/>
        <w:jc w:val="both"/>
      </w:pPr>
      <w:r>
        <w:t>A modell tesztelése a következő lépés a betanítás után.</w:t>
      </w:r>
      <w:r w:rsidR="00D966F8">
        <w:t xml:space="preserve"> Ilyenkor dől el, hogy a felépített modell mennyire működik hatékonyan. Habár ez nem csak a modellen múlik, az adatkészlet is nagyban hozzájárul, valamint a </w:t>
      </w:r>
      <w:r w:rsidR="00CF7896">
        <w:t>felismerésre szánt</w:t>
      </w:r>
      <w:r w:rsidR="00D966F8">
        <w:t xml:space="preserve"> objektumok is.</w:t>
      </w:r>
    </w:p>
    <w:p w:rsidR="00A03890" w:rsidRDefault="00FA60E9" w:rsidP="00E46F5F">
      <w:pPr>
        <w:spacing w:line="360" w:lineRule="auto"/>
        <w:jc w:val="both"/>
      </w:pPr>
      <w:r>
        <w:t>Az első lépésnél megadom a felismerni kívánt objektumról készült képet, majd bináris képpé alakítom. Amint ezzel készen vagyok, átméretezem a tesztképet akkorára, ame</w:t>
      </w:r>
      <w:r w:rsidR="005A403B">
        <w:t>kkora</w:t>
      </w:r>
      <w:r>
        <w:t xml:space="preserve"> méretre a neurális modell be lett tanítva, esetemben ez 32x32-es méretet jelent. Ezután a </w:t>
      </w:r>
      <w:proofErr w:type="spellStart"/>
      <w:proofErr w:type="gramStart"/>
      <w:r>
        <w:t>models.load</w:t>
      </w:r>
      <w:proofErr w:type="gramEnd"/>
      <w:r>
        <w:t>_model</w:t>
      </w:r>
      <w:proofErr w:type="spellEnd"/>
      <w:r>
        <w:t>() metódussal betöltöm a korábban létrehozott modellemet. A</w:t>
      </w:r>
      <w:r w:rsidR="00A51512">
        <w:t xml:space="preserve"> </w:t>
      </w:r>
      <w:proofErr w:type="spellStart"/>
      <w:proofErr w:type="gramStart"/>
      <w:r w:rsidR="00A51512">
        <w:t>model.predict</w:t>
      </w:r>
      <w:proofErr w:type="spellEnd"/>
      <w:proofErr w:type="gramEnd"/>
      <w:r w:rsidR="00A51512">
        <w:t>() függvény fogja elvégezni az objektumok típusának becslését, majd az eredményt a konzolra kiíratom, így tudom ellenőrizni, hogy megfelelő értéket ad-e vissza a modell.</w:t>
      </w:r>
    </w:p>
    <w:p w:rsidR="00E46F5F" w:rsidRDefault="00E46F5F" w:rsidP="00E46F5F">
      <w:pPr>
        <w:spacing w:line="360" w:lineRule="auto"/>
        <w:jc w:val="both"/>
      </w:pPr>
    </w:p>
    <w:p w:rsidR="00710EAC" w:rsidRPr="004E1EDE" w:rsidRDefault="00FC1869" w:rsidP="004E1EDE">
      <w:pPr>
        <w:pStyle w:val="Cmsor2"/>
        <w:numPr>
          <w:ilvl w:val="1"/>
          <w:numId w:val="4"/>
        </w:numPr>
        <w:ind w:left="0" w:firstLine="0"/>
        <w:rPr>
          <w:rFonts w:ascii="Times New Roman" w:hAnsi="Times New Roman" w:cs="Times New Roman"/>
        </w:rPr>
      </w:pPr>
      <w:bookmarkStart w:id="39" w:name="_Toc99269842"/>
      <w:r w:rsidRPr="00FC1869">
        <w:rPr>
          <w:rFonts w:ascii="Times New Roman" w:hAnsi="Times New Roman" w:cs="Times New Roman"/>
        </w:rPr>
        <w:t>Neurális modell implementálása a programba</w:t>
      </w:r>
      <w:bookmarkEnd w:id="39"/>
    </w:p>
    <w:p w:rsidR="00403DCF" w:rsidRDefault="00D0672A" w:rsidP="00403DCF">
      <w:pPr>
        <w:spacing w:line="360" w:lineRule="auto"/>
        <w:jc w:val="both"/>
      </w:pPr>
      <w:r>
        <w:t>Hasonlóan a neurális modell teszteléséhez, be kell tölteni először a programba a modellt az előbb ismertetett módon.</w:t>
      </w:r>
      <w:r w:rsidR="00223F86">
        <w:t xml:space="preserve"> Itt </w:t>
      </w:r>
      <w:r>
        <w:t>létrehozok egy</w:t>
      </w:r>
      <w:r w:rsidR="00DE6BBB">
        <w:t xml:space="preserve"> </w:t>
      </w:r>
      <w:proofErr w:type="spellStart"/>
      <w:r w:rsidR="00DE6BBB">
        <w:t>classified_symbols</w:t>
      </w:r>
      <w:proofErr w:type="spellEnd"/>
      <w:r w:rsidR="00DE6BBB">
        <w:t xml:space="preserve"> nevű</w:t>
      </w:r>
      <w:r>
        <w:t xml:space="preserve"> tömböt, ahová a már beosztályozott elemeket fogom eltárolni.</w:t>
      </w:r>
      <w:r w:rsidR="00223F86">
        <w:t xml:space="preserve"> </w:t>
      </w:r>
      <w:r w:rsidR="00FC31FB">
        <w:t xml:space="preserve">Egy </w:t>
      </w:r>
      <w:proofErr w:type="spellStart"/>
      <w:r w:rsidR="00FC31FB">
        <w:t>for</w:t>
      </w:r>
      <w:proofErr w:type="spellEnd"/>
      <w:r w:rsidR="00FC31FB">
        <w:t xml:space="preserve"> ciklussal </w:t>
      </w:r>
      <w:proofErr w:type="spellStart"/>
      <w:r w:rsidR="00FC31FB">
        <w:t>végigiterálok</w:t>
      </w:r>
      <w:proofErr w:type="spellEnd"/>
      <w:r w:rsidR="00FC31FB">
        <w:t xml:space="preserve"> a </w:t>
      </w:r>
      <w:proofErr w:type="spellStart"/>
      <w:r w:rsidR="0095767B">
        <w:t>symbols</w:t>
      </w:r>
      <w:proofErr w:type="spellEnd"/>
      <w:r w:rsidR="0095767B">
        <w:t xml:space="preserve"> </w:t>
      </w:r>
      <w:r w:rsidR="00FC31FB">
        <w:t>tömbön, amelybe korábban eltároltam a kottából kivágott objektumokat és mindegyiket átméretezem 32x32-es méretre. Vég</w:t>
      </w:r>
      <w:r w:rsidR="0014528A">
        <w:t>re</w:t>
      </w:r>
      <w:r w:rsidR="00FC31FB">
        <w:t xml:space="preserve">hajtom rajtuk a </w:t>
      </w:r>
      <w:proofErr w:type="spellStart"/>
      <w:r w:rsidR="00FC31FB">
        <w:t>predikciót</w:t>
      </w:r>
      <w:proofErr w:type="spellEnd"/>
      <w:r w:rsidR="00FC31FB">
        <w:t>, majd a koordinátáikkal és a típusukkal együtt – amelyet a modell meghatározott – eltárolom őket az újonnan létrehozott tömbbe.</w:t>
      </w:r>
      <w:r w:rsidR="00B95D4A">
        <w:t xml:space="preserve"> Ezzel előkészítettem a szoftvert arra, hogy képes legyen egy kívánt kimenetet generálni a</w:t>
      </w:r>
      <w:r w:rsidR="000C31B6">
        <w:t>z eddig eltárolt adatokból.</w:t>
      </w:r>
    </w:p>
    <w:p w:rsidR="0067111C" w:rsidRDefault="0067111C" w:rsidP="00403DCF">
      <w:pPr>
        <w:spacing w:line="360" w:lineRule="auto"/>
        <w:jc w:val="both"/>
      </w:pPr>
    </w:p>
    <w:p w:rsidR="004275A3" w:rsidRPr="004E1EDE" w:rsidRDefault="0067111C" w:rsidP="004E1EDE">
      <w:pPr>
        <w:pStyle w:val="Cmsor2"/>
        <w:numPr>
          <w:ilvl w:val="1"/>
          <w:numId w:val="4"/>
        </w:numPr>
        <w:ind w:left="0" w:firstLine="0"/>
        <w:rPr>
          <w:rFonts w:ascii="Times New Roman" w:hAnsi="Times New Roman" w:cs="Times New Roman"/>
        </w:rPr>
      </w:pPr>
      <w:r w:rsidRPr="0067111C">
        <w:rPr>
          <w:rFonts w:ascii="Times New Roman" w:hAnsi="Times New Roman" w:cs="Times New Roman"/>
        </w:rPr>
        <w:lastRenderedPageBreak/>
        <w:t>Kimenet generálása</w:t>
      </w:r>
    </w:p>
    <w:p w:rsidR="00C85D92" w:rsidRDefault="005E5004" w:rsidP="00C85D92">
      <w:pPr>
        <w:spacing w:line="360" w:lineRule="auto"/>
        <w:jc w:val="both"/>
      </w:pPr>
      <w:r>
        <w:t xml:space="preserve">A szoftver megvalósításának fő célja, hogy </w:t>
      </w:r>
      <w:r w:rsidR="00054634">
        <w:t xml:space="preserve">a zenei kottát, amelyet bementként megkapott, a folyamatok lefutásának végén egy </w:t>
      </w:r>
      <w:r w:rsidR="00DB6911">
        <w:t>olyan kimenetté alakítsa</w:t>
      </w:r>
      <w:r w:rsidR="00C24CAA">
        <w:t>,</w:t>
      </w:r>
      <w:r w:rsidR="00DB6911">
        <w:t xml:space="preserve"> amit egy </w:t>
      </w:r>
      <w:r w:rsidR="00C24CAA">
        <w:t>kottaolvasó szoftver képes feldolgozni. Ezek a szoftverek általában valamilyen zenei fájlt várnak bemenetként, így az én választásom is egy ilyen fájlra esett, egészen pontosan egy MIDI fájl generálására. A kimenet generálása több lépésből áll, a tényleges konvertálás előtt még néhány előzetes lépés végrehajtása szükséges.</w:t>
      </w:r>
    </w:p>
    <w:p w:rsidR="00C85D92" w:rsidRDefault="00C85D92" w:rsidP="00C85D92">
      <w:pPr>
        <w:spacing w:line="360" w:lineRule="auto"/>
        <w:jc w:val="both"/>
      </w:pPr>
    </w:p>
    <w:p w:rsidR="00C24CAA" w:rsidRPr="004E1EDE" w:rsidRDefault="00353D30" w:rsidP="004E1EDE">
      <w:pPr>
        <w:pStyle w:val="Cmsor3"/>
        <w:numPr>
          <w:ilvl w:val="2"/>
          <w:numId w:val="4"/>
        </w:numPr>
        <w:ind w:left="0" w:firstLine="0"/>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353D30">
        <w:rPr>
          <w:rFonts w:ascii="Times New Roman" w:hAnsi="Times New Roman" w:cs="Times New Roman"/>
          <w:color w:val="000000" w:themeColor="text1"/>
        </w:rPr>
        <w:t xml:space="preserve">Hangjegyek </w:t>
      </w:r>
      <w:r w:rsidR="0072117C">
        <w:rPr>
          <w:rFonts w:ascii="Times New Roman" w:hAnsi="Times New Roman" w:cs="Times New Roman"/>
          <w:color w:val="000000" w:themeColor="text1"/>
        </w:rPr>
        <w:t>fejeinek</w:t>
      </w:r>
      <w:r w:rsidRPr="00353D30">
        <w:rPr>
          <w:rFonts w:ascii="Times New Roman" w:hAnsi="Times New Roman" w:cs="Times New Roman"/>
          <w:color w:val="000000" w:themeColor="text1"/>
        </w:rPr>
        <w:t xml:space="preserve"> megkeresése</w:t>
      </w:r>
    </w:p>
    <w:p w:rsidR="00C24CAA" w:rsidRDefault="0092796F" w:rsidP="00C24CAA">
      <w:pPr>
        <w:spacing w:line="360" w:lineRule="auto"/>
        <w:jc w:val="both"/>
      </w:pPr>
      <w:r>
        <w:t xml:space="preserve">Első lépésként </w:t>
      </w:r>
      <w:r w:rsidR="000B2DE1">
        <w:t xml:space="preserve">egy </w:t>
      </w:r>
      <w:proofErr w:type="spellStart"/>
      <w:r w:rsidR="000B2DE1">
        <w:t>Canny</w:t>
      </w:r>
      <w:proofErr w:type="spellEnd"/>
      <w:r w:rsidR="000B2DE1">
        <w:t xml:space="preserve"> éldetektálást alkalmazok a bemeneti kép </w:t>
      </w:r>
      <w:proofErr w:type="spellStart"/>
      <w:r w:rsidR="000B2DE1">
        <w:t>szürkeárnyalatos</w:t>
      </w:r>
      <w:proofErr w:type="spellEnd"/>
      <w:r w:rsidR="000B2DE1">
        <w:t xml:space="preserve"> verzióján. Ezt a cv2.Canny() függvénnyel tudom megtenni.  Három paramétert adok át a metódusnak, a képet, amelyen az éldetektálást elvégzi, illetve a minimum és a maximum küszöbértéket. A további lépéseket ezen az átalakított képen fogja a program elvégezni.</w:t>
      </w:r>
    </w:p>
    <w:p w:rsidR="00B626D3" w:rsidRDefault="00B626D3" w:rsidP="00C24CAA">
      <w:pPr>
        <w:spacing w:line="360" w:lineRule="auto"/>
        <w:jc w:val="both"/>
      </w:pPr>
      <w:r>
        <w:t>Ezután meg kell határoznom a kottavonalak közötti távolságot, mert erre az információra is szükség van ahhoz, hogy a hangjegyek fejeinek elhelyezkedését meg tudjam állapítani. Mivel a vonalak 5-ös csoportokban le vannak tárolva egy korábbi eljárásnak köszönhetően, így a vonalak közti távolságot könnyen ki lehet számolni úgy, hogy az egyik vonal y koordinátáját kivonom a felette lévő vonal y koordinátájából és a kapott értéket eltárolom egy változóban.</w:t>
      </w:r>
    </w:p>
    <w:p w:rsidR="00A9567E" w:rsidRDefault="00E95DC4" w:rsidP="00C24CAA">
      <w:pPr>
        <w:spacing w:line="360" w:lineRule="auto"/>
        <w:jc w:val="both"/>
      </w:pPr>
      <w:r>
        <w:t>Miután ez készen van, a cv2.HoughCircles() algoritmus segítségével köröket detektálok a képen, mivel a hangjegyek részét képező pontok ugyan nem szabályos körök, de kellően hasonló alakzatok ahhoz, hogy felismerje őket ez a függvény. A metódus paraméterként megkapja az imént generált képet, a keresési metódust, ami esetemben gradiens alapú, a kép skálázásának nagyságát, a körök középpontjai közti minimális távolságot,</w:t>
      </w:r>
      <w:r w:rsidR="00E5165B">
        <w:t xml:space="preserve"> amit az előbb kiszámolt vonaltávolság alapján adok meg, két küszöbértéket, amelyek a </w:t>
      </w:r>
      <w:proofErr w:type="spellStart"/>
      <w:r w:rsidR="00E5165B">
        <w:t>Cannyhez</w:t>
      </w:r>
      <w:proofErr w:type="spellEnd"/>
      <w:r w:rsidR="00E5165B">
        <w:t xml:space="preserve"> hasonlóan a minimum és a maximum értékek lesznek, valamint a körök minimális és maximális sugarát. A sugár megadásához is a korábban megadott vonaltávolság használható, hiszen tudjuk, hogy jó esetben a hangjegye</w:t>
      </w:r>
      <w:r w:rsidR="006F5296">
        <w:t>k</w:t>
      </w:r>
      <w:r w:rsidR="00E5165B">
        <w:t xml:space="preserve"> </w:t>
      </w:r>
      <w:r w:rsidR="006F5296">
        <w:t xml:space="preserve">fejei </w:t>
      </w:r>
      <w:r w:rsidR="00E5165B">
        <w:t>nagyjából akkora átmérőjűek, mint a két vonal közötti távolság.</w:t>
      </w:r>
    </w:p>
    <w:p w:rsidR="00E5165B" w:rsidRDefault="00C07A8B" w:rsidP="00C24CAA">
      <w:pPr>
        <w:spacing w:line="360" w:lineRule="auto"/>
        <w:jc w:val="both"/>
      </w:pPr>
      <w:r>
        <w:t xml:space="preserve">Következő lépésként a körök középpontjainak elmentése következik. Mindezt úgy teszem meg, hogy közben szűröm is az esetlegesen tévesen felismert köröket. A korábban felismert és eltárolt szimbólumokat egy </w:t>
      </w:r>
      <w:proofErr w:type="spellStart"/>
      <w:r>
        <w:t>bounding</w:t>
      </w:r>
      <w:proofErr w:type="spellEnd"/>
      <w:r>
        <w:t xml:space="preserve"> téglalapban mentettem el egy listában, így csak azokat a köröket mentem el, amelyeknek a középpontja egy adott szimbólumot körülvevő </w:t>
      </w:r>
      <w:r>
        <w:lastRenderedPageBreak/>
        <w:t>téglalap határain belül van. Ezzel kiszűrtem azokat az esetleges hamis pozitív köröket, amelyek nem valamilyen objektum közelében vannak.</w:t>
      </w:r>
    </w:p>
    <w:p w:rsidR="00553FAB" w:rsidRDefault="00553FAB" w:rsidP="00C24CAA">
      <w:pPr>
        <w:spacing w:line="360" w:lineRule="auto"/>
        <w:jc w:val="both"/>
      </w:pPr>
    </w:p>
    <w:p w:rsidR="00553FAB" w:rsidRDefault="00553FAB" w:rsidP="00A821BF">
      <w:pPr>
        <w:keepNext/>
        <w:spacing w:line="360" w:lineRule="auto"/>
        <w:jc w:val="center"/>
      </w:pPr>
      <w:r>
        <w:rPr>
          <w:noProof/>
        </w:rPr>
        <w:drawing>
          <wp:inline distT="0" distB="0" distL="0" distR="0">
            <wp:extent cx="4320000" cy="6112502"/>
            <wp:effectExtent l="0" t="0" r="4445" b="3175"/>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tours.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320000" cy="6112502"/>
                    </a:xfrm>
                    <a:prstGeom prst="rect">
                      <a:avLst/>
                    </a:prstGeom>
                  </pic:spPr>
                </pic:pic>
              </a:graphicData>
            </a:graphic>
          </wp:inline>
        </w:drawing>
      </w:r>
    </w:p>
    <w:p w:rsidR="00553FAB" w:rsidRDefault="00553FAB" w:rsidP="00553FAB">
      <w:pPr>
        <w:pStyle w:val="Kpalrs"/>
        <w:jc w:val="center"/>
      </w:pPr>
      <w:r w:rsidRPr="00553FAB">
        <w:rPr>
          <w:rFonts w:ascii="Times New Roman" w:hAnsi="Times New Roman" w:cs="Times New Roman"/>
          <w:sz w:val="20"/>
          <w:szCs w:val="20"/>
        </w:rPr>
        <w:fldChar w:fldCharType="begin"/>
      </w:r>
      <w:r w:rsidRPr="00553FAB">
        <w:rPr>
          <w:rFonts w:ascii="Times New Roman" w:hAnsi="Times New Roman" w:cs="Times New Roman"/>
          <w:sz w:val="20"/>
          <w:szCs w:val="20"/>
        </w:rPr>
        <w:instrText xml:space="preserve"> SEQ ábra \* ARABIC </w:instrText>
      </w:r>
      <w:r w:rsidRPr="00553FAB">
        <w:rPr>
          <w:rFonts w:ascii="Times New Roman" w:hAnsi="Times New Roman" w:cs="Times New Roman"/>
          <w:sz w:val="20"/>
          <w:szCs w:val="20"/>
        </w:rPr>
        <w:fldChar w:fldCharType="separate"/>
      </w:r>
      <w:r w:rsidR="00CA559B">
        <w:rPr>
          <w:rFonts w:ascii="Times New Roman" w:hAnsi="Times New Roman" w:cs="Times New Roman"/>
          <w:noProof/>
          <w:sz w:val="20"/>
          <w:szCs w:val="20"/>
        </w:rPr>
        <w:t>23</w:t>
      </w:r>
      <w:r w:rsidRPr="00553FAB">
        <w:rPr>
          <w:rFonts w:ascii="Times New Roman" w:hAnsi="Times New Roman" w:cs="Times New Roman"/>
          <w:sz w:val="20"/>
          <w:szCs w:val="20"/>
        </w:rPr>
        <w:fldChar w:fldCharType="end"/>
      </w:r>
      <w:r w:rsidRPr="00553FAB">
        <w:rPr>
          <w:rFonts w:ascii="Times New Roman" w:hAnsi="Times New Roman" w:cs="Times New Roman"/>
          <w:sz w:val="20"/>
          <w:szCs w:val="20"/>
        </w:rPr>
        <w:t>. ábra: Az objektumoknál felismert körök megrajzolása</w:t>
      </w:r>
    </w:p>
    <w:p w:rsidR="00553FAB" w:rsidRDefault="00553FAB" w:rsidP="00C24CAA">
      <w:pPr>
        <w:spacing w:line="360" w:lineRule="auto"/>
        <w:jc w:val="both"/>
      </w:pPr>
    </w:p>
    <w:p w:rsidR="007B1813" w:rsidRDefault="007B1813" w:rsidP="00C24CAA">
      <w:pPr>
        <w:spacing w:line="360" w:lineRule="auto"/>
        <w:jc w:val="both"/>
      </w:pPr>
      <w:r>
        <w:t xml:space="preserve">Ezek után egy vizsgálatot végzek azokon az objektumokon, amelyeknél detektált kört az algoritmus, hogy az az objektum hangjegy-e. Ezt a </w:t>
      </w:r>
      <w:proofErr w:type="spellStart"/>
      <w:r>
        <w:t>keras</w:t>
      </w:r>
      <w:proofErr w:type="spellEnd"/>
      <w:r>
        <w:t xml:space="preserve"> modell segítségével hajtom végre, ugyanis az már beosztályozta az összes elemet, így egy feltétel vizsgálattal megnézem, hogy olyan osztályba tartozik-e a szimbólum, amelyik egy hangjegynek az osztályba.</w:t>
      </w:r>
      <w:r w:rsidR="00DE3CE8">
        <w:t xml:space="preserve"> Ezután már csak ezeket a köröket tárolom el.</w:t>
      </w:r>
    </w:p>
    <w:p w:rsidR="007B1813" w:rsidRDefault="007B1813" w:rsidP="00C24CAA">
      <w:pPr>
        <w:spacing w:line="360" w:lineRule="auto"/>
        <w:jc w:val="both"/>
      </w:pPr>
    </w:p>
    <w:p w:rsidR="008D6A1C" w:rsidRPr="004E1EDE" w:rsidRDefault="00353D30" w:rsidP="004E1EDE">
      <w:pPr>
        <w:pStyle w:val="Cmsor3"/>
        <w:numPr>
          <w:ilvl w:val="2"/>
          <w:numId w:val="4"/>
        </w:numPr>
        <w:ind w:left="0" w:firstLine="0"/>
        <w:rPr>
          <w:rFonts w:ascii="Times New Roman" w:hAnsi="Times New Roman" w:cs="Times New Roman"/>
          <w:color w:val="000000" w:themeColor="text1"/>
        </w:rPr>
      </w:pPr>
      <w:r w:rsidRPr="00353D30">
        <w:rPr>
          <w:rFonts w:ascii="Times New Roman" w:hAnsi="Times New Roman" w:cs="Times New Roman"/>
          <w:color w:val="000000" w:themeColor="text1"/>
        </w:rPr>
        <w:t>Hangjegyek pontos elhelyezkedése</w:t>
      </w:r>
    </w:p>
    <w:p w:rsidR="00D91A6D" w:rsidRDefault="00D91A6D" w:rsidP="00D91A6D">
      <w:pPr>
        <w:spacing w:line="360" w:lineRule="auto"/>
        <w:jc w:val="both"/>
      </w:pPr>
      <w:r>
        <w:t xml:space="preserve">Ezután csinálok egy listát, amelybe a végső felhasználásra alkalmas hangjegyek </w:t>
      </w:r>
      <w:r w:rsidR="0072117C">
        <w:t>fejeinek</w:t>
      </w:r>
      <w:r w:rsidR="00FA41E4">
        <w:t xml:space="preserve"> koordinátáit és hangmagasságát</w:t>
      </w:r>
      <w:r>
        <w:t xml:space="preserve"> tárolom le. Ezt a listát feltöltöm annyi üres listával, ahány sor van a kottán,</w:t>
      </w:r>
      <w:r w:rsidR="00ED6124">
        <w:t xml:space="preserve"> hogy </w:t>
      </w:r>
      <w:proofErr w:type="spellStart"/>
      <w:r w:rsidR="00ED6124">
        <w:t>soronként</w:t>
      </w:r>
      <w:proofErr w:type="spellEnd"/>
      <w:r w:rsidR="00ED6124">
        <w:t xml:space="preserve"> tudjam rendezni,</w:t>
      </w:r>
      <w:r>
        <w:t xml:space="preserve"> majd végig iterálok az imént elmentett körökön, és megkeresem a hozzá</w:t>
      </w:r>
      <w:r w:rsidR="00553FAB">
        <w:t>juk</w:t>
      </w:r>
      <w:r>
        <w:t xml:space="preserve"> legközelebbi vonalat, amelyet a szintén korábban létrehozott listából nyerem ki, amiben a vonalak vannak eltárolva. A </w:t>
      </w:r>
      <w:r w:rsidR="002D07C3">
        <w:t>fejek</w:t>
      </w:r>
      <w:r>
        <w:t xml:space="preserve"> elhelyezkedését az alapján határozom meg, hogy vonalon helyezked</w:t>
      </w:r>
      <w:r w:rsidR="00553FAB">
        <w:t>ne</w:t>
      </w:r>
      <w:r>
        <w:t xml:space="preserve">k-e el vagy két vonal között, illetve a pontos vonalat vagy vonalközt is megadom. Ez alapján fogja megkapni az adott kör a </w:t>
      </w:r>
      <w:proofErr w:type="spellStart"/>
      <w:r>
        <w:t>pitch</w:t>
      </w:r>
      <w:proofErr w:type="spellEnd"/>
      <w:r>
        <w:t>, azaz a hangmagasság számot, amely 1-11 között van, hiszen</w:t>
      </w:r>
      <w:r w:rsidR="00DF6069">
        <w:t xml:space="preserve"> </w:t>
      </w:r>
      <w:r>
        <w:t>5 vonal van, 4 vonalköz, illetve lehet a legfelső vonal felett és a legalsó alatt is.</w:t>
      </w:r>
    </w:p>
    <w:p w:rsidR="0087025F" w:rsidRPr="00C24CAA" w:rsidRDefault="00961396" w:rsidP="00D91A6D">
      <w:pPr>
        <w:spacing w:line="360" w:lineRule="auto"/>
        <w:jc w:val="both"/>
      </w:pPr>
      <w:r>
        <w:t>Ezután x koordináta szerint sorba rendezem</w:t>
      </w:r>
      <w:r w:rsidR="00AF703B">
        <w:t xml:space="preserve"> a listát, hogy olyan sorrendben legyenek, ahogyan a kottaolvasás is történik. A kimenet konkrét legenerálása előtti utolsó lépés, hogy egy új listába átmentem az előbbi listából a hangmagasságokat x szerinti sorrendben, de a koordinátákat nem, mert arra nem lesz szükség a midi konvertálásnál.</w:t>
      </w:r>
    </w:p>
    <w:p w:rsidR="008D6A1C" w:rsidRPr="008D6A1C" w:rsidRDefault="008D6A1C" w:rsidP="008D6A1C">
      <w:pPr>
        <w:spacing w:line="360" w:lineRule="auto"/>
        <w:jc w:val="both"/>
      </w:pPr>
    </w:p>
    <w:p w:rsidR="008D6A1C" w:rsidRPr="004E1EDE" w:rsidRDefault="00353D30" w:rsidP="004E1EDE">
      <w:pPr>
        <w:pStyle w:val="Cmsor3"/>
        <w:numPr>
          <w:ilvl w:val="2"/>
          <w:numId w:val="4"/>
        </w:numPr>
        <w:ind w:left="0" w:firstLine="0"/>
        <w:rPr>
          <w:rFonts w:ascii="Times New Roman" w:hAnsi="Times New Roman" w:cs="Times New Roman"/>
          <w:color w:val="000000" w:themeColor="text1"/>
        </w:rPr>
      </w:pPr>
      <w:r>
        <w:rPr>
          <w:rFonts w:ascii="Times New Roman" w:hAnsi="Times New Roman" w:cs="Times New Roman"/>
          <w:color w:val="000000" w:themeColor="text1"/>
        </w:rPr>
        <w:t xml:space="preserve"> </w:t>
      </w:r>
      <w:r w:rsidRPr="00353D30">
        <w:rPr>
          <w:rFonts w:ascii="Times New Roman" w:hAnsi="Times New Roman" w:cs="Times New Roman"/>
          <w:color w:val="000000" w:themeColor="text1"/>
        </w:rPr>
        <w:t>MIDI fájl generálása</w:t>
      </w:r>
    </w:p>
    <w:p w:rsidR="006D09E6" w:rsidRDefault="000E58D0" w:rsidP="008D6A1C">
      <w:pPr>
        <w:spacing w:line="360" w:lineRule="auto"/>
        <w:jc w:val="both"/>
      </w:pPr>
      <w:r>
        <w:t>Most, hogy minden előfeltétel megvalósult,</w:t>
      </w:r>
      <w:r w:rsidR="00CC53F1">
        <w:t xml:space="preserve"> jöhet</w:t>
      </w:r>
      <w:r w:rsidR="00195175">
        <w:t xml:space="preserve"> a program végső lépése</w:t>
      </w:r>
      <w:r w:rsidR="00CC53F1">
        <w:t>,</w:t>
      </w:r>
      <w:r w:rsidR="00195175">
        <w:t xml:space="preserve"> a midi fájl létrehozása a szükséges adatokkal.</w:t>
      </w:r>
      <w:r w:rsidR="00352BF1">
        <w:t xml:space="preserve"> Ezt a </w:t>
      </w:r>
      <w:proofErr w:type="spellStart"/>
      <w:r w:rsidR="00352BF1">
        <w:t>pretty_midi</w:t>
      </w:r>
      <w:proofErr w:type="spellEnd"/>
      <w:r w:rsidR="00352BF1">
        <w:t xml:space="preserve"> nevű függvénykönyvtár segítségével hajtom végre, amelyet első lépésként beimportálok</w:t>
      </w:r>
      <w:r w:rsidR="00510D59">
        <w:t xml:space="preserve">. Következő lépésként definiálok egy függvényt, amely a konvertálást hajtja végre. Két bemeneti paramétere van, a </w:t>
      </w:r>
      <w:proofErr w:type="spellStart"/>
      <w:r w:rsidR="00510D59">
        <w:t>path</w:t>
      </w:r>
      <w:proofErr w:type="spellEnd"/>
      <w:r w:rsidR="00510D59">
        <w:t>, vagyis annak a helye, ahová a fájlt létrehozz</w:t>
      </w:r>
      <w:r w:rsidR="000D3414">
        <w:t>a</w:t>
      </w:r>
      <w:r w:rsidR="00510D59">
        <w:t xml:space="preserve">, illetve a </w:t>
      </w:r>
      <w:proofErr w:type="spellStart"/>
      <w:r w:rsidR="00510D59">
        <w:t>notes</w:t>
      </w:r>
      <w:proofErr w:type="spellEnd"/>
      <w:r w:rsidR="00510D59">
        <w:t xml:space="preserve">, vagyis a hangjegyek. A függvényen belül megadom, hogy milyen hangszerrel akarom lejátszani a hangot, valamint, hogy honnan induljon és milyen hosszan szóljon egy-egy hang. Mindezek után </w:t>
      </w:r>
      <w:r w:rsidR="008A08B7">
        <w:t>meghatároz</w:t>
      </w:r>
      <w:r w:rsidR="000D3414">
        <w:t>om</w:t>
      </w:r>
      <w:r w:rsidR="008A08B7">
        <w:t xml:space="preserve"> a hangjegyek lejátszási sebességét és hogy mettől-meddig tart az adott hang, így tes</w:t>
      </w:r>
      <w:r w:rsidR="000D3414">
        <w:t>zi</w:t>
      </w:r>
      <w:r w:rsidR="008A08B7">
        <w:t xml:space="preserve"> őket egymás után, valamint a hangmagasságot is hozzárendel</w:t>
      </w:r>
      <w:r w:rsidR="000D3414">
        <w:t>i</w:t>
      </w:r>
      <w:r w:rsidR="008A08B7">
        <w:t xml:space="preserve"> mindegyik hangjegyhez. Az algoritmus utolsó lépése a midi fájl tényleges létrehozása, amit a </w:t>
      </w:r>
      <w:proofErr w:type="spellStart"/>
      <w:proofErr w:type="gramStart"/>
      <w:r w:rsidR="008A08B7">
        <w:t>song.write</w:t>
      </w:r>
      <w:proofErr w:type="spellEnd"/>
      <w:proofErr w:type="gramEnd"/>
      <w:r w:rsidR="008A08B7">
        <w:t>() függvény hajt végre.</w:t>
      </w:r>
      <w:r w:rsidR="000D3414">
        <w:t xml:space="preserve"> Miután mindent beállítottunk a függvényben, meghívom a metódust, megadom neki a létrehozás helyét, illetve azt a listát, amelybe a hangmagasságokat eltároltam a kottaolvasásnak megfelelő sorrendben. Ezen értékek alapján pedig létrejön a midi fájl</w:t>
      </w:r>
      <w:r w:rsidR="002D07C3">
        <w:t xml:space="preserve">, </w:t>
      </w:r>
      <w:r w:rsidR="003802FF">
        <w:t>amelyet</w:t>
      </w:r>
      <w:r w:rsidR="00EC2092">
        <w:t xml:space="preserve"> szinte</w:t>
      </w:r>
      <w:r w:rsidR="003802FF">
        <w:t xml:space="preserve"> bármilyen hang lejátszó program vagy kottaolvasó szoftver képes értelmezni.</w:t>
      </w:r>
    </w:p>
    <w:p w:rsidR="006D09E6" w:rsidRDefault="006D09E6" w:rsidP="008D6A1C">
      <w:pPr>
        <w:spacing w:line="360" w:lineRule="auto"/>
        <w:jc w:val="both"/>
      </w:pPr>
    </w:p>
    <w:p w:rsidR="00A821BF" w:rsidRDefault="00A821BF" w:rsidP="00A821BF">
      <w:pPr>
        <w:keepNext/>
        <w:spacing w:line="360" w:lineRule="auto"/>
        <w:jc w:val="center"/>
      </w:pPr>
      <w:r>
        <w:rPr>
          <w:noProof/>
        </w:rPr>
        <w:lastRenderedPageBreak/>
        <w:drawing>
          <wp:inline distT="0" distB="0" distL="0" distR="0">
            <wp:extent cx="5400000" cy="2668351"/>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ng_midi_file_outpu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00" cy="2668351"/>
                    </a:xfrm>
                    <a:prstGeom prst="rect">
                      <a:avLst/>
                    </a:prstGeom>
                  </pic:spPr>
                </pic:pic>
              </a:graphicData>
            </a:graphic>
          </wp:inline>
        </w:drawing>
      </w:r>
    </w:p>
    <w:p w:rsidR="008D6A1C" w:rsidRPr="00A821BF" w:rsidRDefault="00A821BF" w:rsidP="00A821BF">
      <w:pPr>
        <w:pStyle w:val="Kpalrs"/>
        <w:jc w:val="center"/>
        <w:rPr>
          <w:rFonts w:ascii="Times New Roman" w:hAnsi="Times New Roman" w:cs="Times New Roman"/>
          <w:sz w:val="20"/>
          <w:szCs w:val="20"/>
        </w:rPr>
      </w:pPr>
      <w:r w:rsidRPr="00A821BF">
        <w:rPr>
          <w:rFonts w:ascii="Times New Roman" w:hAnsi="Times New Roman" w:cs="Times New Roman"/>
          <w:sz w:val="20"/>
          <w:szCs w:val="20"/>
        </w:rPr>
        <w:fldChar w:fldCharType="begin"/>
      </w:r>
      <w:r w:rsidRPr="00A821BF">
        <w:rPr>
          <w:rFonts w:ascii="Times New Roman" w:hAnsi="Times New Roman" w:cs="Times New Roman"/>
          <w:sz w:val="20"/>
          <w:szCs w:val="20"/>
        </w:rPr>
        <w:instrText xml:space="preserve"> SEQ ábra \* ARABIC </w:instrText>
      </w:r>
      <w:r w:rsidRPr="00A821BF">
        <w:rPr>
          <w:rFonts w:ascii="Times New Roman" w:hAnsi="Times New Roman" w:cs="Times New Roman"/>
          <w:sz w:val="20"/>
          <w:szCs w:val="20"/>
        </w:rPr>
        <w:fldChar w:fldCharType="separate"/>
      </w:r>
      <w:r w:rsidR="00CA559B">
        <w:rPr>
          <w:rFonts w:ascii="Times New Roman" w:hAnsi="Times New Roman" w:cs="Times New Roman"/>
          <w:noProof/>
          <w:sz w:val="20"/>
          <w:szCs w:val="20"/>
        </w:rPr>
        <w:t>24</w:t>
      </w:r>
      <w:r w:rsidRPr="00A821BF">
        <w:rPr>
          <w:rFonts w:ascii="Times New Roman" w:hAnsi="Times New Roman" w:cs="Times New Roman"/>
          <w:sz w:val="20"/>
          <w:szCs w:val="20"/>
        </w:rPr>
        <w:fldChar w:fldCharType="end"/>
      </w:r>
      <w:r w:rsidRPr="00A821BF">
        <w:rPr>
          <w:rFonts w:ascii="Times New Roman" w:hAnsi="Times New Roman" w:cs="Times New Roman"/>
          <w:sz w:val="20"/>
          <w:szCs w:val="20"/>
        </w:rPr>
        <w:t xml:space="preserve">. </w:t>
      </w:r>
      <w:proofErr w:type="spellStart"/>
      <w:proofErr w:type="gramStart"/>
      <w:r w:rsidRPr="00A821BF">
        <w:rPr>
          <w:rFonts w:ascii="Times New Roman" w:hAnsi="Times New Roman" w:cs="Times New Roman"/>
          <w:sz w:val="20"/>
          <w:szCs w:val="20"/>
        </w:rPr>
        <w:t>ábra:A</w:t>
      </w:r>
      <w:proofErr w:type="spellEnd"/>
      <w:proofErr w:type="gramEnd"/>
      <w:r w:rsidRPr="00A821BF">
        <w:rPr>
          <w:rFonts w:ascii="Times New Roman" w:hAnsi="Times New Roman" w:cs="Times New Roman"/>
          <w:sz w:val="20"/>
          <w:szCs w:val="20"/>
        </w:rPr>
        <w:t xml:space="preserve"> szoftver által generált midi fájl felépítése</w:t>
      </w:r>
    </w:p>
    <w:p w:rsidR="004A7132" w:rsidRDefault="004A7132" w:rsidP="008D6A1C">
      <w:pPr>
        <w:spacing w:line="360" w:lineRule="auto"/>
        <w:jc w:val="both"/>
      </w:pPr>
    </w:p>
    <w:p w:rsidR="004A7132" w:rsidRDefault="004A7132" w:rsidP="008D6A1C">
      <w:pPr>
        <w:spacing w:line="360" w:lineRule="auto"/>
        <w:jc w:val="both"/>
      </w:pPr>
    </w:p>
    <w:p w:rsidR="004A7132" w:rsidRPr="004E1EDE" w:rsidRDefault="004A7132" w:rsidP="004E1EDE">
      <w:pPr>
        <w:pStyle w:val="Cmsor1"/>
        <w:numPr>
          <w:ilvl w:val="0"/>
          <w:numId w:val="4"/>
        </w:numPr>
        <w:ind w:left="0" w:firstLine="0"/>
        <w:rPr>
          <w:rFonts w:ascii="Times New Roman" w:hAnsi="Times New Roman" w:cs="Times New Roman"/>
        </w:rPr>
      </w:pPr>
      <w:r w:rsidRPr="004A7132">
        <w:rPr>
          <w:rFonts w:ascii="Times New Roman" w:hAnsi="Times New Roman" w:cs="Times New Roman"/>
        </w:rPr>
        <w:t>A program tesztelése</w:t>
      </w:r>
    </w:p>
    <w:p w:rsidR="00E0794B" w:rsidRDefault="00E0794B" w:rsidP="008D6A1C">
      <w:pPr>
        <w:spacing w:line="360" w:lineRule="auto"/>
        <w:jc w:val="both"/>
      </w:pPr>
      <w:r>
        <w:t>A program elkész</w:t>
      </w:r>
      <w:r w:rsidR="006C1E3B">
        <w:t>ítés</w:t>
      </w:r>
      <w:r>
        <w:t>e után nem marad más hátra, mint különböző bemenetekkel tesztelni a működését.</w:t>
      </w:r>
      <w:r w:rsidR="00753342">
        <w:t xml:space="preserve"> A bemeneti képek tartalma és mérete eltérő, a formátum</w:t>
      </w:r>
      <w:r w:rsidR="00303C3C">
        <w:t xml:space="preserve">uk pedig </w:t>
      </w:r>
      <w:r w:rsidR="00753342">
        <w:t>JPG.</w:t>
      </w:r>
      <w:r w:rsidR="00490BDE">
        <w:t xml:space="preserve"> </w:t>
      </w:r>
      <w:r w:rsidR="002447B4">
        <w:t>Többféle</w:t>
      </w:r>
      <w:r w:rsidR="00490BDE">
        <w:t xml:space="preserve"> tesztelési módszer létezik, amelyeket szoftverfejlesztésnél lehet alkalmazni, </w:t>
      </w:r>
      <w:r w:rsidR="002A3FE8">
        <w:t xml:space="preserve">de a választásom </w:t>
      </w:r>
      <w:proofErr w:type="gramStart"/>
      <w:r w:rsidR="002A3FE8">
        <w:t>a</w:t>
      </w:r>
      <w:proofErr w:type="gramEnd"/>
      <w:r w:rsidR="002A3FE8">
        <w:t xml:space="preserve"> unit tesztelésre esett.</w:t>
      </w:r>
      <w:r w:rsidR="00110386">
        <w:t xml:space="preserve"> Ezzel a metódussal a programot felépítő kisebb egységeket külön tesztelem. Egy különálló programrészt hívnak unitnak(egységnek), amelyeknek a függvényeit vizsgálom, hogy eltérő bemenetek esetén megfelelő eredményt ad-e vagy </w:t>
      </w:r>
      <w:proofErr w:type="spellStart"/>
      <w:r w:rsidR="00110386">
        <w:t>hibásat</w:t>
      </w:r>
      <w:proofErr w:type="spellEnd"/>
      <w:r w:rsidR="00110386">
        <w:t xml:space="preserve">. Azért erre </w:t>
      </w:r>
      <w:r w:rsidR="006122B2">
        <w:t xml:space="preserve">a módszerre </w:t>
      </w:r>
      <w:r w:rsidR="00110386">
        <w:t>esett a választásom, mert a program nagyon egyszerűen izolálható önálló részekre, sőt már a fejlesztés során is külön lettek tesztelve egymástól</w:t>
      </w:r>
      <w:r w:rsidR="0024016C">
        <w:t>, illetve ennek a módszernek a használatával a hibák helyének meghatározása roppant egyszerű.</w:t>
      </w:r>
    </w:p>
    <w:p w:rsidR="00957814" w:rsidRDefault="00957814" w:rsidP="008D6A1C">
      <w:pPr>
        <w:spacing w:line="360" w:lineRule="auto"/>
        <w:jc w:val="both"/>
      </w:pPr>
    </w:p>
    <w:p w:rsidR="00957814" w:rsidRPr="00957814" w:rsidRDefault="00957814" w:rsidP="00957814">
      <w:pPr>
        <w:pStyle w:val="Cmsor2"/>
        <w:numPr>
          <w:ilvl w:val="1"/>
          <w:numId w:val="4"/>
        </w:numPr>
        <w:ind w:left="0" w:firstLine="0"/>
        <w:rPr>
          <w:rFonts w:ascii="Times New Roman" w:hAnsi="Times New Roman" w:cs="Times New Roman"/>
        </w:rPr>
      </w:pPr>
      <w:r w:rsidRPr="00957814">
        <w:rPr>
          <w:rFonts w:ascii="Times New Roman" w:hAnsi="Times New Roman" w:cs="Times New Roman"/>
        </w:rPr>
        <w:t>Vonalak keresése</w:t>
      </w:r>
    </w:p>
    <w:p w:rsidR="00957814" w:rsidRDefault="004360E3" w:rsidP="008D6A1C">
      <w:pPr>
        <w:spacing w:line="360" w:lineRule="auto"/>
        <w:jc w:val="both"/>
      </w:pPr>
      <w:r>
        <w:t>Az első lépés a kottavonalkereső algoritmus tesztelése.</w:t>
      </w:r>
      <w:r w:rsidR="00B82D66">
        <w:t xml:space="preserve"> A felismert kottavonalakat piros színnel jelöli meg a képen, ez alapján eredménye könnyen ellenőrizhető. A tesztesetek során összesen 805 kottavonal szerepelt a kottákon, amelyeket az algoritmusnak fel kellett ismernie. Ebből összesen 2 darabot nem ismert fel a program, viszont 18 esetben talált olyan vonalat, ami nem kottavonal.</w:t>
      </w:r>
      <w:r w:rsidR="00817C59">
        <w:t xml:space="preserve"> Összességében ez a része a programnak sikeresen működőnek mondható.</w:t>
      </w:r>
    </w:p>
    <w:p w:rsidR="00B82D66" w:rsidRDefault="00B82D66" w:rsidP="008D6A1C">
      <w:pPr>
        <w:spacing w:line="360" w:lineRule="auto"/>
        <w:jc w:val="both"/>
      </w:pPr>
    </w:p>
    <w:p w:rsidR="00F7047D" w:rsidRDefault="00F7047D" w:rsidP="00F7047D">
      <w:pPr>
        <w:keepNext/>
        <w:spacing w:line="360" w:lineRule="auto"/>
        <w:jc w:val="center"/>
      </w:pPr>
      <w:r>
        <w:rPr>
          <w:noProof/>
        </w:rPr>
        <w:drawing>
          <wp:inline distT="0" distB="0" distL="0" distR="0">
            <wp:extent cx="5579745" cy="494665"/>
            <wp:effectExtent l="0" t="0" r="1905" b="635"/>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ine_not_detect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494665"/>
                    </a:xfrm>
                    <a:prstGeom prst="rect">
                      <a:avLst/>
                    </a:prstGeom>
                  </pic:spPr>
                </pic:pic>
              </a:graphicData>
            </a:graphic>
          </wp:inline>
        </w:drawing>
      </w:r>
    </w:p>
    <w:p w:rsidR="00B82D66" w:rsidRPr="00F7047D" w:rsidRDefault="00F7047D" w:rsidP="00F7047D">
      <w:pPr>
        <w:pStyle w:val="Kpalrs"/>
        <w:jc w:val="center"/>
        <w:rPr>
          <w:rFonts w:ascii="Times New Roman" w:hAnsi="Times New Roman" w:cs="Times New Roman"/>
          <w:sz w:val="20"/>
          <w:szCs w:val="20"/>
        </w:rPr>
      </w:pPr>
      <w:r w:rsidRPr="00F7047D">
        <w:rPr>
          <w:rFonts w:ascii="Times New Roman" w:hAnsi="Times New Roman" w:cs="Times New Roman"/>
          <w:sz w:val="20"/>
          <w:szCs w:val="20"/>
        </w:rPr>
        <w:fldChar w:fldCharType="begin"/>
      </w:r>
      <w:r w:rsidRPr="00F7047D">
        <w:rPr>
          <w:rFonts w:ascii="Times New Roman" w:hAnsi="Times New Roman" w:cs="Times New Roman"/>
          <w:sz w:val="20"/>
          <w:szCs w:val="20"/>
        </w:rPr>
        <w:instrText xml:space="preserve"> SEQ ábra \* ARABIC </w:instrText>
      </w:r>
      <w:r w:rsidRPr="00F7047D">
        <w:rPr>
          <w:rFonts w:ascii="Times New Roman" w:hAnsi="Times New Roman" w:cs="Times New Roman"/>
          <w:sz w:val="20"/>
          <w:szCs w:val="20"/>
        </w:rPr>
        <w:fldChar w:fldCharType="separate"/>
      </w:r>
      <w:r w:rsidR="00CA559B">
        <w:rPr>
          <w:rFonts w:ascii="Times New Roman" w:hAnsi="Times New Roman" w:cs="Times New Roman"/>
          <w:noProof/>
          <w:sz w:val="20"/>
          <w:szCs w:val="20"/>
        </w:rPr>
        <w:t>25</w:t>
      </w:r>
      <w:r w:rsidRPr="00F7047D">
        <w:rPr>
          <w:rFonts w:ascii="Times New Roman" w:hAnsi="Times New Roman" w:cs="Times New Roman"/>
          <w:sz w:val="20"/>
          <w:szCs w:val="20"/>
        </w:rPr>
        <w:fldChar w:fldCharType="end"/>
      </w:r>
      <w:r w:rsidRPr="00F7047D">
        <w:rPr>
          <w:rFonts w:ascii="Times New Roman" w:hAnsi="Times New Roman" w:cs="Times New Roman"/>
          <w:sz w:val="20"/>
          <w:szCs w:val="20"/>
        </w:rPr>
        <w:t xml:space="preserve">. </w:t>
      </w:r>
      <w:proofErr w:type="spellStart"/>
      <w:proofErr w:type="gramStart"/>
      <w:r w:rsidRPr="00F7047D">
        <w:rPr>
          <w:rFonts w:ascii="Times New Roman" w:hAnsi="Times New Roman" w:cs="Times New Roman"/>
          <w:sz w:val="20"/>
          <w:szCs w:val="20"/>
        </w:rPr>
        <w:t>ábra:Példa</w:t>
      </w:r>
      <w:proofErr w:type="spellEnd"/>
      <w:proofErr w:type="gramEnd"/>
      <w:r w:rsidRPr="00F7047D">
        <w:rPr>
          <w:rFonts w:ascii="Times New Roman" w:hAnsi="Times New Roman" w:cs="Times New Roman"/>
          <w:sz w:val="20"/>
          <w:szCs w:val="20"/>
        </w:rPr>
        <w:t xml:space="preserve"> fel nem ismert kottavonalra</w:t>
      </w:r>
    </w:p>
    <w:p w:rsidR="00957814" w:rsidRDefault="00957814" w:rsidP="008D6A1C">
      <w:pPr>
        <w:spacing w:line="360" w:lineRule="auto"/>
        <w:jc w:val="both"/>
      </w:pPr>
    </w:p>
    <w:p w:rsidR="00F7047D" w:rsidRDefault="00F7047D" w:rsidP="00F7047D">
      <w:pPr>
        <w:keepNext/>
        <w:spacing w:line="360" w:lineRule="auto"/>
        <w:jc w:val="center"/>
      </w:pPr>
      <w:r>
        <w:rPr>
          <w:noProof/>
        </w:rPr>
        <w:drawing>
          <wp:inline distT="0" distB="0" distL="0" distR="0">
            <wp:extent cx="5579745" cy="1922780"/>
            <wp:effectExtent l="0" t="0" r="1905" b="127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ine_false_detected.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1922780"/>
                    </a:xfrm>
                    <a:prstGeom prst="rect">
                      <a:avLst/>
                    </a:prstGeom>
                  </pic:spPr>
                </pic:pic>
              </a:graphicData>
            </a:graphic>
          </wp:inline>
        </w:drawing>
      </w:r>
    </w:p>
    <w:p w:rsidR="00F7047D" w:rsidRDefault="00F7047D" w:rsidP="00F7047D">
      <w:pPr>
        <w:pStyle w:val="Kpalrs"/>
        <w:jc w:val="center"/>
        <w:rPr>
          <w:rFonts w:ascii="Times New Roman" w:hAnsi="Times New Roman" w:cs="Times New Roman"/>
          <w:sz w:val="20"/>
          <w:szCs w:val="20"/>
        </w:rPr>
      </w:pPr>
      <w:r w:rsidRPr="00F7047D">
        <w:rPr>
          <w:rFonts w:ascii="Times New Roman" w:hAnsi="Times New Roman" w:cs="Times New Roman"/>
          <w:sz w:val="20"/>
          <w:szCs w:val="20"/>
        </w:rPr>
        <w:fldChar w:fldCharType="begin"/>
      </w:r>
      <w:r w:rsidRPr="00F7047D">
        <w:rPr>
          <w:rFonts w:ascii="Times New Roman" w:hAnsi="Times New Roman" w:cs="Times New Roman"/>
          <w:sz w:val="20"/>
          <w:szCs w:val="20"/>
        </w:rPr>
        <w:instrText xml:space="preserve"> SEQ ábra \* ARABIC </w:instrText>
      </w:r>
      <w:r w:rsidRPr="00F7047D">
        <w:rPr>
          <w:rFonts w:ascii="Times New Roman" w:hAnsi="Times New Roman" w:cs="Times New Roman"/>
          <w:sz w:val="20"/>
          <w:szCs w:val="20"/>
        </w:rPr>
        <w:fldChar w:fldCharType="separate"/>
      </w:r>
      <w:r w:rsidR="00CA559B">
        <w:rPr>
          <w:rFonts w:ascii="Times New Roman" w:hAnsi="Times New Roman" w:cs="Times New Roman"/>
          <w:noProof/>
          <w:sz w:val="20"/>
          <w:szCs w:val="20"/>
        </w:rPr>
        <w:t>26</w:t>
      </w:r>
      <w:r w:rsidRPr="00F7047D">
        <w:rPr>
          <w:rFonts w:ascii="Times New Roman" w:hAnsi="Times New Roman" w:cs="Times New Roman"/>
          <w:sz w:val="20"/>
          <w:szCs w:val="20"/>
        </w:rPr>
        <w:fldChar w:fldCharType="end"/>
      </w:r>
      <w:r w:rsidRPr="00F7047D">
        <w:rPr>
          <w:rFonts w:ascii="Times New Roman" w:hAnsi="Times New Roman" w:cs="Times New Roman"/>
          <w:sz w:val="20"/>
          <w:szCs w:val="20"/>
        </w:rPr>
        <w:t>. ábra: Példa hamisan felismert kottavonalra</w:t>
      </w:r>
    </w:p>
    <w:p w:rsidR="00F7047D" w:rsidRDefault="00F7047D" w:rsidP="00F7047D">
      <w:pPr>
        <w:spacing w:line="360" w:lineRule="auto"/>
        <w:jc w:val="both"/>
      </w:pPr>
    </w:p>
    <w:p w:rsidR="00D925BB" w:rsidRDefault="00061DF5" w:rsidP="00D925BB">
      <w:pPr>
        <w:keepNext/>
        <w:spacing w:line="360" w:lineRule="auto"/>
        <w:jc w:val="center"/>
      </w:pPr>
      <w:r>
        <w:rPr>
          <w:noProof/>
        </w:rPr>
        <w:drawing>
          <wp:inline distT="0" distB="0" distL="0" distR="0">
            <wp:extent cx="4554791" cy="2734780"/>
            <wp:effectExtent l="0" t="0" r="0" b="889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ne_diagram.png"/>
                    <pic:cNvPicPr/>
                  </pic:nvPicPr>
                  <pic:blipFill>
                    <a:blip r:embed="rId45">
                      <a:extLst>
                        <a:ext uri="{28A0092B-C50C-407E-A947-70E740481C1C}">
                          <a14:useLocalDpi xmlns:a14="http://schemas.microsoft.com/office/drawing/2010/main" val="0"/>
                        </a:ext>
                      </a:extLst>
                    </a:blip>
                    <a:stretch>
                      <a:fillRect/>
                    </a:stretch>
                  </pic:blipFill>
                  <pic:spPr>
                    <a:xfrm>
                      <a:off x="0" y="0"/>
                      <a:ext cx="4554791" cy="2734780"/>
                    </a:xfrm>
                    <a:prstGeom prst="rect">
                      <a:avLst/>
                    </a:prstGeom>
                  </pic:spPr>
                </pic:pic>
              </a:graphicData>
            </a:graphic>
          </wp:inline>
        </w:drawing>
      </w:r>
    </w:p>
    <w:p w:rsidR="00D925BB" w:rsidRDefault="00D925BB" w:rsidP="00D925BB">
      <w:pPr>
        <w:pStyle w:val="Kpalrs"/>
        <w:jc w:val="center"/>
        <w:rPr>
          <w:rFonts w:ascii="Times New Roman" w:hAnsi="Times New Roman" w:cs="Times New Roman"/>
          <w:sz w:val="20"/>
          <w:szCs w:val="20"/>
        </w:rPr>
      </w:pPr>
      <w:r w:rsidRPr="00D925BB">
        <w:rPr>
          <w:rFonts w:ascii="Times New Roman" w:hAnsi="Times New Roman" w:cs="Times New Roman"/>
          <w:sz w:val="20"/>
          <w:szCs w:val="20"/>
        </w:rPr>
        <w:fldChar w:fldCharType="begin"/>
      </w:r>
      <w:r w:rsidRPr="00D925BB">
        <w:rPr>
          <w:rFonts w:ascii="Times New Roman" w:hAnsi="Times New Roman" w:cs="Times New Roman"/>
          <w:sz w:val="20"/>
          <w:szCs w:val="20"/>
        </w:rPr>
        <w:instrText xml:space="preserve"> SEQ ábra \* ARABIC </w:instrText>
      </w:r>
      <w:r w:rsidRPr="00D925BB">
        <w:rPr>
          <w:rFonts w:ascii="Times New Roman" w:hAnsi="Times New Roman" w:cs="Times New Roman"/>
          <w:sz w:val="20"/>
          <w:szCs w:val="20"/>
        </w:rPr>
        <w:fldChar w:fldCharType="separate"/>
      </w:r>
      <w:r w:rsidR="00CA559B">
        <w:rPr>
          <w:rFonts w:ascii="Times New Roman" w:hAnsi="Times New Roman" w:cs="Times New Roman"/>
          <w:noProof/>
          <w:sz w:val="20"/>
          <w:szCs w:val="20"/>
        </w:rPr>
        <w:t>27</w:t>
      </w:r>
      <w:r w:rsidRPr="00D925BB">
        <w:rPr>
          <w:rFonts w:ascii="Times New Roman" w:hAnsi="Times New Roman" w:cs="Times New Roman"/>
          <w:sz w:val="20"/>
          <w:szCs w:val="20"/>
        </w:rPr>
        <w:fldChar w:fldCharType="end"/>
      </w:r>
      <w:r w:rsidRPr="00D925BB">
        <w:rPr>
          <w:rFonts w:ascii="Times New Roman" w:hAnsi="Times New Roman" w:cs="Times New Roman"/>
          <w:sz w:val="20"/>
          <w:szCs w:val="20"/>
        </w:rPr>
        <w:t>. ábra: Oszlopdiagram a vonalfelismerés hatékonyságáról</w:t>
      </w:r>
    </w:p>
    <w:p w:rsidR="00D925BB" w:rsidRPr="00D925BB" w:rsidRDefault="00D925BB" w:rsidP="00D925BB">
      <w:pPr>
        <w:spacing w:line="360" w:lineRule="auto"/>
        <w:jc w:val="both"/>
      </w:pPr>
    </w:p>
    <w:p w:rsidR="00D925BB" w:rsidRPr="00D925BB" w:rsidRDefault="00D925BB" w:rsidP="00D925BB">
      <w:pPr>
        <w:spacing w:line="360" w:lineRule="auto"/>
        <w:jc w:val="both"/>
      </w:pPr>
    </w:p>
    <w:p w:rsidR="00957814" w:rsidRPr="004E1EDE" w:rsidRDefault="00957814" w:rsidP="004E1EDE">
      <w:pPr>
        <w:pStyle w:val="Cmsor2"/>
        <w:numPr>
          <w:ilvl w:val="1"/>
          <w:numId w:val="4"/>
        </w:numPr>
        <w:ind w:left="0" w:firstLine="0"/>
        <w:rPr>
          <w:rFonts w:ascii="Times New Roman" w:hAnsi="Times New Roman" w:cs="Times New Roman"/>
        </w:rPr>
      </w:pPr>
      <w:r w:rsidRPr="00957814">
        <w:rPr>
          <w:rFonts w:ascii="Times New Roman" w:hAnsi="Times New Roman" w:cs="Times New Roman"/>
        </w:rPr>
        <w:t>Vonalak kitörlése</w:t>
      </w:r>
    </w:p>
    <w:p w:rsidR="00957814" w:rsidRDefault="00061DF5" w:rsidP="008D6A1C">
      <w:pPr>
        <w:spacing w:line="360" w:lineRule="auto"/>
        <w:jc w:val="both"/>
      </w:pPr>
      <w:r>
        <w:t>A következő egység, amit tesztelek</w:t>
      </w:r>
      <w:r w:rsidR="0012576B">
        <w:t>, az</w:t>
      </w:r>
      <w:r>
        <w:t xml:space="preserve"> a vonalak kitörlése. A 803 felismert kottavonalból 10 kivételével mindet kitörölte, így ez a programrész is hatékonynak mondható.</w:t>
      </w:r>
    </w:p>
    <w:p w:rsidR="00FB5061" w:rsidRDefault="00FB5061" w:rsidP="008D6A1C">
      <w:pPr>
        <w:spacing w:line="360" w:lineRule="auto"/>
        <w:jc w:val="both"/>
      </w:pPr>
    </w:p>
    <w:p w:rsidR="00FB5061" w:rsidRDefault="00FB5061" w:rsidP="00FB5061">
      <w:pPr>
        <w:keepNext/>
        <w:spacing w:line="360" w:lineRule="auto"/>
        <w:jc w:val="center"/>
      </w:pPr>
      <w:r>
        <w:rPr>
          <w:noProof/>
        </w:rPr>
        <w:lastRenderedPageBreak/>
        <w:drawing>
          <wp:inline distT="0" distB="0" distL="0" distR="0">
            <wp:extent cx="5579745" cy="1230630"/>
            <wp:effectExtent l="0" t="0" r="1905" b="7620"/>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ine_not_removed.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1230630"/>
                    </a:xfrm>
                    <a:prstGeom prst="rect">
                      <a:avLst/>
                    </a:prstGeom>
                  </pic:spPr>
                </pic:pic>
              </a:graphicData>
            </a:graphic>
          </wp:inline>
        </w:drawing>
      </w:r>
    </w:p>
    <w:p w:rsidR="00FB5061" w:rsidRPr="00FB5061" w:rsidRDefault="00FB5061" w:rsidP="00FB5061">
      <w:pPr>
        <w:pStyle w:val="Kpalrs"/>
        <w:jc w:val="center"/>
        <w:rPr>
          <w:rFonts w:ascii="Times New Roman" w:hAnsi="Times New Roman" w:cs="Times New Roman"/>
          <w:sz w:val="20"/>
          <w:szCs w:val="20"/>
        </w:rPr>
      </w:pPr>
      <w:r w:rsidRPr="00FB5061">
        <w:rPr>
          <w:rFonts w:ascii="Times New Roman" w:hAnsi="Times New Roman" w:cs="Times New Roman"/>
          <w:sz w:val="20"/>
          <w:szCs w:val="20"/>
        </w:rPr>
        <w:fldChar w:fldCharType="begin"/>
      </w:r>
      <w:r w:rsidRPr="00FB5061">
        <w:rPr>
          <w:rFonts w:ascii="Times New Roman" w:hAnsi="Times New Roman" w:cs="Times New Roman"/>
          <w:sz w:val="20"/>
          <w:szCs w:val="20"/>
        </w:rPr>
        <w:instrText xml:space="preserve"> SEQ ábra \* ARABIC </w:instrText>
      </w:r>
      <w:r w:rsidRPr="00FB5061">
        <w:rPr>
          <w:rFonts w:ascii="Times New Roman" w:hAnsi="Times New Roman" w:cs="Times New Roman"/>
          <w:sz w:val="20"/>
          <w:szCs w:val="20"/>
        </w:rPr>
        <w:fldChar w:fldCharType="separate"/>
      </w:r>
      <w:r w:rsidR="00CA559B">
        <w:rPr>
          <w:rFonts w:ascii="Times New Roman" w:hAnsi="Times New Roman" w:cs="Times New Roman"/>
          <w:noProof/>
          <w:sz w:val="20"/>
          <w:szCs w:val="20"/>
        </w:rPr>
        <w:t>28</w:t>
      </w:r>
      <w:r w:rsidRPr="00FB5061">
        <w:rPr>
          <w:rFonts w:ascii="Times New Roman" w:hAnsi="Times New Roman" w:cs="Times New Roman"/>
          <w:sz w:val="20"/>
          <w:szCs w:val="20"/>
        </w:rPr>
        <w:fldChar w:fldCharType="end"/>
      </w:r>
      <w:r w:rsidRPr="00FB5061">
        <w:rPr>
          <w:rFonts w:ascii="Times New Roman" w:hAnsi="Times New Roman" w:cs="Times New Roman"/>
          <w:sz w:val="20"/>
          <w:szCs w:val="20"/>
        </w:rPr>
        <w:t xml:space="preserve">. ábra: Példa ki nem </w:t>
      </w:r>
      <w:proofErr w:type="spellStart"/>
      <w:r w:rsidRPr="00FB5061">
        <w:rPr>
          <w:rFonts w:ascii="Times New Roman" w:hAnsi="Times New Roman" w:cs="Times New Roman"/>
          <w:sz w:val="20"/>
          <w:szCs w:val="20"/>
        </w:rPr>
        <w:t>törölt</w:t>
      </w:r>
      <w:proofErr w:type="spellEnd"/>
      <w:r w:rsidRPr="00FB5061">
        <w:rPr>
          <w:rFonts w:ascii="Times New Roman" w:hAnsi="Times New Roman" w:cs="Times New Roman"/>
          <w:sz w:val="20"/>
          <w:szCs w:val="20"/>
        </w:rPr>
        <w:t xml:space="preserve"> kottavonalakra</w:t>
      </w:r>
    </w:p>
    <w:p w:rsidR="00957814" w:rsidRDefault="00957814" w:rsidP="008D6A1C">
      <w:pPr>
        <w:spacing w:line="360" w:lineRule="auto"/>
        <w:jc w:val="both"/>
      </w:pPr>
    </w:p>
    <w:p w:rsidR="00701A61" w:rsidRDefault="00211E1D" w:rsidP="00701A61">
      <w:pPr>
        <w:keepNext/>
        <w:spacing w:line="360" w:lineRule="auto"/>
        <w:jc w:val="center"/>
      </w:pPr>
      <w:r>
        <w:rPr>
          <w:noProof/>
        </w:rPr>
        <w:drawing>
          <wp:inline distT="0" distB="0" distL="0" distR="0">
            <wp:extent cx="4516676" cy="2696665"/>
            <wp:effectExtent l="0" t="0" r="0" b="8890"/>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_removed_diagram.png"/>
                    <pic:cNvPicPr/>
                  </pic:nvPicPr>
                  <pic:blipFill>
                    <a:blip r:embed="rId47">
                      <a:extLst>
                        <a:ext uri="{28A0092B-C50C-407E-A947-70E740481C1C}">
                          <a14:useLocalDpi xmlns:a14="http://schemas.microsoft.com/office/drawing/2010/main" val="0"/>
                        </a:ext>
                      </a:extLst>
                    </a:blip>
                    <a:stretch>
                      <a:fillRect/>
                    </a:stretch>
                  </pic:blipFill>
                  <pic:spPr>
                    <a:xfrm>
                      <a:off x="0" y="0"/>
                      <a:ext cx="4516676" cy="2696665"/>
                    </a:xfrm>
                    <a:prstGeom prst="rect">
                      <a:avLst/>
                    </a:prstGeom>
                  </pic:spPr>
                </pic:pic>
              </a:graphicData>
            </a:graphic>
          </wp:inline>
        </w:drawing>
      </w:r>
    </w:p>
    <w:p w:rsidR="00FB5061" w:rsidRPr="00701A61" w:rsidRDefault="00701A61" w:rsidP="00701A61">
      <w:pPr>
        <w:pStyle w:val="Kpalrs"/>
        <w:jc w:val="center"/>
        <w:rPr>
          <w:rFonts w:ascii="Times New Roman" w:hAnsi="Times New Roman" w:cs="Times New Roman"/>
          <w:sz w:val="20"/>
          <w:szCs w:val="20"/>
        </w:rPr>
      </w:pPr>
      <w:r w:rsidRPr="00701A61">
        <w:rPr>
          <w:rFonts w:ascii="Times New Roman" w:hAnsi="Times New Roman" w:cs="Times New Roman"/>
          <w:sz w:val="20"/>
          <w:szCs w:val="20"/>
        </w:rPr>
        <w:fldChar w:fldCharType="begin"/>
      </w:r>
      <w:r w:rsidRPr="00701A61">
        <w:rPr>
          <w:rFonts w:ascii="Times New Roman" w:hAnsi="Times New Roman" w:cs="Times New Roman"/>
          <w:sz w:val="20"/>
          <w:szCs w:val="20"/>
        </w:rPr>
        <w:instrText xml:space="preserve"> SEQ ábra \* ARABIC </w:instrText>
      </w:r>
      <w:r w:rsidRPr="00701A61">
        <w:rPr>
          <w:rFonts w:ascii="Times New Roman" w:hAnsi="Times New Roman" w:cs="Times New Roman"/>
          <w:sz w:val="20"/>
          <w:szCs w:val="20"/>
        </w:rPr>
        <w:fldChar w:fldCharType="separate"/>
      </w:r>
      <w:r w:rsidR="00CA559B">
        <w:rPr>
          <w:rFonts w:ascii="Times New Roman" w:hAnsi="Times New Roman" w:cs="Times New Roman"/>
          <w:noProof/>
          <w:sz w:val="20"/>
          <w:szCs w:val="20"/>
        </w:rPr>
        <w:t>29</w:t>
      </w:r>
      <w:r w:rsidRPr="00701A61">
        <w:rPr>
          <w:rFonts w:ascii="Times New Roman" w:hAnsi="Times New Roman" w:cs="Times New Roman"/>
          <w:sz w:val="20"/>
          <w:szCs w:val="20"/>
        </w:rPr>
        <w:fldChar w:fldCharType="end"/>
      </w:r>
      <w:r w:rsidRPr="00701A61">
        <w:rPr>
          <w:rFonts w:ascii="Times New Roman" w:hAnsi="Times New Roman" w:cs="Times New Roman"/>
          <w:sz w:val="20"/>
          <w:szCs w:val="20"/>
        </w:rPr>
        <w:t>. ábra:</w:t>
      </w:r>
      <w:r w:rsidR="005322F4">
        <w:rPr>
          <w:rFonts w:ascii="Times New Roman" w:hAnsi="Times New Roman" w:cs="Times New Roman"/>
          <w:sz w:val="20"/>
          <w:szCs w:val="20"/>
        </w:rPr>
        <w:t xml:space="preserve"> </w:t>
      </w:r>
      <w:r w:rsidRPr="00701A61">
        <w:rPr>
          <w:rFonts w:ascii="Times New Roman" w:hAnsi="Times New Roman" w:cs="Times New Roman"/>
          <w:sz w:val="20"/>
          <w:szCs w:val="20"/>
        </w:rPr>
        <w:t>Kottavonalak kitörlésének eredménye</w:t>
      </w:r>
    </w:p>
    <w:p w:rsidR="00FB5061" w:rsidRDefault="00FB5061" w:rsidP="008D6A1C">
      <w:pPr>
        <w:spacing w:line="360" w:lineRule="auto"/>
        <w:jc w:val="both"/>
      </w:pPr>
    </w:p>
    <w:p w:rsidR="00957814" w:rsidRPr="004E1EDE" w:rsidRDefault="00957814" w:rsidP="004E1EDE">
      <w:pPr>
        <w:pStyle w:val="Cmsor2"/>
        <w:numPr>
          <w:ilvl w:val="1"/>
          <w:numId w:val="4"/>
        </w:numPr>
        <w:ind w:left="0" w:firstLine="0"/>
        <w:rPr>
          <w:rFonts w:ascii="Times New Roman" w:hAnsi="Times New Roman" w:cs="Times New Roman"/>
        </w:rPr>
      </w:pPr>
      <w:r w:rsidRPr="00957814">
        <w:rPr>
          <w:rFonts w:ascii="Times New Roman" w:hAnsi="Times New Roman" w:cs="Times New Roman"/>
        </w:rPr>
        <w:t>Kontúrok keresése</w:t>
      </w:r>
    </w:p>
    <w:p w:rsidR="00957814" w:rsidRDefault="00C40B5F" w:rsidP="00957814">
      <w:pPr>
        <w:spacing w:line="360" w:lineRule="auto"/>
        <w:jc w:val="both"/>
      </w:pPr>
      <w:r>
        <w:t>A kontúrok keresésének tesztelésénél nem számoltam meg a kottákon található összes komponenst azok számának nagysága miatt. Azonban mivel az algoritmus szintén kiemeli piros színnel a megtalált elemeket, így az egyszerű szabadszemmel történő ellenőrzés során is megtalálhatóak az esetleges hibák. Két hibatípus fordult elő ennél a programegységnél. Az egyik hibatípus a violinkulcsok kontúrjainál van, a másik pedig a korábbi vonaltörlési hibáknál fordul elő, amely nem közvetlenül ennek az egységnek a hibás működését jelenti.</w:t>
      </w:r>
    </w:p>
    <w:p w:rsidR="00FC0B7D" w:rsidRDefault="00FC0B7D" w:rsidP="00957814">
      <w:pPr>
        <w:spacing w:line="360" w:lineRule="auto"/>
        <w:jc w:val="both"/>
      </w:pPr>
      <w:r>
        <w:t>Ettől a két hibától eltekintve a kontúrkeresés tökéletesen működik a kották többi elemén.</w:t>
      </w:r>
    </w:p>
    <w:p w:rsidR="00FC0B7D" w:rsidRDefault="00FC0B7D" w:rsidP="00957814">
      <w:pPr>
        <w:spacing w:line="360" w:lineRule="auto"/>
        <w:jc w:val="both"/>
      </w:pPr>
    </w:p>
    <w:p w:rsidR="00FC0B7D" w:rsidRDefault="00FC0B7D" w:rsidP="00FC0B7D">
      <w:pPr>
        <w:keepNext/>
        <w:spacing w:line="360" w:lineRule="auto"/>
        <w:jc w:val="center"/>
      </w:pPr>
      <w:r>
        <w:rPr>
          <w:noProof/>
        </w:rPr>
        <w:lastRenderedPageBreak/>
        <w:drawing>
          <wp:inline distT="0" distB="0" distL="0" distR="0">
            <wp:extent cx="3600000" cy="2949403"/>
            <wp:effectExtent l="0" t="0" r="635" b="3810"/>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iolin_contour_not_good.png"/>
                    <pic:cNvPicPr/>
                  </pic:nvPicPr>
                  <pic:blipFill>
                    <a:blip r:embed="rId48">
                      <a:extLst>
                        <a:ext uri="{28A0092B-C50C-407E-A947-70E740481C1C}">
                          <a14:useLocalDpi xmlns:a14="http://schemas.microsoft.com/office/drawing/2010/main" val="0"/>
                        </a:ext>
                      </a:extLst>
                    </a:blip>
                    <a:stretch>
                      <a:fillRect/>
                    </a:stretch>
                  </pic:blipFill>
                  <pic:spPr>
                    <a:xfrm>
                      <a:off x="0" y="0"/>
                      <a:ext cx="3600000" cy="2949403"/>
                    </a:xfrm>
                    <a:prstGeom prst="rect">
                      <a:avLst/>
                    </a:prstGeom>
                  </pic:spPr>
                </pic:pic>
              </a:graphicData>
            </a:graphic>
          </wp:inline>
        </w:drawing>
      </w:r>
    </w:p>
    <w:p w:rsidR="00FC0B7D" w:rsidRPr="00600BD0" w:rsidRDefault="00FC0B7D" w:rsidP="00FC0B7D">
      <w:pPr>
        <w:pStyle w:val="Kpalrs"/>
        <w:jc w:val="center"/>
        <w:rPr>
          <w:rFonts w:ascii="Times New Roman" w:hAnsi="Times New Roman" w:cs="Times New Roman"/>
          <w:sz w:val="20"/>
          <w:szCs w:val="20"/>
        </w:rPr>
      </w:pPr>
      <w:r w:rsidRPr="00600BD0">
        <w:rPr>
          <w:rFonts w:ascii="Times New Roman" w:hAnsi="Times New Roman" w:cs="Times New Roman"/>
          <w:sz w:val="20"/>
          <w:szCs w:val="20"/>
        </w:rPr>
        <w:fldChar w:fldCharType="begin"/>
      </w:r>
      <w:r w:rsidRPr="00600BD0">
        <w:rPr>
          <w:rFonts w:ascii="Times New Roman" w:hAnsi="Times New Roman" w:cs="Times New Roman"/>
          <w:sz w:val="20"/>
          <w:szCs w:val="20"/>
        </w:rPr>
        <w:instrText xml:space="preserve"> SEQ ábra \* ARABIC </w:instrText>
      </w:r>
      <w:r w:rsidRPr="00600BD0">
        <w:rPr>
          <w:rFonts w:ascii="Times New Roman" w:hAnsi="Times New Roman" w:cs="Times New Roman"/>
          <w:sz w:val="20"/>
          <w:szCs w:val="20"/>
        </w:rPr>
        <w:fldChar w:fldCharType="separate"/>
      </w:r>
      <w:r w:rsidR="00CA559B">
        <w:rPr>
          <w:rFonts w:ascii="Times New Roman" w:hAnsi="Times New Roman" w:cs="Times New Roman"/>
          <w:noProof/>
          <w:sz w:val="20"/>
          <w:szCs w:val="20"/>
        </w:rPr>
        <w:t>30</w:t>
      </w:r>
      <w:r w:rsidRPr="00600BD0">
        <w:rPr>
          <w:rFonts w:ascii="Times New Roman" w:hAnsi="Times New Roman" w:cs="Times New Roman"/>
          <w:sz w:val="20"/>
          <w:szCs w:val="20"/>
        </w:rPr>
        <w:fldChar w:fldCharType="end"/>
      </w:r>
      <w:r w:rsidRPr="00600BD0">
        <w:rPr>
          <w:rFonts w:ascii="Times New Roman" w:hAnsi="Times New Roman" w:cs="Times New Roman"/>
          <w:sz w:val="20"/>
          <w:szCs w:val="20"/>
        </w:rPr>
        <w:t>. ábra: Kontúrkeresési hiba a violinkulcsok közepén</w:t>
      </w:r>
    </w:p>
    <w:p w:rsidR="00FC0B7D" w:rsidRDefault="00FC0B7D" w:rsidP="00957814">
      <w:pPr>
        <w:spacing w:line="360" w:lineRule="auto"/>
        <w:jc w:val="both"/>
      </w:pPr>
    </w:p>
    <w:p w:rsidR="00600BD0" w:rsidRDefault="00600BD0" w:rsidP="00600BD0">
      <w:pPr>
        <w:keepNext/>
        <w:spacing w:line="360" w:lineRule="auto"/>
        <w:jc w:val="center"/>
      </w:pPr>
      <w:r>
        <w:rPr>
          <w:noProof/>
        </w:rPr>
        <w:drawing>
          <wp:inline distT="0" distB="0" distL="0" distR="0">
            <wp:extent cx="3935416" cy="1048174"/>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_contour_not_good.png"/>
                    <pic:cNvPicPr/>
                  </pic:nvPicPr>
                  <pic:blipFill>
                    <a:blip r:embed="rId49">
                      <a:extLst>
                        <a:ext uri="{28A0092B-C50C-407E-A947-70E740481C1C}">
                          <a14:useLocalDpi xmlns:a14="http://schemas.microsoft.com/office/drawing/2010/main" val="0"/>
                        </a:ext>
                      </a:extLst>
                    </a:blip>
                    <a:stretch>
                      <a:fillRect/>
                    </a:stretch>
                  </pic:blipFill>
                  <pic:spPr>
                    <a:xfrm>
                      <a:off x="0" y="0"/>
                      <a:ext cx="3935416" cy="1048174"/>
                    </a:xfrm>
                    <a:prstGeom prst="rect">
                      <a:avLst/>
                    </a:prstGeom>
                  </pic:spPr>
                </pic:pic>
              </a:graphicData>
            </a:graphic>
          </wp:inline>
        </w:drawing>
      </w:r>
    </w:p>
    <w:p w:rsidR="00957814" w:rsidRPr="00600BD0" w:rsidRDefault="00600BD0" w:rsidP="00600BD0">
      <w:pPr>
        <w:pStyle w:val="Kpalrs"/>
        <w:jc w:val="center"/>
        <w:rPr>
          <w:rFonts w:ascii="Times New Roman" w:hAnsi="Times New Roman" w:cs="Times New Roman"/>
          <w:sz w:val="20"/>
          <w:szCs w:val="20"/>
        </w:rPr>
      </w:pPr>
      <w:r w:rsidRPr="00600BD0">
        <w:rPr>
          <w:rFonts w:ascii="Times New Roman" w:hAnsi="Times New Roman" w:cs="Times New Roman"/>
          <w:sz w:val="20"/>
          <w:szCs w:val="20"/>
        </w:rPr>
        <w:fldChar w:fldCharType="begin"/>
      </w:r>
      <w:r w:rsidRPr="00600BD0">
        <w:rPr>
          <w:rFonts w:ascii="Times New Roman" w:hAnsi="Times New Roman" w:cs="Times New Roman"/>
          <w:sz w:val="20"/>
          <w:szCs w:val="20"/>
        </w:rPr>
        <w:instrText xml:space="preserve"> SEQ ábra \* ARABIC </w:instrText>
      </w:r>
      <w:r w:rsidRPr="00600BD0">
        <w:rPr>
          <w:rFonts w:ascii="Times New Roman" w:hAnsi="Times New Roman" w:cs="Times New Roman"/>
          <w:sz w:val="20"/>
          <w:szCs w:val="20"/>
        </w:rPr>
        <w:fldChar w:fldCharType="separate"/>
      </w:r>
      <w:r w:rsidR="00CA559B">
        <w:rPr>
          <w:rFonts w:ascii="Times New Roman" w:hAnsi="Times New Roman" w:cs="Times New Roman"/>
          <w:noProof/>
          <w:sz w:val="20"/>
          <w:szCs w:val="20"/>
        </w:rPr>
        <w:t>31</w:t>
      </w:r>
      <w:r w:rsidRPr="00600BD0">
        <w:rPr>
          <w:rFonts w:ascii="Times New Roman" w:hAnsi="Times New Roman" w:cs="Times New Roman"/>
          <w:sz w:val="20"/>
          <w:szCs w:val="20"/>
        </w:rPr>
        <w:fldChar w:fldCharType="end"/>
      </w:r>
      <w:r w:rsidRPr="00600BD0">
        <w:rPr>
          <w:rFonts w:ascii="Times New Roman" w:hAnsi="Times New Roman" w:cs="Times New Roman"/>
          <w:sz w:val="20"/>
          <w:szCs w:val="20"/>
        </w:rPr>
        <w:t>. ábra: Vonaltörlési hibából adódó kontúrkeresési hiba</w:t>
      </w:r>
    </w:p>
    <w:p w:rsidR="00600BD0" w:rsidRDefault="00600BD0" w:rsidP="00957814">
      <w:pPr>
        <w:spacing w:line="360" w:lineRule="auto"/>
        <w:jc w:val="both"/>
      </w:pPr>
    </w:p>
    <w:p w:rsidR="00364650" w:rsidRDefault="00364650" w:rsidP="00364650">
      <w:pPr>
        <w:keepNext/>
        <w:spacing w:line="360" w:lineRule="auto"/>
        <w:jc w:val="center"/>
      </w:pPr>
      <w:r>
        <w:rPr>
          <w:noProof/>
        </w:rPr>
        <w:lastRenderedPageBreak/>
        <w:drawing>
          <wp:inline distT="0" distB="0" distL="0" distR="0">
            <wp:extent cx="4320000" cy="6112503"/>
            <wp:effectExtent l="0" t="0" r="4445" b="3175"/>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ntours5.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6112503"/>
                    </a:xfrm>
                    <a:prstGeom prst="rect">
                      <a:avLst/>
                    </a:prstGeom>
                  </pic:spPr>
                </pic:pic>
              </a:graphicData>
            </a:graphic>
          </wp:inline>
        </w:drawing>
      </w:r>
    </w:p>
    <w:p w:rsidR="00364650" w:rsidRPr="00364650" w:rsidRDefault="00364650" w:rsidP="00364650">
      <w:pPr>
        <w:pStyle w:val="Kpalrs"/>
        <w:jc w:val="center"/>
        <w:rPr>
          <w:rFonts w:ascii="Times New Roman" w:hAnsi="Times New Roman" w:cs="Times New Roman"/>
          <w:sz w:val="20"/>
          <w:szCs w:val="20"/>
        </w:rPr>
      </w:pPr>
      <w:r w:rsidRPr="00364650">
        <w:rPr>
          <w:rFonts w:ascii="Times New Roman" w:hAnsi="Times New Roman" w:cs="Times New Roman"/>
          <w:sz w:val="20"/>
          <w:szCs w:val="20"/>
        </w:rPr>
        <w:fldChar w:fldCharType="begin"/>
      </w:r>
      <w:r w:rsidRPr="00364650">
        <w:rPr>
          <w:rFonts w:ascii="Times New Roman" w:hAnsi="Times New Roman" w:cs="Times New Roman"/>
          <w:sz w:val="20"/>
          <w:szCs w:val="20"/>
        </w:rPr>
        <w:instrText xml:space="preserve"> SEQ ábra \* ARABIC </w:instrText>
      </w:r>
      <w:r w:rsidRPr="00364650">
        <w:rPr>
          <w:rFonts w:ascii="Times New Roman" w:hAnsi="Times New Roman" w:cs="Times New Roman"/>
          <w:sz w:val="20"/>
          <w:szCs w:val="20"/>
        </w:rPr>
        <w:fldChar w:fldCharType="separate"/>
      </w:r>
      <w:r w:rsidR="00CA559B">
        <w:rPr>
          <w:rFonts w:ascii="Times New Roman" w:hAnsi="Times New Roman" w:cs="Times New Roman"/>
          <w:noProof/>
          <w:sz w:val="20"/>
          <w:szCs w:val="20"/>
        </w:rPr>
        <w:t>32</w:t>
      </w:r>
      <w:r w:rsidRPr="00364650">
        <w:rPr>
          <w:rFonts w:ascii="Times New Roman" w:hAnsi="Times New Roman" w:cs="Times New Roman"/>
          <w:sz w:val="20"/>
          <w:szCs w:val="20"/>
        </w:rPr>
        <w:fldChar w:fldCharType="end"/>
      </w:r>
      <w:r w:rsidRPr="00364650">
        <w:rPr>
          <w:rFonts w:ascii="Times New Roman" w:hAnsi="Times New Roman" w:cs="Times New Roman"/>
          <w:sz w:val="20"/>
          <w:szCs w:val="20"/>
        </w:rPr>
        <w:t>. ábra: Kontúrkeresés átlagos eredménye egy kottán</w:t>
      </w:r>
    </w:p>
    <w:p w:rsidR="00364650" w:rsidRPr="00957814" w:rsidRDefault="00364650" w:rsidP="00957814">
      <w:pPr>
        <w:spacing w:line="360" w:lineRule="auto"/>
        <w:jc w:val="both"/>
      </w:pPr>
    </w:p>
    <w:p w:rsidR="00957814" w:rsidRPr="004E1EDE" w:rsidRDefault="00957814" w:rsidP="004E1EDE">
      <w:pPr>
        <w:pStyle w:val="Cmsor2"/>
        <w:numPr>
          <w:ilvl w:val="1"/>
          <w:numId w:val="4"/>
        </w:numPr>
        <w:ind w:left="0" w:firstLine="0"/>
        <w:rPr>
          <w:rFonts w:ascii="Times New Roman" w:hAnsi="Times New Roman" w:cs="Times New Roman"/>
        </w:rPr>
      </w:pPr>
      <w:r w:rsidRPr="00957814">
        <w:rPr>
          <w:rFonts w:ascii="Times New Roman" w:hAnsi="Times New Roman" w:cs="Times New Roman"/>
        </w:rPr>
        <w:t>Alakzatok el</w:t>
      </w:r>
      <w:r w:rsidR="00364650">
        <w:rPr>
          <w:rFonts w:ascii="Times New Roman" w:hAnsi="Times New Roman" w:cs="Times New Roman"/>
        </w:rPr>
        <w:t>tárolása</w:t>
      </w:r>
    </w:p>
    <w:p w:rsidR="00957814" w:rsidRDefault="00364650" w:rsidP="00957814">
      <w:pPr>
        <w:spacing w:line="360" w:lineRule="auto"/>
        <w:jc w:val="both"/>
      </w:pPr>
      <w:r>
        <w:t>Ennél a programrésznél is a manuális végig ellenőrzés módszerét alkalmaztam, a túl nagy mennyiségű objektumok miatt, azonban mint az az alábbi ábrán is látható, az alakzatok körbekerítése, majd eltárolása sikeresen végbemegy mindegyik tesztkép esetében.</w:t>
      </w:r>
    </w:p>
    <w:p w:rsidR="00364650" w:rsidRDefault="00364650" w:rsidP="00957814">
      <w:pPr>
        <w:spacing w:line="360" w:lineRule="auto"/>
        <w:jc w:val="both"/>
      </w:pPr>
    </w:p>
    <w:p w:rsidR="0018625A" w:rsidRDefault="00364650" w:rsidP="0018625A">
      <w:pPr>
        <w:keepNext/>
        <w:spacing w:line="360" w:lineRule="auto"/>
        <w:jc w:val="center"/>
      </w:pPr>
      <w:r>
        <w:rPr>
          <w:noProof/>
        </w:rPr>
        <w:lastRenderedPageBreak/>
        <w:drawing>
          <wp:inline distT="0" distB="0" distL="0" distR="0">
            <wp:extent cx="4320000" cy="6112502"/>
            <wp:effectExtent l="0" t="0" r="4445" b="317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ounding5.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6112502"/>
                    </a:xfrm>
                    <a:prstGeom prst="rect">
                      <a:avLst/>
                    </a:prstGeom>
                  </pic:spPr>
                </pic:pic>
              </a:graphicData>
            </a:graphic>
          </wp:inline>
        </w:drawing>
      </w:r>
    </w:p>
    <w:p w:rsidR="00364650" w:rsidRPr="0018625A" w:rsidRDefault="0018625A" w:rsidP="0018625A">
      <w:pPr>
        <w:pStyle w:val="Kpalrs"/>
        <w:jc w:val="center"/>
        <w:rPr>
          <w:rFonts w:ascii="Times New Roman" w:hAnsi="Times New Roman" w:cs="Times New Roman"/>
          <w:sz w:val="20"/>
          <w:szCs w:val="20"/>
        </w:rPr>
      </w:pPr>
      <w:r w:rsidRPr="0018625A">
        <w:rPr>
          <w:rFonts w:ascii="Times New Roman" w:hAnsi="Times New Roman" w:cs="Times New Roman"/>
          <w:sz w:val="20"/>
          <w:szCs w:val="20"/>
        </w:rPr>
        <w:fldChar w:fldCharType="begin"/>
      </w:r>
      <w:r w:rsidRPr="0018625A">
        <w:rPr>
          <w:rFonts w:ascii="Times New Roman" w:hAnsi="Times New Roman" w:cs="Times New Roman"/>
          <w:sz w:val="20"/>
          <w:szCs w:val="20"/>
        </w:rPr>
        <w:instrText xml:space="preserve"> SEQ ábra \* ARABIC </w:instrText>
      </w:r>
      <w:r w:rsidRPr="0018625A">
        <w:rPr>
          <w:rFonts w:ascii="Times New Roman" w:hAnsi="Times New Roman" w:cs="Times New Roman"/>
          <w:sz w:val="20"/>
          <w:szCs w:val="20"/>
        </w:rPr>
        <w:fldChar w:fldCharType="separate"/>
      </w:r>
      <w:r w:rsidR="00CA559B">
        <w:rPr>
          <w:rFonts w:ascii="Times New Roman" w:hAnsi="Times New Roman" w:cs="Times New Roman"/>
          <w:noProof/>
          <w:sz w:val="20"/>
          <w:szCs w:val="20"/>
        </w:rPr>
        <w:t>33</w:t>
      </w:r>
      <w:r w:rsidRPr="0018625A">
        <w:rPr>
          <w:rFonts w:ascii="Times New Roman" w:hAnsi="Times New Roman" w:cs="Times New Roman"/>
          <w:sz w:val="20"/>
          <w:szCs w:val="20"/>
        </w:rPr>
        <w:fldChar w:fldCharType="end"/>
      </w:r>
      <w:r w:rsidRPr="0018625A">
        <w:rPr>
          <w:rFonts w:ascii="Times New Roman" w:hAnsi="Times New Roman" w:cs="Times New Roman"/>
          <w:sz w:val="20"/>
          <w:szCs w:val="20"/>
        </w:rPr>
        <w:t>. ábra: Alakzatok körbe</w:t>
      </w:r>
      <w:r w:rsidR="0069248C">
        <w:rPr>
          <w:rFonts w:ascii="Times New Roman" w:hAnsi="Times New Roman" w:cs="Times New Roman"/>
          <w:sz w:val="20"/>
          <w:szCs w:val="20"/>
        </w:rPr>
        <w:t xml:space="preserve"> </w:t>
      </w:r>
      <w:r w:rsidRPr="0018625A">
        <w:rPr>
          <w:rFonts w:ascii="Times New Roman" w:hAnsi="Times New Roman" w:cs="Times New Roman"/>
          <w:sz w:val="20"/>
          <w:szCs w:val="20"/>
        </w:rPr>
        <w:t>rajzolásának átlagos eredménye</w:t>
      </w:r>
    </w:p>
    <w:p w:rsidR="00957814" w:rsidRDefault="00957814" w:rsidP="00957814">
      <w:pPr>
        <w:spacing w:line="360" w:lineRule="auto"/>
        <w:jc w:val="both"/>
      </w:pPr>
    </w:p>
    <w:p w:rsidR="0069248C" w:rsidRDefault="0069248C" w:rsidP="00957814">
      <w:pPr>
        <w:spacing w:line="360" w:lineRule="auto"/>
        <w:jc w:val="both"/>
      </w:pPr>
      <w:r>
        <w:t xml:space="preserve">Kettő esetben nem sikerült az egységnek sikeresen ellátni a feladatát, egyik ilyen eset a korábbi hibákból származó ki nem </w:t>
      </w:r>
      <w:proofErr w:type="spellStart"/>
      <w:r>
        <w:t>törölt</w:t>
      </w:r>
      <w:proofErr w:type="spellEnd"/>
      <w:r>
        <w:t xml:space="preserve"> vonalak mellet és rajta lévő alakzatok bekerítése, másik eset pedig két hangjegy fej összeérése</w:t>
      </w:r>
      <w:r w:rsidR="00F40BCA">
        <w:t>kor a hangjegyeket egy hangjegyként kezeli</w:t>
      </w:r>
      <w:r>
        <w:t>. Ezeknek az előfordulása azonban nem számottevő, így ez a programrész is megfelelően működőnek mondható.</w:t>
      </w:r>
    </w:p>
    <w:p w:rsidR="0069248C" w:rsidRDefault="0069248C" w:rsidP="00957814">
      <w:pPr>
        <w:spacing w:line="360" w:lineRule="auto"/>
        <w:jc w:val="both"/>
      </w:pPr>
    </w:p>
    <w:p w:rsidR="0069248C" w:rsidRDefault="0069248C" w:rsidP="0069248C">
      <w:pPr>
        <w:keepNext/>
        <w:spacing w:line="360" w:lineRule="auto"/>
        <w:jc w:val="both"/>
      </w:pPr>
      <w:r>
        <w:rPr>
          <w:noProof/>
        </w:rPr>
        <w:lastRenderedPageBreak/>
        <w:drawing>
          <wp:inline distT="0" distB="0" distL="0" distR="0">
            <wp:extent cx="5579745" cy="532765"/>
            <wp:effectExtent l="0" t="0" r="1905" b="63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revious_erro_bounding.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79745" cy="532765"/>
                    </a:xfrm>
                    <a:prstGeom prst="rect">
                      <a:avLst/>
                    </a:prstGeom>
                  </pic:spPr>
                </pic:pic>
              </a:graphicData>
            </a:graphic>
          </wp:inline>
        </w:drawing>
      </w:r>
    </w:p>
    <w:p w:rsidR="0069248C" w:rsidRPr="0069248C" w:rsidRDefault="0069248C" w:rsidP="0069248C">
      <w:pPr>
        <w:pStyle w:val="Kpalrs"/>
        <w:jc w:val="center"/>
        <w:rPr>
          <w:rFonts w:ascii="Times New Roman" w:hAnsi="Times New Roman" w:cs="Times New Roman"/>
          <w:sz w:val="20"/>
          <w:szCs w:val="20"/>
        </w:rPr>
      </w:pPr>
      <w:r w:rsidRPr="0069248C">
        <w:rPr>
          <w:rFonts w:ascii="Times New Roman" w:hAnsi="Times New Roman" w:cs="Times New Roman"/>
          <w:sz w:val="20"/>
          <w:szCs w:val="20"/>
        </w:rPr>
        <w:fldChar w:fldCharType="begin"/>
      </w:r>
      <w:r w:rsidRPr="0069248C">
        <w:rPr>
          <w:rFonts w:ascii="Times New Roman" w:hAnsi="Times New Roman" w:cs="Times New Roman"/>
          <w:sz w:val="20"/>
          <w:szCs w:val="20"/>
        </w:rPr>
        <w:instrText xml:space="preserve"> SEQ ábra \* ARABIC </w:instrText>
      </w:r>
      <w:r w:rsidRPr="0069248C">
        <w:rPr>
          <w:rFonts w:ascii="Times New Roman" w:hAnsi="Times New Roman" w:cs="Times New Roman"/>
          <w:sz w:val="20"/>
          <w:szCs w:val="20"/>
        </w:rPr>
        <w:fldChar w:fldCharType="separate"/>
      </w:r>
      <w:r w:rsidR="00CA559B">
        <w:rPr>
          <w:rFonts w:ascii="Times New Roman" w:hAnsi="Times New Roman" w:cs="Times New Roman"/>
          <w:noProof/>
          <w:sz w:val="20"/>
          <w:szCs w:val="20"/>
        </w:rPr>
        <w:t>34</w:t>
      </w:r>
      <w:r w:rsidRPr="0069248C">
        <w:rPr>
          <w:rFonts w:ascii="Times New Roman" w:hAnsi="Times New Roman" w:cs="Times New Roman"/>
          <w:sz w:val="20"/>
          <w:szCs w:val="20"/>
        </w:rPr>
        <w:fldChar w:fldCharType="end"/>
      </w:r>
      <w:r w:rsidRPr="0069248C">
        <w:rPr>
          <w:rFonts w:ascii="Times New Roman" w:hAnsi="Times New Roman" w:cs="Times New Roman"/>
          <w:sz w:val="20"/>
          <w:szCs w:val="20"/>
        </w:rPr>
        <w:t>. ábra: Korábbi hibákból adódó hibás működés</w:t>
      </w:r>
    </w:p>
    <w:p w:rsidR="0069248C" w:rsidRDefault="0069248C" w:rsidP="00957814">
      <w:pPr>
        <w:spacing w:line="360" w:lineRule="auto"/>
        <w:jc w:val="both"/>
      </w:pPr>
    </w:p>
    <w:p w:rsidR="0069248C" w:rsidRDefault="0069248C" w:rsidP="0069248C">
      <w:pPr>
        <w:keepNext/>
        <w:spacing w:line="360" w:lineRule="auto"/>
        <w:jc w:val="both"/>
      </w:pPr>
      <w:r>
        <w:rPr>
          <w:noProof/>
        </w:rPr>
        <w:drawing>
          <wp:inline distT="0" distB="0" distL="0" distR="0">
            <wp:extent cx="5579745" cy="1350010"/>
            <wp:effectExtent l="0" t="0" r="1905" b="2540"/>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_good_bounding.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1350010"/>
                    </a:xfrm>
                    <a:prstGeom prst="rect">
                      <a:avLst/>
                    </a:prstGeom>
                  </pic:spPr>
                </pic:pic>
              </a:graphicData>
            </a:graphic>
          </wp:inline>
        </w:drawing>
      </w:r>
    </w:p>
    <w:p w:rsidR="0069248C" w:rsidRPr="0069248C" w:rsidRDefault="0069248C" w:rsidP="0069248C">
      <w:pPr>
        <w:pStyle w:val="Kpalrs"/>
        <w:jc w:val="center"/>
        <w:rPr>
          <w:rFonts w:ascii="Times New Roman" w:hAnsi="Times New Roman" w:cs="Times New Roman"/>
          <w:sz w:val="20"/>
          <w:szCs w:val="20"/>
        </w:rPr>
      </w:pPr>
      <w:r w:rsidRPr="0069248C">
        <w:rPr>
          <w:rFonts w:ascii="Times New Roman" w:hAnsi="Times New Roman" w:cs="Times New Roman"/>
          <w:sz w:val="20"/>
          <w:szCs w:val="20"/>
        </w:rPr>
        <w:fldChar w:fldCharType="begin"/>
      </w:r>
      <w:r w:rsidRPr="0069248C">
        <w:rPr>
          <w:rFonts w:ascii="Times New Roman" w:hAnsi="Times New Roman" w:cs="Times New Roman"/>
          <w:sz w:val="20"/>
          <w:szCs w:val="20"/>
        </w:rPr>
        <w:instrText xml:space="preserve"> SEQ ábra \* ARABIC </w:instrText>
      </w:r>
      <w:r w:rsidRPr="0069248C">
        <w:rPr>
          <w:rFonts w:ascii="Times New Roman" w:hAnsi="Times New Roman" w:cs="Times New Roman"/>
          <w:sz w:val="20"/>
          <w:szCs w:val="20"/>
        </w:rPr>
        <w:fldChar w:fldCharType="separate"/>
      </w:r>
      <w:r w:rsidR="00CA559B">
        <w:rPr>
          <w:rFonts w:ascii="Times New Roman" w:hAnsi="Times New Roman" w:cs="Times New Roman"/>
          <w:noProof/>
          <w:sz w:val="20"/>
          <w:szCs w:val="20"/>
        </w:rPr>
        <w:t>35</w:t>
      </w:r>
      <w:r w:rsidRPr="0069248C">
        <w:rPr>
          <w:rFonts w:ascii="Times New Roman" w:hAnsi="Times New Roman" w:cs="Times New Roman"/>
          <w:sz w:val="20"/>
          <w:szCs w:val="20"/>
        </w:rPr>
        <w:fldChar w:fldCharType="end"/>
      </w:r>
      <w:r w:rsidRPr="0069248C">
        <w:rPr>
          <w:rFonts w:ascii="Times New Roman" w:hAnsi="Times New Roman" w:cs="Times New Roman"/>
          <w:sz w:val="20"/>
          <w:szCs w:val="20"/>
        </w:rPr>
        <w:t>. ábra: Összeérő hangjegyeknél történő körbe kerítési hiba</w:t>
      </w:r>
    </w:p>
    <w:p w:rsidR="0069248C" w:rsidRPr="00957814" w:rsidRDefault="0069248C" w:rsidP="00957814">
      <w:pPr>
        <w:spacing w:line="360" w:lineRule="auto"/>
        <w:jc w:val="both"/>
      </w:pPr>
    </w:p>
    <w:p w:rsidR="00957814" w:rsidRPr="004E1EDE" w:rsidRDefault="00957814" w:rsidP="004E1EDE">
      <w:pPr>
        <w:pStyle w:val="Cmsor2"/>
        <w:numPr>
          <w:ilvl w:val="1"/>
          <w:numId w:val="4"/>
        </w:numPr>
        <w:ind w:left="0" w:firstLine="0"/>
        <w:rPr>
          <w:rFonts w:ascii="Times New Roman" w:hAnsi="Times New Roman" w:cs="Times New Roman"/>
        </w:rPr>
      </w:pPr>
      <w:r w:rsidRPr="00957814">
        <w:rPr>
          <w:rFonts w:ascii="Times New Roman" w:hAnsi="Times New Roman" w:cs="Times New Roman"/>
        </w:rPr>
        <w:t xml:space="preserve">Körök </w:t>
      </w:r>
      <w:r w:rsidR="00914AAD">
        <w:rPr>
          <w:rFonts w:ascii="Times New Roman" w:hAnsi="Times New Roman" w:cs="Times New Roman"/>
        </w:rPr>
        <w:t>detektálása</w:t>
      </w:r>
    </w:p>
    <w:p w:rsidR="00957814" w:rsidRDefault="00490CBF" w:rsidP="00957814">
      <w:pPr>
        <w:spacing w:line="360" w:lineRule="auto"/>
        <w:jc w:val="both"/>
      </w:pPr>
      <w:r>
        <w:t>A</w:t>
      </w:r>
      <w:r w:rsidR="000B5FF5">
        <w:t xml:space="preserve"> következő része a szoftvernek a kottán található hangjegy fejek megtalálása, kör alakzatok keresésével. </w:t>
      </w:r>
      <w:r w:rsidR="001F2E01">
        <w:t>A tesztelt bemenetekre mind hasonló eredményt adott ez a funkció is, a hangjegyek túlnyomó többségén detektálta a fejeket.</w:t>
      </w:r>
      <w:r w:rsidR="006846FC">
        <w:t xml:space="preserve"> Konkrét számadatokkal itt sem tudok dolgozni, hiszen habár az eltárolt szimbólumok számát itt már le tudom kérdezni a programból, annak egy jelentős része olyan alakzat, ami nem hangjegy.</w:t>
      </w:r>
      <w:r w:rsidR="001F2E01">
        <w:t xml:space="preserve"> </w:t>
      </w:r>
      <w:r w:rsidR="006846FC">
        <w:t>Illetve</w:t>
      </w:r>
      <w:r w:rsidR="001F2E01">
        <w:t xml:space="preserve"> ennél a program egységnél sok olyan kört is észlel az algoritmus, amely hamis pozitív, azaz tévesen érzékeli körnek</w:t>
      </w:r>
      <w:r w:rsidR="006846FC">
        <w:t>, így hatékonysági statisztikát ezekből az adatokból nem lehet készíteni.</w:t>
      </w:r>
      <w:r w:rsidR="001F2E01">
        <w:t xml:space="preserve"> Mivel a következő lépésben ezeket az eseteket kiszűrjük, így ez nem veszélyezteti a szoftver helyes működését. Detektálási hibák ebben a részében is előfordulnak a programnak, </w:t>
      </w:r>
      <w:r w:rsidR="006846FC">
        <w:t>azonban</w:t>
      </w:r>
      <w:r w:rsidR="001F2E01">
        <w:t xml:space="preserve"> itt konkrét tendenciát már nem lehet nyomon követni.</w:t>
      </w:r>
      <w:r w:rsidR="006846FC">
        <w:t xml:space="preserve"> Nincsenek állandó hibaesetek, inkább véletlenszerűek, amelyeknek okát nem sikerült megfejteni. Mindezek mellett az algoritmus a hangjegy fejek szinte összes előfordulását megtalálja. Az alábbi ábrán </w:t>
      </w:r>
      <w:r w:rsidR="00B91BD2">
        <w:t>is látszik, hogy mindössze néhány esetben nem tudja csak detektálni a fejeket az algoritmus.</w:t>
      </w:r>
    </w:p>
    <w:p w:rsidR="00B91BD2" w:rsidRDefault="00B91BD2" w:rsidP="00957814">
      <w:pPr>
        <w:spacing w:line="360" w:lineRule="auto"/>
        <w:jc w:val="both"/>
      </w:pPr>
    </w:p>
    <w:p w:rsidR="00B91BD2" w:rsidRDefault="00B91BD2" w:rsidP="00B91BD2">
      <w:pPr>
        <w:keepNext/>
        <w:spacing w:line="360" w:lineRule="auto"/>
        <w:jc w:val="center"/>
      </w:pPr>
      <w:r>
        <w:rPr>
          <w:noProof/>
        </w:rPr>
        <w:lastRenderedPageBreak/>
        <w:drawing>
          <wp:inline distT="0" distB="0" distL="0" distR="0">
            <wp:extent cx="4320000" cy="6112503"/>
            <wp:effectExtent l="0" t="0" r="4445" b="3175"/>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llcircles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6112503"/>
                    </a:xfrm>
                    <a:prstGeom prst="rect">
                      <a:avLst/>
                    </a:prstGeom>
                  </pic:spPr>
                </pic:pic>
              </a:graphicData>
            </a:graphic>
          </wp:inline>
        </w:drawing>
      </w:r>
    </w:p>
    <w:p w:rsidR="00B91BD2" w:rsidRPr="00B91BD2" w:rsidRDefault="00B91BD2" w:rsidP="00B91BD2">
      <w:pPr>
        <w:pStyle w:val="Kpalrs"/>
        <w:jc w:val="center"/>
        <w:rPr>
          <w:rFonts w:ascii="Times New Roman" w:hAnsi="Times New Roman" w:cs="Times New Roman"/>
          <w:sz w:val="20"/>
          <w:szCs w:val="20"/>
        </w:rPr>
      </w:pPr>
      <w:r w:rsidRPr="00B91BD2">
        <w:rPr>
          <w:rFonts w:ascii="Times New Roman" w:hAnsi="Times New Roman" w:cs="Times New Roman"/>
          <w:sz w:val="20"/>
          <w:szCs w:val="20"/>
        </w:rPr>
        <w:fldChar w:fldCharType="begin"/>
      </w:r>
      <w:r w:rsidRPr="00B91BD2">
        <w:rPr>
          <w:rFonts w:ascii="Times New Roman" w:hAnsi="Times New Roman" w:cs="Times New Roman"/>
          <w:sz w:val="20"/>
          <w:szCs w:val="20"/>
        </w:rPr>
        <w:instrText xml:space="preserve"> SEQ ábra \* ARABIC </w:instrText>
      </w:r>
      <w:r w:rsidRPr="00B91BD2">
        <w:rPr>
          <w:rFonts w:ascii="Times New Roman" w:hAnsi="Times New Roman" w:cs="Times New Roman"/>
          <w:sz w:val="20"/>
          <w:szCs w:val="20"/>
        </w:rPr>
        <w:fldChar w:fldCharType="separate"/>
      </w:r>
      <w:r w:rsidR="00CA559B">
        <w:rPr>
          <w:rFonts w:ascii="Times New Roman" w:hAnsi="Times New Roman" w:cs="Times New Roman"/>
          <w:noProof/>
          <w:sz w:val="20"/>
          <w:szCs w:val="20"/>
        </w:rPr>
        <w:t>36</w:t>
      </w:r>
      <w:r w:rsidRPr="00B91BD2">
        <w:rPr>
          <w:rFonts w:ascii="Times New Roman" w:hAnsi="Times New Roman" w:cs="Times New Roman"/>
          <w:sz w:val="20"/>
          <w:szCs w:val="20"/>
        </w:rPr>
        <w:fldChar w:fldCharType="end"/>
      </w:r>
      <w:r w:rsidRPr="00B91BD2">
        <w:rPr>
          <w:rFonts w:ascii="Times New Roman" w:hAnsi="Times New Roman" w:cs="Times New Roman"/>
          <w:sz w:val="20"/>
          <w:szCs w:val="20"/>
        </w:rPr>
        <w:t>. ábra: Hangjegy fejek keresésének átlagos eredménye</w:t>
      </w:r>
    </w:p>
    <w:p w:rsidR="00957814" w:rsidRDefault="00957814" w:rsidP="00957814">
      <w:pPr>
        <w:spacing w:line="360" w:lineRule="auto"/>
        <w:jc w:val="both"/>
      </w:pPr>
    </w:p>
    <w:p w:rsidR="00A95C35" w:rsidRDefault="00425288" w:rsidP="00A95C35">
      <w:pPr>
        <w:keepNext/>
        <w:spacing w:line="360" w:lineRule="auto"/>
        <w:jc w:val="center"/>
      </w:pPr>
      <w:r>
        <w:rPr>
          <w:noProof/>
        </w:rPr>
        <w:lastRenderedPageBreak/>
        <w:drawing>
          <wp:inline distT="0" distB="0" distL="0" distR="0">
            <wp:extent cx="3600000" cy="3406452"/>
            <wp:effectExtent l="0" t="0" r="635" b="381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ircle_detect_errors.png"/>
                    <pic:cNvPicPr/>
                  </pic:nvPicPr>
                  <pic:blipFill>
                    <a:blip r:embed="rId55">
                      <a:extLst>
                        <a:ext uri="{28A0092B-C50C-407E-A947-70E740481C1C}">
                          <a14:useLocalDpi xmlns:a14="http://schemas.microsoft.com/office/drawing/2010/main" val="0"/>
                        </a:ext>
                      </a:extLst>
                    </a:blip>
                    <a:stretch>
                      <a:fillRect/>
                    </a:stretch>
                  </pic:blipFill>
                  <pic:spPr>
                    <a:xfrm>
                      <a:off x="0" y="0"/>
                      <a:ext cx="3600000" cy="3406452"/>
                    </a:xfrm>
                    <a:prstGeom prst="rect">
                      <a:avLst/>
                    </a:prstGeom>
                  </pic:spPr>
                </pic:pic>
              </a:graphicData>
            </a:graphic>
          </wp:inline>
        </w:drawing>
      </w:r>
    </w:p>
    <w:p w:rsidR="00B91BD2" w:rsidRPr="00A95C35" w:rsidRDefault="00A95C35" w:rsidP="00A95C35">
      <w:pPr>
        <w:pStyle w:val="Kpalrs"/>
        <w:jc w:val="center"/>
        <w:rPr>
          <w:rFonts w:ascii="Times New Roman" w:hAnsi="Times New Roman" w:cs="Times New Roman"/>
          <w:sz w:val="20"/>
          <w:szCs w:val="20"/>
        </w:rPr>
      </w:pPr>
      <w:r w:rsidRPr="00A95C35">
        <w:rPr>
          <w:rFonts w:ascii="Times New Roman" w:hAnsi="Times New Roman" w:cs="Times New Roman"/>
          <w:sz w:val="20"/>
          <w:szCs w:val="20"/>
        </w:rPr>
        <w:fldChar w:fldCharType="begin"/>
      </w:r>
      <w:r w:rsidRPr="00A95C35">
        <w:rPr>
          <w:rFonts w:ascii="Times New Roman" w:hAnsi="Times New Roman" w:cs="Times New Roman"/>
          <w:sz w:val="20"/>
          <w:szCs w:val="20"/>
        </w:rPr>
        <w:instrText xml:space="preserve"> SEQ ábra \* ARABIC </w:instrText>
      </w:r>
      <w:r w:rsidRPr="00A95C35">
        <w:rPr>
          <w:rFonts w:ascii="Times New Roman" w:hAnsi="Times New Roman" w:cs="Times New Roman"/>
          <w:sz w:val="20"/>
          <w:szCs w:val="20"/>
        </w:rPr>
        <w:fldChar w:fldCharType="separate"/>
      </w:r>
      <w:r w:rsidR="00CA559B">
        <w:rPr>
          <w:rFonts w:ascii="Times New Roman" w:hAnsi="Times New Roman" w:cs="Times New Roman"/>
          <w:noProof/>
          <w:sz w:val="20"/>
          <w:szCs w:val="20"/>
        </w:rPr>
        <w:t>37</w:t>
      </w:r>
      <w:r w:rsidRPr="00A95C35">
        <w:rPr>
          <w:rFonts w:ascii="Times New Roman" w:hAnsi="Times New Roman" w:cs="Times New Roman"/>
          <w:sz w:val="20"/>
          <w:szCs w:val="20"/>
        </w:rPr>
        <w:fldChar w:fldCharType="end"/>
      </w:r>
      <w:r w:rsidRPr="00A95C35">
        <w:rPr>
          <w:rFonts w:ascii="Times New Roman" w:hAnsi="Times New Roman" w:cs="Times New Roman"/>
          <w:sz w:val="20"/>
          <w:szCs w:val="20"/>
        </w:rPr>
        <w:t>. ábra: Néhány példa hangjegy fej detektálási hibára</w:t>
      </w:r>
    </w:p>
    <w:p w:rsidR="00B91BD2" w:rsidRPr="00957814" w:rsidRDefault="00B91BD2" w:rsidP="00957814">
      <w:pPr>
        <w:spacing w:line="360" w:lineRule="auto"/>
        <w:jc w:val="both"/>
      </w:pPr>
    </w:p>
    <w:p w:rsidR="00957814" w:rsidRPr="004E1EDE" w:rsidRDefault="00957814" w:rsidP="004E1EDE">
      <w:pPr>
        <w:pStyle w:val="Cmsor2"/>
        <w:numPr>
          <w:ilvl w:val="1"/>
          <w:numId w:val="4"/>
        </w:numPr>
        <w:ind w:left="0" w:firstLine="0"/>
        <w:rPr>
          <w:rFonts w:ascii="Times New Roman" w:hAnsi="Times New Roman" w:cs="Times New Roman"/>
        </w:rPr>
      </w:pPr>
      <w:r w:rsidRPr="00957814">
        <w:rPr>
          <w:rFonts w:ascii="Times New Roman" w:hAnsi="Times New Roman" w:cs="Times New Roman"/>
        </w:rPr>
        <w:t>Körök szűrése</w:t>
      </w:r>
    </w:p>
    <w:p w:rsidR="00957814" w:rsidRDefault="005765B3" w:rsidP="00957814">
      <w:pPr>
        <w:spacing w:line="360" w:lineRule="auto"/>
        <w:jc w:val="both"/>
      </w:pPr>
      <w:r>
        <w:t xml:space="preserve">A következő lépés a </w:t>
      </w:r>
      <w:r w:rsidR="007B1813">
        <w:t>megtalált körökből kiszűrni azokat, amelyek hangjegyekhez tartoznak, vagyis nagy valószínűséggel valóban hangjegy fejek. Ennek a megvalósításához az általunk felépített neurális modellt alkalmazzuk, így ebben a részben annak a működését teszteljük. Összességében a tesztek eredményéről elmondható, hogy a nem hangjegyekhez tartozó köröket egészen jó arányban kiszűri, azonban vannak tévesen bent maradó körök is. Leginkább a violinkulcsoknál fordul ez elő, de egy-két „</w:t>
      </w:r>
      <w:proofErr w:type="spellStart"/>
      <w:r w:rsidR="007B1813">
        <w:t>szün</w:t>
      </w:r>
      <w:proofErr w:type="spellEnd"/>
      <w:r w:rsidR="007B1813">
        <w:t>” jel esetében is előfordult ez a probléma.</w:t>
      </w:r>
      <w:r w:rsidR="00083ED8">
        <w:t xml:space="preserve"> Ennél gyakoribb probléma azonban az, hogy a szekvenciális modell által történt csoportosítás nem mindig hangjegyként azonosított tényleges hangjegyeket, így akadnak olyan elemek</w:t>
      </w:r>
      <w:r w:rsidR="006C4DE1">
        <w:t>,</w:t>
      </w:r>
      <w:r w:rsidR="00083ED8">
        <w:t xml:space="preserve"> amelyek bár hangjegyek, de mégis kiszűrte azok fejét a program.</w:t>
      </w:r>
      <w:r w:rsidR="006C4DE1">
        <w:t xml:space="preserve"> Ez főként a duplafejű hangjegyeknél és az összeérő hangjegyeknél fordul elő, de nem mindegyik esetben.</w:t>
      </w:r>
    </w:p>
    <w:p w:rsidR="006C4DE1" w:rsidRDefault="006C4DE1" w:rsidP="00957814">
      <w:pPr>
        <w:spacing w:line="360" w:lineRule="auto"/>
        <w:jc w:val="both"/>
      </w:pPr>
    </w:p>
    <w:p w:rsidR="006C4DE1" w:rsidRDefault="006C4DE1" w:rsidP="006C4DE1">
      <w:pPr>
        <w:keepNext/>
        <w:spacing w:line="360" w:lineRule="auto"/>
        <w:jc w:val="center"/>
      </w:pPr>
      <w:r>
        <w:rPr>
          <w:noProof/>
        </w:rPr>
        <w:lastRenderedPageBreak/>
        <w:drawing>
          <wp:inline distT="0" distB="0" distL="0" distR="0">
            <wp:extent cx="4320000" cy="6112503"/>
            <wp:effectExtent l="0" t="0" r="4445" b="3175"/>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ircles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20000" cy="6112503"/>
                    </a:xfrm>
                    <a:prstGeom prst="rect">
                      <a:avLst/>
                    </a:prstGeom>
                  </pic:spPr>
                </pic:pic>
              </a:graphicData>
            </a:graphic>
          </wp:inline>
        </w:drawing>
      </w:r>
    </w:p>
    <w:p w:rsidR="00957814" w:rsidRPr="006C4DE1" w:rsidRDefault="006C4DE1" w:rsidP="006C4DE1">
      <w:pPr>
        <w:pStyle w:val="Kpalrs"/>
        <w:jc w:val="center"/>
        <w:rPr>
          <w:rFonts w:ascii="Times New Roman" w:hAnsi="Times New Roman" w:cs="Times New Roman"/>
          <w:sz w:val="20"/>
          <w:szCs w:val="20"/>
        </w:rPr>
      </w:pPr>
      <w:r w:rsidRPr="006C4DE1">
        <w:rPr>
          <w:rFonts w:ascii="Times New Roman" w:hAnsi="Times New Roman" w:cs="Times New Roman"/>
          <w:sz w:val="20"/>
          <w:szCs w:val="20"/>
        </w:rPr>
        <w:fldChar w:fldCharType="begin"/>
      </w:r>
      <w:r w:rsidRPr="006C4DE1">
        <w:rPr>
          <w:rFonts w:ascii="Times New Roman" w:hAnsi="Times New Roman" w:cs="Times New Roman"/>
          <w:sz w:val="20"/>
          <w:szCs w:val="20"/>
        </w:rPr>
        <w:instrText xml:space="preserve"> SEQ ábra \* ARABIC </w:instrText>
      </w:r>
      <w:r w:rsidRPr="006C4DE1">
        <w:rPr>
          <w:rFonts w:ascii="Times New Roman" w:hAnsi="Times New Roman" w:cs="Times New Roman"/>
          <w:sz w:val="20"/>
          <w:szCs w:val="20"/>
        </w:rPr>
        <w:fldChar w:fldCharType="separate"/>
      </w:r>
      <w:r w:rsidR="00CA559B">
        <w:rPr>
          <w:rFonts w:ascii="Times New Roman" w:hAnsi="Times New Roman" w:cs="Times New Roman"/>
          <w:noProof/>
          <w:sz w:val="20"/>
          <w:szCs w:val="20"/>
        </w:rPr>
        <w:t>38</w:t>
      </w:r>
      <w:r w:rsidRPr="006C4DE1">
        <w:rPr>
          <w:rFonts w:ascii="Times New Roman" w:hAnsi="Times New Roman" w:cs="Times New Roman"/>
          <w:sz w:val="20"/>
          <w:szCs w:val="20"/>
        </w:rPr>
        <w:fldChar w:fldCharType="end"/>
      </w:r>
      <w:r w:rsidRPr="006C4DE1">
        <w:rPr>
          <w:rFonts w:ascii="Times New Roman" w:hAnsi="Times New Roman" w:cs="Times New Roman"/>
          <w:sz w:val="20"/>
          <w:szCs w:val="20"/>
        </w:rPr>
        <w:t>. ábra: Hangjegyek fejeinek megszűrésének átlagos eredménye</w:t>
      </w:r>
    </w:p>
    <w:p w:rsidR="006C4DE1" w:rsidRDefault="006C4DE1" w:rsidP="00957814">
      <w:pPr>
        <w:spacing w:line="360" w:lineRule="auto"/>
        <w:jc w:val="both"/>
      </w:pPr>
    </w:p>
    <w:p w:rsidR="006C4DE1" w:rsidRDefault="006C4DE1" w:rsidP="00957814">
      <w:pPr>
        <w:spacing w:line="360" w:lineRule="auto"/>
        <w:jc w:val="both"/>
      </w:pPr>
      <w:r>
        <w:t xml:space="preserve">Mint az ábrán látható, maradnak bent nem hangjegyhez tartozó körök, illetve kerülnek ki olyanok, amelyeknek ideális esetben nem kéne. Ennek a hatékonyságán a </w:t>
      </w:r>
      <w:proofErr w:type="spellStart"/>
      <w:r>
        <w:t>keras</w:t>
      </w:r>
      <w:proofErr w:type="spellEnd"/>
      <w:r>
        <w:t xml:space="preserve"> modell </w:t>
      </w:r>
      <w:proofErr w:type="spellStart"/>
      <w:r>
        <w:t>rétegeinek</w:t>
      </w:r>
      <w:proofErr w:type="spellEnd"/>
      <w:r>
        <w:t xml:space="preserve"> esetleges átalakításával vagy finomításával lehet javítani.</w:t>
      </w:r>
      <w:r w:rsidR="00C2272D">
        <w:t xml:space="preserve"> </w:t>
      </w:r>
    </w:p>
    <w:p w:rsidR="0072554E" w:rsidRDefault="0072554E" w:rsidP="00957814">
      <w:pPr>
        <w:spacing w:line="360" w:lineRule="auto"/>
        <w:jc w:val="both"/>
      </w:pPr>
    </w:p>
    <w:p w:rsidR="0072554E" w:rsidRDefault="0072554E" w:rsidP="00957814">
      <w:pPr>
        <w:spacing w:line="360" w:lineRule="auto"/>
        <w:jc w:val="both"/>
      </w:pPr>
    </w:p>
    <w:p w:rsidR="0072554E" w:rsidRDefault="0072554E" w:rsidP="0072554E">
      <w:pPr>
        <w:keepNext/>
        <w:spacing w:line="360" w:lineRule="auto"/>
        <w:jc w:val="center"/>
      </w:pPr>
      <w:r>
        <w:rPr>
          <w:noProof/>
        </w:rPr>
        <w:lastRenderedPageBreak/>
        <w:drawing>
          <wp:inline distT="0" distB="0" distL="0" distR="0">
            <wp:extent cx="3600000" cy="2184189"/>
            <wp:effectExtent l="0" t="0" r="635" b="698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ircle_filter_errors.png"/>
                    <pic:cNvPicPr/>
                  </pic:nvPicPr>
                  <pic:blipFill>
                    <a:blip r:embed="rId57">
                      <a:extLst>
                        <a:ext uri="{28A0092B-C50C-407E-A947-70E740481C1C}">
                          <a14:useLocalDpi xmlns:a14="http://schemas.microsoft.com/office/drawing/2010/main" val="0"/>
                        </a:ext>
                      </a:extLst>
                    </a:blip>
                    <a:stretch>
                      <a:fillRect/>
                    </a:stretch>
                  </pic:blipFill>
                  <pic:spPr>
                    <a:xfrm>
                      <a:off x="0" y="0"/>
                      <a:ext cx="3600000" cy="2184189"/>
                    </a:xfrm>
                    <a:prstGeom prst="rect">
                      <a:avLst/>
                    </a:prstGeom>
                  </pic:spPr>
                </pic:pic>
              </a:graphicData>
            </a:graphic>
          </wp:inline>
        </w:drawing>
      </w:r>
    </w:p>
    <w:p w:rsidR="00637926" w:rsidRPr="0072554E" w:rsidRDefault="0072554E" w:rsidP="0072554E">
      <w:pPr>
        <w:pStyle w:val="Kpalrs"/>
        <w:jc w:val="center"/>
        <w:rPr>
          <w:rFonts w:ascii="Times New Roman" w:hAnsi="Times New Roman" w:cs="Times New Roman"/>
          <w:sz w:val="20"/>
          <w:szCs w:val="20"/>
        </w:rPr>
      </w:pPr>
      <w:r w:rsidRPr="0072554E">
        <w:rPr>
          <w:rFonts w:ascii="Times New Roman" w:hAnsi="Times New Roman" w:cs="Times New Roman"/>
          <w:sz w:val="20"/>
          <w:szCs w:val="20"/>
        </w:rPr>
        <w:fldChar w:fldCharType="begin"/>
      </w:r>
      <w:r w:rsidRPr="0072554E">
        <w:rPr>
          <w:rFonts w:ascii="Times New Roman" w:hAnsi="Times New Roman" w:cs="Times New Roman"/>
          <w:sz w:val="20"/>
          <w:szCs w:val="20"/>
        </w:rPr>
        <w:instrText xml:space="preserve"> SEQ ábra \* ARABIC </w:instrText>
      </w:r>
      <w:r w:rsidRPr="0072554E">
        <w:rPr>
          <w:rFonts w:ascii="Times New Roman" w:hAnsi="Times New Roman" w:cs="Times New Roman"/>
          <w:sz w:val="20"/>
          <w:szCs w:val="20"/>
        </w:rPr>
        <w:fldChar w:fldCharType="separate"/>
      </w:r>
      <w:r w:rsidR="00CA559B">
        <w:rPr>
          <w:rFonts w:ascii="Times New Roman" w:hAnsi="Times New Roman" w:cs="Times New Roman"/>
          <w:noProof/>
          <w:sz w:val="20"/>
          <w:szCs w:val="20"/>
        </w:rPr>
        <w:t>39</w:t>
      </w:r>
      <w:r w:rsidRPr="0072554E">
        <w:rPr>
          <w:rFonts w:ascii="Times New Roman" w:hAnsi="Times New Roman" w:cs="Times New Roman"/>
          <w:sz w:val="20"/>
          <w:szCs w:val="20"/>
        </w:rPr>
        <w:fldChar w:fldCharType="end"/>
      </w:r>
      <w:r w:rsidRPr="0072554E">
        <w:rPr>
          <w:rFonts w:ascii="Times New Roman" w:hAnsi="Times New Roman" w:cs="Times New Roman"/>
          <w:sz w:val="20"/>
          <w:szCs w:val="20"/>
        </w:rPr>
        <w:t>. ábra: Példák hibásan bent</w:t>
      </w:r>
      <w:r w:rsidR="009C3AB5">
        <w:rPr>
          <w:rFonts w:ascii="Times New Roman" w:hAnsi="Times New Roman" w:cs="Times New Roman"/>
          <w:sz w:val="20"/>
          <w:szCs w:val="20"/>
        </w:rPr>
        <w:t xml:space="preserve"> </w:t>
      </w:r>
      <w:r w:rsidRPr="0072554E">
        <w:rPr>
          <w:rFonts w:ascii="Times New Roman" w:hAnsi="Times New Roman" w:cs="Times New Roman"/>
          <w:sz w:val="20"/>
          <w:szCs w:val="20"/>
        </w:rPr>
        <w:t>maradt és tévesen kiszűrt körökre</w:t>
      </w:r>
    </w:p>
    <w:p w:rsidR="00E0794B" w:rsidRPr="004E1EDE" w:rsidRDefault="00957814" w:rsidP="004E1EDE">
      <w:pPr>
        <w:pStyle w:val="Cmsor2"/>
        <w:numPr>
          <w:ilvl w:val="1"/>
          <w:numId w:val="4"/>
        </w:numPr>
        <w:ind w:left="0" w:firstLine="0"/>
        <w:rPr>
          <w:rFonts w:ascii="Times New Roman" w:hAnsi="Times New Roman" w:cs="Times New Roman"/>
        </w:rPr>
      </w:pPr>
      <w:r w:rsidRPr="00957814">
        <w:rPr>
          <w:rFonts w:ascii="Times New Roman" w:hAnsi="Times New Roman" w:cs="Times New Roman"/>
        </w:rPr>
        <w:t>Kimenet</w:t>
      </w:r>
    </w:p>
    <w:p w:rsidR="00C40FB4" w:rsidRDefault="005A01CC" w:rsidP="008D6A1C">
      <w:pPr>
        <w:spacing w:line="360" w:lineRule="auto"/>
        <w:jc w:val="both"/>
      </w:pPr>
      <w:r>
        <w:t>A legenerált kimenetek tesztelésekor két fő szempontot vizsgáltam. Az egyik, hogy a generált fájlok valóban lejátszható és hallható hangfájlok legyenek, illetve</w:t>
      </w:r>
      <w:r w:rsidR="00C40FB4">
        <w:t>,</w:t>
      </w:r>
      <w:r>
        <w:t xml:space="preserve"> hogy a hangjegyek fejei, amelyeket a fájl generálásához használt, a megfelelő hangmagasságban kerültek-e bele a midi fájlba.</w:t>
      </w:r>
      <w:r w:rsidR="00C40FB4">
        <w:t xml:space="preserve"> Ezek ellenőrzésére egy ingyenesen elérhető internetes hangfájl lejátszó és megjelenítő alkalmazást használtam. A kimeneti fájlok hangjával és lejátszhatóságával egyik teszt során sem volt gond, mindegyik esetben tökéletesen működött. A hangmagasságok ellenőrzéséhez összevetettem a hangjegyek elhelyezkedését a kottán és a midi fájlban.</w:t>
      </w:r>
      <w:r w:rsidR="006164B6">
        <w:t xml:space="preserve"> Néhány esetben </w:t>
      </w:r>
      <w:r w:rsidR="00AF7840">
        <w:t>megfigyelhető, hogy a közvetlen egymás alatt lévő hangokat (egyik a kottavonalon, másik az alatta/felette lévő vonalközben) ugyanannak a hangmagasságnak érzékeli, így azok nem tökéletesen kerülnek bele a midi fájlba. Ezen kívül még a tévesen bent hagyott körök is bekerülnek, szóval a végkimenetel nem minden esetben a teljes tükörképe a bementként kapott kottának.</w:t>
      </w:r>
    </w:p>
    <w:p w:rsidR="00C15C7E" w:rsidRDefault="00C15C7E" w:rsidP="008D6A1C">
      <w:pPr>
        <w:spacing w:line="360" w:lineRule="auto"/>
        <w:jc w:val="both"/>
      </w:pPr>
    </w:p>
    <w:p w:rsidR="00CA559B" w:rsidRDefault="00CA559B" w:rsidP="00CA559B">
      <w:pPr>
        <w:keepNext/>
        <w:spacing w:line="360" w:lineRule="auto"/>
        <w:jc w:val="center"/>
      </w:pPr>
      <w:r>
        <w:rPr>
          <w:noProof/>
        </w:rPr>
        <w:drawing>
          <wp:inline distT="0" distB="0" distL="0" distR="0">
            <wp:extent cx="3085714" cy="1466667"/>
            <wp:effectExtent l="0" t="0" r="635" b="635"/>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ata_error.png"/>
                    <pic:cNvPicPr/>
                  </pic:nvPicPr>
                  <pic:blipFill>
                    <a:blip r:embed="rId58">
                      <a:extLst>
                        <a:ext uri="{28A0092B-C50C-407E-A947-70E740481C1C}">
                          <a14:useLocalDpi xmlns:a14="http://schemas.microsoft.com/office/drawing/2010/main" val="0"/>
                        </a:ext>
                      </a:extLst>
                    </a:blip>
                    <a:stretch>
                      <a:fillRect/>
                    </a:stretch>
                  </pic:blipFill>
                  <pic:spPr>
                    <a:xfrm>
                      <a:off x="0" y="0"/>
                      <a:ext cx="3085714" cy="1466667"/>
                    </a:xfrm>
                    <a:prstGeom prst="rect">
                      <a:avLst/>
                    </a:prstGeom>
                  </pic:spPr>
                </pic:pic>
              </a:graphicData>
            </a:graphic>
          </wp:inline>
        </w:drawing>
      </w:r>
    </w:p>
    <w:p w:rsidR="00957814" w:rsidRDefault="00CA559B" w:rsidP="004E1EDE">
      <w:pPr>
        <w:pStyle w:val="Kpalrs"/>
        <w:jc w:val="center"/>
        <w:rPr>
          <w:rFonts w:ascii="Times New Roman" w:hAnsi="Times New Roman" w:cs="Times New Roman"/>
          <w:sz w:val="20"/>
          <w:szCs w:val="20"/>
        </w:rPr>
      </w:pPr>
      <w:r w:rsidRPr="00CA559B">
        <w:rPr>
          <w:rFonts w:ascii="Times New Roman" w:hAnsi="Times New Roman" w:cs="Times New Roman"/>
          <w:sz w:val="20"/>
          <w:szCs w:val="20"/>
        </w:rPr>
        <w:fldChar w:fldCharType="begin"/>
      </w:r>
      <w:r w:rsidRPr="00CA559B">
        <w:rPr>
          <w:rFonts w:ascii="Times New Roman" w:hAnsi="Times New Roman" w:cs="Times New Roman"/>
          <w:sz w:val="20"/>
          <w:szCs w:val="20"/>
        </w:rPr>
        <w:instrText xml:space="preserve"> SEQ ábra \* ARABIC </w:instrText>
      </w:r>
      <w:r w:rsidRPr="00CA559B">
        <w:rPr>
          <w:rFonts w:ascii="Times New Roman" w:hAnsi="Times New Roman" w:cs="Times New Roman"/>
          <w:sz w:val="20"/>
          <w:szCs w:val="20"/>
        </w:rPr>
        <w:fldChar w:fldCharType="separate"/>
      </w:r>
      <w:r w:rsidRPr="00CA559B">
        <w:rPr>
          <w:rFonts w:ascii="Times New Roman" w:hAnsi="Times New Roman" w:cs="Times New Roman"/>
          <w:sz w:val="20"/>
          <w:szCs w:val="20"/>
        </w:rPr>
        <w:t>40</w:t>
      </w:r>
      <w:r w:rsidRPr="00CA559B">
        <w:rPr>
          <w:rFonts w:ascii="Times New Roman" w:hAnsi="Times New Roman" w:cs="Times New Roman"/>
          <w:sz w:val="20"/>
          <w:szCs w:val="20"/>
        </w:rPr>
        <w:fldChar w:fldCharType="end"/>
      </w:r>
      <w:r w:rsidRPr="00CA559B">
        <w:rPr>
          <w:rFonts w:ascii="Times New Roman" w:hAnsi="Times New Roman" w:cs="Times New Roman"/>
          <w:sz w:val="20"/>
          <w:szCs w:val="20"/>
        </w:rPr>
        <w:t xml:space="preserve">. ábra: </w:t>
      </w:r>
      <w:r>
        <w:rPr>
          <w:rFonts w:ascii="Times New Roman" w:hAnsi="Times New Roman" w:cs="Times New Roman"/>
          <w:sz w:val="20"/>
          <w:szCs w:val="20"/>
        </w:rPr>
        <w:t>Hangmagasság eltérés a bemenet és a kimenet között</w:t>
      </w:r>
    </w:p>
    <w:p w:rsidR="002A0574" w:rsidRPr="004E1EDE" w:rsidRDefault="002A0574" w:rsidP="004E1EDE">
      <w:pPr>
        <w:pStyle w:val="Kpalrs"/>
        <w:jc w:val="center"/>
        <w:rPr>
          <w:rFonts w:ascii="Times New Roman" w:hAnsi="Times New Roman" w:cs="Times New Roman"/>
          <w:sz w:val="20"/>
          <w:szCs w:val="20"/>
        </w:rPr>
      </w:pPr>
    </w:p>
    <w:p w:rsidR="004A7132" w:rsidRDefault="004A7132" w:rsidP="004A7132">
      <w:pPr>
        <w:pStyle w:val="Cmsor1"/>
        <w:numPr>
          <w:ilvl w:val="0"/>
          <w:numId w:val="4"/>
        </w:numPr>
        <w:ind w:left="0" w:firstLine="0"/>
        <w:rPr>
          <w:rFonts w:ascii="Times New Roman" w:hAnsi="Times New Roman" w:cs="Times New Roman"/>
        </w:rPr>
      </w:pPr>
      <w:r w:rsidRPr="004A7132">
        <w:rPr>
          <w:rFonts w:ascii="Times New Roman" w:hAnsi="Times New Roman" w:cs="Times New Roman"/>
        </w:rPr>
        <w:lastRenderedPageBreak/>
        <w:t>Összegzés</w:t>
      </w:r>
    </w:p>
    <w:p w:rsidR="00CF07DA" w:rsidRDefault="00790109" w:rsidP="00CF07DA">
      <w:pPr>
        <w:spacing w:line="360" w:lineRule="auto"/>
        <w:jc w:val="both"/>
      </w:pPr>
      <w:r>
        <w:t>A dokumentációban részletesen megfogalmaztam, hogy hogyan készítettem el egy zenei kotta digitalizálására alkalmas szoftvert. Ehhez minden szükséges elméleti információt leírtam, valamint a fejlesztést is lépésről lépésre bemutattam.</w:t>
      </w:r>
      <w:r w:rsidR="00CF07DA">
        <w:t xml:space="preserve"> A kész program egy képet kap egy zenei kottáról, amit különböző műveltek segítségével midi kiterjesztésű fájlra konvertál. Ennek megvalósításához különböző képfeldolgozási funkciókat és mesterséges intelligenciát használtam.</w:t>
      </w:r>
    </w:p>
    <w:p w:rsidR="003C6FD9" w:rsidRDefault="00CF07DA" w:rsidP="00CF07DA">
      <w:pPr>
        <w:spacing w:line="360" w:lineRule="auto"/>
        <w:jc w:val="both"/>
      </w:pPr>
      <w:r>
        <w:t>A program részegységei és azok együttműködése is be lett mutatva a dokumentációban, illetve tesztelve is lett. A tesztelés során bíztató eredményeket kaptam, azonban van még fejlesztési potenciál a szoftverben.</w:t>
      </w:r>
      <w:r w:rsidR="00BB51B1">
        <w:t xml:space="preserve"> Főként a </w:t>
      </w:r>
      <w:proofErr w:type="spellStart"/>
      <w:r w:rsidR="00BB51B1">
        <w:t>keras</w:t>
      </w:r>
      <w:proofErr w:type="spellEnd"/>
      <w:r w:rsidR="00BB51B1">
        <w:t xml:space="preserve"> modell finomításával lehetne a program hatékonyságát növelni, de az egyes képfeldolgozó algoritmusok paramétereinek megváltoztatásával is érhetek el akár ennél is jobb eredményeket. </w:t>
      </w:r>
    </w:p>
    <w:p w:rsidR="00CF07DA" w:rsidRPr="00790109" w:rsidRDefault="00BB51B1" w:rsidP="00CF07DA">
      <w:pPr>
        <w:spacing w:line="360" w:lineRule="auto"/>
        <w:jc w:val="both"/>
      </w:pPr>
      <w:r>
        <w:t>Az elkészült szoftver egyik fő erősségének érzem a rugalmasságát és a konfigurálhatóságát.</w:t>
      </w:r>
      <w:r w:rsidR="003C6FD9">
        <w:t xml:space="preserve"> </w:t>
      </w:r>
      <w:r w:rsidR="00710F74">
        <w:t xml:space="preserve">A fejlesztés során rengeteg új ismerettel bővültem, főként a mesterséges intelligencia és a gépi látás területein. Az </w:t>
      </w:r>
      <w:proofErr w:type="spellStart"/>
      <w:r w:rsidR="00710F74">
        <w:t>OpenCV-ről</w:t>
      </w:r>
      <w:proofErr w:type="spellEnd"/>
      <w:r w:rsidR="00710F74">
        <w:t xml:space="preserve"> is átfogó ismereteket szereztem, valamint a Python programozási nyelvben is elmélyültem a szoftver készítése közben. Ezek mind olyan tapasztalatok és ismeretek, amelyek nagyon hasznosak lesznek számomra, ha a későbbiekben is szoftverfejlesztéssel fogok foglalkozni.</w:t>
      </w:r>
    </w:p>
    <w:p w:rsidR="007C5DF4" w:rsidRDefault="007C5DF4">
      <w:pPr>
        <w:pStyle w:val="Cmsor1"/>
        <w:pageBreakBefore/>
        <w:numPr>
          <w:ilvl w:val="0"/>
          <w:numId w:val="3"/>
        </w:numPr>
        <w:jc w:val="center"/>
        <w:rPr>
          <w:color w:val="800000"/>
        </w:rPr>
      </w:pPr>
      <w:bookmarkStart w:id="40" w:name="_Toc99269843"/>
      <w:r>
        <w:rPr>
          <w:rFonts w:eastAsia="Arial" w:cs="Arial"/>
        </w:rPr>
        <w:lastRenderedPageBreak/>
        <w:t>Irodalomjegyzék</w:t>
      </w:r>
      <w:bookmarkEnd w:id="40"/>
    </w:p>
    <w:p w:rsidR="007C5DF4" w:rsidRDefault="007C5DF4">
      <w:pPr>
        <w:pStyle w:val="Szvegtrzs"/>
        <w:rPr>
          <w:i/>
          <w:iCs/>
        </w:rPr>
      </w:pPr>
    </w:p>
    <w:p w:rsidR="00A848BC" w:rsidRDefault="00A848BC" w:rsidP="0097625D">
      <w:pPr>
        <w:pStyle w:val="Szvegtrzs"/>
        <w:numPr>
          <w:ilvl w:val="0"/>
          <w:numId w:val="19"/>
        </w:numPr>
        <w:ind w:left="709" w:hanging="709"/>
        <w:rPr>
          <w:rFonts w:eastAsia="Times New Roman" w:cs="Times New Roman"/>
          <w:iCs/>
        </w:rPr>
      </w:pPr>
      <w:bookmarkStart w:id="41" w:name="_Ref99990558"/>
      <w:bookmarkStart w:id="42" w:name="_Ref70603895"/>
      <w:r>
        <w:rPr>
          <w:rFonts w:eastAsia="Times New Roman" w:cs="Times New Roman"/>
          <w:iCs/>
        </w:rPr>
        <w:t xml:space="preserve">Martín </w:t>
      </w:r>
      <w:proofErr w:type="spellStart"/>
      <w:r>
        <w:rPr>
          <w:rFonts w:eastAsia="Times New Roman" w:cs="Times New Roman"/>
          <w:iCs/>
        </w:rPr>
        <w:t>Abadi</w:t>
      </w:r>
      <w:proofErr w:type="spellEnd"/>
      <w:r>
        <w:rPr>
          <w:rFonts w:eastAsia="Times New Roman" w:cs="Times New Roman"/>
          <w:iCs/>
        </w:rPr>
        <w:t xml:space="preserve">: </w:t>
      </w:r>
      <w:proofErr w:type="spellStart"/>
      <w:r w:rsidRPr="00A848BC">
        <w:rPr>
          <w:rFonts w:eastAsia="Times New Roman" w:cs="Times New Roman"/>
          <w:iCs/>
        </w:rPr>
        <w:t>TensorFlow</w:t>
      </w:r>
      <w:proofErr w:type="spellEnd"/>
      <w:r w:rsidRPr="00A848BC">
        <w:rPr>
          <w:rFonts w:eastAsia="Times New Roman" w:cs="Times New Roman"/>
          <w:iCs/>
        </w:rPr>
        <w:t xml:space="preserve">: </w:t>
      </w:r>
      <w:proofErr w:type="spellStart"/>
      <w:r w:rsidRPr="00A848BC">
        <w:rPr>
          <w:rFonts w:eastAsia="Times New Roman" w:cs="Times New Roman"/>
          <w:iCs/>
        </w:rPr>
        <w:t>learning</w:t>
      </w:r>
      <w:proofErr w:type="spellEnd"/>
      <w:r w:rsidRPr="00A848BC">
        <w:rPr>
          <w:rFonts w:eastAsia="Times New Roman" w:cs="Times New Roman"/>
          <w:iCs/>
        </w:rPr>
        <w:t xml:space="preserve"> </w:t>
      </w:r>
      <w:proofErr w:type="spellStart"/>
      <w:r w:rsidRPr="00A848BC">
        <w:rPr>
          <w:rFonts w:eastAsia="Times New Roman" w:cs="Times New Roman"/>
          <w:iCs/>
        </w:rPr>
        <w:t>functions</w:t>
      </w:r>
      <w:proofErr w:type="spellEnd"/>
      <w:r w:rsidRPr="00A848BC">
        <w:rPr>
          <w:rFonts w:eastAsia="Times New Roman" w:cs="Times New Roman"/>
          <w:iCs/>
        </w:rPr>
        <w:t xml:space="preserve"> </w:t>
      </w:r>
      <w:proofErr w:type="spellStart"/>
      <w:r w:rsidRPr="00A848BC">
        <w:rPr>
          <w:rFonts w:eastAsia="Times New Roman" w:cs="Times New Roman"/>
          <w:iCs/>
        </w:rPr>
        <w:t>at</w:t>
      </w:r>
      <w:proofErr w:type="spellEnd"/>
      <w:r w:rsidRPr="00A848BC">
        <w:rPr>
          <w:rFonts w:eastAsia="Times New Roman" w:cs="Times New Roman"/>
          <w:iCs/>
        </w:rPr>
        <w:t xml:space="preserve"> </w:t>
      </w:r>
      <w:proofErr w:type="spellStart"/>
      <w:r w:rsidRPr="00A848BC">
        <w:rPr>
          <w:rFonts w:eastAsia="Times New Roman" w:cs="Times New Roman"/>
          <w:iCs/>
        </w:rPr>
        <w:t>scale</w:t>
      </w:r>
      <w:proofErr w:type="spellEnd"/>
      <w:r w:rsidRPr="00A848BC">
        <w:rPr>
          <w:rFonts w:eastAsia="Times New Roman" w:cs="Times New Roman"/>
          <w:iCs/>
        </w:rPr>
        <w:t xml:space="preserve">. </w:t>
      </w:r>
      <w:proofErr w:type="spellStart"/>
      <w:r w:rsidRPr="00A848BC">
        <w:rPr>
          <w:rFonts w:eastAsia="Times New Roman" w:cs="Times New Roman"/>
          <w:iCs/>
        </w:rPr>
        <w:t>Proceedings</w:t>
      </w:r>
      <w:proofErr w:type="spellEnd"/>
      <w:r w:rsidRPr="00A848BC">
        <w:rPr>
          <w:rFonts w:eastAsia="Times New Roman" w:cs="Times New Roman"/>
          <w:iCs/>
        </w:rPr>
        <w:t xml:space="preserve"> of </w:t>
      </w:r>
      <w:proofErr w:type="spellStart"/>
      <w:r w:rsidRPr="00A848BC">
        <w:rPr>
          <w:rFonts w:eastAsia="Times New Roman" w:cs="Times New Roman"/>
          <w:iCs/>
        </w:rPr>
        <w:t>the</w:t>
      </w:r>
      <w:proofErr w:type="spellEnd"/>
      <w:r w:rsidRPr="00A848BC">
        <w:rPr>
          <w:rFonts w:eastAsia="Times New Roman" w:cs="Times New Roman"/>
          <w:iCs/>
        </w:rPr>
        <w:t xml:space="preserve"> 21st ACM SIGPLAN International </w:t>
      </w:r>
      <w:proofErr w:type="spellStart"/>
      <w:r w:rsidRPr="00A848BC">
        <w:rPr>
          <w:rFonts w:eastAsia="Times New Roman" w:cs="Times New Roman"/>
          <w:iCs/>
        </w:rPr>
        <w:t>Conference</w:t>
      </w:r>
      <w:proofErr w:type="spellEnd"/>
      <w:r w:rsidRPr="00A848BC">
        <w:rPr>
          <w:rFonts w:eastAsia="Times New Roman" w:cs="Times New Roman"/>
          <w:iCs/>
        </w:rPr>
        <w:t xml:space="preserve"> </w:t>
      </w:r>
      <w:proofErr w:type="spellStart"/>
      <w:r w:rsidRPr="00A848BC">
        <w:rPr>
          <w:rFonts w:eastAsia="Times New Roman" w:cs="Times New Roman"/>
          <w:iCs/>
        </w:rPr>
        <w:t>on</w:t>
      </w:r>
      <w:proofErr w:type="spellEnd"/>
      <w:r w:rsidRPr="00A848BC">
        <w:rPr>
          <w:rFonts w:eastAsia="Times New Roman" w:cs="Times New Roman"/>
          <w:iCs/>
        </w:rPr>
        <w:t xml:space="preserve"> </w:t>
      </w:r>
      <w:proofErr w:type="spellStart"/>
      <w:r w:rsidRPr="00A848BC">
        <w:rPr>
          <w:rFonts w:eastAsia="Times New Roman" w:cs="Times New Roman"/>
          <w:iCs/>
        </w:rPr>
        <w:t>Functional</w:t>
      </w:r>
      <w:proofErr w:type="spellEnd"/>
      <w:r w:rsidRPr="00A848BC">
        <w:rPr>
          <w:rFonts w:eastAsia="Times New Roman" w:cs="Times New Roman"/>
          <w:iCs/>
        </w:rPr>
        <w:t xml:space="preserve"> </w:t>
      </w:r>
      <w:proofErr w:type="spellStart"/>
      <w:r w:rsidRPr="00A848BC">
        <w:rPr>
          <w:rFonts w:eastAsia="Times New Roman" w:cs="Times New Roman"/>
          <w:iCs/>
        </w:rPr>
        <w:t>Programming</w:t>
      </w:r>
      <w:proofErr w:type="spellEnd"/>
      <w:r w:rsidR="00933755">
        <w:rPr>
          <w:rFonts w:eastAsia="Times New Roman" w:cs="Times New Roman"/>
          <w:iCs/>
        </w:rPr>
        <w:t>, 2016</w:t>
      </w:r>
      <w:bookmarkEnd w:id="41"/>
    </w:p>
    <w:p w:rsidR="0097625D" w:rsidRDefault="0097625D" w:rsidP="0097625D">
      <w:pPr>
        <w:pStyle w:val="Szvegtrzs"/>
        <w:numPr>
          <w:ilvl w:val="0"/>
          <w:numId w:val="19"/>
        </w:numPr>
        <w:ind w:left="709" w:hanging="709"/>
        <w:rPr>
          <w:rFonts w:eastAsia="Times New Roman" w:cs="Times New Roman"/>
          <w:iCs/>
        </w:rPr>
      </w:pPr>
      <w:bookmarkStart w:id="43" w:name="_Ref101998959"/>
      <w:r>
        <w:rPr>
          <w:rFonts w:eastAsia="Times New Roman" w:cs="Times New Roman"/>
          <w:iCs/>
        </w:rPr>
        <w:t xml:space="preserve">Gary </w:t>
      </w:r>
      <w:proofErr w:type="spellStart"/>
      <w:r>
        <w:rPr>
          <w:rFonts w:eastAsia="Times New Roman" w:cs="Times New Roman"/>
          <w:iCs/>
        </w:rPr>
        <w:t>Bradski</w:t>
      </w:r>
      <w:proofErr w:type="spellEnd"/>
      <w:r>
        <w:rPr>
          <w:rFonts w:eastAsia="Times New Roman" w:cs="Times New Roman"/>
          <w:iCs/>
        </w:rPr>
        <w:t xml:space="preserve">, Adrian </w:t>
      </w:r>
      <w:proofErr w:type="spellStart"/>
      <w:r>
        <w:rPr>
          <w:rFonts w:eastAsia="Times New Roman" w:cs="Times New Roman"/>
          <w:iCs/>
        </w:rPr>
        <w:t>Kaehler</w:t>
      </w:r>
      <w:proofErr w:type="spellEnd"/>
      <w:r>
        <w:rPr>
          <w:rFonts w:eastAsia="Times New Roman" w:cs="Times New Roman"/>
          <w:iCs/>
        </w:rPr>
        <w:t xml:space="preserve">: </w:t>
      </w:r>
      <w:proofErr w:type="spellStart"/>
      <w:r>
        <w:rPr>
          <w:rFonts w:eastAsia="Times New Roman" w:cs="Times New Roman"/>
          <w:i/>
          <w:iCs/>
        </w:rPr>
        <w:t>Learning</w:t>
      </w:r>
      <w:proofErr w:type="spellEnd"/>
      <w:r>
        <w:rPr>
          <w:rFonts w:eastAsia="Times New Roman" w:cs="Times New Roman"/>
          <w:i/>
          <w:iCs/>
        </w:rPr>
        <w:t xml:space="preserve"> </w:t>
      </w:r>
      <w:proofErr w:type="spellStart"/>
      <w:r>
        <w:rPr>
          <w:rFonts w:eastAsia="Times New Roman" w:cs="Times New Roman"/>
          <w:i/>
          <w:iCs/>
        </w:rPr>
        <w:t>OpenCV</w:t>
      </w:r>
      <w:proofErr w:type="spellEnd"/>
      <w:r>
        <w:rPr>
          <w:rFonts w:eastAsia="Times New Roman" w:cs="Times New Roman"/>
          <w:i/>
          <w:iCs/>
        </w:rPr>
        <w:t xml:space="preserve">: Computer Vision </w:t>
      </w:r>
      <w:proofErr w:type="spellStart"/>
      <w:r>
        <w:rPr>
          <w:rFonts w:eastAsia="Times New Roman" w:cs="Times New Roman"/>
          <w:i/>
          <w:iCs/>
        </w:rPr>
        <w:t>with</w:t>
      </w:r>
      <w:proofErr w:type="spellEnd"/>
      <w:r>
        <w:rPr>
          <w:rFonts w:eastAsia="Times New Roman" w:cs="Times New Roman"/>
          <w:i/>
          <w:iCs/>
        </w:rPr>
        <w:t xml:space="preserve"> </w:t>
      </w:r>
      <w:proofErr w:type="spellStart"/>
      <w:r>
        <w:rPr>
          <w:rFonts w:eastAsia="Times New Roman" w:cs="Times New Roman"/>
          <w:i/>
          <w:iCs/>
        </w:rPr>
        <w:t>the</w:t>
      </w:r>
      <w:proofErr w:type="spellEnd"/>
      <w:r>
        <w:rPr>
          <w:rFonts w:eastAsia="Times New Roman" w:cs="Times New Roman"/>
          <w:i/>
          <w:iCs/>
        </w:rPr>
        <w:t xml:space="preserve"> </w:t>
      </w:r>
      <w:proofErr w:type="spellStart"/>
      <w:r>
        <w:rPr>
          <w:rFonts w:eastAsia="Times New Roman" w:cs="Times New Roman"/>
          <w:i/>
          <w:iCs/>
        </w:rPr>
        <w:t>OpenCV</w:t>
      </w:r>
      <w:proofErr w:type="spellEnd"/>
      <w:r>
        <w:rPr>
          <w:rFonts w:eastAsia="Times New Roman" w:cs="Times New Roman"/>
          <w:i/>
          <w:iCs/>
        </w:rPr>
        <w:t xml:space="preserve"> </w:t>
      </w:r>
      <w:proofErr w:type="spellStart"/>
      <w:r>
        <w:rPr>
          <w:rFonts w:eastAsia="Times New Roman" w:cs="Times New Roman"/>
          <w:i/>
          <w:iCs/>
        </w:rPr>
        <w:t>Library</w:t>
      </w:r>
      <w:proofErr w:type="spellEnd"/>
      <w:r>
        <w:rPr>
          <w:rFonts w:eastAsia="Times New Roman" w:cs="Times New Roman"/>
          <w:i/>
          <w:iCs/>
        </w:rPr>
        <w:t xml:space="preserve">, </w:t>
      </w:r>
      <w:r>
        <w:rPr>
          <w:rFonts w:eastAsia="Times New Roman" w:cs="Times New Roman"/>
          <w:iCs/>
        </w:rPr>
        <w:t>2008, pp. 153-158.</w:t>
      </w:r>
      <w:bookmarkEnd w:id="42"/>
      <w:bookmarkEnd w:id="43"/>
    </w:p>
    <w:p w:rsidR="005C034F" w:rsidRPr="0097625D" w:rsidRDefault="005C034F" w:rsidP="0097625D">
      <w:pPr>
        <w:pStyle w:val="Szvegtrzs"/>
        <w:numPr>
          <w:ilvl w:val="0"/>
          <w:numId w:val="19"/>
        </w:numPr>
        <w:ind w:left="709" w:hanging="709"/>
        <w:rPr>
          <w:rFonts w:eastAsia="Times New Roman" w:cs="Times New Roman"/>
          <w:iCs/>
        </w:rPr>
      </w:pPr>
      <w:bookmarkStart w:id="44" w:name="_Ref102584628"/>
      <w:r>
        <w:rPr>
          <w:rFonts w:eastAsia="Times New Roman" w:cs="Times New Roman"/>
          <w:iCs/>
        </w:rPr>
        <w:t xml:space="preserve">John </w:t>
      </w:r>
      <w:proofErr w:type="spellStart"/>
      <w:r>
        <w:rPr>
          <w:rFonts w:eastAsia="Times New Roman" w:cs="Times New Roman"/>
          <w:iCs/>
        </w:rPr>
        <w:t>Canny</w:t>
      </w:r>
      <w:proofErr w:type="spellEnd"/>
      <w:r>
        <w:rPr>
          <w:rFonts w:eastAsia="Times New Roman" w:cs="Times New Roman"/>
          <w:iCs/>
        </w:rPr>
        <w:t>:</w:t>
      </w:r>
      <w:r w:rsidRPr="005C034F">
        <w:rPr>
          <w:rFonts w:eastAsia="Times New Roman" w:cs="Times New Roman"/>
          <w:iCs/>
        </w:rPr>
        <w:t xml:space="preserve"> A </w:t>
      </w:r>
      <w:proofErr w:type="spellStart"/>
      <w:r w:rsidRPr="005C034F">
        <w:rPr>
          <w:rFonts w:eastAsia="Times New Roman" w:cs="Times New Roman"/>
          <w:iCs/>
        </w:rPr>
        <w:t>Computational</w:t>
      </w:r>
      <w:proofErr w:type="spellEnd"/>
      <w:r w:rsidRPr="005C034F">
        <w:rPr>
          <w:rFonts w:eastAsia="Times New Roman" w:cs="Times New Roman"/>
          <w:iCs/>
        </w:rPr>
        <w:t xml:space="preserve"> </w:t>
      </w:r>
      <w:proofErr w:type="spellStart"/>
      <w:r w:rsidRPr="005C034F">
        <w:rPr>
          <w:rFonts w:eastAsia="Times New Roman" w:cs="Times New Roman"/>
          <w:iCs/>
        </w:rPr>
        <w:t>Approach</w:t>
      </w:r>
      <w:proofErr w:type="spellEnd"/>
      <w:r w:rsidRPr="005C034F">
        <w:rPr>
          <w:rFonts w:eastAsia="Times New Roman" w:cs="Times New Roman"/>
          <w:iCs/>
        </w:rPr>
        <w:t xml:space="preserve"> </w:t>
      </w:r>
      <w:proofErr w:type="spellStart"/>
      <w:r w:rsidRPr="005C034F">
        <w:rPr>
          <w:rFonts w:eastAsia="Times New Roman" w:cs="Times New Roman"/>
          <w:iCs/>
        </w:rPr>
        <w:t>to</w:t>
      </w:r>
      <w:proofErr w:type="spellEnd"/>
      <w:r w:rsidRPr="005C034F">
        <w:rPr>
          <w:rFonts w:eastAsia="Times New Roman" w:cs="Times New Roman"/>
          <w:iCs/>
        </w:rPr>
        <w:t xml:space="preserve"> Edge </w:t>
      </w:r>
      <w:proofErr w:type="spellStart"/>
      <w:r w:rsidRPr="005C034F">
        <w:rPr>
          <w:rFonts w:eastAsia="Times New Roman" w:cs="Times New Roman"/>
          <w:iCs/>
        </w:rPr>
        <w:t>Detection</w:t>
      </w:r>
      <w:proofErr w:type="spellEnd"/>
      <w:r>
        <w:rPr>
          <w:rFonts w:eastAsia="Times New Roman" w:cs="Times New Roman"/>
          <w:iCs/>
        </w:rPr>
        <w:t>,</w:t>
      </w:r>
      <w:r w:rsidRPr="005C034F">
        <w:rPr>
          <w:rFonts w:eastAsia="Times New Roman" w:cs="Times New Roman"/>
          <w:iCs/>
        </w:rPr>
        <w:t xml:space="preserve"> IEEE </w:t>
      </w:r>
      <w:proofErr w:type="spellStart"/>
      <w:r w:rsidRPr="005C034F">
        <w:rPr>
          <w:rFonts w:eastAsia="Times New Roman" w:cs="Times New Roman"/>
          <w:iCs/>
        </w:rPr>
        <w:t>Transactions</w:t>
      </w:r>
      <w:proofErr w:type="spellEnd"/>
      <w:r w:rsidRPr="005C034F">
        <w:rPr>
          <w:rFonts w:eastAsia="Times New Roman" w:cs="Times New Roman"/>
          <w:iCs/>
        </w:rPr>
        <w:t xml:space="preserve"> </w:t>
      </w:r>
      <w:proofErr w:type="spellStart"/>
      <w:r w:rsidRPr="005C034F">
        <w:rPr>
          <w:rFonts w:eastAsia="Times New Roman" w:cs="Times New Roman"/>
          <w:iCs/>
        </w:rPr>
        <w:t>on</w:t>
      </w:r>
      <w:proofErr w:type="spellEnd"/>
      <w:r w:rsidRPr="005C034F">
        <w:rPr>
          <w:rFonts w:eastAsia="Times New Roman" w:cs="Times New Roman"/>
          <w:iCs/>
        </w:rPr>
        <w:t xml:space="preserve"> </w:t>
      </w:r>
      <w:proofErr w:type="spellStart"/>
      <w:r w:rsidRPr="005C034F">
        <w:rPr>
          <w:rFonts w:eastAsia="Times New Roman" w:cs="Times New Roman"/>
          <w:iCs/>
        </w:rPr>
        <w:t>Pattern</w:t>
      </w:r>
      <w:proofErr w:type="spellEnd"/>
      <w:r w:rsidRPr="005C034F">
        <w:rPr>
          <w:rFonts w:eastAsia="Times New Roman" w:cs="Times New Roman"/>
          <w:iCs/>
        </w:rPr>
        <w:t xml:space="preserve"> </w:t>
      </w:r>
      <w:proofErr w:type="spellStart"/>
      <w:r w:rsidRPr="005C034F">
        <w:rPr>
          <w:rFonts w:eastAsia="Times New Roman" w:cs="Times New Roman"/>
          <w:iCs/>
        </w:rPr>
        <w:t>Analysis</w:t>
      </w:r>
      <w:proofErr w:type="spellEnd"/>
      <w:r w:rsidRPr="005C034F">
        <w:rPr>
          <w:rFonts w:eastAsia="Times New Roman" w:cs="Times New Roman"/>
          <w:iCs/>
        </w:rPr>
        <w:t xml:space="preserve"> and </w:t>
      </w:r>
      <w:proofErr w:type="spellStart"/>
      <w:r w:rsidRPr="005C034F">
        <w:rPr>
          <w:rFonts w:eastAsia="Times New Roman" w:cs="Times New Roman"/>
          <w:iCs/>
        </w:rPr>
        <w:t>Machine</w:t>
      </w:r>
      <w:proofErr w:type="spellEnd"/>
      <w:r w:rsidRPr="005C034F">
        <w:rPr>
          <w:rFonts w:eastAsia="Times New Roman" w:cs="Times New Roman"/>
          <w:iCs/>
        </w:rPr>
        <w:t xml:space="preserve"> </w:t>
      </w:r>
      <w:proofErr w:type="spellStart"/>
      <w:r w:rsidRPr="005C034F">
        <w:rPr>
          <w:rFonts w:eastAsia="Times New Roman" w:cs="Times New Roman"/>
          <w:iCs/>
        </w:rPr>
        <w:t>Intelligence</w:t>
      </w:r>
      <w:proofErr w:type="spellEnd"/>
      <w:r w:rsidRPr="005C034F">
        <w:rPr>
          <w:rFonts w:eastAsia="Times New Roman" w:cs="Times New Roman"/>
          <w:iCs/>
        </w:rPr>
        <w:t>, 1986</w:t>
      </w:r>
      <w:r>
        <w:rPr>
          <w:rFonts w:eastAsia="Times New Roman" w:cs="Times New Roman"/>
          <w:iCs/>
        </w:rPr>
        <w:t xml:space="preserve">, pp. </w:t>
      </w:r>
      <w:r w:rsidRPr="005C034F">
        <w:rPr>
          <w:rFonts w:eastAsia="Times New Roman" w:cs="Times New Roman"/>
          <w:iCs/>
        </w:rPr>
        <w:t>679–698.</w:t>
      </w:r>
      <w:bookmarkEnd w:id="44"/>
    </w:p>
    <w:p w:rsidR="007C5DF4" w:rsidRPr="00004F95" w:rsidRDefault="00F11D0C" w:rsidP="008E24CE">
      <w:pPr>
        <w:pStyle w:val="Szvegtrzs"/>
        <w:numPr>
          <w:ilvl w:val="0"/>
          <w:numId w:val="19"/>
        </w:numPr>
        <w:ind w:left="0" w:firstLine="0"/>
        <w:rPr>
          <w:rFonts w:eastAsia="Times New Roman" w:cs="Times New Roman"/>
          <w:i/>
          <w:iCs/>
        </w:rPr>
      </w:pPr>
      <w:bookmarkStart w:id="45" w:name="_Ref70602151"/>
      <w:r w:rsidRPr="00004F95">
        <w:t>Csatlós István</w:t>
      </w:r>
      <w:r w:rsidR="007C5DF4" w:rsidRPr="00004F95">
        <w:t>:</w:t>
      </w:r>
      <w:r w:rsidR="007C5DF4" w:rsidRPr="00004F95">
        <w:rPr>
          <w:rFonts w:eastAsia="Times New Roman" w:cs="Times New Roman"/>
          <w:i/>
        </w:rPr>
        <w:t xml:space="preserve"> </w:t>
      </w:r>
      <w:r w:rsidRPr="00004F95">
        <w:rPr>
          <w:i/>
          <w:iCs/>
        </w:rPr>
        <w:t>Programozási nyelvek kialakulása, fejlődése,</w:t>
      </w:r>
      <w:r w:rsidRPr="00004F95">
        <w:rPr>
          <w:iCs/>
        </w:rPr>
        <w:t xml:space="preserve"> 2014, </w:t>
      </w:r>
      <w:r w:rsidR="00004F95" w:rsidRPr="00004F95">
        <w:rPr>
          <w:iCs/>
        </w:rPr>
        <w:t xml:space="preserve">pp. </w:t>
      </w:r>
      <w:r w:rsidRPr="00004F95">
        <w:rPr>
          <w:iCs/>
        </w:rPr>
        <w:t>1-4.</w:t>
      </w:r>
      <w:bookmarkEnd w:id="45"/>
      <w:r w:rsidR="007C5DF4" w:rsidRPr="00004F95">
        <w:rPr>
          <w:rFonts w:eastAsia="Times New Roman" w:cs="Times New Roman"/>
          <w:i/>
          <w:iCs/>
        </w:rPr>
        <w:t xml:space="preserve"> </w:t>
      </w:r>
    </w:p>
    <w:p w:rsidR="0097625D" w:rsidRDefault="0097625D" w:rsidP="0097625D">
      <w:pPr>
        <w:pStyle w:val="Szvegtrzs"/>
        <w:numPr>
          <w:ilvl w:val="0"/>
          <w:numId w:val="19"/>
        </w:numPr>
        <w:ind w:left="709" w:hanging="709"/>
        <w:rPr>
          <w:rFonts w:eastAsia="Times New Roman" w:cs="Times New Roman"/>
          <w:iCs/>
        </w:rPr>
      </w:pPr>
      <w:bookmarkStart w:id="46" w:name="_Ref70603897"/>
      <w:proofErr w:type="spellStart"/>
      <w:r>
        <w:rPr>
          <w:rFonts w:eastAsia="Times New Roman" w:cs="Times New Roman"/>
          <w:iCs/>
        </w:rPr>
        <w:t>Dagao</w:t>
      </w:r>
      <w:proofErr w:type="spellEnd"/>
      <w:r>
        <w:rPr>
          <w:rFonts w:eastAsia="Times New Roman" w:cs="Times New Roman"/>
          <w:iCs/>
        </w:rPr>
        <w:t xml:space="preserve"> </w:t>
      </w:r>
      <w:proofErr w:type="spellStart"/>
      <w:r>
        <w:rPr>
          <w:rFonts w:eastAsia="Times New Roman" w:cs="Times New Roman"/>
          <w:iCs/>
        </w:rPr>
        <w:t>Duan</w:t>
      </w:r>
      <w:proofErr w:type="spellEnd"/>
      <w:r>
        <w:rPr>
          <w:rFonts w:eastAsia="Times New Roman" w:cs="Times New Roman"/>
          <w:iCs/>
        </w:rPr>
        <w:t xml:space="preserve">, </w:t>
      </w:r>
      <w:proofErr w:type="spellStart"/>
      <w:r>
        <w:rPr>
          <w:rFonts w:eastAsia="Times New Roman" w:cs="Times New Roman"/>
          <w:iCs/>
        </w:rPr>
        <w:t>Meng</w:t>
      </w:r>
      <w:proofErr w:type="spellEnd"/>
      <w:r>
        <w:rPr>
          <w:rFonts w:eastAsia="Times New Roman" w:cs="Times New Roman"/>
          <w:iCs/>
        </w:rPr>
        <w:t xml:space="preserve"> </w:t>
      </w:r>
      <w:proofErr w:type="spellStart"/>
      <w:r>
        <w:rPr>
          <w:rFonts w:eastAsia="Times New Roman" w:cs="Times New Roman"/>
          <w:iCs/>
        </w:rPr>
        <w:t>Xie</w:t>
      </w:r>
      <w:proofErr w:type="spellEnd"/>
      <w:r>
        <w:rPr>
          <w:rFonts w:eastAsia="Times New Roman" w:cs="Times New Roman"/>
          <w:iCs/>
        </w:rPr>
        <w:t xml:space="preserve">, </w:t>
      </w:r>
      <w:proofErr w:type="spellStart"/>
      <w:r>
        <w:rPr>
          <w:rFonts w:eastAsia="Times New Roman" w:cs="Times New Roman"/>
          <w:iCs/>
        </w:rPr>
        <w:t>Qian</w:t>
      </w:r>
      <w:proofErr w:type="spellEnd"/>
      <w:r>
        <w:rPr>
          <w:rFonts w:eastAsia="Times New Roman" w:cs="Times New Roman"/>
          <w:iCs/>
        </w:rPr>
        <w:t xml:space="preserve"> </w:t>
      </w:r>
      <w:proofErr w:type="spellStart"/>
      <w:r>
        <w:rPr>
          <w:rFonts w:eastAsia="Times New Roman" w:cs="Times New Roman"/>
          <w:iCs/>
        </w:rPr>
        <w:t>Mo</w:t>
      </w:r>
      <w:proofErr w:type="spellEnd"/>
      <w:r>
        <w:rPr>
          <w:rFonts w:eastAsia="Times New Roman" w:cs="Times New Roman"/>
          <w:iCs/>
        </w:rPr>
        <w:t xml:space="preserve">, </w:t>
      </w:r>
      <w:proofErr w:type="spellStart"/>
      <w:r>
        <w:rPr>
          <w:rFonts w:eastAsia="Times New Roman" w:cs="Times New Roman"/>
          <w:iCs/>
        </w:rPr>
        <w:t>Zhongming</w:t>
      </w:r>
      <w:proofErr w:type="spellEnd"/>
      <w:r>
        <w:rPr>
          <w:rFonts w:eastAsia="Times New Roman" w:cs="Times New Roman"/>
          <w:iCs/>
        </w:rPr>
        <w:t xml:space="preserve"> Han, </w:t>
      </w:r>
      <w:proofErr w:type="spellStart"/>
      <w:r>
        <w:rPr>
          <w:rFonts w:eastAsia="Times New Roman" w:cs="Times New Roman"/>
          <w:iCs/>
        </w:rPr>
        <w:t>Yueliang</w:t>
      </w:r>
      <w:proofErr w:type="spellEnd"/>
      <w:r>
        <w:rPr>
          <w:rFonts w:eastAsia="Times New Roman" w:cs="Times New Roman"/>
          <w:iCs/>
        </w:rPr>
        <w:t xml:space="preserve"> </w:t>
      </w:r>
      <w:proofErr w:type="spellStart"/>
      <w:r>
        <w:rPr>
          <w:rFonts w:eastAsia="Times New Roman" w:cs="Times New Roman"/>
          <w:iCs/>
        </w:rPr>
        <w:t>Wan</w:t>
      </w:r>
      <w:proofErr w:type="spellEnd"/>
      <w:r>
        <w:rPr>
          <w:rFonts w:eastAsia="Times New Roman" w:cs="Times New Roman"/>
          <w:iCs/>
        </w:rPr>
        <w:t xml:space="preserve">: </w:t>
      </w:r>
      <w:r>
        <w:rPr>
          <w:rFonts w:eastAsia="Times New Roman" w:cs="Times New Roman"/>
          <w:i/>
          <w:iCs/>
        </w:rPr>
        <w:t xml:space="preserve">An </w:t>
      </w:r>
      <w:proofErr w:type="spellStart"/>
      <w:r>
        <w:rPr>
          <w:rFonts w:eastAsia="Times New Roman" w:cs="Times New Roman"/>
          <w:i/>
          <w:iCs/>
        </w:rPr>
        <w:t>improved</w:t>
      </w:r>
      <w:proofErr w:type="spellEnd"/>
      <w:r>
        <w:rPr>
          <w:rFonts w:eastAsia="Times New Roman" w:cs="Times New Roman"/>
          <w:i/>
          <w:iCs/>
        </w:rPr>
        <w:t xml:space="preserve"> </w:t>
      </w:r>
      <w:proofErr w:type="spellStart"/>
      <w:r>
        <w:rPr>
          <w:rFonts w:eastAsia="Times New Roman" w:cs="Times New Roman"/>
          <w:i/>
          <w:iCs/>
        </w:rPr>
        <w:t>Hough</w:t>
      </w:r>
      <w:proofErr w:type="spellEnd"/>
      <w:r>
        <w:rPr>
          <w:rFonts w:eastAsia="Times New Roman" w:cs="Times New Roman"/>
          <w:i/>
          <w:iCs/>
        </w:rPr>
        <w:t xml:space="preserve"> </w:t>
      </w:r>
      <w:proofErr w:type="spellStart"/>
      <w:r>
        <w:rPr>
          <w:rFonts w:eastAsia="Times New Roman" w:cs="Times New Roman"/>
          <w:i/>
          <w:iCs/>
        </w:rPr>
        <w:t>Transform</w:t>
      </w:r>
      <w:proofErr w:type="spellEnd"/>
      <w:r>
        <w:rPr>
          <w:rFonts w:eastAsia="Times New Roman" w:cs="Times New Roman"/>
          <w:i/>
          <w:iCs/>
        </w:rPr>
        <w:t xml:space="preserve"> </w:t>
      </w:r>
      <w:proofErr w:type="spellStart"/>
      <w:r>
        <w:rPr>
          <w:rFonts w:eastAsia="Times New Roman" w:cs="Times New Roman"/>
          <w:i/>
          <w:iCs/>
        </w:rPr>
        <w:t>for</w:t>
      </w:r>
      <w:proofErr w:type="spellEnd"/>
      <w:r>
        <w:rPr>
          <w:rFonts w:eastAsia="Times New Roman" w:cs="Times New Roman"/>
          <w:i/>
          <w:iCs/>
        </w:rPr>
        <w:t xml:space="preserve"> line </w:t>
      </w:r>
      <w:proofErr w:type="spellStart"/>
      <w:r>
        <w:rPr>
          <w:rFonts w:eastAsia="Times New Roman" w:cs="Times New Roman"/>
          <w:i/>
          <w:iCs/>
        </w:rPr>
        <w:t>detection</w:t>
      </w:r>
      <w:proofErr w:type="spellEnd"/>
      <w:r>
        <w:rPr>
          <w:rFonts w:eastAsia="Times New Roman" w:cs="Times New Roman"/>
          <w:i/>
          <w:iCs/>
        </w:rPr>
        <w:t>,</w:t>
      </w:r>
      <w:r>
        <w:rPr>
          <w:rFonts w:eastAsia="Times New Roman" w:cs="Times New Roman"/>
          <w:iCs/>
        </w:rPr>
        <w:t xml:space="preserve"> International </w:t>
      </w:r>
      <w:proofErr w:type="spellStart"/>
      <w:r>
        <w:rPr>
          <w:rFonts w:eastAsia="Times New Roman" w:cs="Times New Roman"/>
          <w:iCs/>
        </w:rPr>
        <w:t>Conference</w:t>
      </w:r>
      <w:proofErr w:type="spellEnd"/>
      <w:r>
        <w:rPr>
          <w:rFonts w:eastAsia="Times New Roman" w:cs="Times New Roman"/>
          <w:iCs/>
        </w:rPr>
        <w:t xml:space="preserve"> </w:t>
      </w:r>
      <w:proofErr w:type="spellStart"/>
      <w:r>
        <w:rPr>
          <w:rFonts w:eastAsia="Times New Roman" w:cs="Times New Roman"/>
          <w:iCs/>
        </w:rPr>
        <w:t>on</w:t>
      </w:r>
      <w:proofErr w:type="spellEnd"/>
      <w:r>
        <w:rPr>
          <w:rFonts w:eastAsia="Times New Roman" w:cs="Times New Roman"/>
          <w:iCs/>
        </w:rPr>
        <w:t xml:space="preserve"> Computer </w:t>
      </w:r>
      <w:proofErr w:type="spellStart"/>
      <w:r>
        <w:rPr>
          <w:rFonts w:eastAsia="Times New Roman" w:cs="Times New Roman"/>
          <w:iCs/>
        </w:rPr>
        <w:t>Application</w:t>
      </w:r>
      <w:proofErr w:type="spellEnd"/>
      <w:r>
        <w:rPr>
          <w:rFonts w:eastAsia="Times New Roman" w:cs="Times New Roman"/>
          <w:iCs/>
        </w:rPr>
        <w:t xml:space="preserve"> and System Modelling, 2010, pp. 354-355.</w:t>
      </w:r>
      <w:bookmarkEnd w:id="46"/>
    </w:p>
    <w:p w:rsidR="008B38D9" w:rsidRPr="0097625D" w:rsidRDefault="008B38D9" w:rsidP="0097625D">
      <w:pPr>
        <w:pStyle w:val="Szvegtrzs"/>
        <w:numPr>
          <w:ilvl w:val="0"/>
          <w:numId w:val="19"/>
        </w:numPr>
        <w:ind w:left="709" w:hanging="709"/>
        <w:rPr>
          <w:rFonts w:eastAsia="Times New Roman" w:cs="Times New Roman"/>
          <w:iCs/>
        </w:rPr>
      </w:pPr>
      <w:bookmarkStart w:id="47" w:name="_Ref70604651"/>
      <w:proofErr w:type="spellStart"/>
      <w:r>
        <w:rPr>
          <w:rFonts w:eastAsia="Times New Roman" w:cs="Times New Roman"/>
          <w:iCs/>
        </w:rPr>
        <w:t>Dumitru</w:t>
      </w:r>
      <w:proofErr w:type="spellEnd"/>
      <w:r>
        <w:rPr>
          <w:rFonts w:eastAsia="Times New Roman" w:cs="Times New Roman"/>
          <w:iCs/>
        </w:rPr>
        <w:t xml:space="preserve"> </w:t>
      </w:r>
      <w:proofErr w:type="spellStart"/>
      <w:r>
        <w:rPr>
          <w:rFonts w:eastAsia="Times New Roman" w:cs="Times New Roman"/>
          <w:iCs/>
        </w:rPr>
        <w:t>Erhan</w:t>
      </w:r>
      <w:proofErr w:type="spellEnd"/>
      <w:r>
        <w:rPr>
          <w:rFonts w:eastAsia="Times New Roman" w:cs="Times New Roman"/>
          <w:iCs/>
        </w:rPr>
        <w:t xml:space="preserve">, Christian </w:t>
      </w:r>
      <w:proofErr w:type="spellStart"/>
      <w:r>
        <w:rPr>
          <w:rFonts w:eastAsia="Times New Roman" w:cs="Times New Roman"/>
          <w:iCs/>
        </w:rPr>
        <w:t>Szegedy</w:t>
      </w:r>
      <w:proofErr w:type="spellEnd"/>
      <w:r>
        <w:rPr>
          <w:rFonts w:eastAsia="Times New Roman" w:cs="Times New Roman"/>
          <w:iCs/>
        </w:rPr>
        <w:t xml:space="preserve">, Alexander </w:t>
      </w:r>
      <w:proofErr w:type="spellStart"/>
      <w:r>
        <w:rPr>
          <w:rFonts w:eastAsia="Times New Roman" w:cs="Times New Roman"/>
          <w:iCs/>
        </w:rPr>
        <w:t>Toshev</w:t>
      </w:r>
      <w:proofErr w:type="spellEnd"/>
      <w:r>
        <w:rPr>
          <w:rFonts w:eastAsia="Times New Roman" w:cs="Times New Roman"/>
          <w:iCs/>
        </w:rPr>
        <w:t xml:space="preserve">, </w:t>
      </w:r>
      <w:proofErr w:type="spellStart"/>
      <w:r>
        <w:rPr>
          <w:rFonts w:eastAsia="Times New Roman" w:cs="Times New Roman"/>
          <w:iCs/>
        </w:rPr>
        <w:t>Dragomir</w:t>
      </w:r>
      <w:proofErr w:type="spellEnd"/>
      <w:r>
        <w:rPr>
          <w:rFonts w:eastAsia="Times New Roman" w:cs="Times New Roman"/>
          <w:iCs/>
        </w:rPr>
        <w:t xml:space="preserve"> </w:t>
      </w:r>
      <w:proofErr w:type="spellStart"/>
      <w:r>
        <w:rPr>
          <w:rFonts w:eastAsia="Times New Roman" w:cs="Times New Roman"/>
          <w:iCs/>
        </w:rPr>
        <w:t>Anguelov</w:t>
      </w:r>
      <w:proofErr w:type="spellEnd"/>
      <w:r>
        <w:rPr>
          <w:rFonts w:eastAsia="Times New Roman" w:cs="Times New Roman"/>
          <w:iCs/>
        </w:rPr>
        <w:t xml:space="preserve">, </w:t>
      </w:r>
      <w:proofErr w:type="spellStart"/>
      <w:r>
        <w:rPr>
          <w:rFonts w:eastAsia="Times New Roman" w:cs="Times New Roman"/>
          <w:i/>
          <w:iCs/>
        </w:rPr>
        <w:t>Scalable</w:t>
      </w:r>
      <w:proofErr w:type="spellEnd"/>
      <w:r>
        <w:rPr>
          <w:rFonts w:eastAsia="Times New Roman" w:cs="Times New Roman"/>
          <w:i/>
          <w:iCs/>
        </w:rPr>
        <w:t xml:space="preserve"> </w:t>
      </w:r>
      <w:proofErr w:type="spellStart"/>
      <w:r>
        <w:rPr>
          <w:rFonts w:eastAsia="Times New Roman" w:cs="Times New Roman"/>
          <w:i/>
          <w:iCs/>
        </w:rPr>
        <w:t>Object</w:t>
      </w:r>
      <w:proofErr w:type="spellEnd"/>
      <w:r>
        <w:rPr>
          <w:rFonts w:eastAsia="Times New Roman" w:cs="Times New Roman"/>
          <w:i/>
          <w:iCs/>
        </w:rPr>
        <w:t xml:space="preserve"> </w:t>
      </w:r>
      <w:proofErr w:type="spellStart"/>
      <w:r>
        <w:rPr>
          <w:rFonts w:eastAsia="Times New Roman" w:cs="Times New Roman"/>
          <w:i/>
          <w:iCs/>
        </w:rPr>
        <w:t>Detection</w:t>
      </w:r>
      <w:proofErr w:type="spellEnd"/>
      <w:r>
        <w:rPr>
          <w:rFonts w:eastAsia="Times New Roman" w:cs="Times New Roman"/>
          <w:i/>
          <w:iCs/>
        </w:rPr>
        <w:t xml:space="preserve"> </w:t>
      </w:r>
      <w:proofErr w:type="spellStart"/>
      <w:r>
        <w:rPr>
          <w:rFonts w:eastAsia="Times New Roman" w:cs="Times New Roman"/>
          <w:i/>
          <w:iCs/>
        </w:rPr>
        <w:t>using</w:t>
      </w:r>
      <w:proofErr w:type="spellEnd"/>
      <w:r>
        <w:rPr>
          <w:rFonts w:eastAsia="Times New Roman" w:cs="Times New Roman"/>
          <w:i/>
          <w:iCs/>
        </w:rPr>
        <w:t xml:space="preserve"> Deep </w:t>
      </w:r>
      <w:proofErr w:type="spellStart"/>
      <w:r>
        <w:rPr>
          <w:rFonts w:eastAsia="Times New Roman" w:cs="Times New Roman"/>
          <w:i/>
          <w:iCs/>
        </w:rPr>
        <w:t>Neural</w:t>
      </w:r>
      <w:proofErr w:type="spellEnd"/>
      <w:r>
        <w:rPr>
          <w:rFonts w:eastAsia="Times New Roman" w:cs="Times New Roman"/>
          <w:i/>
          <w:iCs/>
        </w:rPr>
        <w:t xml:space="preserve"> </w:t>
      </w:r>
      <w:proofErr w:type="spellStart"/>
      <w:r>
        <w:rPr>
          <w:rFonts w:eastAsia="Times New Roman" w:cs="Times New Roman"/>
          <w:i/>
          <w:iCs/>
        </w:rPr>
        <w:t>Networks</w:t>
      </w:r>
      <w:proofErr w:type="spellEnd"/>
      <w:r>
        <w:rPr>
          <w:rFonts w:eastAsia="Times New Roman" w:cs="Times New Roman"/>
          <w:i/>
          <w:iCs/>
        </w:rPr>
        <w:t>,</w:t>
      </w:r>
      <w:r>
        <w:rPr>
          <w:rFonts w:eastAsia="Times New Roman" w:cs="Times New Roman"/>
          <w:iCs/>
        </w:rPr>
        <w:t xml:space="preserve"> 2013, pp. 1-3.</w:t>
      </w:r>
      <w:bookmarkEnd w:id="47"/>
    </w:p>
    <w:p w:rsidR="0097625D" w:rsidRDefault="0097625D" w:rsidP="0097625D">
      <w:pPr>
        <w:pStyle w:val="Szvegtrzs"/>
        <w:numPr>
          <w:ilvl w:val="0"/>
          <w:numId w:val="19"/>
        </w:numPr>
        <w:ind w:left="709" w:hanging="709"/>
        <w:rPr>
          <w:rFonts w:eastAsia="Times New Roman" w:cs="Times New Roman"/>
          <w:iCs/>
        </w:rPr>
      </w:pPr>
      <w:bookmarkStart w:id="48" w:name="_Ref70603994"/>
      <w:r>
        <w:rPr>
          <w:rFonts w:eastAsia="Times New Roman" w:cs="Times New Roman"/>
          <w:iCs/>
        </w:rPr>
        <w:t xml:space="preserve">C. Galambos, J. </w:t>
      </w:r>
      <w:proofErr w:type="spellStart"/>
      <w:r>
        <w:rPr>
          <w:rFonts w:eastAsia="Times New Roman" w:cs="Times New Roman"/>
          <w:iCs/>
        </w:rPr>
        <w:t>Matas</w:t>
      </w:r>
      <w:proofErr w:type="spellEnd"/>
      <w:r>
        <w:rPr>
          <w:rFonts w:eastAsia="Times New Roman" w:cs="Times New Roman"/>
          <w:iCs/>
        </w:rPr>
        <w:t xml:space="preserve">, J. </w:t>
      </w:r>
      <w:proofErr w:type="spellStart"/>
      <w:r>
        <w:rPr>
          <w:rFonts w:eastAsia="Times New Roman" w:cs="Times New Roman"/>
          <w:iCs/>
        </w:rPr>
        <w:t>Kittler</w:t>
      </w:r>
      <w:proofErr w:type="spellEnd"/>
      <w:r>
        <w:rPr>
          <w:rFonts w:eastAsia="Times New Roman" w:cs="Times New Roman"/>
          <w:iCs/>
        </w:rPr>
        <w:t xml:space="preserve">: </w:t>
      </w:r>
      <w:proofErr w:type="spellStart"/>
      <w:r>
        <w:rPr>
          <w:rFonts w:eastAsia="Times New Roman" w:cs="Times New Roman"/>
          <w:i/>
          <w:iCs/>
        </w:rPr>
        <w:t>Progressive</w:t>
      </w:r>
      <w:proofErr w:type="spellEnd"/>
      <w:r>
        <w:rPr>
          <w:rFonts w:eastAsia="Times New Roman" w:cs="Times New Roman"/>
          <w:i/>
          <w:iCs/>
        </w:rPr>
        <w:t xml:space="preserve"> </w:t>
      </w:r>
      <w:proofErr w:type="spellStart"/>
      <w:r>
        <w:rPr>
          <w:rFonts w:eastAsia="Times New Roman" w:cs="Times New Roman"/>
          <w:i/>
          <w:iCs/>
        </w:rPr>
        <w:t>Probabilistic</w:t>
      </w:r>
      <w:proofErr w:type="spellEnd"/>
      <w:r>
        <w:rPr>
          <w:rFonts w:eastAsia="Times New Roman" w:cs="Times New Roman"/>
          <w:i/>
          <w:iCs/>
        </w:rPr>
        <w:t xml:space="preserve"> </w:t>
      </w:r>
      <w:proofErr w:type="spellStart"/>
      <w:r>
        <w:rPr>
          <w:rFonts w:eastAsia="Times New Roman" w:cs="Times New Roman"/>
          <w:i/>
          <w:iCs/>
        </w:rPr>
        <w:t>Hough</w:t>
      </w:r>
      <w:proofErr w:type="spellEnd"/>
      <w:r>
        <w:rPr>
          <w:rFonts w:eastAsia="Times New Roman" w:cs="Times New Roman"/>
          <w:i/>
          <w:iCs/>
        </w:rPr>
        <w:t xml:space="preserve"> </w:t>
      </w:r>
      <w:proofErr w:type="spellStart"/>
      <w:r>
        <w:rPr>
          <w:rFonts w:eastAsia="Times New Roman" w:cs="Times New Roman"/>
          <w:i/>
          <w:iCs/>
        </w:rPr>
        <w:t>Transform</w:t>
      </w:r>
      <w:proofErr w:type="spellEnd"/>
      <w:r>
        <w:rPr>
          <w:rFonts w:eastAsia="Times New Roman" w:cs="Times New Roman"/>
          <w:i/>
          <w:iCs/>
        </w:rPr>
        <w:t xml:space="preserve"> </w:t>
      </w:r>
      <w:proofErr w:type="spellStart"/>
      <w:r>
        <w:rPr>
          <w:rFonts w:eastAsia="Times New Roman" w:cs="Times New Roman"/>
          <w:i/>
          <w:iCs/>
        </w:rPr>
        <w:t>for</w:t>
      </w:r>
      <w:proofErr w:type="spellEnd"/>
      <w:r>
        <w:rPr>
          <w:rFonts w:eastAsia="Times New Roman" w:cs="Times New Roman"/>
          <w:i/>
          <w:iCs/>
        </w:rPr>
        <w:t xml:space="preserve"> line </w:t>
      </w:r>
      <w:proofErr w:type="spellStart"/>
      <w:r>
        <w:rPr>
          <w:rFonts w:eastAsia="Times New Roman" w:cs="Times New Roman"/>
          <w:i/>
          <w:iCs/>
        </w:rPr>
        <w:t>detection</w:t>
      </w:r>
      <w:proofErr w:type="spellEnd"/>
      <w:r>
        <w:rPr>
          <w:rFonts w:eastAsia="Times New Roman" w:cs="Times New Roman"/>
          <w:i/>
          <w:iCs/>
        </w:rPr>
        <w:t xml:space="preserve">, </w:t>
      </w:r>
      <w:r>
        <w:rPr>
          <w:rFonts w:eastAsia="Times New Roman" w:cs="Times New Roman"/>
          <w:iCs/>
        </w:rPr>
        <w:t xml:space="preserve">Computer Society </w:t>
      </w:r>
      <w:proofErr w:type="spellStart"/>
      <w:r>
        <w:rPr>
          <w:rFonts w:eastAsia="Times New Roman" w:cs="Times New Roman"/>
          <w:iCs/>
        </w:rPr>
        <w:t>Conference</w:t>
      </w:r>
      <w:proofErr w:type="spellEnd"/>
      <w:r>
        <w:rPr>
          <w:rFonts w:eastAsia="Times New Roman" w:cs="Times New Roman"/>
          <w:iCs/>
        </w:rPr>
        <w:t xml:space="preserve"> </w:t>
      </w:r>
      <w:proofErr w:type="spellStart"/>
      <w:r>
        <w:rPr>
          <w:rFonts w:eastAsia="Times New Roman" w:cs="Times New Roman"/>
          <w:iCs/>
        </w:rPr>
        <w:t>on</w:t>
      </w:r>
      <w:proofErr w:type="spellEnd"/>
      <w:r>
        <w:rPr>
          <w:rFonts w:eastAsia="Times New Roman" w:cs="Times New Roman"/>
          <w:iCs/>
        </w:rPr>
        <w:t xml:space="preserve"> Computer Vision and </w:t>
      </w:r>
      <w:proofErr w:type="spellStart"/>
      <w:r>
        <w:rPr>
          <w:rFonts w:eastAsia="Times New Roman" w:cs="Times New Roman"/>
          <w:iCs/>
        </w:rPr>
        <w:t>Pattern</w:t>
      </w:r>
      <w:proofErr w:type="spellEnd"/>
      <w:r>
        <w:rPr>
          <w:rFonts w:eastAsia="Times New Roman" w:cs="Times New Roman"/>
          <w:iCs/>
        </w:rPr>
        <w:t xml:space="preserve"> </w:t>
      </w:r>
      <w:proofErr w:type="spellStart"/>
      <w:r>
        <w:rPr>
          <w:rFonts w:eastAsia="Times New Roman" w:cs="Times New Roman"/>
          <w:iCs/>
        </w:rPr>
        <w:t>Recognition</w:t>
      </w:r>
      <w:proofErr w:type="spellEnd"/>
      <w:r>
        <w:rPr>
          <w:rFonts w:eastAsia="Times New Roman" w:cs="Times New Roman"/>
          <w:iCs/>
        </w:rPr>
        <w:t>, 1999, pp. 554-556.</w:t>
      </w:r>
      <w:bookmarkEnd w:id="48"/>
    </w:p>
    <w:p w:rsidR="00250AD7" w:rsidRDefault="00250AD7" w:rsidP="0097625D">
      <w:pPr>
        <w:pStyle w:val="Szvegtrzs"/>
        <w:numPr>
          <w:ilvl w:val="0"/>
          <w:numId w:val="19"/>
        </w:numPr>
        <w:ind w:left="709" w:hanging="709"/>
        <w:rPr>
          <w:rFonts w:eastAsia="Times New Roman" w:cs="Times New Roman"/>
          <w:iCs/>
        </w:rPr>
      </w:pPr>
      <w:bookmarkStart w:id="49" w:name="_Ref70604653"/>
      <w:r>
        <w:rPr>
          <w:rFonts w:eastAsia="Times New Roman" w:cs="Times New Roman"/>
          <w:iCs/>
        </w:rPr>
        <w:t xml:space="preserve">Reagan L. </w:t>
      </w:r>
      <w:proofErr w:type="spellStart"/>
      <w:r>
        <w:rPr>
          <w:rFonts w:eastAsia="Times New Roman" w:cs="Times New Roman"/>
          <w:iCs/>
        </w:rPr>
        <w:t>Galvez</w:t>
      </w:r>
      <w:proofErr w:type="spellEnd"/>
      <w:r>
        <w:rPr>
          <w:rFonts w:eastAsia="Times New Roman" w:cs="Times New Roman"/>
          <w:iCs/>
        </w:rPr>
        <w:t xml:space="preserve">, </w:t>
      </w:r>
      <w:proofErr w:type="spellStart"/>
      <w:r>
        <w:rPr>
          <w:rFonts w:eastAsia="Times New Roman" w:cs="Times New Roman"/>
          <w:iCs/>
        </w:rPr>
        <w:t>Argel</w:t>
      </w:r>
      <w:proofErr w:type="spellEnd"/>
      <w:r>
        <w:rPr>
          <w:rFonts w:eastAsia="Times New Roman" w:cs="Times New Roman"/>
          <w:iCs/>
        </w:rPr>
        <w:t xml:space="preserve"> A. </w:t>
      </w:r>
      <w:proofErr w:type="spellStart"/>
      <w:r>
        <w:rPr>
          <w:rFonts w:eastAsia="Times New Roman" w:cs="Times New Roman"/>
          <w:iCs/>
        </w:rPr>
        <w:t>Bandala</w:t>
      </w:r>
      <w:proofErr w:type="spellEnd"/>
      <w:r>
        <w:rPr>
          <w:rFonts w:eastAsia="Times New Roman" w:cs="Times New Roman"/>
          <w:iCs/>
        </w:rPr>
        <w:t xml:space="preserve">, </w:t>
      </w:r>
      <w:proofErr w:type="spellStart"/>
      <w:r>
        <w:rPr>
          <w:rFonts w:eastAsia="Times New Roman" w:cs="Times New Roman"/>
          <w:iCs/>
        </w:rPr>
        <w:t>Elmer</w:t>
      </w:r>
      <w:proofErr w:type="spellEnd"/>
      <w:r>
        <w:rPr>
          <w:rFonts w:eastAsia="Times New Roman" w:cs="Times New Roman"/>
          <w:iCs/>
        </w:rPr>
        <w:t xml:space="preserve"> P. </w:t>
      </w:r>
      <w:proofErr w:type="spellStart"/>
      <w:r>
        <w:rPr>
          <w:rFonts w:eastAsia="Times New Roman" w:cs="Times New Roman"/>
          <w:iCs/>
        </w:rPr>
        <w:t>Dadios</w:t>
      </w:r>
      <w:proofErr w:type="spellEnd"/>
      <w:r>
        <w:rPr>
          <w:rFonts w:eastAsia="Times New Roman" w:cs="Times New Roman"/>
          <w:iCs/>
        </w:rPr>
        <w:t xml:space="preserve">, Ryan </w:t>
      </w:r>
      <w:proofErr w:type="spellStart"/>
      <w:r>
        <w:rPr>
          <w:rFonts w:eastAsia="Times New Roman" w:cs="Times New Roman"/>
          <w:iCs/>
        </w:rPr>
        <w:t>Rhay</w:t>
      </w:r>
      <w:proofErr w:type="spellEnd"/>
      <w:r>
        <w:rPr>
          <w:rFonts w:eastAsia="Times New Roman" w:cs="Times New Roman"/>
          <w:iCs/>
        </w:rPr>
        <w:t xml:space="preserve"> P. </w:t>
      </w:r>
      <w:proofErr w:type="spellStart"/>
      <w:r>
        <w:rPr>
          <w:rFonts w:eastAsia="Times New Roman" w:cs="Times New Roman"/>
          <w:iCs/>
        </w:rPr>
        <w:t>Vicerra</w:t>
      </w:r>
      <w:proofErr w:type="spellEnd"/>
      <w:r>
        <w:rPr>
          <w:rFonts w:eastAsia="Times New Roman" w:cs="Times New Roman"/>
          <w:iCs/>
        </w:rPr>
        <w:t xml:space="preserve">, </w:t>
      </w:r>
      <w:proofErr w:type="spellStart"/>
      <w:r>
        <w:rPr>
          <w:rFonts w:eastAsia="Times New Roman" w:cs="Times New Roman"/>
          <w:iCs/>
        </w:rPr>
        <w:t>Jose</w:t>
      </w:r>
      <w:proofErr w:type="spellEnd"/>
      <w:r>
        <w:rPr>
          <w:rFonts w:eastAsia="Times New Roman" w:cs="Times New Roman"/>
          <w:iCs/>
        </w:rPr>
        <w:t xml:space="preserve"> Martin Z. </w:t>
      </w:r>
      <w:proofErr w:type="spellStart"/>
      <w:r>
        <w:rPr>
          <w:rFonts w:eastAsia="Times New Roman" w:cs="Times New Roman"/>
          <w:iCs/>
        </w:rPr>
        <w:t>Maningo</w:t>
      </w:r>
      <w:proofErr w:type="spellEnd"/>
      <w:r>
        <w:rPr>
          <w:rFonts w:eastAsia="Times New Roman" w:cs="Times New Roman"/>
          <w:iCs/>
        </w:rPr>
        <w:t xml:space="preserve">, </w:t>
      </w:r>
      <w:proofErr w:type="spellStart"/>
      <w:r>
        <w:rPr>
          <w:rFonts w:eastAsia="Times New Roman" w:cs="Times New Roman"/>
          <w:i/>
          <w:iCs/>
        </w:rPr>
        <w:t>Object</w:t>
      </w:r>
      <w:proofErr w:type="spellEnd"/>
      <w:r>
        <w:rPr>
          <w:rFonts w:eastAsia="Times New Roman" w:cs="Times New Roman"/>
          <w:i/>
          <w:iCs/>
        </w:rPr>
        <w:t xml:space="preserve"> </w:t>
      </w:r>
      <w:proofErr w:type="spellStart"/>
      <w:r>
        <w:rPr>
          <w:rFonts w:eastAsia="Times New Roman" w:cs="Times New Roman"/>
          <w:i/>
          <w:iCs/>
        </w:rPr>
        <w:t>Detection</w:t>
      </w:r>
      <w:proofErr w:type="spellEnd"/>
      <w:r>
        <w:rPr>
          <w:rFonts w:eastAsia="Times New Roman" w:cs="Times New Roman"/>
          <w:i/>
          <w:iCs/>
        </w:rPr>
        <w:t xml:space="preserve"> </w:t>
      </w:r>
      <w:proofErr w:type="spellStart"/>
      <w:r>
        <w:rPr>
          <w:rFonts w:eastAsia="Times New Roman" w:cs="Times New Roman"/>
          <w:i/>
          <w:iCs/>
        </w:rPr>
        <w:t>Using</w:t>
      </w:r>
      <w:proofErr w:type="spellEnd"/>
      <w:r>
        <w:rPr>
          <w:rFonts w:eastAsia="Times New Roman" w:cs="Times New Roman"/>
          <w:i/>
          <w:iCs/>
        </w:rPr>
        <w:t xml:space="preserve"> </w:t>
      </w:r>
      <w:proofErr w:type="spellStart"/>
      <w:r>
        <w:rPr>
          <w:rFonts w:eastAsia="Times New Roman" w:cs="Times New Roman"/>
          <w:i/>
          <w:iCs/>
        </w:rPr>
        <w:t>Convolutional</w:t>
      </w:r>
      <w:proofErr w:type="spellEnd"/>
      <w:r>
        <w:rPr>
          <w:rFonts w:eastAsia="Times New Roman" w:cs="Times New Roman"/>
          <w:i/>
          <w:iCs/>
        </w:rPr>
        <w:t xml:space="preserve"> </w:t>
      </w:r>
      <w:proofErr w:type="spellStart"/>
      <w:r>
        <w:rPr>
          <w:rFonts w:eastAsia="Times New Roman" w:cs="Times New Roman"/>
          <w:i/>
          <w:iCs/>
        </w:rPr>
        <w:t>Neural</w:t>
      </w:r>
      <w:proofErr w:type="spellEnd"/>
      <w:r>
        <w:rPr>
          <w:rFonts w:eastAsia="Times New Roman" w:cs="Times New Roman"/>
          <w:i/>
          <w:iCs/>
        </w:rPr>
        <w:t xml:space="preserve"> </w:t>
      </w:r>
      <w:proofErr w:type="spellStart"/>
      <w:r>
        <w:rPr>
          <w:rFonts w:eastAsia="Times New Roman" w:cs="Times New Roman"/>
          <w:i/>
          <w:iCs/>
        </w:rPr>
        <w:t>Networks</w:t>
      </w:r>
      <w:proofErr w:type="spellEnd"/>
      <w:r>
        <w:rPr>
          <w:rFonts w:eastAsia="Times New Roman" w:cs="Times New Roman"/>
          <w:i/>
          <w:iCs/>
        </w:rPr>
        <w:t xml:space="preserve">, </w:t>
      </w:r>
      <w:r>
        <w:rPr>
          <w:rFonts w:eastAsia="Times New Roman" w:cs="Times New Roman"/>
          <w:iCs/>
        </w:rPr>
        <w:t xml:space="preserve">TENCON </w:t>
      </w:r>
      <w:proofErr w:type="spellStart"/>
      <w:r>
        <w:rPr>
          <w:rFonts w:eastAsia="Times New Roman" w:cs="Times New Roman"/>
          <w:iCs/>
        </w:rPr>
        <w:t>Region</w:t>
      </w:r>
      <w:proofErr w:type="spellEnd"/>
      <w:r>
        <w:rPr>
          <w:rFonts w:eastAsia="Times New Roman" w:cs="Times New Roman"/>
          <w:iCs/>
        </w:rPr>
        <w:t xml:space="preserve"> 10 </w:t>
      </w:r>
      <w:proofErr w:type="spellStart"/>
      <w:r>
        <w:rPr>
          <w:rFonts w:eastAsia="Times New Roman" w:cs="Times New Roman"/>
          <w:iCs/>
        </w:rPr>
        <w:t>Conference</w:t>
      </w:r>
      <w:proofErr w:type="spellEnd"/>
      <w:r>
        <w:rPr>
          <w:rFonts w:eastAsia="Times New Roman" w:cs="Times New Roman"/>
          <w:iCs/>
        </w:rPr>
        <w:t>, 2018, pp. 2023-2024.</w:t>
      </w:r>
      <w:bookmarkEnd w:id="49"/>
      <w:r>
        <w:rPr>
          <w:rFonts w:eastAsia="Times New Roman" w:cs="Times New Roman"/>
          <w:iCs/>
        </w:rPr>
        <w:t xml:space="preserve"> </w:t>
      </w:r>
    </w:p>
    <w:p w:rsidR="00584E54" w:rsidRPr="0097625D" w:rsidRDefault="00584E54" w:rsidP="0097625D">
      <w:pPr>
        <w:pStyle w:val="Szvegtrzs"/>
        <w:numPr>
          <w:ilvl w:val="0"/>
          <w:numId w:val="19"/>
        </w:numPr>
        <w:ind w:left="709" w:hanging="709"/>
        <w:rPr>
          <w:rFonts w:eastAsia="Times New Roman" w:cs="Times New Roman"/>
          <w:iCs/>
        </w:rPr>
      </w:pPr>
      <w:bookmarkStart w:id="50" w:name="_Ref99992010"/>
      <w:r>
        <w:rPr>
          <w:rFonts w:eastAsia="Times New Roman" w:cs="Times New Roman"/>
          <w:iCs/>
        </w:rPr>
        <w:t>Dr. Loványi István: Morfológiai képfeldolgozás, 2014, pp. 1-56.</w:t>
      </w:r>
      <w:bookmarkEnd w:id="50"/>
    </w:p>
    <w:p w:rsidR="00004F95" w:rsidRPr="0096450E" w:rsidRDefault="00004F95" w:rsidP="0096450E">
      <w:pPr>
        <w:pStyle w:val="Szvegtrzs"/>
        <w:numPr>
          <w:ilvl w:val="0"/>
          <w:numId w:val="19"/>
        </w:numPr>
        <w:ind w:left="709" w:hanging="709"/>
        <w:rPr>
          <w:rFonts w:eastAsia="Times New Roman" w:cs="Times New Roman"/>
          <w:i/>
          <w:iCs/>
        </w:rPr>
      </w:pPr>
      <w:bookmarkStart w:id="51" w:name="_Ref70603207"/>
      <w:proofErr w:type="spellStart"/>
      <w:r>
        <w:rPr>
          <w:rFonts w:eastAsia="Times New Roman" w:cs="Times New Roman"/>
          <w:iCs/>
        </w:rPr>
        <w:t>Ramesh</w:t>
      </w:r>
      <w:proofErr w:type="spellEnd"/>
      <w:r>
        <w:rPr>
          <w:rFonts w:eastAsia="Times New Roman" w:cs="Times New Roman"/>
          <w:iCs/>
        </w:rPr>
        <w:t xml:space="preserve"> </w:t>
      </w:r>
      <w:proofErr w:type="spellStart"/>
      <w:r>
        <w:rPr>
          <w:rFonts w:eastAsia="Times New Roman" w:cs="Times New Roman"/>
          <w:iCs/>
        </w:rPr>
        <w:t>Jain</w:t>
      </w:r>
      <w:proofErr w:type="spellEnd"/>
      <w:r>
        <w:rPr>
          <w:rFonts w:eastAsia="Times New Roman" w:cs="Times New Roman"/>
          <w:iCs/>
        </w:rPr>
        <w:t xml:space="preserve">, </w:t>
      </w:r>
      <w:proofErr w:type="spellStart"/>
      <w:r>
        <w:rPr>
          <w:rFonts w:eastAsia="Times New Roman" w:cs="Times New Roman"/>
          <w:iCs/>
        </w:rPr>
        <w:t>Rangachar</w:t>
      </w:r>
      <w:proofErr w:type="spellEnd"/>
      <w:r>
        <w:rPr>
          <w:rFonts w:eastAsia="Times New Roman" w:cs="Times New Roman"/>
          <w:iCs/>
        </w:rPr>
        <w:t xml:space="preserve"> </w:t>
      </w:r>
      <w:proofErr w:type="spellStart"/>
      <w:r>
        <w:rPr>
          <w:rFonts w:eastAsia="Times New Roman" w:cs="Times New Roman"/>
          <w:iCs/>
        </w:rPr>
        <w:t>Kasturi</w:t>
      </w:r>
      <w:proofErr w:type="spellEnd"/>
      <w:r>
        <w:rPr>
          <w:rFonts w:eastAsia="Times New Roman" w:cs="Times New Roman"/>
          <w:iCs/>
        </w:rPr>
        <w:t xml:space="preserve">, Brian G. </w:t>
      </w:r>
      <w:proofErr w:type="spellStart"/>
      <w:r>
        <w:rPr>
          <w:rFonts w:eastAsia="Times New Roman" w:cs="Times New Roman"/>
          <w:iCs/>
        </w:rPr>
        <w:t>Schunck</w:t>
      </w:r>
      <w:proofErr w:type="spellEnd"/>
      <w:r>
        <w:rPr>
          <w:rFonts w:eastAsia="Times New Roman" w:cs="Times New Roman"/>
          <w:iCs/>
        </w:rPr>
        <w:t xml:space="preserve">: </w:t>
      </w:r>
      <w:proofErr w:type="spellStart"/>
      <w:r>
        <w:rPr>
          <w:rFonts w:eastAsia="Times New Roman" w:cs="Times New Roman"/>
          <w:i/>
          <w:iCs/>
        </w:rPr>
        <w:t>Machine</w:t>
      </w:r>
      <w:proofErr w:type="spellEnd"/>
      <w:r>
        <w:rPr>
          <w:rFonts w:eastAsia="Times New Roman" w:cs="Times New Roman"/>
          <w:i/>
          <w:iCs/>
        </w:rPr>
        <w:t xml:space="preserve"> </w:t>
      </w:r>
      <w:proofErr w:type="spellStart"/>
      <w:r>
        <w:rPr>
          <w:rFonts w:eastAsia="Times New Roman" w:cs="Times New Roman"/>
          <w:i/>
          <w:iCs/>
        </w:rPr>
        <w:t>vision</w:t>
      </w:r>
      <w:proofErr w:type="spellEnd"/>
      <w:r>
        <w:rPr>
          <w:rFonts w:eastAsia="Times New Roman" w:cs="Times New Roman"/>
          <w:i/>
          <w:iCs/>
        </w:rPr>
        <w:t>,</w:t>
      </w:r>
      <w:r>
        <w:rPr>
          <w:rFonts w:eastAsia="Times New Roman" w:cs="Times New Roman"/>
          <w:iCs/>
        </w:rPr>
        <w:t xml:space="preserve"> 1995, pp.</w:t>
      </w:r>
      <w:r w:rsidR="0096450E">
        <w:rPr>
          <w:rFonts w:eastAsia="Times New Roman" w:cs="Times New Roman"/>
          <w:iCs/>
        </w:rPr>
        <w:t xml:space="preserve"> 1-31.</w:t>
      </w:r>
      <w:bookmarkEnd w:id="51"/>
    </w:p>
    <w:p w:rsidR="0097625D" w:rsidRPr="0097625D" w:rsidRDefault="0097625D" w:rsidP="0097625D">
      <w:pPr>
        <w:pStyle w:val="Szvegtrzs"/>
        <w:numPr>
          <w:ilvl w:val="0"/>
          <w:numId w:val="19"/>
        </w:numPr>
        <w:ind w:left="709" w:hanging="709"/>
        <w:rPr>
          <w:rFonts w:eastAsia="Times New Roman" w:cs="Times New Roman"/>
          <w:iCs/>
        </w:rPr>
      </w:pPr>
      <w:bookmarkStart w:id="52" w:name="_Ref70603516"/>
      <w:proofErr w:type="spellStart"/>
      <w:r>
        <w:rPr>
          <w:rFonts w:eastAsia="Times New Roman" w:cs="Times New Roman"/>
          <w:iCs/>
        </w:rPr>
        <w:t>Prateek</w:t>
      </w:r>
      <w:proofErr w:type="spellEnd"/>
      <w:r>
        <w:rPr>
          <w:rFonts w:eastAsia="Times New Roman" w:cs="Times New Roman"/>
          <w:iCs/>
        </w:rPr>
        <w:t xml:space="preserve"> </w:t>
      </w:r>
      <w:proofErr w:type="spellStart"/>
      <w:r>
        <w:rPr>
          <w:rFonts w:eastAsia="Times New Roman" w:cs="Times New Roman"/>
          <w:iCs/>
        </w:rPr>
        <w:t>Joshi</w:t>
      </w:r>
      <w:proofErr w:type="spellEnd"/>
      <w:r>
        <w:rPr>
          <w:rFonts w:eastAsia="Times New Roman" w:cs="Times New Roman"/>
          <w:iCs/>
        </w:rPr>
        <w:t xml:space="preserve">, David Millan </w:t>
      </w:r>
      <w:proofErr w:type="spellStart"/>
      <w:r>
        <w:rPr>
          <w:rFonts w:eastAsia="Times New Roman" w:cs="Times New Roman"/>
          <w:iCs/>
        </w:rPr>
        <w:t>Escriva</w:t>
      </w:r>
      <w:proofErr w:type="spellEnd"/>
      <w:r>
        <w:rPr>
          <w:rFonts w:eastAsia="Times New Roman" w:cs="Times New Roman"/>
          <w:iCs/>
        </w:rPr>
        <w:t xml:space="preserve">, </w:t>
      </w:r>
      <w:proofErr w:type="spellStart"/>
      <w:r>
        <w:rPr>
          <w:rFonts w:eastAsia="Times New Roman" w:cs="Times New Roman"/>
          <w:iCs/>
        </w:rPr>
        <w:t>Vinicius</w:t>
      </w:r>
      <w:proofErr w:type="spellEnd"/>
      <w:r>
        <w:rPr>
          <w:rFonts w:eastAsia="Times New Roman" w:cs="Times New Roman"/>
          <w:iCs/>
        </w:rPr>
        <w:t xml:space="preserve"> </w:t>
      </w:r>
      <w:proofErr w:type="spellStart"/>
      <w:r>
        <w:rPr>
          <w:rFonts w:eastAsia="Times New Roman" w:cs="Times New Roman"/>
          <w:iCs/>
        </w:rPr>
        <w:t>Godoy</w:t>
      </w:r>
      <w:proofErr w:type="spellEnd"/>
      <w:r>
        <w:rPr>
          <w:rFonts w:eastAsia="Times New Roman" w:cs="Times New Roman"/>
          <w:iCs/>
        </w:rPr>
        <w:t xml:space="preserve">: </w:t>
      </w:r>
      <w:proofErr w:type="spellStart"/>
      <w:r w:rsidRPr="00D433E9">
        <w:rPr>
          <w:rFonts w:eastAsia="Times New Roman" w:cs="Times New Roman"/>
          <w:i/>
          <w:iCs/>
        </w:rPr>
        <w:t>OpenCV</w:t>
      </w:r>
      <w:proofErr w:type="spellEnd"/>
      <w:r w:rsidRPr="00D433E9">
        <w:rPr>
          <w:rFonts w:eastAsia="Times New Roman" w:cs="Times New Roman"/>
          <w:i/>
          <w:iCs/>
        </w:rPr>
        <w:t xml:space="preserve"> </w:t>
      </w:r>
      <w:proofErr w:type="spellStart"/>
      <w:r w:rsidRPr="00D433E9">
        <w:rPr>
          <w:rFonts w:eastAsia="Times New Roman" w:cs="Times New Roman"/>
          <w:i/>
          <w:iCs/>
        </w:rPr>
        <w:t>By</w:t>
      </w:r>
      <w:proofErr w:type="spellEnd"/>
      <w:r w:rsidRPr="00D433E9">
        <w:rPr>
          <w:rFonts w:eastAsia="Times New Roman" w:cs="Times New Roman"/>
          <w:i/>
          <w:iCs/>
        </w:rPr>
        <w:t xml:space="preserve"> </w:t>
      </w:r>
      <w:proofErr w:type="spellStart"/>
      <w:r w:rsidRPr="00D433E9">
        <w:rPr>
          <w:rFonts w:eastAsia="Times New Roman" w:cs="Times New Roman"/>
          <w:i/>
          <w:iCs/>
        </w:rPr>
        <w:t>Example</w:t>
      </w:r>
      <w:proofErr w:type="spellEnd"/>
      <w:r w:rsidRPr="00D433E9">
        <w:rPr>
          <w:rFonts w:eastAsia="Times New Roman" w:cs="Times New Roman"/>
          <w:i/>
          <w:iCs/>
        </w:rPr>
        <w:t>,</w:t>
      </w:r>
      <w:r>
        <w:rPr>
          <w:rFonts w:eastAsia="Times New Roman" w:cs="Times New Roman"/>
          <w:i/>
          <w:iCs/>
        </w:rPr>
        <w:t xml:space="preserve"> </w:t>
      </w:r>
      <w:r>
        <w:rPr>
          <w:rFonts w:eastAsia="Times New Roman" w:cs="Times New Roman"/>
          <w:iCs/>
        </w:rPr>
        <w:t>2016, pp. 5-10.</w:t>
      </w:r>
      <w:bookmarkEnd w:id="52"/>
    </w:p>
    <w:p w:rsidR="00C63614" w:rsidRPr="00933755" w:rsidRDefault="00D433E9" w:rsidP="00C63614">
      <w:pPr>
        <w:pStyle w:val="Szvegtrzs"/>
        <w:numPr>
          <w:ilvl w:val="0"/>
          <w:numId w:val="19"/>
        </w:numPr>
        <w:ind w:left="709" w:hanging="709"/>
        <w:rPr>
          <w:rFonts w:eastAsia="Times New Roman" w:cs="Times New Roman"/>
          <w:i/>
          <w:iCs/>
        </w:rPr>
      </w:pPr>
      <w:bookmarkStart w:id="53" w:name="_Ref70602446"/>
      <w:proofErr w:type="spellStart"/>
      <w:r>
        <w:rPr>
          <w:rFonts w:eastAsia="Times New Roman" w:cs="Times New Roman"/>
          <w:iCs/>
        </w:rPr>
        <w:t>Kondorosi</w:t>
      </w:r>
      <w:proofErr w:type="spellEnd"/>
      <w:r>
        <w:rPr>
          <w:rFonts w:eastAsia="Times New Roman" w:cs="Times New Roman"/>
          <w:iCs/>
        </w:rPr>
        <w:t xml:space="preserve"> Károly, Szirmay-</w:t>
      </w:r>
      <w:proofErr w:type="spellStart"/>
      <w:r>
        <w:rPr>
          <w:rFonts w:eastAsia="Times New Roman" w:cs="Times New Roman"/>
          <w:iCs/>
        </w:rPr>
        <w:t>Kalos</w:t>
      </w:r>
      <w:proofErr w:type="spellEnd"/>
      <w:r>
        <w:rPr>
          <w:rFonts w:eastAsia="Times New Roman" w:cs="Times New Roman"/>
          <w:iCs/>
        </w:rPr>
        <w:t xml:space="preserve"> László, László Zoltán: </w:t>
      </w:r>
      <w:r>
        <w:rPr>
          <w:rFonts w:eastAsia="Times New Roman" w:cs="Times New Roman"/>
          <w:i/>
          <w:iCs/>
        </w:rPr>
        <w:t>Objektum orientált szoftverfejlesztés,</w:t>
      </w:r>
      <w:r>
        <w:rPr>
          <w:rFonts w:eastAsia="Times New Roman" w:cs="Times New Roman"/>
          <w:iCs/>
        </w:rPr>
        <w:t xml:space="preserve"> 2007, pp. 53-62.</w:t>
      </w:r>
      <w:bookmarkEnd w:id="53"/>
    </w:p>
    <w:p w:rsidR="00933755" w:rsidRDefault="00933755" w:rsidP="00C63614">
      <w:pPr>
        <w:pStyle w:val="Szvegtrzs"/>
        <w:numPr>
          <w:ilvl w:val="0"/>
          <w:numId w:val="19"/>
        </w:numPr>
        <w:ind w:left="709" w:hanging="709"/>
        <w:rPr>
          <w:rFonts w:eastAsia="Times New Roman" w:cs="Times New Roman"/>
          <w:i/>
          <w:iCs/>
        </w:rPr>
      </w:pPr>
      <w:bookmarkStart w:id="54" w:name="_Ref99990573"/>
      <w:proofErr w:type="spellStart"/>
      <w:r w:rsidRPr="00933755">
        <w:rPr>
          <w:rFonts w:eastAsia="Times New Roman" w:cs="Times New Roman"/>
          <w:i/>
          <w:iCs/>
        </w:rPr>
        <w:t>Nikhil</w:t>
      </w:r>
      <w:proofErr w:type="spellEnd"/>
      <w:r w:rsidRPr="00933755">
        <w:rPr>
          <w:rFonts w:eastAsia="Times New Roman" w:cs="Times New Roman"/>
          <w:i/>
          <w:iCs/>
        </w:rPr>
        <w:t xml:space="preserve"> </w:t>
      </w:r>
      <w:proofErr w:type="spellStart"/>
      <w:r w:rsidRPr="00933755">
        <w:rPr>
          <w:rFonts w:eastAsia="Times New Roman" w:cs="Times New Roman"/>
          <w:i/>
          <w:iCs/>
        </w:rPr>
        <w:t>Ketkar</w:t>
      </w:r>
      <w:proofErr w:type="spellEnd"/>
      <w:r>
        <w:rPr>
          <w:rFonts w:eastAsia="Times New Roman" w:cs="Times New Roman"/>
          <w:i/>
          <w:iCs/>
        </w:rPr>
        <w:t xml:space="preserve">: </w:t>
      </w:r>
      <w:proofErr w:type="spellStart"/>
      <w:r w:rsidRPr="00933755">
        <w:rPr>
          <w:rFonts w:eastAsia="Times New Roman" w:cs="Times New Roman"/>
          <w:i/>
          <w:iCs/>
        </w:rPr>
        <w:t>Introduction</w:t>
      </w:r>
      <w:proofErr w:type="spellEnd"/>
      <w:r w:rsidRPr="00933755">
        <w:rPr>
          <w:rFonts w:eastAsia="Times New Roman" w:cs="Times New Roman"/>
          <w:i/>
          <w:iCs/>
        </w:rPr>
        <w:t xml:space="preserve"> </w:t>
      </w:r>
      <w:proofErr w:type="spellStart"/>
      <w:r w:rsidRPr="00933755">
        <w:rPr>
          <w:rFonts w:eastAsia="Times New Roman" w:cs="Times New Roman"/>
          <w:i/>
          <w:iCs/>
        </w:rPr>
        <w:t>to</w:t>
      </w:r>
      <w:proofErr w:type="spellEnd"/>
      <w:r w:rsidRPr="00933755">
        <w:rPr>
          <w:rFonts w:eastAsia="Times New Roman" w:cs="Times New Roman"/>
          <w:i/>
          <w:iCs/>
        </w:rPr>
        <w:t xml:space="preserve"> </w:t>
      </w:r>
      <w:proofErr w:type="spellStart"/>
      <w:r w:rsidRPr="00933755">
        <w:rPr>
          <w:rFonts w:eastAsia="Times New Roman" w:cs="Times New Roman"/>
          <w:i/>
          <w:iCs/>
        </w:rPr>
        <w:t>Keras</w:t>
      </w:r>
      <w:proofErr w:type="spellEnd"/>
      <w:r w:rsidRPr="00933755">
        <w:rPr>
          <w:rFonts w:eastAsia="Times New Roman" w:cs="Times New Roman"/>
          <w:i/>
          <w:iCs/>
        </w:rPr>
        <w:t xml:space="preserve">. Deep </w:t>
      </w:r>
      <w:proofErr w:type="spellStart"/>
      <w:r w:rsidRPr="00933755">
        <w:rPr>
          <w:rFonts w:eastAsia="Times New Roman" w:cs="Times New Roman"/>
          <w:i/>
          <w:iCs/>
        </w:rPr>
        <w:t>Learning</w:t>
      </w:r>
      <w:proofErr w:type="spellEnd"/>
      <w:r w:rsidRPr="00933755">
        <w:rPr>
          <w:rFonts w:eastAsia="Times New Roman" w:cs="Times New Roman"/>
          <w:i/>
          <w:iCs/>
        </w:rPr>
        <w:t xml:space="preserve"> </w:t>
      </w:r>
      <w:proofErr w:type="spellStart"/>
      <w:r w:rsidRPr="00933755">
        <w:rPr>
          <w:rFonts w:eastAsia="Times New Roman" w:cs="Times New Roman"/>
          <w:i/>
          <w:iCs/>
        </w:rPr>
        <w:t>with</w:t>
      </w:r>
      <w:proofErr w:type="spellEnd"/>
      <w:r w:rsidRPr="00933755">
        <w:rPr>
          <w:rFonts w:eastAsia="Times New Roman" w:cs="Times New Roman"/>
          <w:i/>
          <w:iCs/>
        </w:rPr>
        <w:t xml:space="preserve"> Python,</w:t>
      </w:r>
      <w:r>
        <w:rPr>
          <w:rFonts w:eastAsia="Times New Roman" w:cs="Times New Roman"/>
          <w:i/>
          <w:iCs/>
        </w:rPr>
        <w:t>2017, pp.</w:t>
      </w:r>
      <w:r w:rsidRPr="00933755">
        <w:rPr>
          <w:rFonts w:eastAsia="Times New Roman" w:cs="Times New Roman"/>
          <w:i/>
          <w:iCs/>
        </w:rPr>
        <w:t xml:space="preserve"> 97–111.</w:t>
      </w:r>
      <w:bookmarkEnd w:id="54"/>
      <w:r w:rsidRPr="00933755">
        <w:rPr>
          <w:rFonts w:eastAsia="Times New Roman" w:cs="Times New Roman"/>
          <w:i/>
          <w:iCs/>
        </w:rPr>
        <w:t xml:space="preserve"> </w:t>
      </w:r>
    </w:p>
    <w:p w:rsidR="00933755" w:rsidRPr="00D433E9" w:rsidRDefault="00933755" w:rsidP="00C63614">
      <w:pPr>
        <w:pStyle w:val="Szvegtrzs"/>
        <w:numPr>
          <w:ilvl w:val="0"/>
          <w:numId w:val="19"/>
        </w:numPr>
        <w:ind w:left="709" w:hanging="709"/>
        <w:rPr>
          <w:rFonts w:eastAsia="Times New Roman" w:cs="Times New Roman"/>
          <w:i/>
          <w:iCs/>
        </w:rPr>
      </w:pPr>
      <w:bookmarkStart w:id="55" w:name="_Ref99990575"/>
      <w:proofErr w:type="spellStart"/>
      <w:r>
        <w:t>Navin</w:t>
      </w:r>
      <w:proofErr w:type="spellEnd"/>
      <w:r>
        <w:t xml:space="preserve"> </w:t>
      </w:r>
      <w:proofErr w:type="spellStart"/>
      <w:r>
        <w:t>Kumar</w:t>
      </w:r>
      <w:proofErr w:type="spellEnd"/>
      <w:r>
        <w:t xml:space="preserve"> </w:t>
      </w:r>
      <w:proofErr w:type="spellStart"/>
      <w:r>
        <w:t>Manaswi</w:t>
      </w:r>
      <w:proofErr w:type="spellEnd"/>
      <w:r>
        <w:t>:</w:t>
      </w:r>
      <w:r w:rsidRPr="00933755">
        <w:t xml:space="preserve"> </w:t>
      </w:r>
      <w:proofErr w:type="spellStart"/>
      <w:r w:rsidRPr="00933755">
        <w:t>Understanding</w:t>
      </w:r>
      <w:proofErr w:type="spellEnd"/>
      <w:r w:rsidRPr="00933755">
        <w:t xml:space="preserve"> and </w:t>
      </w:r>
      <w:proofErr w:type="spellStart"/>
      <w:r w:rsidRPr="00933755">
        <w:t>Working</w:t>
      </w:r>
      <w:proofErr w:type="spellEnd"/>
      <w:r w:rsidRPr="00933755">
        <w:t xml:space="preserve"> </w:t>
      </w:r>
      <w:proofErr w:type="spellStart"/>
      <w:r w:rsidRPr="00933755">
        <w:t>with</w:t>
      </w:r>
      <w:proofErr w:type="spellEnd"/>
      <w:r w:rsidRPr="00933755">
        <w:t xml:space="preserve"> </w:t>
      </w:r>
      <w:proofErr w:type="spellStart"/>
      <w:r w:rsidRPr="00933755">
        <w:t>Keras</w:t>
      </w:r>
      <w:proofErr w:type="spellEnd"/>
      <w:r w:rsidRPr="00933755">
        <w:t xml:space="preserve">. Deep </w:t>
      </w:r>
      <w:proofErr w:type="spellStart"/>
      <w:r w:rsidRPr="00933755">
        <w:t>Learning</w:t>
      </w:r>
      <w:proofErr w:type="spellEnd"/>
      <w:r w:rsidRPr="00933755">
        <w:t xml:space="preserve"> </w:t>
      </w:r>
      <w:proofErr w:type="spellStart"/>
      <w:r w:rsidRPr="00933755">
        <w:t>with</w:t>
      </w:r>
      <w:proofErr w:type="spellEnd"/>
      <w:r w:rsidRPr="00933755">
        <w:t xml:space="preserve"> </w:t>
      </w:r>
      <w:proofErr w:type="spellStart"/>
      <w:r w:rsidRPr="00933755">
        <w:t>Applications</w:t>
      </w:r>
      <w:proofErr w:type="spellEnd"/>
      <w:r w:rsidRPr="00933755">
        <w:t xml:space="preserve"> </w:t>
      </w:r>
      <w:proofErr w:type="spellStart"/>
      <w:r w:rsidRPr="00933755">
        <w:t>Using</w:t>
      </w:r>
      <w:proofErr w:type="spellEnd"/>
      <w:r w:rsidRPr="00933755">
        <w:t xml:space="preserve"> Python,</w:t>
      </w:r>
      <w:r>
        <w:t xml:space="preserve"> 2018, pp.</w:t>
      </w:r>
      <w:r w:rsidRPr="00933755">
        <w:t xml:space="preserve"> 31–43.</w:t>
      </w:r>
      <w:bookmarkEnd w:id="55"/>
    </w:p>
    <w:p w:rsidR="0097625D" w:rsidRPr="0097625D" w:rsidRDefault="0097625D" w:rsidP="0097625D">
      <w:pPr>
        <w:pStyle w:val="Szvegtrzs"/>
        <w:numPr>
          <w:ilvl w:val="0"/>
          <w:numId w:val="19"/>
        </w:numPr>
        <w:ind w:left="709" w:hanging="709"/>
        <w:rPr>
          <w:rFonts w:eastAsia="Times New Roman" w:cs="Times New Roman"/>
          <w:iCs/>
        </w:rPr>
      </w:pPr>
      <w:bookmarkStart w:id="56" w:name="_Ref70604286"/>
      <w:proofErr w:type="spellStart"/>
      <w:r>
        <w:rPr>
          <w:rFonts w:eastAsia="Times New Roman" w:cs="Times New Roman"/>
          <w:iCs/>
        </w:rPr>
        <w:t>Maurício</w:t>
      </w:r>
      <w:proofErr w:type="spellEnd"/>
      <w:r>
        <w:rPr>
          <w:rFonts w:eastAsia="Times New Roman" w:cs="Times New Roman"/>
          <w:iCs/>
        </w:rPr>
        <w:t xml:space="preserve"> </w:t>
      </w:r>
      <w:proofErr w:type="spellStart"/>
      <w:r>
        <w:rPr>
          <w:rFonts w:eastAsia="Times New Roman" w:cs="Times New Roman"/>
          <w:iCs/>
        </w:rPr>
        <w:t>Marengoni</w:t>
      </w:r>
      <w:proofErr w:type="spellEnd"/>
      <w:r>
        <w:rPr>
          <w:rFonts w:eastAsia="Times New Roman" w:cs="Times New Roman"/>
          <w:iCs/>
        </w:rPr>
        <w:t xml:space="preserve">, Denise </w:t>
      </w:r>
      <w:proofErr w:type="spellStart"/>
      <w:r>
        <w:rPr>
          <w:rFonts w:eastAsia="Times New Roman" w:cs="Times New Roman"/>
          <w:iCs/>
        </w:rPr>
        <w:t>Stiringhini</w:t>
      </w:r>
      <w:proofErr w:type="spellEnd"/>
      <w:r>
        <w:rPr>
          <w:rFonts w:eastAsia="Times New Roman" w:cs="Times New Roman"/>
          <w:iCs/>
        </w:rPr>
        <w:t xml:space="preserve">: </w:t>
      </w:r>
      <w:proofErr w:type="spellStart"/>
      <w:r>
        <w:rPr>
          <w:rFonts w:eastAsia="Times New Roman" w:cs="Times New Roman"/>
          <w:i/>
          <w:iCs/>
        </w:rPr>
        <w:t>High</w:t>
      </w:r>
      <w:proofErr w:type="spellEnd"/>
      <w:r>
        <w:rPr>
          <w:rFonts w:eastAsia="Times New Roman" w:cs="Times New Roman"/>
          <w:i/>
          <w:iCs/>
        </w:rPr>
        <w:t xml:space="preserve"> </w:t>
      </w:r>
      <w:proofErr w:type="spellStart"/>
      <w:r>
        <w:rPr>
          <w:rFonts w:eastAsia="Times New Roman" w:cs="Times New Roman"/>
          <w:i/>
          <w:iCs/>
        </w:rPr>
        <w:t>Level</w:t>
      </w:r>
      <w:proofErr w:type="spellEnd"/>
      <w:r>
        <w:rPr>
          <w:rFonts w:eastAsia="Times New Roman" w:cs="Times New Roman"/>
          <w:i/>
          <w:iCs/>
        </w:rPr>
        <w:t xml:space="preserve"> Computer Vision </w:t>
      </w:r>
      <w:proofErr w:type="spellStart"/>
      <w:r>
        <w:rPr>
          <w:rFonts w:eastAsia="Times New Roman" w:cs="Times New Roman"/>
          <w:i/>
          <w:iCs/>
        </w:rPr>
        <w:t>Using</w:t>
      </w:r>
      <w:proofErr w:type="spellEnd"/>
      <w:r>
        <w:rPr>
          <w:rFonts w:eastAsia="Times New Roman" w:cs="Times New Roman"/>
          <w:i/>
          <w:iCs/>
        </w:rPr>
        <w:t xml:space="preserve"> </w:t>
      </w:r>
      <w:proofErr w:type="spellStart"/>
      <w:r>
        <w:rPr>
          <w:rFonts w:eastAsia="Times New Roman" w:cs="Times New Roman"/>
          <w:i/>
          <w:iCs/>
        </w:rPr>
        <w:t>OpenCV</w:t>
      </w:r>
      <w:proofErr w:type="spellEnd"/>
      <w:r>
        <w:rPr>
          <w:rFonts w:eastAsia="Times New Roman" w:cs="Times New Roman"/>
          <w:i/>
          <w:iCs/>
        </w:rPr>
        <w:t xml:space="preserve">, </w:t>
      </w:r>
      <w:r>
        <w:rPr>
          <w:rFonts w:eastAsia="Times New Roman" w:cs="Times New Roman"/>
          <w:iCs/>
        </w:rPr>
        <w:t xml:space="preserve">SIBGRAPI </w:t>
      </w:r>
      <w:proofErr w:type="spellStart"/>
      <w:r>
        <w:rPr>
          <w:rFonts w:eastAsia="Times New Roman" w:cs="Times New Roman"/>
          <w:iCs/>
        </w:rPr>
        <w:t>Conference</w:t>
      </w:r>
      <w:proofErr w:type="spellEnd"/>
      <w:r>
        <w:rPr>
          <w:rFonts w:eastAsia="Times New Roman" w:cs="Times New Roman"/>
          <w:iCs/>
        </w:rPr>
        <w:t xml:space="preserve"> </w:t>
      </w:r>
      <w:proofErr w:type="spellStart"/>
      <w:r>
        <w:rPr>
          <w:rFonts w:eastAsia="Times New Roman" w:cs="Times New Roman"/>
          <w:iCs/>
        </w:rPr>
        <w:t>on</w:t>
      </w:r>
      <w:proofErr w:type="spellEnd"/>
      <w:r>
        <w:rPr>
          <w:rFonts w:eastAsia="Times New Roman" w:cs="Times New Roman"/>
          <w:iCs/>
        </w:rPr>
        <w:t xml:space="preserve"> </w:t>
      </w:r>
      <w:proofErr w:type="spellStart"/>
      <w:r>
        <w:rPr>
          <w:rFonts w:eastAsia="Times New Roman" w:cs="Times New Roman"/>
          <w:iCs/>
        </w:rPr>
        <w:t>Graphics</w:t>
      </w:r>
      <w:proofErr w:type="spellEnd"/>
      <w:r>
        <w:rPr>
          <w:rFonts w:eastAsia="Times New Roman" w:cs="Times New Roman"/>
          <w:iCs/>
        </w:rPr>
        <w:t xml:space="preserve">, </w:t>
      </w:r>
      <w:proofErr w:type="spellStart"/>
      <w:r>
        <w:rPr>
          <w:rFonts w:eastAsia="Times New Roman" w:cs="Times New Roman"/>
          <w:iCs/>
        </w:rPr>
        <w:t>Patterns</w:t>
      </w:r>
      <w:proofErr w:type="spellEnd"/>
      <w:r>
        <w:rPr>
          <w:rFonts w:eastAsia="Times New Roman" w:cs="Times New Roman"/>
          <w:iCs/>
        </w:rPr>
        <w:t xml:space="preserve">, ands </w:t>
      </w:r>
      <w:proofErr w:type="spellStart"/>
      <w:r>
        <w:rPr>
          <w:rFonts w:eastAsia="Times New Roman" w:cs="Times New Roman"/>
          <w:iCs/>
        </w:rPr>
        <w:t>Images</w:t>
      </w:r>
      <w:proofErr w:type="spellEnd"/>
      <w:r>
        <w:rPr>
          <w:rFonts w:eastAsia="Times New Roman" w:cs="Times New Roman"/>
          <w:iCs/>
        </w:rPr>
        <w:t xml:space="preserve"> </w:t>
      </w:r>
      <w:proofErr w:type="spellStart"/>
      <w:r>
        <w:rPr>
          <w:rFonts w:eastAsia="Times New Roman" w:cs="Times New Roman"/>
          <w:iCs/>
        </w:rPr>
        <w:t>Tutorials</w:t>
      </w:r>
      <w:proofErr w:type="spellEnd"/>
      <w:r>
        <w:rPr>
          <w:rFonts w:eastAsia="Times New Roman" w:cs="Times New Roman"/>
          <w:iCs/>
        </w:rPr>
        <w:t>, 2011, p. 13</w:t>
      </w:r>
      <w:bookmarkEnd w:id="56"/>
    </w:p>
    <w:p w:rsidR="00CD0941" w:rsidRDefault="00CD0941" w:rsidP="00377DF0">
      <w:pPr>
        <w:pStyle w:val="Szvegtrzs"/>
        <w:numPr>
          <w:ilvl w:val="0"/>
          <w:numId w:val="19"/>
        </w:numPr>
        <w:ind w:left="709" w:hanging="709"/>
        <w:rPr>
          <w:rFonts w:eastAsia="Times New Roman" w:cs="Times New Roman"/>
          <w:iCs/>
        </w:rPr>
      </w:pPr>
      <w:bookmarkStart w:id="57" w:name="_Ref70603518"/>
      <w:r>
        <w:rPr>
          <w:rFonts w:eastAsia="Times New Roman" w:cs="Times New Roman"/>
          <w:iCs/>
        </w:rPr>
        <w:t xml:space="preserve">Alexander </w:t>
      </w:r>
      <w:proofErr w:type="spellStart"/>
      <w:r>
        <w:rPr>
          <w:rFonts w:eastAsia="Times New Roman" w:cs="Times New Roman"/>
          <w:iCs/>
        </w:rPr>
        <w:t>Mordvinstev</w:t>
      </w:r>
      <w:proofErr w:type="spellEnd"/>
      <w:r>
        <w:rPr>
          <w:rFonts w:eastAsia="Times New Roman" w:cs="Times New Roman"/>
          <w:iCs/>
        </w:rPr>
        <w:t xml:space="preserve">, </w:t>
      </w:r>
      <w:proofErr w:type="spellStart"/>
      <w:r>
        <w:rPr>
          <w:rFonts w:eastAsia="Times New Roman" w:cs="Times New Roman"/>
          <w:iCs/>
        </w:rPr>
        <w:t>Abid</w:t>
      </w:r>
      <w:proofErr w:type="spellEnd"/>
      <w:r>
        <w:rPr>
          <w:rFonts w:eastAsia="Times New Roman" w:cs="Times New Roman"/>
          <w:iCs/>
        </w:rPr>
        <w:t xml:space="preserve"> K.,</w:t>
      </w:r>
      <w:r w:rsidR="0023358A">
        <w:rPr>
          <w:rFonts w:eastAsia="Times New Roman" w:cs="Times New Roman"/>
          <w:iCs/>
        </w:rPr>
        <w:t xml:space="preserve"> </w:t>
      </w:r>
      <w:proofErr w:type="spellStart"/>
      <w:r>
        <w:rPr>
          <w:rFonts w:eastAsia="Times New Roman" w:cs="Times New Roman"/>
          <w:i/>
          <w:iCs/>
        </w:rPr>
        <w:t>OpenCV</w:t>
      </w:r>
      <w:proofErr w:type="spellEnd"/>
      <w:r>
        <w:rPr>
          <w:rFonts w:eastAsia="Times New Roman" w:cs="Times New Roman"/>
          <w:i/>
          <w:iCs/>
        </w:rPr>
        <w:t xml:space="preserve">-Python </w:t>
      </w:r>
      <w:proofErr w:type="spellStart"/>
      <w:r>
        <w:rPr>
          <w:rFonts w:eastAsia="Times New Roman" w:cs="Times New Roman"/>
          <w:i/>
          <w:iCs/>
        </w:rPr>
        <w:t>Tutorials</w:t>
      </w:r>
      <w:proofErr w:type="spellEnd"/>
      <w:r>
        <w:rPr>
          <w:rFonts w:eastAsia="Times New Roman" w:cs="Times New Roman"/>
          <w:i/>
          <w:iCs/>
        </w:rPr>
        <w:t xml:space="preserve"> </w:t>
      </w:r>
      <w:proofErr w:type="spellStart"/>
      <w:r>
        <w:rPr>
          <w:rFonts w:eastAsia="Times New Roman" w:cs="Times New Roman"/>
          <w:i/>
          <w:iCs/>
        </w:rPr>
        <w:t>Documentation</w:t>
      </w:r>
      <w:proofErr w:type="spellEnd"/>
      <w:r>
        <w:rPr>
          <w:rFonts w:eastAsia="Times New Roman" w:cs="Times New Roman"/>
          <w:i/>
          <w:iCs/>
        </w:rPr>
        <w:t>,</w:t>
      </w:r>
      <w:r>
        <w:rPr>
          <w:rFonts w:eastAsia="Times New Roman" w:cs="Times New Roman"/>
          <w:iCs/>
        </w:rPr>
        <w:t xml:space="preserve"> 2017, pp. 87-106.</w:t>
      </w:r>
      <w:bookmarkEnd w:id="57"/>
    </w:p>
    <w:p w:rsidR="0097625D" w:rsidRPr="00B47E6C" w:rsidRDefault="0097625D" w:rsidP="0097625D">
      <w:pPr>
        <w:pStyle w:val="Szvegtrzs"/>
        <w:numPr>
          <w:ilvl w:val="0"/>
          <w:numId w:val="19"/>
        </w:numPr>
        <w:ind w:left="709" w:hanging="709"/>
        <w:rPr>
          <w:rFonts w:eastAsia="Times New Roman" w:cs="Times New Roman"/>
          <w:i/>
          <w:iCs/>
        </w:rPr>
      </w:pPr>
      <w:bookmarkStart w:id="58" w:name="_Ref70602691"/>
      <w:proofErr w:type="spellStart"/>
      <w:r>
        <w:rPr>
          <w:rFonts w:eastAsia="Times New Roman" w:cs="Times New Roman"/>
          <w:iCs/>
        </w:rPr>
        <w:lastRenderedPageBreak/>
        <w:t>Maosud</w:t>
      </w:r>
      <w:proofErr w:type="spellEnd"/>
      <w:r>
        <w:rPr>
          <w:rFonts w:eastAsia="Times New Roman" w:cs="Times New Roman"/>
          <w:iCs/>
        </w:rPr>
        <w:t xml:space="preserve"> </w:t>
      </w:r>
      <w:proofErr w:type="spellStart"/>
      <w:r>
        <w:rPr>
          <w:rFonts w:eastAsia="Times New Roman" w:cs="Times New Roman"/>
          <w:iCs/>
        </w:rPr>
        <w:t>Nosrati</w:t>
      </w:r>
      <w:proofErr w:type="spellEnd"/>
      <w:r>
        <w:rPr>
          <w:rFonts w:eastAsia="Times New Roman" w:cs="Times New Roman"/>
          <w:iCs/>
        </w:rPr>
        <w:t xml:space="preserve">: </w:t>
      </w:r>
      <w:r>
        <w:rPr>
          <w:rFonts w:eastAsia="Times New Roman" w:cs="Times New Roman"/>
          <w:i/>
          <w:iCs/>
        </w:rPr>
        <w:t xml:space="preserve">Python: An </w:t>
      </w:r>
      <w:proofErr w:type="spellStart"/>
      <w:r>
        <w:rPr>
          <w:rFonts w:eastAsia="Times New Roman" w:cs="Times New Roman"/>
          <w:i/>
          <w:iCs/>
        </w:rPr>
        <w:t>appropriate</w:t>
      </w:r>
      <w:proofErr w:type="spellEnd"/>
      <w:r>
        <w:rPr>
          <w:rFonts w:eastAsia="Times New Roman" w:cs="Times New Roman"/>
          <w:i/>
          <w:iCs/>
        </w:rPr>
        <w:t xml:space="preserve"> </w:t>
      </w:r>
      <w:proofErr w:type="spellStart"/>
      <w:r>
        <w:rPr>
          <w:rFonts w:eastAsia="Times New Roman" w:cs="Times New Roman"/>
          <w:i/>
          <w:iCs/>
        </w:rPr>
        <w:t>language</w:t>
      </w:r>
      <w:proofErr w:type="spellEnd"/>
      <w:r>
        <w:rPr>
          <w:rFonts w:eastAsia="Times New Roman" w:cs="Times New Roman"/>
          <w:i/>
          <w:iCs/>
        </w:rPr>
        <w:t xml:space="preserve"> </w:t>
      </w:r>
      <w:proofErr w:type="spellStart"/>
      <w:r>
        <w:rPr>
          <w:rFonts w:eastAsia="Times New Roman" w:cs="Times New Roman"/>
          <w:i/>
          <w:iCs/>
        </w:rPr>
        <w:t>for</w:t>
      </w:r>
      <w:proofErr w:type="spellEnd"/>
      <w:r>
        <w:rPr>
          <w:rFonts w:eastAsia="Times New Roman" w:cs="Times New Roman"/>
          <w:i/>
          <w:iCs/>
        </w:rPr>
        <w:t xml:space="preserve"> </w:t>
      </w:r>
      <w:proofErr w:type="spellStart"/>
      <w:r>
        <w:rPr>
          <w:rFonts w:eastAsia="Times New Roman" w:cs="Times New Roman"/>
          <w:i/>
          <w:iCs/>
        </w:rPr>
        <w:t>real</w:t>
      </w:r>
      <w:proofErr w:type="spellEnd"/>
      <w:r>
        <w:rPr>
          <w:rFonts w:eastAsia="Times New Roman" w:cs="Times New Roman"/>
          <w:i/>
          <w:iCs/>
        </w:rPr>
        <w:t xml:space="preserve"> </w:t>
      </w:r>
      <w:proofErr w:type="spellStart"/>
      <w:r>
        <w:rPr>
          <w:rFonts w:eastAsia="Times New Roman" w:cs="Times New Roman"/>
          <w:i/>
          <w:iCs/>
        </w:rPr>
        <w:t>world</w:t>
      </w:r>
      <w:proofErr w:type="spellEnd"/>
      <w:r>
        <w:rPr>
          <w:rFonts w:eastAsia="Times New Roman" w:cs="Times New Roman"/>
          <w:i/>
          <w:iCs/>
        </w:rPr>
        <w:t xml:space="preserve"> </w:t>
      </w:r>
      <w:proofErr w:type="spellStart"/>
      <w:r>
        <w:rPr>
          <w:rFonts w:eastAsia="Times New Roman" w:cs="Times New Roman"/>
          <w:i/>
          <w:iCs/>
        </w:rPr>
        <w:t>programming</w:t>
      </w:r>
      <w:proofErr w:type="spellEnd"/>
      <w:r>
        <w:rPr>
          <w:rFonts w:eastAsia="Times New Roman" w:cs="Times New Roman"/>
          <w:i/>
          <w:iCs/>
        </w:rPr>
        <w:t xml:space="preserve">, </w:t>
      </w:r>
      <w:r w:rsidRPr="00C63614">
        <w:rPr>
          <w:rFonts w:eastAsia="Times New Roman" w:cs="Times New Roman"/>
          <w:iCs/>
        </w:rPr>
        <w:t xml:space="preserve">World </w:t>
      </w:r>
      <w:proofErr w:type="spellStart"/>
      <w:r w:rsidRPr="00C63614">
        <w:rPr>
          <w:rFonts w:eastAsia="Times New Roman" w:cs="Times New Roman"/>
          <w:iCs/>
        </w:rPr>
        <w:t>Applied</w:t>
      </w:r>
      <w:proofErr w:type="spellEnd"/>
      <w:r>
        <w:rPr>
          <w:rFonts w:eastAsia="Times New Roman" w:cs="Times New Roman"/>
          <w:iCs/>
        </w:rPr>
        <w:t xml:space="preserve"> </w:t>
      </w:r>
      <w:proofErr w:type="spellStart"/>
      <w:r>
        <w:rPr>
          <w:rFonts w:eastAsia="Times New Roman" w:cs="Times New Roman"/>
          <w:iCs/>
        </w:rPr>
        <w:t>Programming</w:t>
      </w:r>
      <w:proofErr w:type="spellEnd"/>
      <w:r>
        <w:rPr>
          <w:rFonts w:eastAsia="Times New Roman" w:cs="Times New Roman"/>
          <w:iCs/>
        </w:rPr>
        <w:t xml:space="preserve">, </w:t>
      </w:r>
      <w:proofErr w:type="spellStart"/>
      <w:r>
        <w:rPr>
          <w:rFonts w:eastAsia="Times New Roman" w:cs="Times New Roman"/>
          <w:iCs/>
        </w:rPr>
        <w:t>Vol</w:t>
      </w:r>
      <w:proofErr w:type="spellEnd"/>
      <w:r>
        <w:rPr>
          <w:rFonts w:eastAsia="Times New Roman" w:cs="Times New Roman"/>
          <w:iCs/>
        </w:rPr>
        <w:t>. 1 No. 2, 2011, pp. 110-114.</w:t>
      </w:r>
      <w:bookmarkEnd w:id="58"/>
    </w:p>
    <w:p w:rsidR="00B47E6C" w:rsidRPr="00221AEC" w:rsidRDefault="00B47E6C" w:rsidP="0097625D">
      <w:pPr>
        <w:pStyle w:val="Szvegtrzs"/>
        <w:numPr>
          <w:ilvl w:val="0"/>
          <w:numId w:val="19"/>
        </w:numPr>
        <w:ind w:left="709" w:hanging="709"/>
        <w:rPr>
          <w:rFonts w:eastAsia="Times New Roman" w:cs="Times New Roman"/>
          <w:i/>
          <w:iCs/>
        </w:rPr>
      </w:pPr>
      <w:bookmarkStart w:id="59" w:name="_Ref101999213"/>
      <w:r>
        <w:t xml:space="preserve">Simon </w:t>
      </w:r>
      <w:proofErr w:type="spellStart"/>
      <w:r>
        <w:t>Just</w:t>
      </w:r>
      <w:proofErr w:type="spellEnd"/>
      <w:r>
        <w:t xml:space="preserve"> </w:t>
      </w:r>
      <w:proofErr w:type="spellStart"/>
      <w:r>
        <w:t>Kjeldgaard</w:t>
      </w:r>
      <w:proofErr w:type="spellEnd"/>
      <w:r>
        <w:t xml:space="preserve"> </w:t>
      </w:r>
      <w:proofErr w:type="spellStart"/>
      <w:r>
        <w:t>Pedersen</w:t>
      </w:r>
      <w:proofErr w:type="spellEnd"/>
      <w:r>
        <w:t xml:space="preserve">: </w:t>
      </w:r>
      <w:proofErr w:type="spellStart"/>
      <w:r>
        <w:t>Circular</w:t>
      </w:r>
      <w:proofErr w:type="spellEnd"/>
      <w:r>
        <w:t xml:space="preserve"> </w:t>
      </w:r>
      <w:proofErr w:type="spellStart"/>
      <w:r>
        <w:t>Hough</w:t>
      </w:r>
      <w:proofErr w:type="spellEnd"/>
      <w:r>
        <w:t xml:space="preserve"> </w:t>
      </w:r>
      <w:proofErr w:type="spellStart"/>
      <w:r>
        <w:t>Transform</w:t>
      </w:r>
      <w:proofErr w:type="spellEnd"/>
      <w:r>
        <w:t xml:space="preserve">, </w:t>
      </w:r>
      <w:proofErr w:type="spellStart"/>
      <w:r>
        <w:t>Aalborg</w:t>
      </w:r>
      <w:proofErr w:type="spellEnd"/>
      <w:r>
        <w:t xml:space="preserve"> University, Vision, </w:t>
      </w:r>
      <w:proofErr w:type="spellStart"/>
      <w:r>
        <w:t>Graphics</w:t>
      </w:r>
      <w:proofErr w:type="spellEnd"/>
      <w:r>
        <w:t xml:space="preserve">, and </w:t>
      </w:r>
      <w:proofErr w:type="spellStart"/>
      <w:r>
        <w:t>Interactive</w:t>
      </w:r>
      <w:proofErr w:type="spellEnd"/>
      <w:r>
        <w:t xml:space="preserve"> Systems, November 2007, pp. 1-4</w:t>
      </w:r>
      <w:r w:rsidR="00221AEC">
        <w:t>.</w:t>
      </w:r>
      <w:bookmarkEnd w:id="59"/>
    </w:p>
    <w:p w:rsidR="00221AEC" w:rsidRPr="00221AEC" w:rsidRDefault="00221AEC" w:rsidP="0097625D">
      <w:pPr>
        <w:pStyle w:val="Szvegtrzs"/>
        <w:numPr>
          <w:ilvl w:val="0"/>
          <w:numId w:val="19"/>
        </w:numPr>
        <w:ind w:left="709" w:hanging="709"/>
        <w:rPr>
          <w:rFonts w:eastAsia="Times New Roman" w:cs="Times New Roman"/>
          <w:i/>
          <w:iCs/>
        </w:rPr>
      </w:pPr>
      <w:bookmarkStart w:id="60" w:name="_Ref101998892"/>
      <w:bookmarkStart w:id="61" w:name="_Ref70604655"/>
      <w:r>
        <w:t xml:space="preserve">Colin </w:t>
      </w:r>
      <w:proofErr w:type="spellStart"/>
      <w:r>
        <w:t>Raffel</w:t>
      </w:r>
      <w:proofErr w:type="spellEnd"/>
      <w:r>
        <w:t>, Daniel P. W. Ellis. “</w:t>
      </w:r>
      <w:proofErr w:type="spellStart"/>
      <w:r>
        <w:t>Intuitive</w:t>
      </w:r>
      <w:proofErr w:type="spellEnd"/>
      <w:r>
        <w:t xml:space="preserve"> </w:t>
      </w:r>
      <w:proofErr w:type="spellStart"/>
      <w:r>
        <w:t>Analysis</w:t>
      </w:r>
      <w:proofErr w:type="spellEnd"/>
      <w:r>
        <w:t xml:space="preserve">, </w:t>
      </w:r>
      <w:proofErr w:type="spellStart"/>
      <w:r>
        <w:t>Creation</w:t>
      </w:r>
      <w:proofErr w:type="spellEnd"/>
      <w:r>
        <w:t xml:space="preserve"> and </w:t>
      </w:r>
      <w:proofErr w:type="spellStart"/>
      <w:r>
        <w:t>Manipulation</w:t>
      </w:r>
      <w:proofErr w:type="spellEnd"/>
      <w:r>
        <w:t xml:space="preserve"> of MIDI Data </w:t>
      </w:r>
      <w:proofErr w:type="spellStart"/>
      <w:r>
        <w:t>With</w:t>
      </w:r>
      <w:proofErr w:type="spellEnd"/>
      <w:r>
        <w:t xml:space="preserve"> </w:t>
      </w:r>
      <w:proofErr w:type="spellStart"/>
      <w:r>
        <w:t>pretty_midi</w:t>
      </w:r>
      <w:proofErr w:type="spellEnd"/>
      <w:r>
        <w:t xml:space="preserve">”, 15th International Society </w:t>
      </w:r>
      <w:proofErr w:type="spellStart"/>
      <w:r>
        <w:t>for</w:t>
      </w:r>
      <w:proofErr w:type="spellEnd"/>
      <w:r>
        <w:t xml:space="preserve"> Music </w:t>
      </w:r>
      <w:proofErr w:type="spellStart"/>
      <w:r>
        <w:t>Information</w:t>
      </w:r>
      <w:proofErr w:type="spellEnd"/>
      <w:r>
        <w:t xml:space="preserve"> </w:t>
      </w:r>
      <w:proofErr w:type="spellStart"/>
      <w:r>
        <w:t>Retrieval</w:t>
      </w:r>
      <w:proofErr w:type="spellEnd"/>
      <w:r>
        <w:t xml:space="preserve"> </w:t>
      </w:r>
      <w:proofErr w:type="spellStart"/>
      <w:r>
        <w:t>Conference</w:t>
      </w:r>
      <w:proofErr w:type="spellEnd"/>
      <w:r>
        <w:t>, 2014</w:t>
      </w:r>
      <w:r w:rsidR="000143F2">
        <w:t xml:space="preserve">, </w:t>
      </w:r>
      <w:r>
        <w:t>pp. 1-2.</w:t>
      </w:r>
      <w:bookmarkEnd w:id="60"/>
    </w:p>
    <w:p w:rsidR="00221AEC" w:rsidRPr="000143F2" w:rsidRDefault="00221AEC" w:rsidP="0097625D">
      <w:pPr>
        <w:pStyle w:val="Szvegtrzs"/>
        <w:numPr>
          <w:ilvl w:val="0"/>
          <w:numId w:val="19"/>
        </w:numPr>
        <w:ind w:left="709" w:hanging="709"/>
      </w:pPr>
      <w:bookmarkStart w:id="62" w:name="_Ref101998965"/>
      <w:proofErr w:type="spellStart"/>
      <w:r w:rsidRPr="000143F2">
        <w:t>Xu</w:t>
      </w:r>
      <w:proofErr w:type="spellEnd"/>
      <w:r w:rsidRPr="000143F2">
        <w:t xml:space="preserve">, Z., </w:t>
      </w:r>
      <w:proofErr w:type="spellStart"/>
      <w:r w:rsidRPr="000143F2">
        <w:t>Baojie</w:t>
      </w:r>
      <w:proofErr w:type="spellEnd"/>
      <w:r w:rsidRPr="000143F2">
        <w:t xml:space="preserve">, X., &amp; </w:t>
      </w:r>
      <w:proofErr w:type="spellStart"/>
      <w:r w:rsidRPr="000143F2">
        <w:t>Guoxin</w:t>
      </w:r>
      <w:proofErr w:type="spellEnd"/>
      <w:r w:rsidRPr="000143F2">
        <w:t>, W.</w:t>
      </w:r>
      <w:r w:rsidR="000143F2" w:rsidRPr="000143F2">
        <w:t>:</w:t>
      </w:r>
      <w:r w:rsidR="00EE049C">
        <w:t xml:space="preserve"> </w:t>
      </w:r>
      <w:proofErr w:type="spellStart"/>
      <w:r w:rsidRPr="000143F2">
        <w:t>Canny</w:t>
      </w:r>
      <w:proofErr w:type="spellEnd"/>
      <w:r w:rsidRPr="000143F2">
        <w:t xml:space="preserve"> </w:t>
      </w:r>
      <w:proofErr w:type="spellStart"/>
      <w:r w:rsidRPr="000143F2">
        <w:t>edge</w:t>
      </w:r>
      <w:proofErr w:type="spellEnd"/>
      <w:r w:rsidRPr="000143F2">
        <w:t xml:space="preserve"> </w:t>
      </w:r>
      <w:proofErr w:type="spellStart"/>
      <w:r w:rsidRPr="000143F2">
        <w:t>detection</w:t>
      </w:r>
      <w:proofErr w:type="spellEnd"/>
      <w:r w:rsidRPr="000143F2">
        <w:t xml:space="preserve"> </w:t>
      </w:r>
      <w:proofErr w:type="spellStart"/>
      <w:r w:rsidRPr="000143F2">
        <w:t>based</w:t>
      </w:r>
      <w:proofErr w:type="spellEnd"/>
      <w:r w:rsidRPr="000143F2">
        <w:t xml:space="preserve"> </w:t>
      </w:r>
      <w:proofErr w:type="spellStart"/>
      <w:r w:rsidRPr="000143F2">
        <w:t>on</w:t>
      </w:r>
      <w:proofErr w:type="spellEnd"/>
      <w:r w:rsidRPr="000143F2">
        <w:t xml:space="preserve"> Open CV.</w:t>
      </w:r>
      <w:r w:rsidR="000143F2" w:rsidRPr="000143F2">
        <w:t>,</w:t>
      </w:r>
      <w:r w:rsidRPr="000143F2">
        <w:t xml:space="preserve"> 13th IEEE International </w:t>
      </w:r>
      <w:proofErr w:type="spellStart"/>
      <w:r w:rsidRPr="000143F2">
        <w:t>Conference</w:t>
      </w:r>
      <w:proofErr w:type="spellEnd"/>
      <w:r w:rsidRPr="000143F2">
        <w:t xml:space="preserve"> </w:t>
      </w:r>
      <w:proofErr w:type="spellStart"/>
      <w:r w:rsidRPr="000143F2">
        <w:t>on</w:t>
      </w:r>
      <w:proofErr w:type="spellEnd"/>
      <w:r w:rsidRPr="000143F2">
        <w:t xml:space="preserve"> </w:t>
      </w:r>
      <w:proofErr w:type="spellStart"/>
      <w:r w:rsidRPr="000143F2">
        <w:t>Electronic</w:t>
      </w:r>
      <w:proofErr w:type="spellEnd"/>
      <w:r w:rsidRPr="000143F2">
        <w:t xml:space="preserve"> </w:t>
      </w:r>
      <w:proofErr w:type="spellStart"/>
      <w:r w:rsidRPr="000143F2">
        <w:t>Measurement</w:t>
      </w:r>
      <w:proofErr w:type="spellEnd"/>
      <w:r w:rsidRPr="000143F2">
        <w:t xml:space="preserve"> &amp; Instruments (ICEMI).</w:t>
      </w:r>
      <w:r w:rsidR="000143F2" w:rsidRPr="000143F2">
        <w:t>, 2017</w:t>
      </w:r>
      <w:r w:rsidR="000143F2">
        <w:t>, pp. 53.</w:t>
      </w:r>
      <w:bookmarkEnd w:id="62"/>
    </w:p>
    <w:p w:rsidR="007055FF" w:rsidRPr="00CC5956" w:rsidRDefault="007055FF" w:rsidP="0097625D">
      <w:pPr>
        <w:pStyle w:val="Szvegtrzs"/>
        <w:numPr>
          <w:ilvl w:val="0"/>
          <w:numId w:val="19"/>
        </w:numPr>
        <w:ind w:left="709" w:hanging="709"/>
        <w:rPr>
          <w:rFonts w:eastAsia="Times New Roman" w:cs="Times New Roman"/>
          <w:i/>
          <w:iCs/>
        </w:rPr>
      </w:pPr>
      <w:proofErr w:type="spellStart"/>
      <w:r>
        <w:rPr>
          <w:rFonts w:eastAsia="Times New Roman" w:cs="Times New Roman"/>
          <w:iCs/>
        </w:rPr>
        <w:t>Wang</w:t>
      </w:r>
      <w:proofErr w:type="spellEnd"/>
      <w:r>
        <w:rPr>
          <w:rFonts w:eastAsia="Times New Roman" w:cs="Times New Roman"/>
          <w:iCs/>
        </w:rPr>
        <w:t xml:space="preserve"> </w:t>
      </w:r>
      <w:proofErr w:type="spellStart"/>
      <w:r>
        <w:rPr>
          <w:rFonts w:eastAsia="Times New Roman" w:cs="Times New Roman"/>
          <w:iCs/>
        </w:rPr>
        <w:t>Zhiqiang</w:t>
      </w:r>
      <w:proofErr w:type="spellEnd"/>
      <w:r>
        <w:rPr>
          <w:rFonts w:eastAsia="Times New Roman" w:cs="Times New Roman"/>
          <w:iCs/>
        </w:rPr>
        <w:t xml:space="preserve">, </w:t>
      </w:r>
      <w:proofErr w:type="spellStart"/>
      <w:r>
        <w:rPr>
          <w:rFonts w:eastAsia="Times New Roman" w:cs="Times New Roman"/>
          <w:iCs/>
        </w:rPr>
        <w:t>Liu</w:t>
      </w:r>
      <w:proofErr w:type="spellEnd"/>
      <w:r>
        <w:rPr>
          <w:rFonts w:eastAsia="Times New Roman" w:cs="Times New Roman"/>
          <w:iCs/>
        </w:rPr>
        <w:t xml:space="preserve"> </w:t>
      </w:r>
      <w:proofErr w:type="spellStart"/>
      <w:r>
        <w:rPr>
          <w:rFonts w:eastAsia="Times New Roman" w:cs="Times New Roman"/>
          <w:iCs/>
        </w:rPr>
        <w:t>Jun</w:t>
      </w:r>
      <w:proofErr w:type="spellEnd"/>
      <w:r>
        <w:rPr>
          <w:rFonts w:eastAsia="Times New Roman" w:cs="Times New Roman"/>
          <w:iCs/>
        </w:rPr>
        <w:t xml:space="preserve">, </w:t>
      </w:r>
      <w:r>
        <w:rPr>
          <w:rFonts w:eastAsia="Times New Roman" w:cs="Times New Roman"/>
          <w:i/>
          <w:iCs/>
        </w:rPr>
        <w:t xml:space="preserve">A </w:t>
      </w:r>
      <w:proofErr w:type="spellStart"/>
      <w:r>
        <w:rPr>
          <w:rFonts w:eastAsia="Times New Roman" w:cs="Times New Roman"/>
          <w:i/>
          <w:iCs/>
        </w:rPr>
        <w:t>Review</w:t>
      </w:r>
      <w:proofErr w:type="spellEnd"/>
      <w:r>
        <w:rPr>
          <w:rFonts w:eastAsia="Times New Roman" w:cs="Times New Roman"/>
          <w:i/>
          <w:iCs/>
        </w:rPr>
        <w:t xml:space="preserve"> of </w:t>
      </w:r>
      <w:proofErr w:type="spellStart"/>
      <w:r>
        <w:rPr>
          <w:rFonts w:eastAsia="Times New Roman" w:cs="Times New Roman"/>
          <w:i/>
          <w:iCs/>
        </w:rPr>
        <w:t>Object</w:t>
      </w:r>
      <w:proofErr w:type="spellEnd"/>
      <w:r>
        <w:rPr>
          <w:rFonts w:eastAsia="Times New Roman" w:cs="Times New Roman"/>
          <w:i/>
          <w:iCs/>
        </w:rPr>
        <w:t xml:space="preserve"> </w:t>
      </w:r>
      <w:proofErr w:type="spellStart"/>
      <w:r>
        <w:rPr>
          <w:rFonts w:eastAsia="Times New Roman" w:cs="Times New Roman"/>
          <w:i/>
          <w:iCs/>
        </w:rPr>
        <w:t>Detection</w:t>
      </w:r>
      <w:proofErr w:type="spellEnd"/>
      <w:r>
        <w:rPr>
          <w:rFonts w:eastAsia="Times New Roman" w:cs="Times New Roman"/>
          <w:i/>
          <w:iCs/>
        </w:rPr>
        <w:t xml:space="preserve"> </w:t>
      </w:r>
      <w:proofErr w:type="spellStart"/>
      <w:r>
        <w:rPr>
          <w:rFonts w:eastAsia="Times New Roman" w:cs="Times New Roman"/>
          <w:i/>
          <w:iCs/>
        </w:rPr>
        <w:t>BAsed</w:t>
      </w:r>
      <w:proofErr w:type="spellEnd"/>
      <w:r>
        <w:rPr>
          <w:rFonts w:eastAsia="Times New Roman" w:cs="Times New Roman"/>
          <w:i/>
          <w:iCs/>
        </w:rPr>
        <w:t xml:space="preserve"> </w:t>
      </w:r>
      <w:proofErr w:type="spellStart"/>
      <w:r>
        <w:rPr>
          <w:rFonts w:eastAsia="Times New Roman" w:cs="Times New Roman"/>
          <w:i/>
          <w:iCs/>
        </w:rPr>
        <w:t>on</w:t>
      </w:r>
      <w:proofErr w:type="spellEnd"/>
      <w:r>
        <w:rPr>
          <w:rFonts w:eastAsia="Times New Roman" w:cs="Times New Roman"/>
          <w:i/>
          <w:iCs/>
        </w:rPr>
        <w:t xml:space="preserve"> </w:t>
      </w:r>
      <w:proofErr w:type="spellStart"/>
      <w:r>
        <w:rPr>
          <w:rFonts w:eastAsia="Times New Roman" w:cs="Times New Roman"/>
          <w:i/>
          <w:iCs/>
        </w:rPr>
        <w:t>Convolutional</w:t>
      </w:r>
      <w:proofErr w:type="spellEnd"/>
      <w:r>
        <w:rPr>
          <w:rFonts w:eastAsia="Times New Roman" w:cs="Times New Roman"/>
          <w:i/>
          <w:iCs/>
        </w:rPr>
        <w:t xml:space="preserve"> </w:t>
      </w:r>
      <w:proofErr w:type="spellStart"/>
      <w:r>
        <w:rPr>
          <w:rFonts w:eastAsia="Times New Roman" w:cs="Times New Roman"/>
          <w:i/>
          <w:iCs/>
        </w:rPr>
        <w:t>Neural</w:t>
      </w:r>
      <w:proofErr w:type="spellEnd"/>
      <w:r>
        <w:rPr>
          <w:rFonts w:eastAsia="Times New Roman" w:cs="Times New Roman"/>
          <w:i/>
          <w:iCs/>
        </w:rPr>
        <w:t xml:space="preserve"> Network,</w:t>
      </w:r>
      <w:r>
        <w:rPr>
          <w:rFonts w:eastAsia="Times New Roman" w:cs="Times New Roman"/>
          <w:iCs/>
        </w:rPr>
        <w:t xml:space="preserve"> </w:t>
      </w:r>
      <w:proofErr w:type="spellStart"/>
      <w:r>
        <w:rPr>
          <w:rFonts w:eastAsia="Times New Roman" w:cs="Times New Roman"/>
          <w:iCs/>
        </w:rPr>
        <w:t>Chinese</w:t>
      </w:r>
      <w:proofErr w:type="spellEnd"/>
      <w:r>
        <w:rPr>
          <w:rFonts w:eastAsia="Times New Roman" w:cs="Times New Roman"/>
          <w:iCs/>
        </w:rPr>
        <w:t xml:space="preserve"> </w:t>
      </w:r>
      <w:proofErr w:type="spellStart"/>
      <w:r>
        <w:rPr>
          <w:rFonts w:eastAsia="Times New Roman" w:cs="Times New Roman"/>
          <w:iCs/>
        </w:rPr>
        <w:t>Control</w:t>
      </w:r>
      <w:proofErr w:type="spellEnd"/>
      <w:r>
        <w:rPr>
          <w:rFonts w:eastAsia="Times New Roman" w:cs="Times New Roman"/>
          <w:iCs/>
        </w:rPr>
        <w:t xml:space="preserve"> </w:t>
      </w:r>
      <w:proofErr w:type="spellStart"/>
      <w:r>
        <w:rPr>
          <w:rFonts w:eastAsia="Times New Roman" w:cs="Times New Roman"/>
          <w:iCs/>
        </w:rPr>
        <w:t>Conference</w:t>
      </w:r>
      <w:proofErr w:type="spellEnd"/>
      <w:r>
        <w:rPr>
          <w:rFonts w:eastAsia="Times New Roman" w:cs="Times New Roman"/>
          <w:iCs/>
        </w:rPr>
        <w:t>, 2017, pp.11104-11108.</w:t>
      </w:r>
      <w:bookmarkEnd w:id="61"/>
    </w:p>
    <w:p w:rsidR="00CC5956" w:rsidRPr="00CC5956" w:rsidRDefault="00CC5956" w:rsidP="00CC5956">
      <w:pPr>
        <w:pStyle w:val="Szvegtrzs"/>
        <w:numPr>
          <w:ilvl w:val="0"/>
          <w:numId w:val="19"/>
        </w:numPr>
        <w:ind w:left="0" w:firstLine="0"/>
        <w:rPr>
          <w:rFonts w:eastAsia="Times New Roman" w:cs="Times New Roman"/>
          <w:iCs/>
        </w:rPr>
      </w:pPr>
      <w:bookmarkStart w:id="63" w:name="_Ref70602832"/>
      <w:r>
        <w:rPr>
          <w:rFonts w:eastAsia="Times New Roman" w:cs="Times New Roman"/>
          <w:iCs/>
          <w:color w:val="000000" w:themeColor="text1"/>
        </w:rPr>
        <w:t>https://docs.python.org/3.0/whatsnew/3.0.html</w:t>
      </w:r>
      <w:r>
        <w:rPr>
          <w:rFonts w:eastAsia="Times New Roman" w:cs="Times New Roman"/>
          <w:iCs/>
        </w:rPr>
        <w:t xml:space="preserve"> (megtekintve: 2021. április 16.)</w:t>
      </w:r>
      <w:bookmarkEnd w:id="63"/>
    </w:p>
    <w:sectPr w:rsidR="00CC5956" w:rsidRPr="00CC5956" w:rsidSect="00740B83">
      <w:pgSz w:w="11906" w:h="16838"/>
      <w:pgMar w:top="1418" w:right="1418" w:bottom="1418" w:left="1701" w:header="1134" w:footer="1134" w:gutter="0"/>
      <w:cols w:space="708"/>
      <w:docGrid w:linePitch="240" w:charSpace="-65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2B9E" w:rsidRDefault="00BC2B9E">
      <w:r>
        <w:separator/>
      </w:r>
    </w:p>
  </w:endnote>
  <w:endnote w:type="continuationSeparator" w:id="0">
    <w:p w:rsidR="00BC2B9E" w:rsidRDefault="00BC2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enQuanYi Zen Hei">
    <w:altName w:val="MS Mincho"/>
    <w:charset w:val="80"/>
    <w:family w:val="auto"/>
    <w:pitch w:val="variable"/>
  </w:font>
  <w:font w:name="Lohit Hindi">
    <w:altName w:val="MS Mincho"/>
    <w:charset w:val="80"/>
    <w:family w:val="auto"/>
    <w:pitch w:val="variable"/>
  </w:font>
  <w:font w:name="Arial">
    <w:panose1 w:val="020B0604020202020204"/>
    <w:charset w:val="EE"/>
    <w:family w:val="swiss"/>
    <w:pitch w:val="variable"/>
    <w:sig w:usb0="E0002EFF" w:usb1="C000785B" w:usb2="00000009" w:usb3="00000000" w:csb0="000001FF" w:csb1="00000000"/>
  </w:font>
  <w:font w:name="OpenSymbol">
    <w:altName w:val="Times New Roman"/>
    <w:charset w:val="02"/>
    <w:family w:val="auto"/>
    <w:pitch w:val="default"/>
  </w:font>
  <w:font w:name="Linux Libertine G">
    <w:altName w:val="Times New Roman"/>
    <w:charset w:val="01"/>
    <w:family w:val="roman"/>
    <w:pitch w:val="variable"/>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onsolas">
    <w:panose1 w:val="020B0609020204030204"/>
    <w:charset w:val="EE"/>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2B9E" w:rsidRDefault="00BC2B9E">
      <w:r>
        <w:separator/>
      </w:r>
    </w:p>
  </w:footnote>
  <w:footnote w:type="continuationSeparator" w:id="0">
    <w:p w:rsidR="00BC2B9E" w:rsidRDefault="00BC2B9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2"/>
    <w:multiLevelType w:val="multilevel"/>
    <w:tmpl w:val="438E2698"/>
    <w:lvl w:ilvl="0">
      <w:start w:val="1"/>
      <w:numFmt w:val="decimal"/>
      <w:lvlText w:val="%1."/>
      <w:lvlJc w:val="left"/>
      <w:pPr>
        <w:ind w:left="792" w:hanging="36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872" w:hanging="144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592" w:hanging="2160"/>
      </w:pPr>
      <w:rPr>
        <w:rFonts w:hint="default"/>
      </w:rPr>
    </w:lvl>
    <w:lvl w:ilvl="8">
      <w:start w:val="1"/>
      <w:numFmt w:val="decimal"/>
      <w:isLgl/>
      <w:lvlText w:val="%1.%2.%3.%4.%5.%6.%7.%8.%9"/>
      <w:lvlJc w:val="left"/>
      <w:pPr>
        <w:ind w:left="2592" w:hanging="2160"/>
      </w:pPr>
      <w:rPr>
        <w:rFonts w:hint="default"/>
      </w:rPr>
    </w:lvl>
  </w:abstractNum>
  <w:abstractNum w:abstractNumId="2" w15:restartNumberingAfterBreak="0">
    <w:nsid w:val="00000003"/>
    <w:multiLevelType w:val="multilevel"/>
    <w:tmpl w:val="00000003"/>
    <w:name w:val="WW8Num2"/>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3" w15:restartNumberingAfterBreak="0">
    <w:nsid w:val="01247798"/>
    <w:multiLevelType w:val="hybridMultilevel"/>
    <w:tmpl w:val="DFBE24F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03AA40A9"/>
    <w:multiLevelType w:val="hybridMultilevel"/>
    <w:tmpl w:val="A2A2B18C"/>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5" w15:restartNumberingAfterBreak="0">
    <w:nsid w:val="067C02ED"/>
    <w:multiLevelType w:val="hybridMultilevel"/>
    <w:tmpl w:val="C9DC8192"/>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6" w15:restartNumberingAfterBreak="0">
    <w:nsid w:val="0B056E8D"/>
    <w:multiLevelType w:val="multilevel"/>
    <w:tmpl w:val="7AE4080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0E297A84"/>
    <w:multiLevelType w:val="hybridMultilevel"/>
    <w:tmpl w:val="68D88C8A"/>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8" w15:restartNumberingAfterBreak="0">
    <w:nsid w:val="110A6521"/>
    <w:multiLevelType w:val="hybridMultilevel"/>
    <w:tmpl w:val="253E17A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9" w15:restartNumberingAfterBreak="0">
    <w:nsid w:val="15D374C0"/>
    <w:multiLevelType w:val="hybridMultilevel"/>
    <w:tmpl w:val="7CC2C2FC"/>
    <w:lvl w:ilvl="0" w:tplc="D396C5F8">
      <w:start w:val="1"/>
      <w:numFmt w:val="decimal"/>
      <w:lvlText w:val="[%1]"/>
      <w:lvlJc w:val="left"/>
      <w:pPr>
        <w:ind w:left="720" w:hanging="360"/>
      </w:pPr>
      <w:rPr>
        <w:rFonts w:hint="default"/>
        <w:i w:val="0"/>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0" w15:restartNumberingAfterBreak="0">
    <w:nsid w:val="1D4E02B2"/>
    <w:multiLevelType w:val="hybridMultilevel"/>
    <w:tmpl w:val="1D48DE28"/>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1" w15:restartNumberingAfterBreak="0">
    <w:nsid w:val="206D260D"/>
    <w:multiLevelType w:val="hybridMultilevel"/>
    <w:tmpl w:val="0F28C75C"/>
    <w:lvl w:ilvl="0" w:tplc="040E0001">
      <w:start w:val="1"/>
      <w:numFmt w:val="bullet"/>
      <w:lvlText w:val=""/>
      <w:lvlJc w:val="left"/>
      <w:pPr>
        <w:ind w:left="780" w:hanging="360"/>
      </w:pPr>
      <w:rPr>
        <w:rFonts w:ascii="Symbol" w:hAnsi="Symbol" w:hint="default"/>
      </w:rPr>
    </w:lvl>
    <w:lvl w:ilvl="1" w:tplc="040E0003">
      <w:start w:val="1"/>
      <w:numFmt w:val="bullet"/>
      <w:lvlText w:val="o"/>
      <w:lvlJc w:val="left"/>
      <w:pPr>
        <w:ind w:left="1500" w:hanging="360"/>
      </w:pPr>
      <w:rPr>
        <w:rFonts w:ascii="Courier New" w:hAnsi="Courier New" w:cs="Courier New" w:hint="default"/>
      </w:rPr>
    </w:lvl>
    <w:lvl w:ilvl="2" w:tplc="040E0005" w:tentative="1">
      <w:start w:val="1"/>
      <w:numFmt w:val="bullet"/>
      <w:lvlText w:val=""/>
      <w:lvlJc w:val="left"/>
      <w:pPr>
        <w:ind w:left="2220" w:hanging="360"/>
      </w:pPr>
      <w:rPr>
        <w:rFonts w:ascii="Wingdings" w:hAnsi="Wingdings" w:hint="default"/>
      </w:rPr>
    </w:lvl>
    <w:lvl w:ilvl="3" w:tplc="040E0001" w:tentative="1">
      <w:start w:val="1"/>
      <w:numFmt w:val="bullet"/>
      <w:lvlText w:val=""/>
      <w:lvlJc w:val="left"/>
      <w:pPr>
        <w:ind w:left="2940" w:hanging="360"/>
      </w:pPr>
      <w:rPr>
        <w:rFonts w:ascii="Symbol" w:hAnsi="Symbol" w:hint="default"/>
      </w:rPr>
    </w:lvl>
    <w:lvl w:ilvl="4" w:tplc="040E0003" w:tentative="1">
      <w:start w:val="1"/>
      <w:numFmt w:val="bullet"/>
      <w:lvlText w:val="o"/>
      <w:lvlJc w:val="left"/>
      <w:pPr>
        <w:ind w:left="3660" w:hanging="360"/>
      </w:pPr>
      <w:rPr>
        <w:rFonts w:ascii="Courier New" w:hAnsi="Courier New" w:cs="Courier New" w:hint="default"/>
      </w:rPr>
    </w:lvl>
    <w:lvl w:ilvl="5" w:tplc="040E0005" w:tentative="1">
      <w:start w:val="1"/>
      <w:numFmt w:val="bullet"/>
      <w:lvlText w:val=""/>
      <w:lvlJc w:val="left"/>
      <w:pPr>
        <w:ind w:left="4380" w:hanging="360"/>
      </w:pPr>
      <w:rPr>
        <w:rFonts w:ascii="Wingdings" w:hAnsi="Wingdings" w:hint="default"/>
      </w:rPr>
    </w:lvl>
    <w:lvl w:ilvl="6" w:tplc="040E0001" w:tentative="1">
      <w:start w:val="1"/>
      <w:numFmt w:val="bullet"/>
      <w:lvlText w:val=""/>
      <w:lvlJc w:val="left"/>
      <w:pPr>
        <w:ind w:left="5100" w:hanging="360"/>
      </w:pPr>
      <w:rPr>
        <w:rFonts w:ascii="Symbol" w:hAnsi="Symbol" w:hint="default"/>
      </w:rPr>
    </w:lvl>
    <w:lvl w:ilvl="7" w:tplc="040E0003" w:tentative="1">
      <w:start w:val="1"/>
      <w:numFmt w:val="bullet"/>
      <w:lvlText w:val="o"/>
      <w:lvlJc w:val="left"/>
      <w:pPr>
        <w:ind w:left="5820" w:hanging="360"/>
      </w:pPr>
      <w:rPr>
        <w:rFonts w:ascii="Courier New" w:hAnsi="Courier New" w:cs="Courier New" w:hint="default"/>
      </w:rPr>
    </w:lvl>
    <w:lvl w:ilvl="8" w:tplc="040E0005" w:tentative="1">
      <w:start w:val="1"/>
      <w:numFmt w:val="bullet"/>
      <w:lvlText w:val=""/>
      <w:lvlJc w:val="left"/>
      <w:pPr>
        <w:ind w:left="6540" w:hanging="360"/>
      </w:pPr>
      <w:rPr>
        <w:rFonts w:ascii="Wingdings" w:hAnsi="Wingdings" w:hint="default"/>
      </w:rPr>
    </w:lvl>
  </w:abstractNum>
  <w:abstractNum w:abstractNumId="12" w15:restartNumberingAfterBreak="0">
    <w:nsid w:val="20C679DC"/>
    <w:multiLevelType w:val="hybridMultilevel"/>
    <w:tmpl w:val="46545042"/>
    <w:lvl w:ilvl="0" w:tplc="040E000F">
      <w:start w:val="1"/>
      <w:numFmt w:val="decimal"/>
      <w:lvlText w:val="%1."/>
      <w:lvlJc w:val="left"/>
      <w:pPr>
        <w:ind w:left="720" w:hanging="360"/>
      </w:pPr>
      <w:rPr>
        <w:rFonts w:hint="default"/>
      </w:rPr>
    </w:lvl>
    <w:lvl w:ilvl="1" w:tplc="040E0019">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3" w15:restartNumberingAfterBreak="0">
    <w:nsid w:val="21AF5C38"/>
    <w:multiLevelType w:val="hybridMultilevel"/>
    <w:tmpl w:val="51F81F18"/>
    <w:lvl w:ilvl="0" w:tplc="EA009136">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4" w15:restartNumberingAfterBreak="0">
    <w:nsid w:val="25ED306F"/>
    <w:multiLevelType w:val="hybridMultilevel"/>
    <w:tmpl w:val="8848B14C"/>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5" w15:restartNumberingAfterBreak="0">
    <w:nsid w:val="316B1628"/>
    <w:multiLevelType w:val="hybridMultilevel"/>
    <w:tmpl w:val="8570AE82"/>
    <w:lvl w:ilvl="0" w:tplc="040E0001">
      <w:start w:val="1"/>
      <w:numFmt w:val="bullet"/>
      <w:lvlText w:val=""/>
      <w:lvlJc w:val="left"/>
      <w:pPr>
        <w:ind w:left="1069" w:hanging="360"/>
      </w:pPr>
      <w:rPr>
        <w:rFonts w:ascii="Symbol" w:hAnsi="Symbol" w:hint="default"/>
      </w:rPr>
    </w:lvl>
    <w:lvl w:ilvl="1" w:tplc="040E0003" w:tentative="1">
      <w:start w:val="1"/>
      <w:numFmt w:val="bullet"/>
      <w:lvlText w:val="o"/>
      <w:lvlJc w:val="left"/>
      <w:pPr>
        <w:ind w:left="1789" w:hanging="360"/>
      </w:pPr>
      <w:rPr>
        <w:rFonts w:ascii="Courier New" w:hAnsi="Courier New" w:cs="Courier New" w:hint="default"/>
      </w:rPr>
    </w:lvl>
    <w:lvl w:ilvl="2" w:tplc="040E0005" w:tentative="1">
      <w:start w:val="1"/>
      <w:numFmt w:val="bullet"/>
      <w:lvlText w:val=""/>
      <w:lvlJc w:val="left"/>
      <w:pPr>
        <w:ind w:left="2509" w:hanging="360"/>
      </w:pPr>
      <w:rPr>
        <w:rFonts w:ascii="Wingdings" w:hAnsi="Wingdings" w:hint="default"/>
      </w:rPr>
    </w:lvl>
    <w:lvl w:ilvl="3" w:tplc="040E0001" w:tentative="1">
      <w:start w:val="1"/>
      <w:numFmt w:val="bullet"/>
      <w:lvlText w:val=""/>
      <w:lvlJc w:val="left"/>
      <w:pPr>
        <w:ind w:left="3229" w:hanging="360"/>
      </w:pPr>
      <w:rPr>
        <w:rFonts w:ascii="Symbol" w:hAnsi="Symbol" w:hint="default"/>
      </w:rPr>
    </w:lvl>
    <w:lvl w:ilvl="4" w:tplc="040E0003" w:tentative="1">
      <w:start w:val="1"/>
      <w:numFmt w:val="bullet"/>
      <w:lvlText w:val="o"/>
      <w:lvlJc w:val="left"/>
      <w:pPr>
        <w:ind w:left="3949" w:hanging="360"/>
      </w:pPr>
      <w:rPr>
        <w:rFonts w:ascii="Courier New" w:hAnsi="Courier New" w:cs="Courier New" w:hint="default"/>
      </w:rPr>
    </w:lvl>
    <w:lvl w:ilvl="5" w:tplc="040E0005" w:tentative="1">
      <w:start w:val="1"/>
      <w:numFmt w:val="bullet"/>
      <w:lvlText w:val=""/>
      <w:lvlJc w:val="left"/>
      <w:pPr>
        <w:ind w:left="4669" w:hanging="360"/>
      </w:pPr>
      <w:rPr>
        <w:rFonts w:ascii="Wingdings" w:hAnsi="Wingdings" w:hint="default"/>
      </w:rPr>
    </w:lvl>
    <w:lvl w:ilvl="6" w:tplc="040E0001" w:tentative="1">
      <w:start w:val="1"/>
      <w:numFmt w:val="bullet"/>
      <w:lvlText w:val=""/>
      <w:lvlJc w:val="left"/>
      <w:pPr>
        <w:ind w:left="5389" w:hanging="360"/>
      </w:pPr>
      <w:rPr>
        <w:rFonts w:ascii="Symbol" w:hAnsi="Symbol" w:hint="default"/>
      </w:rPr>
    </w:lvl>
    <w:lvl w:ilvl="7" w:tplc="040E0003" w:tentative="1">
      <w:start w:val="1"/>
      <w:numFmt w:val="bullet"/>
      <w:lvlText w:val="o"/>
      <w:lvlJc w:val="left"/>
      <w:pPr>
        <w:ind w:left="6109" w:hanging="360"/>
      </w:pPr>
      <w:rPr>
        <w:rFonts w:ascii="Courier New" w:hAnsi="Courier New" w:cs="Courier New" w:hint="default"/>
      </w:rPr>
    </w:lvl>
    <w:lvl w:ilvl="8" w:tplc="040E0005" w:tentative="1">
      <w:start w:val="1"/>
      <w:numFmt w:val="bullet"/>
      <w:lvlText w:val=""/>
      <w:lvlJc w:val="left"/>
      <w:pPr>
        <w:ind w:left="6829" w:hanging="360"/>
      </w:pPr>
      <w:rPr>
        <w:rFonts w:ascii="Wingdings" w:hAnsi="Wingdings" w:hint="default"/>
      </w:rPr>
    </w:lvl>
  </w:abstractNum>
  <w:abstractNum w:abstractNumId="16" w15:restartNumberingAfterBreak="0">
    <w:nsid w:val="37DD6A0E"/>
    <w:multiLevelType w:val="hybridMultilevel"/>
    <w:tmpl w:val="7AE4080C"/>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7" w15:restartNumberingAfterBreak="0">
    <w:nsid w:val="3A410537"/>
    <w:multiLevelType w:val="hybridMultilevel"/>
    <w:tmpl w:val="6D6ADDE6"/>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8" w15:restartNumberingAfterBreak="0">
    <w:nsid w:val="548E0D84"/>
    <w:multiLevelType w:val="hybridMultilevel"/>
    <w:tmpl w:val="6EB6DF98"/>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589A4585"/>
    <w:multiLevelType w:val="multilevel"/>
    <w:tmpl w:val="7CDA1880"/>
    <w:lvl w:ilvl="0">
      <w:start w:val="5"/>
      <w:numFmt w:val="decimal"/>
      <w:lvlText w:val="%1"/>
      <w:lvlJc w:val="left"/>
      <w:pPr>
        <w:ind w:left="576" w:hanging="576"/>
      </w:pPr>
      <w:rPr>
        <w:rFonts w:hint="default"/>
      </w:rPr>
    </w:lvl>
    <w:lvl w:ilvl="1">
      <w:start w:val="4"/>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B7A14AA"/>
    <w:multiLevelType w:val="multilevel"/>
    <w:tmpl w:val="5D34F3CA"/>
    <w:lvl w:ilvl="0">
      <w:start w:val="1"/>
      <w:numFmt w:val="decimal"/>
      <w:lvlText w:val="%1."/>
      <w:lvlJc w:val="left"/>
      <w:pPr>
        <w:ind w:left="792" w:hanging="360"/>
      </w:pPr>
      <w:rPr>
        <w:rFonts w:ascii="Times New Roman" w:hAnsi="Times New Roman" w:cs="Times New Roman" w:hint="default"/>
      </w:rPr>
    </w:lvl>
    <w:lvl w:ilvl="1">
      <w:start w:val="1"/>
      <w:numFmt w:val="decimal"/>
      <w:isLgl/>
      <w:lvlText w:val="%1.%2"/>
      <w:lvlJc w:val="left"/>
      <w:pPr>
        <w:ind w:left="1146" w:hanging="720"/>
      </w:pPr>
      <w:rPr>
        <w:rFonts w:ascii="Times New Roman" w:hAnsi="Times New Roman" w:cs="Times New Roman"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872" w:hanging="144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2232" w:hanging="1800"/>
      </w:pPr>
      <w:rPr>
        <w:rFonts w:hint="default"/>
      </w:rPr>
    </w:lvl>
    <w:lvl w:ilvl="7">
      <w:start w:val="1"/>
      <w:numFmt w:val="decimal"/>
      <w:isLgl/>
      <w:lvlText w:val="%1.%2.%3.%4.%5.%6.%7.%8"/>
      <w:lvlJc w:val="left"/>
      <w:pPr>
        <w:ind w:left="2592" w:hanging="2160"/>
      </w:pPr>
      <w:rPr>
        <w:rFonts w:hint="default"/>
      </w:rPr>
    </w:lvl>
    <w:lvl w:ilvl="8">
      <w:start w:val="1"/>
      <w:numFmt w:val="decimal"/>
      <w:isLgl/>
      <w:lvlText w:val="%1.%2.%3.%4.%5.%6.%7.%8.%9"/>
      <w:lvlJc w:val="left"/>
      <w:pPr>
        <w:ind w:left="2592" w:hanging="2160"/>
      </w:pPr>
      <w:rPr>
        <w:rFonts w:hint="default"/>
      </w:rPr>
    </w:lvl>
  </w:abstractNum>
  <w:abstractNum w:abstractNumId="21" w15:restartNumberingAfterBreak="0">
    <w:nsid w:val="5CA271D5"/>
    <w:multiLevelType w:val="multilevel"/>
    <w:tmpl w:val="7AE4080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61194069"/>
    <w:multiLevelType w:val="hybridMultilevel"/>
    <w:tmpl w:val="7D2ED05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3" w15:restartNumberingAfterBreak="0">
    <w:nsid w:val="61FF3742"/>
    <w:multiLevelType w:val="hybridMultilevel"/>
    <w:tmpl w:val="5256044C"/>
    <w:lvl w:ilvl="0" w:tplc="040E0001">
      <w:start w:val="1"/>
      <w:numFmt w:val="bullet"/>
      <w:lvlText w:val=""/>
      <w:lvlJc w:val="left"/>
      <w:pPr>
        <w:ind w:left="1440" w:hanging="360"/>
      </w:pPr>
      <w:rPr>
        <w:rFonts w:ascii="Symbol" w:hAnsi="Symbol" w:hint="default"/>
      </w:rPr>
    </w:lvl>
    <w:lvl w:ilvl="1" w:tplc="040E0003" w:tentative="1">
      <w:start w:val="1"/>
      <w:numFmt w:val="bullet"/>
      <w:lvlText w:val="o"/>
      <w:lvlJc w:val="left"/>
      <w:pPr>
        <w:ind w:left="2160" w:hanging="360"/>
      </w:pPr>
      <w:rPr>
        <w:rFonts w:ascii="Courier New" w:hAnsi="Courier New" w:cs="Courier New" w:hint="default"/>
      </w:rPr>
    </w:lvl>
    <w:lvl w:ilvl="2" w:tplc="040E0005" w:tentative="1">
      <w:start w:val="1"/>
      <w:numFmt w:val="bullet"/>
      <w:lvlText w:val=""/>
      <w:lvlJc w:val="left"/>
      <w:pPr>
        <w:ind w:left="2880" w:hanging="360"/>
      </w:pPr>
      <w:rPr>
        <w:rFonts w:ascii="Wingdings" w:hAnsi="Wingdings" w:hint="default"/>
      </w:rPr>
    </w:lvl>
    <w:lvl w:ilvl="3" w:tplc="040E0001" w:tentative="1">
      <w:start w:val="1"/>
      <w:numFmt w:val="bullet"/>
      <w:lvlText w:val=""/>
      <w:lvlJc w:val="left"/>
      <w:pPr>
        <w:ind w:left="3600" w:hanging="360"/>
      </w:pPr>
      <w:rPr>
        <w:rFonts w:ascii="Symbol" w:hAnsi="Symbol" w:hint="default"/>
      </w:rPr>
    </w:lvl>
    <w:lvl w:ilvl="4" w:tplc="040E0003" w:tentative="1">
      <w:start w:val="1"/>
      <w:numFmt w:val="bullet"/>
      <w:lvlText w:val="o"/>
      <w:lvlJc w:val="left"/>
      <w:pPr>
        <w:ind w:left="4320" w:hanging="360"/>
      </w:pPr>
      <w:rPr>
        <w:rFonts w:ascii="Courier New" w:hAnsi="Courier New" w:cs="Courier New" w:hint="default"/>
      </w:rPr>
    </w:lvl>
    <w:lvl w:ilvl="5" w:tplc="040E0005" w:tentative="1">
      <w:start w:val="1"/>
      <w:numFmt w:val="bullet"/>
      <w:lvlText w:val=""/>
      <w:lvlJc w:val="left"/>
      <w:pPr>
        <w:ind w:left="5040" w:hanging="360"/>
      </w:pPr>
      <w:rPr>
        <w:rFonts w:ascii="Wingdings" w:hAnsi="Wingdings" w:hint="default"/>
      </w:rPr>
    </w:lvl>
    <w:lvl w:ilvl="6" w:tplc="040E0001" w:tentative="1">
      <w:start w:val="1"/>
      <w:numFmt w:val="bullet"/>
      <w:lvlText w:val=""/>
      <w:lvlJc w:val="left"/>
      <w:pPr>
        <w:ind w:left="5760" w:hanging="360"/>
      </w:pPr>
      <w:rPr>
        <w:rFonts w:ascii="Symbol" w:hAnsi="Symbol" w:hint="default"/>
      </w:rPr>
    </w:lvl>
    <w:lvl w:ilvl="7" w:tplc="040E0003" w:tentative="1">
      <w:start w:val="1"/>
      <w:numFmt w:val="bullet"/>
      <w:lvlText w:val="o"/>
      <w:lvlJc w:val="left"/>
      <w:pPr>
        <w:ind w:left="6480" w:hanging="360"/>
      </w:pPr>
      <w:rPr>
        <w:rFonts w:ascii="Courier New" w:hAnsi="Courier New" w:cs="Courier New" w:hint="default"/>
      </w:rPr>
    </w:lvl>
    <w:lvl w:ilvl="8" w:tplc="040E0005" w:tentative="1">
      <w:start w:val="1"/>
      <w:numFmt w:val="bullet"/>
      <w:lvlText w:val=""/>
      <w:lvlJc w:val="left"/>
      <w:pPr>
        <w:ind w:left="7200" w:hanging="360"/>
      </w:pPr>
      <w:rPr>
        <w:rFonts w:ascii="Wingdings" w:hAnsi="Wingdings" w:hint="default"/>
      </w:rPr>
    </w:lvl>
  </w:abstractNum>
  <w:abstractNum w:abstractNumId="24" w15:restartNumberingAfterBreak="0">
    <w:nsid w:val="68C76074"/>
    <w:multiLevelType w:val="hybridMultilevel"/>
    <w:tmpl w:val="0648383A"/>
    <w:lvl w:ilvl="0" w:tplc="976812D6">
      <w:start w:val="1"/>
      <w:numFmt w:val="decimal"/>
      <w:lvlText w:val="%1."/>
      <w:lvlJc w:val="left"/>
      <w:pPr>
        <w:ind w:left="1152" w:hanging="360"/>
      </w:pPr>
      <w:rPr>
        <w:rFonts w:hint="default"/>
      </w:rPr>
    </w:lvl>
    <w:lvl w:ilvl="1" w:tplc="040E0019" w:tentative="1">
      <w:start w:val="1"/>
      <w:numFmt w:val="lowerLetter"/>
      <w:lvlText w:val="%2."/>
      <w:lvlJc w:val="left"/>
      <w:pPr>
        <w:ind w:left="1872" w:hanging="360"/>
      </w:pPr>
    </w:lvl>
    <w:lvl w:ilvl="2" w:tplc="040E001B" w:tentative="1">
      <w:start w:val="1"/>
      <w:numFmt w:val="lowerRoman"/>
      <w:lvlText w:val="%3."/>
      <w:lvlJc w:val="right"/>
      <w:pPr>
        <w:ind w:left="2592" w:hanging="180"/>
      </w:pPr>
    </w:lvl>
    <w:lvl w:ilvl="3" w:tplc="040E000F" w:tentative="1">
      <w:start w:val="1"/>
      <w:numFmt w:val="decimal"/>
      <w:lvlText w:val="%4."/>
      <w:lvlJc w:val="left"/>
      <w:pPr>
        <w:ind w:left="3312" w:hanging="360"/>
      </w:pPr>
    </w:lvl>
    <w:lvl w:ilvl="4" w:tplc="040E0019" w:tentative="1">
      <w:start w:val="1"/>
      <w:numFmt w:val="lowerLetter"/>
      <w:lvlText w:val="%5."/>
      <w:lvlJc w:val="left"/>
      <w:pPr>
        <w:ind w:left="4032" w:hanging="360"/>
      </w:pPr>
    </w:lvl>
    <w:lvl w:ilvl="5" w:tplc="040E001B" w:tentative="1">
      <w:start w:val="1"/>
      <w:numFmt w:val="lowerRoman"/>
      <w:lvlText w:val="%6."/>
      <w:lvlJc w:val="right"/>
      <w:pPr>
        <w:ind w:left="4752" w:hanging="180"/>
      </w:pPr>
    </w:lvl>
    <w:lvl w:ilvl="6" w:tplc="040E000F" w:tentative="1">
      <w:start w:val="1"/>
      <w:numFmt w:val="decimal"/>
      <w:lvlText w:val="%7."/>
      <w:lvlJc w:val="left"/>
      <w:pPr>
        <w:ind w:left="5472" w:hanging="360"/>
      </w:pPr>
    </w:lvl>
    <w:lvl w:ilvl="7" w:tplc="040E0019" w:tentative="1">
      <w:start w:val="1"/>
      <w:numFmt w:val="lowerLetter"/>
      <w:lvlText w:val="%8."/>
      <w:lvlJc w:val="left"/>
      <w:pPr>
        <w:ind w:left="6192" w:hanging="360"/>
      </w:pPr>
    </w:lvl>
    <w:lvl w:ilvl="8" w:tplc="040E001B" w:tentative="1">
      <w:start w:val="1"/>
      <w:numFmt w:val="lowerRoman"/>
      <w:lvlText w:val="%9."/>
      <w:lvlJc w:val="right"/>
      <w:pPr>
        <w:ind w:left="6912" w:hanging="180"/>
      </w:pPr>
    </w:lvl>
  </w:abstractNum>
  <w:num w:numId="1">
    <w:abstractNumId w:val="0"/>
  </w:num>
  <w:num w:numId="2">
    <w:abstractNumId w:val="1"/>
  </w:num>
  <w:num w:numId="3">
    <w:abstractNumId w:val="2"/>
  </w:num>
  <w:num w:numId="4">
    <w:abstractNumId w:val="20"/>
  </w:num>
  <w:num w:numId="5">
    <w:abstractNumId w:val="5"/>
  </w:num>
  <w:num w:numId="6">
    <w:abstractNumId w:val="15"/>
  </w:num>
  <w:num w:numId="7">
    <w:abstractNumId w:val="7"/>
  </w:num>
  <w:num w:numId="8">
    <w:abstractNumId w:val="12"/>
  </w:num>
  <w:num w:numId="9">
    <w:abstractNumId w:val="23"/>
  </w:num>
  <w:num w:numId="10">
    <w:abstractNumId w:val="14"/>
  </w:num>
  <w:num w:numId="11">
    <w:abstractNumId w:val="10"/>
  </w:num>
  <w:num w:numId="12">
    <w:abstractNumId w:val="17"/>
  </w:num>
  <w:num w:numId="13">
    <w:abstractNumId w:val="11"/>
  </w:num>
  <w:num w:numId="14">
    <w:abstractNumId w:val="18"/>
  </w:num>
  <w:num w:numId="15">
    <w:abstractNumId w:val="4"/>
  </w:num>
  <w:num w:numId="16">
    <w:abstractNumId w:val="22"/>
  </w:num>
  <w:num w:numId="17">
    <w:abstractNumId w:val="1"/>
  </w:num>
  <w:num w:numId="18">
    <w:abstractNumId w:val="13"/>
  </w:num>
  <w:num w:numId="19">
    <w:abstractNumId w:val="9"/>
  </w:num>
  <w:num w:numId="20">
    <w:abstractNumId w:val="24"/>
  </w:num>
  <w:num w:numId="21">
    <w:abstractNumId w:val="16"/>
  </w:num>
  <w:num w:numId="22">
    <w:abstractNumId w:val="8"/>
  </w:num>
  <w:num w:numId="23">
    <w:abstractNumId w:val="6"/>
  </w:num>
  <w:num w:numId="24">
    <w:abstractNumId w:val="21"/>
  </w:num>
  <w:num w:numId="25">
    <w:abstractNumId w:val="19"/>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attachedTemplate r:id="rId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4F6"/>
    <w:rsid w:val="00004F95"/>
    <w:rsid w:val="000143F2"/>
    <w:rsid w:val="00016449"/>
    <w:rsid w:val="000228A4"/>
    <w:rsid w:val="00024C7E"/>
    <w:rsid w:val="00030FC3"/>
    <w:rsid w:val="0004016D"/>
    <w:rsid w:val="00041081"/>
    <w:rsid w:val="00041484"/>
    <w:rsid w:val="00041E40"/>
    <w:rsid w:val="00050F41"/>
    <w:rsid w:val="00054634"/>
    <w:rsid w:val="00057C13"/>
    <w:rsid w:val="00060B28"/>
    <w:rsid w:val="00061DF5"/>
    <w:rsid w:val="000627CD"/>
    <w:rsid w:val="00064E49"/>
    <w:rsid w:val="00065808"/>
    <w:rsid w:val="00065BDE"/>
    <w:rsid w:val="00065FC8"/>
    <w:rsid w:val="00074DA3"/>
    <w:rsid w:val="00076511"/>
    <w:rsid w:val="000816B5"/>
    <w:rsid w:val="00083956"/>
    <w:rsid w:val="00083ED8"/>
    <w:rsid w:val="00095099"/>
    <w:rsid w:val="00095218"/>
    <w:rsid w:val="00096D87"/>
    <w:rsid w:val="000A198E"/>
    <w:rsid w:val="000A3694"/>
    <w:rsid w:val="000B0194"/>
    <w:rsid w:val="000B1F23"/>
    <w:rsid w:val="000B2DE1"/>
    <w:rsid w:val="000B54CF"/>
    <w:rsid w:val="000B5FF5"/>
    <w:rsid w:val="000B632C"/>
    <w:rsid w:val="000B66BD"/>
    <w:rsid w:val="000C31B6"/>
    <w:rsid w:val="000D3414"/>
    <w:rsid w:val="000D6709"/>
    <w:rsid w:val="000D7D06"/>
    <w:rsid w:val="000E5388"/>
    <w:rsid w:val="000E5570"/>
    <w:rsid w:val="000E58D0"/>
    <w:rsid w:val="000E5FE4"/>
    <w:rsid w:val="000F5E2A"/>
    <w:rsid w:val="001009C7"/>
    <w:rsid w:val="00100BBA"/>
    <w:rsid w:val="00105DB0"/>
    <w:rsid w:val="00106DF3"/>
    <w:rsid w:val="00110386"/>
    <w:rsid w:val="00113DBC"/>
    <w:rsid w:val="0011451F"/>
    <w:rsid w:val="001165F0"/>
    <w:rsid w:val="00116857"/>
    <w:rsid w:val="00116941"/>
    <w:rsid w:val="0012576B"/>
    <w:rsid w:val="00126658"/>
    <w:rsid w:val="001301AE"/>
    <w:rsid w:val="0014528A"/>
    <w:rsid w:val="0015099B"/>
    <w:rsid w:val="00150CD7"/>
    <w:rsid w:val="00155398"/>
    <w:rsid w:val="001652BB"/>
    <w:rsid w:val="00170492"/>
    <w:rsid w:val="00174372"/>
    <w:rsid w:val="0017598E"/>
    <w:rsid w:val="00175B48"/>
    <w:rsid w:val="00176FFA"/>
    <w:rsid w:val="001772CE"/>
    <w:rsid w:val="00180683"/>
    <w:rsid w:val="0018213A"/>
    <w:rsid w:val="00182278"/>
    <w:rsid w:val="0018625A"/>
    <w:rsid w:val="00187A78"/>
    <w:rsid w:val="00190A77"/>
    <w:rsid w:val="00191725"/>
    <w:rsid w:val="00195175"/>
    <w:rsid w:val="001A2B7F"/>
    <w:rsid w:val="001A30DD"/>
    <w:rsid w:val="001A33FB"/>
    <w:rsid w:val="001B1F00"/>
    <w:rsid w:val="001B3776"/>
    <w:rsid w:val="001C090A"/>
    <w:rsid w:val="001D028E"/>
    <w:rsid w:val="001D7A25"/>
    <w:rsid w:val="001E0219"/>
    <w:rsid w:val="001E30A2"/>
    <w:rsid w:val="001E30E5"/>
    <w:rsid w:val="001F2017"/>
    <w:rsid w:val="001F2E01"/>
    <w:rsid w:val="001F33D2"/>
    <w:rsid w:val="001F5C20"/>
    <w:rsid w:val="001F76C4"/>
    <w:rsid w:val="002012EF"/>
    <w:rsid w:val="00203F1B"/>
    <w:rsid w:val="00210FA1"/>
    <w:rsid w:val="00211E1D"/>
    <w:rsid w:val="00216A8D"/>
    <w:rsid w:val="00221AEC"/>
    <w:rsid w:val="00223185"/>
    <w:rsid w:val="00223F86"/>
    <w:rsid w:val="0022461A"/>
    <w:rsid w:val="0023358A"/>
    <w:rsid w:val="0024016C"/>
    <w:rsid w:val="00241AF7"/>
    <w:rsid w:val="00242386"/>
    <w:rsid w:val="00244144"/>
    <w:rsid w:val="002447B4"/>
    <w:rsid w:val="00244E49"/>
    <w:rsid w:val="002458D7"/>
    <w:rsid w:val="00246093"/>
    <w:rsid w:val="00246203"/>
    <w:rsid w:val="00250AD7"/>
    <w:rsid w:val="0025153D"/>
    <w:rsid w:val="0025194B"/>
    <w:rsid w:val="002524C2"/>
    <w:rsid w:val="00252C53"/>
    <w:rsid w:val="00254241"/>
    <w:rsid w:val="00260E19"/>
    <w:rsid w:val="002625BC"/>
    <w:rsid w:val="00262A94"/>
    <w:rsid w:val="002642A5"/>
    <w:rsid w:val="0026673C"/>
    <w:rsid w:val="0027263A"/>
    <w:rsid w:val="00273E9D"/>
    <w:rsid w:val="002748CD"/>
    <w:rsid w:val="002802FF"/>
    <w:rsid w:val="0028217A"/>
    <w:rsid w:val="002826E8"/>
    <w:rsid w:val="002932D5"/>
    <w:rsid w:val="0029645F"/>
    <w:rsid w:val="002A0574"/>
    <w:rsid w:val="002A28A9"/>
    <w:rsid w:val="002A3FE8"/>
    <w:rsid w:val="002A7B51"/>
    <w:rsid w:val="002B1017"/>
    <w:rsid w:val="002B34C1"/>
    <w:rsid w:val="002B5618"/>
    <w:rsid w:val="002B5C09"/>
    <w:rsid w:val="002C083B"/>
    <w:rsid w:val="002C1548"/>
    <w:rsid w:val="002C3D1C"/>
    <w:rsid w:val="002D07C3"/>
    <w:rsid w:val="002D0BC4"/>
    <w:rsid w:val="002D331E"/>
    <w:rsid w:val="002D552B"/>
    <w:rsid w:val="002D6C74"/>
    <w:rsid w:val="002F2A80"/>
    <w:rsid w:val="002F4370"/>
    <w:rsid w:val="002F4B64"/>
    <w:rsid w:val="00303177"/>
    <w:rsid w:val="00303C3C"/>
    <w:rsid w:val="0030666C"/>
    <w:rsid w:val="003108F3"/>
    <w:rsid w:val="00313A8B"/>
    <w:rsid w:val="00324D1D"/>
    <w:rsid w:val="0032509D"/>
    <w:rsid w:val="00327262"/>
    <w:rsid w:val="00330CF6"/>
    <w:rsid w:val="0033330C"/>
    <w:rsid w:val="00334241"/>
    <w:rsid w:val="00336625"/>
    <w:rsid w:val="00340F5C"/>
    <w:rsid w:val="00341410"/>
    <w:rsid w:val="003460CE"/>
    <w:rsid w:val="00352BF1"/>
    <w:rsid w:val="00353C94"/>
    <w:rsid w:val="00353D30"/>
    <w:rsid w:val="0035463B"/>
    <w:rsid w:val="003577AA"/>
    <w:rsid w:val="00362E03"/>
    <w:rsid w:val="00364650"/>
    <w:rsid w:val="0036494C"/>
    <w:rsid w:val="003748DA"/>
    <w:rsid w:val="00377DF0"/>
    <w:rsid w:val="003802FF"/>
    <w:rsid w:val="00381992"/>
    <w:rsid w:val="003A4D12"/>
    <w:rsid w:val="003A52BF"/>
    <w:rsid w:val="003A56E3"/>
    <w:rsid w:val="003B54CF"/>
    <w:rsid w:val="003B66F3"/>
    <w:rsid w:val="003C14F6"/>
    <w:rsid w:val="003C3780"/>
    <w:rsid w:val="003C4D88"/>
    <w:rsid w:val="003C4DC5"/>
    <w:rsid w:val="003C6FD9"/>
    <w:rsid w:val="003C759B"/>
    <w:rsid w:val="003D17AF"/>
    <w:rsid w:val="003D63B2"/>
    <w:rsid w:val="003E1297"/>
    <w:rsid w:val="003E524D"/>
    <w:rsid w:val="003E7D10"/>
    <w:rsid w:val="003F3567"/>
    <w:rsid w:val="003F3914"/>
    <w:rsid w:val="003F5240"/>
    <w:rsid w:val="00403DCF"/>
    <w:rsid w:val="00404D81"/>
    <w:rsid w:val="004178BF"/>
    <w:rsid w:val="00425288"/>
    <w:rsid w:val="0042641B"/>
    <w:rsid w:val="004275A3"/>
    <w:rsid w:val="00431A5B"/>
    <w:rsid w:val="004349A0"/>
    <w:rsid w:val="00435DB0"/>
    <w:rsid w:val="004360E3"/>
    <w:rsid w:val="00442E6E"/>
    <w:rsid w:val="004440E1"/>
    <w:rsid w:val="0045393E"/>
    <w:rsid w:val="0045664D"/>
    <w:rsid w:val="004612A1"/>
    <w:rsid w:val="00467364"/>
    <w:rsid w:val="004679A9"/>
    <w:rsid w:val="00473B3D"/>
    <w:rsid w:val="00483387"/>
    <w:rsid w:val="00483AB0"/>
    <w:rsid w:val="00487718"/>
    <w:rsid w:val="00490BDE"/>
    <w:rsid w:val="00490CBF"/>
    <w:rsid w:val="0049323D"/>
    <w:rsid w:val="00497238"/>
    <w:rsid w:val="004A0377"/>
    <w:rsid w:val="004A0B4D"/>
    <w:rsid w:val="004A6953"/>
    <w:rsid w:val="004A7132"/>
    <w:rsid w:val="004B183C"/>
    <w:rsid w:val="004B4024"/>
    <w:rsid w:val="004C10EF"/>
    <w:rsid w:val="004C1394"/>
    <w:rsid w:val="004C26AA"/>
    <w:rsid w:val="004C317B"/>
    <w:rsid w:val="004D12E0"/>
    <w:rsid w:val="004D2397"/>
    <w:rsid w:val="004E0B8A"/>
    <w:rsid w:val="004E1EDE"/>
    <w:rsid w:val="004F3504"/>
    <w:rsid w:val="004F3BE5"/>
    <w:rsid w:val="004F410C"/>
    <w:rsid w:val="004F6C34"/>
    <w:rsid w:val="005026B8"/>
    <w:rsid w:val="00504B32"/>
    <w:rsid w:val="00504B33"/>
    <w:rsid w:val="00507890"/>
    <w:rsid w:val="00510D59"/>
    <w:rsid w:val="005116C4"/>
    <w:rsid w:val="00515A6F"/>
    <w:rsid w:val="005160D3"/>
    <w:rsid w:val="00520B1B"/>
    <w:rsid w:val="00523664"/>
    <w:rsid w:val="005322F4"/>
    <w:rsid w:val="005337A9"/>
    <w:rsid w:val="00534CE9"/>
    <w:rsid w:val="005360CA"/>
    <w:rsid w:val="00536470"/>
    <w:rsid w:val="00540596"/>
    <w:rsid w:val="00540825"/>
    <w:rsid w:val="00541BA5"/>
    <w:rsid w:val="005421C7"/>
    <w:rsid w:val="0054714E"/>
    <w:rsid w:val="005518AA"/>
    <w:rsid w:val="005528D7"/>
    <w:rsid w:val="00553FAB"/>
    <w:rsid w:val="00554D84"/>
    <w:rsid w:val="00565C39"/>
    <w:rsid w:val="00573A03"/>
    <w:rsid w:val="005765B3"/>
    <w:rsid w:val="00582AB4"/>
    <w:rsid w:val="00584E54"/>
    <w:rsid w:val="00585478"/>
    <w:rsid w:val="00585ED7"/>
    <w:rsid w:val="00587E9A"/>
    <w:rsid w:val="00590F80"/>
    <w:rsid w:val="00595FDD"/>
    <w:rsid w:val="00596ED1"/>
    <w:rsid w:val="005975BF"/>
    <w:rsid w:val="005A01CC"/>
    <w:rsid w:val="005A0204"/>
    <w:rsid w:val="005A2078"/>
    <w:rsid w:val="005A403B"/>
    <w:rsid w:val="005A6C74"/>
    <w:rsid w:val="005B2FDC"/>
    <w:rsid w:val="005B49FC"/>
    <w:rsid w:val="005B5477"/>
    <w:rsid w:val="005B6E00"/>
    <w:rsid w:val="005C034F"/>
    <w:rsid w:val="005C078C"/>
    <w:rsid w:val="005C2EAC"/>
    <w:rsid w:val="005C3E11"/>
    <w:rsid w:val="005C4BE1"/>
    <w:rsid w:val="005C6CAE"/>
    <w:rsid w:val="005D0B70"/>
    <w:rsid w:val="005D1E5A"/>
    <w:rsid w:val="005D30E4"/>
    <w:rsid w:val="005D37AC"/>
    <w:rsid w:val="005E120A"/>
    <w:rsid w:val="005E393F"/>
    <w:rsid w:val="005E5004"/>
    <w:rsid w:val="005F11FD"/>
    <w:rsid w:val="005F4BAB"/>
    <w:rsid w:val="005F7AB2"/>
    <w:rsid w:val="005F7CF0"/>
    <w:rsid w:val="00600BD0"/>
    <w:rsid w:val="00603FE4"/>
    <w:rsid w:val="00604506"/>
    <w:rsid w:val="00604F08"/>
    <w:rsid w:val="0060695F"/>
    <w:rsid w:val="00606A33"/>
    <w:rsid w:val="006122B2"/>
    <w:rsid w:val="00614105"/>
    <w:rsid w:val="00614EB7"/>
    <w:rsid w:val="006164B6"/>
    <w:rsid w:val="00616E97"/>
    <w:rsid w:val="00617981"/>
    <w:rsid w:val="00617B2F"/>
    <w:rsid w:val="00617BBB"/>
    <w:rsid w:val="00617D1D"/>
    <w:rsid w:val="00621C73"/>
    <w:rsid w:val="006237A2"/>
    <w:rsid w:val="00625731"/>
    <w:rsid w:val="00625D62"/>
    <w:rsid w:val="00626D03"/>
    <w:rsid w:val="006301B1"/>
    <w:rsid w:val="00637926"/>
    <w:rsid w:val="006416D1"/>
    <w:rsid w:val="00642B73"/>
    <w:rsid w:val="006507BE"/>
    <w:rsid w:val="00652C32"/>
    <w:rsid w:val="00652C66"/>
    <w:rsid w:val="00653973"/>
    <w:rsid w:val="006559A4"/>
    <w:rsid w:val="00655F2B"/>
    <w:rsid w:val="00663ACC"/>
    <w:rsid w:val="0067111C"/>
    <w:rsid w:val="0067149D"/>
    <w:rsid w:val="00673CE9"/>
    <w:rsid w:val="00674B49"/>
    <w:rsid w:val="00676F2B"/>
    <w:rsid w:val="00677407"/>
    <w:rsid w:val="006836B4"/>
    <w:rsid w:val="006846FC"/>
    <w:rsid w:val="00690DB4"/>
    <w:rsid w:val="0069248C"/>
    <w:rsid w:val="00692CD8"/>
    <w:rsid w:val="006936C0"/>
    <w:rsid w:val="00693B50"/>
    <w:rsid w:val="0069645C"/>
    <w:rsid w:val="006A19DD"/>
    <w:rsid w:val="006A326A"/>
    <w:rsid w:val="006B13D5"/>
    <w:rsid w:val="006B2B51"/>
    <w:rsid w:val="006B3E74"/>
    <w:rsid w:val="006B4139"/>
    <w:rsid w:val="006C1E3B"/>
    <w:rsid w:val="006C2251"/>
    <w:rsid w:val="006C2531"/>
    <w:rsid w:val="006C37A1"/>
    <w:rsid w:val="006C48BC"/>
    <w:rsid w:val="006C4DE1"/>
    <w:rsid w:val="006C5294"/>
    <w:rsid w:val="006D09E6"/>
    <w:rsid w:val="006D52FB"/>
    <w:rsid w:val="006E27CF"/>
    <w:rsid w:val="006E3264"/>
    <w:rsid w:val="006E46BC"/>
    <w:rsid w:val="006E5AB9"/>
    <w:rsid w:val="006E687A"/>
    <w:rsid w:val="006F1DFD"/>
    <w:rsid w:val="006F5296"/>
    <w:rsid w:val="007004A3"/>
    <w:rsid w:val="00701A61"/>
    <w:rsid w:val="007055FF"/>
    <w:rsid w:val="007077D4"/>
    <w:rsid w:val="00710EAC"/>
    <w:rsid w:val="00710F74"/>
    <w:rsid w:val="00710FF2"/>
    <w:rsid w:val="00712A8D"/>
    <w:rsid w:val="007145F6"/>
    <w:rsid w:val="0072117C"/>
    <w:rsid w:val="00722F1B"/>
    <w:rsid w:val="00724661"/>
    <w:rsid w:val="00724B58"/>
    <w:rsid w:val="00725538"/>
    <w:rsid w:val="0072554E"/>
    <w:rsid w:val="00725625"/>
    <w:rsid w:val="007340C6"/>
    <w:rsid w:val="00740B83"/>
    <w:rsid w:val="00745967"/>
    <w:rsid w:val="0074760B"/>
    <w:rsid w:val="00752076"/>
    <w:rsid w:val="00752DCF"/>
    <w:rsid w:val="00753342"/>
    <w:rsid w:val="00761D6B"/>
    <w:rsid w:val="00764021"/>
    <w:rsid w:val="00766BFF"/>
    <w:rsid w:val="007717E3"/>
    <w:rsid w:val="00772BE7"/>
    <w:rsid w:val="00782FB0"/>
    <w:rsid w:val="007844B0"/>
    <w:rsid w:val="00790109"/>
    <w:rsid w:val="00790A84"/>
    <w:rsid w:val="007916A7"/>
    <w:rsid w:val="00793C57"/>
    <w:rsid w:val="00794DEC"/>
    <w:rsid w:val="007963F1"/>
    <w:rsid w:val="00797AF6"/>
    <w:rsid w:val="007A233D"/>
    <w:rsid w:val="007A31A5"/>
    <w:rsid w:val="007A3B64"/>
    <w:rsid w:val="007A4AAA"/>
    <w:rsid w:val="007B1813"/>
    <w:rsid w:val="007B4C03"/>
    <w:rsid w:val="007B5C49"/>
    <w:rsid w:val="007B779F"/>
    <w:rsid w:val="007B7C35"/>
    <w:rsid w:val="007B7C7E"/>
    <w:rsid w:val="007C35AC"/>
    <w:rsid w:val="007C4AD7"/>
    <w:rsid w:val="007C5DF4"/>
    <w:rsid w:val="007C64FD"/>
    <w:rsid w:val="007C783D"/>
    <w:rsid w:val="007E2C2C"/>
    <w:rsid w:val="007E7700"/>
    <w:rsid w:val="007E7D0D"/>
    <w:rsid w:val="007F0511"/>
    <w:rsid w:val="007F0C11"/>
    <w:rsid w:val="007F2AB4"/>
    <w:rsid w:val="007F34AD"/>
    <w:rsid w:val="007F5D2C"/>
    <w:rsid w:val="00803B9C"/>
    <w:rsid w:val="00805553"/>
    <w:rsid w:val="00806A3B"/>
    <w:rsid w:val="00817C59"/>
    <w:rsid w:val="008311EE"/>
    <w:rsid w:val="00834B39"/>
    <w:rsid w:val="0084039D"/>
    <w:rsid w:val="00842653"/>
    <w:rsid w:val="0084674F"/>
    <w:rsid w:val="008504DB"/>
    <w:rsid w:val="008570EC"/>
    <w:rsid w:val="008655DA"/>
    <w:rsid w:val="0087025F"/>
    <w:rsid w:val="00870DD9"/>
    <w:rsid w:val="0088096C"/>
    <w:rsid w:val="0089021C"/>
    <w:rsid w:val="008944F2"/>
    <w:rsid w:val="00894AE6"/>
    <w:rsid w:val="008A03ED"/>
    <w:rsid w:val="008A08B7"/>
    <w:rsid w:val="008A37FD"/>
    <w:rsid w:val="008A3D9D"/>
    <w:rsid w:val="008A63B8"/>
    <w:rsid w:val="008B0BA0"/>
    <w:rsid w:val="008B38D9"/>
    <w:rsid w:val="008B497D"/>
    <w:rsid w:val="008B5F3C"/>
    <w:rsid w:val="008C48AE"/>
    <w:rsid w:val="008C4BD6"/>
    <w:rsid w:val="008C65A6"/>
    <w:rsid w:val="008D04A2"/>
    <w:rsid w:val="008D6A1C"/>
    <w:rsid w:val="008E24CE"/>
    <w:rsid w:val="008F0527"/>
    <w:rsid w:val="008F5DEA"/>
    <w:rsid w:val="008F77CD"/>
    <w:rsid w:val="00906780"/>
    <w:rsid w:val="00907595"/>
    <w:rsid w:val="00907F9A"/>
    <w:rsid w:val="00914AAD"/>
    <w:rsid w:val="00914C3E"/>
    <w:rsid w:val="00914EDF"/>
    <w:rsid w:val="009164C9"/>
    <w:rsid w:val="00916564"/>
    <w:rsid w:val="00921326"/>
    <w:rsid w:val="00922FB1"/>
    <w:rsid w:val="00924340"/>
    <w:rsid w:val="0092490D"/>
    <w:rsid w:val="00926C8F"/>
    <w:rsid w:val="0092796F"/>
    <w:rsid w:val="00932FE0"/>
    <w:rsid w:val="00933755"/>
    <w:rsid w:val="009349E1"/>
    <w:rsid w:val="00941701"/>
    <w:rsid w:val="0094293B"/>
    <w:rsid w:val="00943C9E"/>
    <w:rsid w:val="00947480"/>
    <w:rsid w:val="00950E01"/>
    <w:rsid w:val="00954CF7"/>
    <w:rsid w:val="0095767B"/>
    <w:rsid w:val="00957814"/>
    <w:rsid w:val="00961396"/>
    <w:rsid w:val="00961620"/>
    <w:rsid w:val="00962B5D"/>
    <w:rsid w:val="00962F64"/>
    <w:rsid w:val="0096450E"/>
    <w:rsid w:val="0096480E"/>
    <w:rsid w:val="00964EC7"/>
    <w:rsid w:val="0097154E"/>
    <w:rsid w:val="009728FB"/>
    <w:rsid w:val="00972CBC"/>
    <w:rsid w:val="00975E78"/>
    <w:rsid w:val="0097625D"/>
    <w:rsid w:val="009836E4"/>
    <w:rsid w:val="009927BB"/>
    <w:rsid w:val="00996D0C"/>
    <w:rsid w:val="00996F12"/>
    <w:rsid w:val="009B0E6E"/>
    <w:rsid w:val="009B2601"/>
    <w:rsid w:val="009B39B0"/>
    <w:rsid w:val="009B4ACB"/>
    <w:rsid w:val="009B698B"/>
    <w:rsid w:val="009C02B9"/>
    <w:rsid w:val="009C18F3"/>
    <w:rsid w:val="009C2C51"/>
    <w:rsid w:val="009C37AD"/>
    <w:rsid w:val="009C3AB5"/>
    <w:rsid w:val="009C62AE"/>
    <w:rsid w:val="009D19C3"/>
    <w:rsid w:val="009D36D7"/>
    <w:rsid w:val="009D36E7"/>
    <w:rsid w:val="009D3CF0"/>
    <w:rsid w:val="009D41D2"/>
    <w:rsid w:val="009E0781"/>
    <w:rsid w:val="009F0657"/>
    <w:rsid w:val="009F276E"/>
    <w:rsid w:val="00A01333"/>
    <w:rsid w:val="00A0253F"/>
    <w:rsid w:val="00A0306E"/>
    <w:rsid w:val="00A03890"/>
    <w:rsid w:val="00A10677"/>
    <w:rsid w:val="00A13F82"/>
    <w:rsid w:val="00A240F9"/>
    <w:rsid w:val="00A26854"/>
    <w:rsid w:val="00A31566"/>
    <w:rsid w:val="00A37E4D"/>
    <w:rsid w:val="00A42260"/>
    <w:rsid w:val="00A4335B"/>
    <w:rsid w:val="00A43808"/>
    <w:rsid w:val="00A45688"/>
    <w:rsid w:val="00A51512"/>
    <w:rsid w:val="00A54D2E"/>
    <w:rsid w:val="00A54FB8"/>
    <w:rsid w:val="00A60224"/>
    <w:rsid w:val="00A60EE3"/>
    <w:rsid w:val="00A71D76"/>
    <w:rsid w:val="00A74CF5"/>
    <w:rsid w:val="00A778D6"/>
    <w:rsid w:val="00A821BF"/>
    <w:rsid w:val="00A833D1"/>
    <w:rsid w:val="00A83B47"/>
    <w:rsid w:val="00A848BC"/>
    <w:rsid w:val="00A857B7"/>
    <w:rsid w:val="00A86F04"/>
    <w:rsid w:val="00A8712C"/>
    <w:rsid w:val="00A91032"/>
    <w:rsid w:val="00A9567E"/>
    <w:rsid w:val="00A95C35"/>
    <w:rsid w:val="00AA2BD6"/>
    <w:rsid w:val="00AA5C6A"/>
    <w:rsid w:val="00AB0226"/>
    <w:rsid w:val="00AB0770"/>
    <w:rsid w:val="00AB40B0"/>
    <w:rsid w:val="00AB51FA"/>
    <w:rsid w:val="00AB5D6D"/>
    <w:rsid w:val="00AC3720"/>
    <w:rsid w:val="00AC5A1D"/>
    <w:rsid w:val="00AD0D29"/>
    <w:rsid w:val="00AD53B3"/>
    <w:rsid w:val="00AD6025"/>
    <w:rsid w:val="00AE0215"/>
    <w:rsid w:val="00AE3B8B"/>
    <w:rsid w:val="00AE4331"/>
    <w:rsid w:val="00AE6DCB"/>
    <w:rsid w:val="00AF4CC5"/>
    <w:rsid w:val="00AF617B"/>
    <w:rsid w:val="00AF703B"/>
    <w:rsid w:val="00AF7840"/>
    <w:rsid w:val="00B0038F"/>
    <w:rsid w:val="00B03D70"/>
    <w:rsid w:val="00B04609"/>
    <w:rsid w:val="00B10964"/>
    <w:rsid w:val="00B10B5E"/>
    <w:rsid w:val="00B111D5"/>
    <w:rsid w:val="00B16168"/>
    <w:rsid w:val="00B214F9"/>
    <w:rsid w:val="00B30F9C"/>
    <w:rsid w:val="00B34779"/>
    <w:rsid w:val="00B36B8B"/>
    <w:rsid w:val="00B36ED6"/>
    <w:rsid w:val="00B410E4"/>
    <w:rsid w:val="00B46718"/>
    <w:rsid w:val="00B47E6C"/>
    <w:rsid w:val="00B52274"/>
    <w:rsid w:val="00B6104D"/>
    <w:rsid w:val="00B620F5"/>
    <w:rsid w:val="00B62239"/>
    <w:rsid w:val="00B626D3"/>
    <w:rsid w:val="00B63D8C"/>
    <w:rsid w:val="00B70D8D"/>
    <w:rsid w:val="00B73FC3"/>
    <w:rsid w:val="00B76CCA"/>
    <w:rsid w:val="00B81112"/>
    <w:rsid w:val="00B82D66"/>
    <w:rsid w:val="00B83D8A"/>
    <w:rsid w:val="00B8461C"/>
    <w:rsid w:val="00B859DD"/>
    <w:rsid w:val="00B85E5A"/>
    <w:rsid w:val="00B91BD2"/>
    <w:rsid w:val="00B91D65"/>
    <w:rsid w:val="00B9247A"/>
    <w:rsid w:val="00B935B0"/>
    <w:rsid w:val="00B95D4A"/>
    <w:rsid w:val="00B97C60"/>
    <w:rsid w:val="00BA1815"/>
    <w:rsid w:val="00BA6E75"/>
    <w:rsid w:val="00BB022A"/>
    <w:rsid w:val="00BB0C9A"/>
    <w:rsid w:val="00BB1863"/>
    <w:rsid w:val="00BB360A"/>
    <w:rsid w:val="00BB46E3"/>
    <w:rsid w:val="00BB51B1"/>
    <w:rsid w:val="00BB5F33"/>
    <w:rsid w:val="00BB6F14"/>
    <w:rsid w:val="00BC10EA"/>
    <w:rsid w:val="00BC2B9E"/>
    <w:rsid w:val="00BC2E03"/>
    <w:rsid w:val="00BC7860"/>
    <w:rsid w:val="00BC7AC0"/>
    <w:rsid w:val="00BD0CF8"/>
    <w:rsid w:val="00BD2166"/>
    <w:rsid w:val="00BD6623"/>
    <w:rsid w:val="00BE3E17"/>
    <w:rsid w:val="00BE4967"/>
    <w:rsid w:val="00BF08D7"/>
    <w:rsid w:val="00BF0A30"/>
    <w:rsid w:val="00BF1E0A"/>
    <w:rsid w:val="00BF6EBD"/>
    <w:rsid w:val="00BF718A"/>
    <w:rsid w:val="00BF77D0"/>
    <w:rsid w:val="00C06291"/>
    <w:rsid w:val="00C07A8B"/>
    <w:rsid w:val="00C122BB"/>
    <w:rsid w:val="00C15C7E"/>
    <w:rsid w:val="00C2272D"/>
    <w:rsid w:val="00C23157"/>
    <w:rsid w:val="00C24391"/>
    <w:rsid w:val="00C24CAA"/>
    <w:rsid w:val="00C333A7"/>
    <w:rsid w:val="00C335E3"/>
    <w:rsid w:val="00C364CD"/>
    <w:rsid w:val="00C36916"/>
    <w:rsid w:val="00C37657"/>
    <w:rsid w:val="00C409BC"/>
    <w:rsid w:val="00C40B5F"/>
    <w:rsid w:val="00C40FB4"/>
    <w:rsid w:val="00C44965"/>
    <w:rsid w:val="00C44B05"/>
    <w:rsid w:val="00C45A11"/>
    <w:rsid w:val="00C51179"/>
    <w:rsid w:val="00C54177"/>
    <w:rsid w:val="00C55ADF"/>
    <w:rsid w:val="00C605A0"/>
    <w:rsid w:val="00C63614"/>
    <w:rsid w:val="00C6786B"/>
    <w:rsid w:val="00C72310"/>
    <w:rsid w:val="00C7253F"/>
    <w:rsid w:val="00C747A0"/>
    <w:rsid w:val="00C7795C"/>
    <w:rsid w:val="00C85D92"/>
    <w:rsid w:val="00C9105D"/>
    <w:rsid w:val="00CA1C28"/>
    <w:rsid w:val="00CA4BE0"/>
    <w:rsid w:val="00CA559B"/>
    <w:rsid w:val="00CA61D9"/>
    <w:rsid w:val="00CB0A23"/>
    <w:rsid w:val="00CB6DE3"/>
    <w:rsid w:val="00CC2DAC"/>
    <w:rsid w:val="00CC49D2"/>
    <w:rsid w:val="00CC53F1"/>
    <w:rsid w:val="00CC5956"/>
    <w:rsid w:val="00CD0941"/>
    <w:rsid w:val="00CD2A09"/>
    <w:rsid w:val="00CD368F"/>
    <w:rsid w:val="00CD5149"/>
    <w:rsid w:val="00CD5FCA"/>
    <w:rsid w:val="00CD62C6"/>
    <w:rsid w:val="00CE1E22"/>
    <w:rsid w:val="00CE4D07"/>
    <w:rsid w:val="00CE74BE"/>
    <w:rsid w:val="00CF07DA"/>
    <w:rsid w:val="00CF0AE9"/>
    <w:rsid w:val="00CF0C16"/>
    <w:rsid w:val="00CF71D6"/>
    <w:rsid w:val="00CF73C8"/>
    <w:rsid w:val="00CF7896"/>
    <w:rsid w:val="00CF7F43"/>
    <w:rsid w:val="00D0200B"/>
    <w:rsid w:val="00D02859"/>
    <w:rsid w:val="00D064F4"/>
    <w:rsid w:val="00D065DB"/>
    <w:rsid w:val="00D0672A"/>
    <w:rsid w:val="00D106EE"/>
    <w:rsid w:val="00D15FA9"/>
    <w:rsid w:val="00D1687F"/>
    <w:rsid w:val="00D20CA5"/>
    <w:rsid w:val="00D2254C"/>
    <w:rsid w:val="00D23A15"/>
    <w:rsid w:val="00D24941"/>
    <w:rsid w:val="00D24DB6"/>
    <w:rsid w:val="00D26BEE"/>
    <w:rsid w:val="00D32771"/>
    <w:rsid w:val="00D36E5D"/>
    <w:rsid w:val="00D406EE"/>
    <w:rsid w:val="00D433E9"/>
    <w:rsid w:val="00D43771"/>
    <w:rsid w:val="00D443EF"/>
    <w:rsid w:val="00D45827"/>
    <w:rsid w:val="00D47CD0"/>
    <w:rsid w:val="00D5095F"/>
    <w:rsid w:val="00D5628C"/>
    <w:rsid w:val="00D610D4"/>
    <w:rsid w:val="00D643E2"/>
    <w:rsid w:val="00D66461"/>
    <w:rsid w:val="00D73FF8"/>
    <w:rsid w:val="00D74BE8"/>
    <w:rsid w:val="00D779A2"/>
    <w:rsid w:val="00D8233D"/>
    <w:rsid w:val="00D85B2F"/>
    <w:rsid w:val="00D87A66"/>
    <w:rsid w:val="00D90CAE"/>
    <w:rsid w:val="00D91A6D"/>
    <w:rsid w:val="00D925BB"/>
    <w:rsid w:val="00D92D43"/>
    <w:rsid w:val="00D939C0"/>
    <w:rsid w:val="00D9443E"/>
    <w:rsid w:val="00D9484E"/>
    <w:rsid w:val="00D966F8"/>
    <w:rsid w:val="00D97D26"/>
    <w:rsid w:val="00DA240D"/>
    <w:rsid w:val="00DA5667"/>
    <w:rsid w:val="00DB479C"/>
    <w:rsid w:val="00DB6911"/>
    <w:rsid w:val="00DB73F3"/>
    <w:rsid w:val="00DC11E3"/>
    <w:rsid w:val="00DD087B"/>
    <w:rsid w:val="00DE3CE8"/>
    <w:rsid w:val="00DE5577"/>
    <w:rsid w:val="00DE6BBB"/>
    <w:rsid w:val="00DF055A"/>
    <w:rsid w:val="00DF23EE"/>
    <w:rsid w:val="00DF6069"/>
    <w:rsid w:val="00DF651E"/>
    <w:rsid w:val="00DF7542"/>
    <w:rsid w:val="00E03252"/>
    <w:rsid w:val="00E0794B"/>
    <w:rsid w:val="00E121F8"/>
    <w:rsid w:val="00E124EA"/>
    <w:rsid w:val="00E1352B"/>
    <w:rsid w:val="00E147F7"/>
    <w:rsid w:val="00E1512F"/>
    <w:rsid w:val="00E165C6"/>
    <w:rsid w:val="00E20559"/>
    <w:rsid w:val="00E2060B"/>
    <w:rsid w:val="00E23985"/>
    <w:rsid w:val="00E25726"/>
    <w:rsid w:val="00E2671E"/>
    <w:rsid w:val="00E30E6F"/>
    <w:rsid w:val="00E32D61"/>
    <w:rsid w:val="00E331AE"/>
    <w:rsid w:val="00E37EC8"/>
    <w:rsid w:val="00E40485"/>
    <w:rsid w:val="00E41064"/>
    <w:rsid w:val="00E41102"/>
    <w:rsid w:val="00E44CA8"/>
    <w:rsid w:val="00E45AA3"/>
    <w:rsid w:val="00E46F5F"/>
    <w:rsid w:val="00E5165B"/>
    <w:rsid w:val="00E53565"/>
    <w:rsid w:val="00E574F2"/>
    <w:rsid w:val="00E61835"/>
    <w:rsid w:val="00E6281D"/>
    <w:rsid w:val="00E664B9"/>
    <w:rsid w:val="00E6768D"/>
    <w:rsid w:val="00E7028C"/>
    <w:rsid w:val="00E7247B"/>
    <w:rsid w:val="00E7376D"/>
    <w:rsid w:val="00E7504F"/>
    <w:rsid w:val="00E77478"/>
    <w:rsid w:val="00E812CC"/>
    <w:rsid w:val="00E83B2C"/>
    <w:rsid w:val="00E83DF6"/>
    <w:rsid w:val="00E92B1A"/>
    <w:rsid w:val="00E95DC4"/>
    <w:rsid w:val="00E972EF"/>
    <w:rsid w:val="00E973B4"/>
    <w:rsid w:val="00EA2121"/>
    <w:rsid w:val="00EA2AFC"/>
    <w:rsid w:val="00EA70D3"/>
    <w:rsid w:val="00EB0C4A"/>
    <w:rsid w:val="00EB7C2F"/>
    <w:rsid w:val="00EC2092"/>
    <w:rsid w:val="00EC3003"/>
    <w:rsid w:val="00EC5B29"/>
    <w:rsid w:val="00EC624F"/>
    <w:rsid w:val="00ED52D8"/>
    <w:rsid w:val="00ED6124"/>
    <w:rsid w:val="00EE00AF"/>
    <w:rsid w:val="00EE049C"/>
    <w:rsid w:val="00EE0AF1"/>
    <w:rsid w:val="00EE195D"/>
    <w:rsid w:val="00EE2B84"/>
    <w:rsid w:val="00EE33A1"/>
    <w:rsid w:val="00EE36B3"/>
    <w:rsid w:val="00EF3271"/>
    <w:rsid w:val="00F01E5F"/>
    <w:rsid w:val="00F0299A"/>
    <w:rsid w:val="00F04CE0"/>
    <w:rsid w:val="00F062ED"/>
    <w:rsid w:val="00F06EE9"/>
    <w:rsid w:val="00F10EFE"/>
    <w:rsid w:val="00F11D0C"/>
    <w:rsid w:val="00F12719"/>
    <w:rsid w:val="00F13CD2"/>
    <w:rsid w:val="00F160E5"/>
    <w:rsid w:val="00F25BC2"/>
    <w:rsid w:val="00F30E3B"/>
    <w:rsid w:val="00F30F76"/>
    <w:rsid w:val="00F35240"/>
    <w:rsid w:val="00F40BCA"/>
    <w:rsid w:val="00F413D2"/>
    <w:rsid w:val="00F46086"/>
    <w:rsid w:val="00F47352"/>
    <w:rsid w:val="00F527BF"/>
    <w:rsid w:val="00F5364B"/>
    <w:rsid w:val="00F55261"/>
    <w:rsid w:val="00F631F2"/>
    <w:rsid w:val="00F67973"/>
    <w:rsid w:val="00F67E21"/>
    <w:rsid w:val="00F7047D"/>
    <w:rsid w:val="00F71CA3"/>
    <w:rsid w:val="00F753D3"/>
    <w:rsid w:val="00F756F0"/>
    <w:rsid w:val="00F76DF6"/>
    <w:rsid w:val="00F82CE3"/>
    <w:rsid w:val="00F843C8"/>
    <w:rsid w:val="00F90814"/>
    <w:rsid w:val="00F92B02"/>
    <w:rsid w:val="00F967D7"/>
    <w:rsid w:val="00F969E8"/>
    <w:rsid w:val="00F9700C"/>
    <w:rsid w:val="00FA1205"/>
    <w:rsid w:val="00FA1960"/>
    <w:rsid w:val="00FA41E4"/>
    <w:rsid w:val="00FA4F53"/>
    <w:rsid w:val="00FA60E9"/>
    <w:rsid w:val="00FB4497"/>
    <w:rsid w:val="00FB5061"/>
    <w:rsid w:val="00FB7AB7"/>
    <w:rsid w:val="00FC0068"/>
    <w:rsid w:val="00FC0B7D"/>
    <w:rsid w:val="00FC1869"/>
    <w:rsid w:val="00FC2CE9"/>
    <w:rsid w:val="00FC31FB"/>
    <w:rsid w:val="00FD4339"/>
    <w:rsid w:val="00FF5B4F"/>
    <w:rsid w:val="00FF63C8"/>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0C96D684"/>
  <w15:chartTrackingRefBased/>
  <w15:docId w15:val="{603FF913-7669-48FD-8E55-78DB9C111F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hu-HU" w:eastAsia="hu-HU"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pPr>
      <w:widowControl w:val="0"/>
      <w:suppressAutoHyphens/>
    </w:pPr>
    <w:rPr>
      <w:rFonts w:eastAsia="WenQuanYi Zen Hei" w:cs="Lohit Hindi"/>
      <w:color w:val="00000A"/>
      <w:kern w:val="1"/>
      <w:sz w:val="24"/>
      <w:szCs w:val="24"/>
      <w:lang w:eastAsia="zh-CN" w:bidi="hi-IN"/>
    </w:rPr>
  </w:style>
  <w:style w:type="paragraph" w:styleId="Cmsor1">
    <w:name w:val="heading 1"/>
    <w:basedOn w:val="Cmsor"/>
    <w:next w:val="Szvegtrzs"/>
    <w:qFormat/>
    <w:pPr>
      <w:spacing w:before="57" w:after="283"/>
      <w:outlineLvl w:val="0"/>
    </w:pPr>
    <w:rPr>
      <w:b/>
      <w:bCs/>
      <w:sz w:val="32"/>
      <w:szCs w:val="32"/>
    </w:rPr>
  </w:style>
  <w:style w:type="paragraph" w:styleId="Cmsor2">
    <w:name w:val="heading 2"/>
    <w:basedOn w:val="Norml"/>
    <w:next w:val="Norml"/>
    <w:link w:val="Cmsor2Char"/>
    <w:qFormat/>
    <w:pPr>
      <w:keepNext/>
      <w:spacing w:before="240" w:after="60" w:line="320" w:lineRule="atLeast"/>
      <w:outlineLvl w:val="1"/>
    </w:pPr>
    <w:rPr>
      <w:rFonts w:ascii="Arial" w:hAnsi="Arial" w:cs="Arial"/>
      <w:b/>
      <w:bCs/>
      <w:i/>
      <w:iCs/>
      <w:sz w:val="28"/>
      <w:szCs w:val="28"/>
    </w:rPr>
  </w:style>
  <w:style w:type="paragraph" w:styleId="Cmsor3">
    <w:name w:val="heading 3"/>
    <w:basedOn w:val="Cmsor"/>
    <w:next w:val="Szvegtrzs"/>
    <w:qFormat/>
    <w:pPr>
      <w:spacing w:before="140"/>
      <w:outlineLvl w:val="2"/>
    </w:pPr>
    <w:rPr>
      <w:b/>
      <w:bCs/>
      <w:color w:val="808080"/>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character" w:customStyle="1" w:styleId="WW8Num2z0">
    <w:name w:val="WW8Num2z0"/>
  </w:style>
  <w:style w:type="character" w:customStyle="1" w:styleId="WW8Num2z1">
    <w:name w:val="WW8Num2z1"/>
  </w:style>
  <w:style w:type="character" w:customStyle="1" w:styleId="WW8Num2z2">
    <w:name w:val="WW8Num2z2"/>
  </w:style>
  <w:style w:type="character" w:customStyle="1" w:styleId="WW8Num2z3">
    <w:name w:val="WW8Num2z3"/>
  </w:style>
  <w:style w:type="character" w:customStyle="1" w:styleId="WW8Num2z4">
    <w:name w:val="WW8Num2z4"/>
  </w:style>
  <w:style w:type="character" w:customStyle="1" w:styleId="WW8Num2z5">
    <w:name w:val="WW8Num2z5"/>
  </w:style>
  <w:style w:type="character" w:customStyle="1" w:styleId="WW8Num2z6">
    <w:name w:val="WW8Num2z6"/>
  </w:style>
  <w:style w:type="character" w:customStyle="1" w:styleId="WW8Num2z7">
    <w:name w:val="WW8Num2z7"/>
  </w:style>
  <w:style w:type="character" w:customStyle="1" w:styleId="WW8Num2z8">
    <w:name w:val="WW8Num2z8"/>
  </w:style>
  <w:style w:type="character" w:customStyle="1" w:styleId="Bekezdsalapbettpusa1">
    <w:name w:val="Bekezdés alapbetűtípusa1"/>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Absatz-Standardschriftart1">
    <w:name w:val="WW-Absatz-Standardschriftart1"/>
  </w:style>
  <w:style w:type="character" w:customStyle="1" w:styleId="WW-Absatz-Standardschriftart11">
    <w:name w:val="WW-Absatz-Standardschriftart11"/>
  </w:style>
  <w:style w:type="character" w:customStyle="1" w:styleId="WW8Num3z0">
    <w:name w:val="WW8Num3z0"/>
    <w:rPr>
      <w:rFonts w:ascii="Symbol" w:hAnsi="Symbol" w:cs="OpenSymbol"/>
    </w:rPr>
  </w:style>
  <w:style w:type="character" w:customStyle="1" w:styleId="WW8Num3z1">
    <w:name w:val="WW8Num3z1"/>
    <w:rPr>
      <w:rFonts w:ascii="OpenSymbol" w:hAnsi="OpenSymbol" w:cs="OpenSymbol"/>
    </w:rPr>
  </w:style>
  <w:style w:type="character" w:customStyle="1" w:styleId="WW8Num4z0">
    <w:name w:val="WW8Num4z0"/>
    <w:rPr>
      <w:rFonts w:ascii="Symbol" w:hAnsi="Symbol" w:cs="OpenSymbol"/>
    </w:rPr>
  </w:style>
  <w:style w:type="character" w:customStyle="1" w:styleId="WW8Num4z1">
    <w:name w:val="WW8Num4z1"/>
    <w:rPr>
      <w:rFonts w:ascii="OpenSymbol" w:hAnsi="OpenSymbol" w:cs="OpenSymbol"/>
    </w:rPr>
  </w:style>
  <w:style w:type="character" w:customStyle="1" w:styleId="WW-Absatz-Standardschriftart111">
    <w:name w:val="WW-Absatz-Standardschriftart111"/>
  </w:style>
  <w:style w:type="character" w:customStyle="1" w:styleId="WW-Absatz-Standardschriftart1111">
    <w:name w:val="WW-Absatz-Standardschriftart1111"/>
  </w:style>
  <w:style w:type="character" w:customStyle="1" w:styleId="WW-Absatz-Standardschriftart11111">
    <w:name w:val="WW-Absatz-Standardschriftart11111"/>
  </w:style>
  <w:style w:type="character" w:customStyle="1" w:styleId="WW-Absatz-Standardschriftart111111">
    <w:name w:val="WW-Absatz-Standardschriftart111111"/>
  </w:style>
  <w:style w:type="character" w:customStyle="1" w:styleId="WW-Absatz-Standardschriftart1111111">
    <w:name w:val="WW-Absatz-Standardschriftart1111111"/>
  </w:style>
  <w:style w:type="character" w:customStyle="1" w:styleId="WW-Absatz-Standardschriftart11111111">
    <w:name w:val="WW-Absatz-Standardschriftart11111111"/>
  </w:style>
  <w:style w:type="character" w:customStyle="1" w:styleId="WW-Absatz-Standardschriftart111111111">
    <w:name w:val="WW-Absatz-Standardschriftart111111111"/>
  </w:style>
  <w:style w:type="character" w:customStyle="1" w:styleId="WW-Absatz-Standardschriftart1111111111">
    <w:name w:val="WW-Absatz-Standardschriftart1111111111"/>
  </w:style>
  <w:style w:type="character" w:customStyle="1" w:styleId="Felsorolsjel">
    <w:name w:val="Felsorolásjel"/>
    <w:rPr>
      <w:rFonts w:ascii="OpenSymbol" w:eastAsia="OpenSymbol" w:hAnsi="OpenSymbol" w:cs="OpenSymbol"/>
    </w:rPr>
  </w:style>
  <w:style w:type="paragraph" w:customStyle="1" w:styleId="Cmsor">
    <w:name w:val="Címsor"/>
    <w:basedOn w:val="Norml"/>
    <w:next w:val="Szvegtrzs"/>
    <w:pPr>
      <w:keepNext/>
      <w:spacing w:before="240" w:after="120"/>
    </w:pPr>
    <w:rPr>
      <w:rFonts w:ascii="Arial" w:hAnsi="Arial"/>
      <w:sz w:val="28"/>
      <w:szCs w:val="28"/>
    </w:rPr>
  </w:style>
  <w:style w:type="paragraph" w:styleId="Szvegtrzs">
    <w:name w:val="Body Text"/>
    <w:basedOn w:val="Norml"/>
    <w:pPr>
      <w:spacing w:after="120" w:line="288" w:lineRule="auto"/>
    </w:pPr>
  </w:style>
  <w:style w:type="paragraph" w:styleId="Lista">
    <w:name w:val="List"/>
    <w:basedOn w:val="Szvegtrzs"/>
    <w:rPr>
      <w:rFonts w:ascii="Linux Libertine G" w:hAnsi="Linux Libertine G"/>
    </w:rPr>
  </w:style>
  <w:style w:type="paragraph" w:styleId="Kpalrs">
    <w:name w:val="caption"/>
    <w:basedOn w:val="Norml"/>
    <w:qFormat/>
    <w:pPr>
      <w:suppressLineNumbers/>
      <w:spacing w:before="120" w:after="120"/>
    </w:pPr>
    <w:rPr>
      <w:rFonts w:ascii="Linux Libertine G" w:hAnsi="Linux Libertine G" w:cs="Mangal"/>
      <w:i/>
      <w:iCs/>
    </w:rPr>
  </w:style>
  <w:style w:type="paragraph" w:customStyle="1" w:styleId="Trgymutat">
    <w:name w:val="Tárgymutató"/>
    <w:basedOn w:val="Norml"/>
    <w:pPr>
      <w:suppressLineNumbers/>
    </w:pPr>
    <w:rPr>
      <w:rFonts w:ascii="Linux Libertine G" w:hAnsi="Linux Libertine G"/>
    </w:rPr>
  </w:style>
  <w:style w:type="paragraph" w:customStyle="1" w:styleId="Kpalrs1">
    <w:name w:val="Képaláírás1"/>
    <w:basedOn w:val="Norml"/>
    <w:pPr>
      <w:suppressLineNumbers/>
      <w:spacing w:before="120" w:after="120"/>
    </w:pPr>
    <w:rPr>
      <w:i/>
      <w:iCs/>
    </w:rPr>
  </w:style>
  <w:style w:type="paragraph" w:customStyle="1" w:styleId="Tblzattartalom">
    <w:name w:val="Táblázattartalom"/>
    <w:basedOn w:val="Norml"/>
    <w:pPr>
      <w:suppressLineNumbers/>
    </w:pPr>
  </w:style>
  <w:style w:type="paragraph" w:customStyle="1" w:styleId="Tblzatfejlc">
    <w:name w:val="Táblázatfejléc"/>
    <w:basedOn w:val="Tblzattartalom"/>
    <w:pPr>
      <w:jc w:val="center"/>
    </w:pPr>
    <w:rPr>
      <w:b/>
      <w:bCs/>
    </w:rPr>
  </w:style>
  <w:style w:type="paragraph" w:customStyle="1" w:styleId="Alapszvegtrzs">
    <w:name w:val="Alap szövegtörzs"/>
    <w:basedOn w:val="Norml"/>
    <w:pPr>
      <w:spacing w:line="320" w:lineRule="atLeast"/>
      <w:jc w:val="both"/>
    </w:pPr>
    <w:rPr>
      <w:rFonts w:ascii="Arial" w:hAnsi="Arial" w:cs="Arial"/>
      <w:sz w:val="22"/>
    </w:rPr>
  </w:style>
  <w:style w:type="paragraph" w:customStyle="1" w:styleId="Normlis">
    <w:name w:val="Normális"/>
    <w:basedOn w:val="Norml"/>
    <w:pPr>
      <w:tabs>
        <w:tab w:val="left" w:pos="1650"/>
        <w:tab w:val="left" w:pos="3736"/>
        <w:tab w:val="left" w:pos="5670"/>
        <w:tab w:val="left" w:pos="8504"/>
      </w:tabs>
      <w:spacing w:before="40" w:after="40"/>
    </w:pPr>
  </w:style>
  <w:style w:type="paragraph" w:customStyle="1" w:styleId="Szvegtrzs21">
    <w:name w:val="Szövegtörzs 21"/>
    <w:basedOn w:val="Norml"/>
    <w:pPr>
      <w:spacing w:before="240"/>
      <w:jc w:val="center"/>
    </w:pPr>
    <w:rPr>
      <w:b/>
      <w:sz w:val="32"/>
    </w:rPr>
  </w:style>
  <w:style w:type="paragraph" w:styleId="lfej">
    <w:name w:val="header"/>
    <w:basedOn w:val="Norml"/>
    <w:pPr>
      <w:spacing w:after="240"/>
      <w:jc w:val="center"/>
    </w:pPr>
    <w:rPr>
      <w:b/>
    </w:rPr>
  </w:style>
  <w:style w:type="paragraph" w:styleId="llb">
    <w:name w:val="footer"/>
    <w:basedOn w:val="Norml"/>
    <w:pPr>
      <w:tabs>
        <w:tab w:val="center" w:pos="4536"/>
        <w:tab w:val="right" w:pos="9072"/>
      </w:tabs>
    </w:pPr>
  </w:style>
  <w:style w:type="paragraph" w:styleId="Cm">
    <w:name w:val="Title"/>
    <w:basedOn w:val="Cmsor"/>
    <w:next w:val="Szvegtrzs"/>
    <w:qFormat/>
    <w:pPr>
      <w:jc w:val="center"/>
    </w:pPr>
    <w:rPr>
      <w:b/>
      <w:bCs/>
      <w:sz w:val="36"/>
      <w:szCs w:val="36"/>
    </w:rPr>
  </w:style>
  <w:style w:type="paragraph" w:styleId="Idzet">
    <w:name w:val="Quote"/>
    <w:basedOn w:val="Norml"/>
    <w:qFormat/>
    <w:pPr>
      <w:spacing w:after="283"/>
      <w:ind w:left="567" w:right="567"/>
    </w:pPr>
  </w:style>
  <w:style w:type="paragraph" w:styleId="Alcm">
    <w:name w:val="Subtitle"/>
    <w:basedOn w:val="Cmsor"/>
    <w:next w:val="Szvegtrzs"/>
    <w:qFormat/>
    <w:pPr>
      <w:spacing w:before="60"/>
      <w:jc w:val="center"/>
    </w:pPr>
    <w:rPr>
      <w:sz w:val="36"/>
      <w:szCs w:val="36"/>
    </w:rPr>
  </w:style>
  <w:style w:type="paragraph" w:customStyle="1" w:styleId="Cmsor0">
    <w:name w:val="Címsor*"/>
    <w:basedOn w:val="Cmsor1"/>
    <w:pPr>
      <w:jc w:val="center"/>
    </w:pPr>
    <w:rPr>
      <w:rFonts w:cs="Arial"/>
    </w:rPr>
  </w:style>
  <w:style w:type="paragraph" w:customStyle="1" w:styleId="Kiemelt">
    <w:name w:val="Kiemelt"/>
    <w:basedOn w:val="Szvegtrzs"/>
    <w:rPr>
      <w:b/>
      <w:bCs/>
    </w:rPr>
  </w:style>
  <w:style w:type="paragraph" w:customStyle="1" w:styleId="Igaztott">
    <w:name w:val="Igazított"/>
    <w:basedOn w:val="Szvegtrzs"/>
    <w:pPr>
      <w:tabs>
        <w:tab w:val="left" w:pos="1695"/>
        <w:tab w:val="left" w:pos="2160"/>
        <w:tab w:val="left" w:pos="2550"/>
      </w:tabs>
    </w:pPr>
  </w:style>
  <w:style w:type="paragraph" w:styleId="Megszlts">
    <w:name w:val="Salutation"/>
    <w:basedOn w:val="Norml"/>
    <w:pPr>
      <w:suppressLineNumbers/>
    </w:pPr>
  </w:style>
  <w:style w:type="paragraph" w:styleId="Vgjegyzetszvege">
    <w:name w:val="endnote text"/>
    <w:basedOn w:val="Norml"/>
    <w:pPr>
      <w:suppressLineNumbers/>
      <w:ind w:left="339" w:hanging="339"/>
    </w:pPr>
    <w:rPr>
      <w:sz w:val="20"/>
      <w:szCs w:val="20"/>
    </w:rPr>
  </w:style>
  <w:style w:type="paragraph" w:customStyle="1" w:styleId="Nyilatkozat">
    <w:name w:val="Nyilatkozat"/>
    <w:basedOn w:val="Szvegtrzs"/>
    <w:pPr>
      <w:spacing w:line="360" w:lineRule="auto"/>
      <w:ind w:left="850" w:right="850"/>
      <w:jc w:val="both"/>
    </w:pPr>
  </w:style>
  <w:style w:type="paragraph" w:customStyle="1" w:styleId="Proslfej">
    <w:name w:val="Páros élőfej"/>
    <w:basedOn w:val="Norml"/>
    <w:pPr>
      <w:suppressLineNumbers/>
      <w:tabs>
        <w:tab w:val="center" w:pos="4819"/>
        <w:tab w:val="right" w:pos="9638"/>
      </w:tabs>
    </w:pPr>
  </w:style>
  <w:style w:type="paragraph" w:customStyle="1" w:styleId="Irodalomjegyzk1">
    <w:name w:val="Irodalomjegyzék 1"/>
    <w:basedOn w:val="Trgymutat"/>
    <w:rPr>
      <w:rFonts w:ascii="Times New Roman" w:hAnsi="Times New Roman" w:cs="Times New Roman"/>
    </w:rPr>
  </w:style>
  <w:style w:type="character" w:styleId="Erskiemels">
    <w:name w:val="Intense Emphasis"/>
    <w:basedOn w:val="Bekezdsalapbettpusa"/>
    <w:uiPriority w:val="21"/>
    <w:qFormat/>
    <w:rsid w:val="00C51179"/>
    <w:rPr>
      <w:iCs/>
      <w:color w:val="FF5050"/>
      <w:lang w:val="hu-HU"/>
    </w:rPr>
  </w:style>
  <w:style w:type="paragraph" w:styleId="Listaszerbekezds">
    <w:name w:val="List Paragraph"/>
    <w:basedOn w:val="Norml"/>
    <w:uiPriority w:val="34"/>
    <w:qFormat/>
    <w:rsid w:val="00A0306E"/>
    <w:pPr>
      <w:ind w:left="720"/>
      <w:contextualSpacing/>
    </w:pPr>
    <w:rPr>
      <w:rFonts w:cs="Mangal"/>
      <w:szCs w:val="21"/>
    </w:rPr>
  </w:style>
  <w:style w:type="character" w:styleId="Helyrzszveg">
    <w:name w:val="Placeholder Text"/>
    <w:basedOn w:val="Bekezdsalapbettpusa"/>
    <w:uiPriority w:val="99"/>
    <w:semiHidden/>
    <w:rsid w:val="00AB51FA"/>
    <w:rPr>
      <w:color w:val="808080"/>
    </w:rPr>
  </w:style>
  <w:style w:type="paragraph" w:styleId="Tartalomjegyzkcmsora">
    <w:name w:val="TOC Heading"/>
    <w:basedOn w:val="Cmsor1"/>
    <w:next w:val="Norml"/>
    <w:uiPriority w:val="39"/>
    <w:unhideWhenUsed/>
    <w:qFormat/>
    <w:rsid w:val="007C35AC"/>
    <w:pPr>
      <w:keepLines/>
      <w:widowControl/>
      <w:suppressAutoHyphens w:val="0"/>
      <w:spacing w:before="240" w:after="0" w:line="259" w:lineRule="auto"/>
      <w:outlineLvl w:val="9"/>
    </w:pPr>
    <w:rPr>
      <w:rFonts w:asciiTheme="majorHAnsi" w:eastAsiaTheme="majorEastAsia" w:hAnsiTheme="majorHAnsi" w:cstheme="majorBidi"/>
      <w:b w:val="0"/>
      <w:bCs w:val="0"/>
      <w:color w:val="2F5496" w:themeColor="accent1" w:themeShade="BF"/>
      <w:kern w:val="0"/>
      <w:lang w:eastAsia="hu-HU" w:bidi="ar-SA"/>
    </w:rPr>
  </w:style>
  <w:style w:type="paragraph" w:styleId="TJ1">
    <w:name w:val="toc 1"/>
    <w:basedOn w:val="Norml"/>
    <w:next w:val="Norml"/>
    <w:autoRedefine/>
    <w:uiPriority w:val="39"/>
    <w:unhideWhenUsed/>
    <w:rsid w:val="007C35AC"/>
    <w:pPr>
      <w:spacing w:after="100"/>
    </w:pPr>
    <w:rPr>
      <w:rFonts w:cs="Mangal"/>
      <w:szCs w:val="21"/>
    </w:rPr>
  </w:style>
  <w:style w:type="character" w:styleId="Hiperhivatkozs">
    <w:name w:val="Hyperlink"/>
    <w:basedOn w:val="Bekezdsalapbettpusa"/>
    <w:uiPriority w:val="99"/>
    <w:unhideWhenUsed/>
    <w:rsid w:val="007C35AC"/>
    <w:rPr>
      <w:color w:val="0563C1" w:themeColor="hyperlink"/>
      <w:u w:val="single"/>
    </w:rPr>
  </w:style>
  <w:style w:type="paragraph" w:styleId="TJ2">
    <w:name w:val="toc 2"/>
    <w:basedOn w:val="Norml"/>
    <w:next w:val="Norml"/>
    <w:autoRedefine/>
    <w:uiPriority w:val="39"/>
    <w:unhideWhenUsed/>
    <w:rsid w:val="00554D84"/>
    <w:pPr>
      <w:spacing w:after="100"/>
      <w:ind w:left="240"/>
    </w:pPr>
    <w:rPr>
      <w:rFonts w:cs="Mangal"/>
      <w:szCs w:val="21"/>
    </w:rPr>
  </w:style>
  <w:style w:type="paragraph" w:styleId="TJ3">
    <w:name w:val="toc 3"/>
    <w:basedOn w:val="Norml"/>
    <w:next w:val="Norml"/>
    <w:autoRedefine/>
    <w:uiPriority w:val="39"/>
    <w:unhideWhenUsed/>
    <w:rsid w:val="008E24CE"/>
    <w:pPr>
      <w:spacing w:after="100"/>
      <w:ind w:left="480"/>
    </w:pPr>
    <w:rPr>
      <w:rFonts w:cs="Mangal"/>
      <w:szCs w:val="21"/>
    </w:rPr>
  </w:style>
  <w:style w:type="character" w:styleId="Feloldatlanmegemlts">
    <w:name w:val="Unresolved Mention"/>
    <w:basedOn w:val="Bekezdsalapbettpusa"/>
    <w:uiPriority w:val="99"/>
    <w:semiHidden/>
    <w:unhideWhenUsed/>
    <w:rsid w:val="00CA61D9"/>
    <w:rPr>
      <w:color w:val="605E5C"/>
      <w:shd w:val="clear" w:color="auto" w:fill="E1DFDD"/>
    </w:rPr>
  </w:style>
  <w:style w:type="character" w:customStyle="1" w:styleId="Cmsor2Char">
    <w:name w:val="Címsor 2 Char"/>
    <w:basedOn w:val="Bekezdsalapbettpusa"/>
    <w:link w:val="Cmsor2"/>
    <w:rsid w:val="00957814"/>
    <w:rPr>
      <w:rFonts w:ascii="Arial" w:eastAsia="WenQuanYi Zen Hei" w:hAnsi="Arial" w:cs="Arial"/>
      <w:b/>
      <w:bCs/>
      <w:i/>
      <w:iCs/>
      <w:color w:val="00000A"/>
      <w:kern w:val="1"/>
      <w:sz w:val="28"/>
      <w:szCs w:val="28"/>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591788">
      <w:bodyDiv w:val="1"/>
      <w:marLeft w:val="0"/>
      <w:marRight w:val="0"/>
      <w:marTop w:val="0"/>
      <w:marBottom w:val="0"/>
      <w:divBdr>
        <w:top w:val="none" w:sz="0" w:space="0" w:color="auto"/>
        <w:left w:val="none" w:sz="0" w:space="0" w:color="auto"/>
        <w:bottom w:val="none" w:sz="0" w:space="0" w:color="auto"/>
        <w:right w:val="none" w:sz="0" w:space="0" w:color="auto"/>
      </w:divBdr>
    </w:div>
    <w:div w:id="661201613">
      <w:bodyDiv w:val="1"/>
      <w:marLeft w:val="0"/>
      <w:marRight w:val="0"/>
      <w:marTop w:val="0"/>
      <w:marBottom w:val="0"/>
      <w:divBdr>
        <w:top w:val="none" w:sz="0" w:space="0" w:color="auto"/>
        <w:left w:val="none" w:sz="0" w:space="0" w:color="auto"/>
        <w:bottom w:val="none" w:sz="0" w:space="0" w:color="auto"/>
        <w:right w:val="none" w:sz="0" w:space="0" w:color="auto"/>
      </w:divBdr>
      <w:divsChild>
        <w:div w:id="405341963">
          <w:marLeft w:val="0"/>
          <w:marRight w:val="0"/>
          <w:marTop w:val="100"/>
          <w:marBottom w:val="0"/>
          <w:divBdr>
            <w:top w:val="none" w:sz="0" w:space="0" w:color="auto"/>
            <w:left w:val="none" w:sz="0" w:space="0" w:color="auto"/>
            <w:bottom w:val="none" w:sz="0" w:space="0" w:color="auto"/>
            <w:right w:val="none" w:sz="0" w:space="0" w:color="auto"/>
          </w:divBdr>
          <w:divsChild>
            <w:div w:id="950744235">
              <w:marLeft w:val="0"/>
              <w:marRight w:val="0"/>
              <w:marTop w:val="60"/>
              <w:marBottom w:val="0"/>
              <w:divBdr>
                <w:top w:val="none" w:sz="0" w:space="0" w:color="auto"/>
                <w:left w:val="none" w:sz="0" w:space="0" w:color="auto"/>
                <w:bottom w:val="none" w:sz="0" w:space="0" w:color="auto"/>
                <w:right w:val="none" w:sz="0" w:space="0" w:color="auto"/>
              </w:divBdr>
            </w:div>
          </w:divsChild>
        </w:div>
        <w:div w:id="479811371">
          <w:marLeft w:val="0"/>
          <w:marRight w:val="0"/>
          <w:marTop w:val="0"/>
          <w:marBottom w:val="0"/>
          <w:divBdr>
            <w:top w:val="none" w:sz="0" w:space="0" w:color="auto"/>
            <w:left w:val="none" w:sz="0" w:space="0" w:color="auto"/>
            <w:bottom w:val="none" w:sz="0" w:space="0" w:color="auto"/>
            <w:right w:val="none" w:sz="0" w:space="0" w:color="auto"/>
          </w:divBdr>
          <w:divsChild>
            <w:div w:id="842429162">
              <w:marLeft w:val="0"/>
              <w:marRight w:val="0"/>
              <w:marTop w:val="0"/>
              <w:marBottom w:val="0"/>
              <w:divBdr>
                <w:top w:val="none" w:sz="0" w:space="0" w:color="auto"/>
                <w:left w:val="none" w:sz="0" w:space="0" w:color="auto"/>
                <w:bottom w:val="none" w:sz="0" w:space="0" w:color="auto"/>
                <w:right w:val="none" w:sz="0" w:space="0" w:color="auto"/>
              </w:divBdr>
              <w:divsChild>
                <w:div w:id="69357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8931505">
      <w:bodyDiv w:val="1"/>
      <w:marLeft w:val="0"/>
      <w:marRight w:val="0"/>
      <w:marTop w:val="0"/>
      <w:marBottom w:val="0"/>
      <w:divBdr>
        <w:top w:val="none" w:sz="0" w:space="0" w:color="auto"/>
        <w:left w:val="none" w:sz="0" w:space="0" w:color="auto"/>
        <w:bottom w:val="none" w:sz="0" w:space="0" w:color="auto"/>
        <w:right w:val="none" w:sz="0" w:space="0" w:color="auto"/>
      </w:divBdr>
      <w:divsChild>
        <w:div w:id="442502090">
          <w:marLeft w:val="0"/>
          <w:marRight w:val="0"/>
          <w:marTop w:val="100"/>
          <w:marBottom w:val="0"/>
          <w:divBdr>
            <w:top w:val="none" w:sz="0" w:space="0" w:color="auto"/>
            <w:left w:val="none" w:sz="0" w:space="0" w:color="auto"/>
            <w:bottom w:val="none" w:sz="0" w:space="0" w:color="auto"/>
            <w:right w:val="none" w:sz="0" w:space="0" w:color="auto"/>
          </w:divBdr>
          <w:divsChild>
            <w:div w:id="2041777067">
              <w:marLeft w:val="0"/>
              <w:marRight w:val="0"/>
              <w:marTop w:val="60"/>
              <w:marBottom w:val="0"/>
              <w:divBdr>
                <w:top w:val="none" w:sz="0" w:space="0" w:color="auto"/>
                <w:left w:val="none" w:sz="0" w:space="0" w:color="auto"/>
                <w:bottom w:val="none" w:sz="0" w:space="0" w:color="auto"/>
                <w:right w:val="none" w:sz="0" w:space="0" w:color="auto"/>
              </w:divBdr>
            </w:div>
          </w:divsChild>
        </w:div>
        <w:div w:id="1182549208">
          <w:marLeft w:val="0"/>
          <w:marRight w:val="0"/>
          <w:marTop w:val="0"/>
          <w:marBottom w:val="0"/>
          <w:divBdr>
            <w:top w:val="none" w:sz="0" w:space="0" w:color="auto"/>
            <w:left w:val="none" w:sz="0" w:space="0" w:color="auto"/>
            <w:bottom w:val="none" w:sz="0" w:space="0" w:color="auto"/>
            <w:right w:val="none" w:sz="0" w:space="0" w:color="auto"/>
          </w:divBdr>
          <w:divsChild>
            <w:div w:id="1931112764">
              <w:marLeft w:val="0"/>
              <w:marRight w:val="0"/>
              <w:marTop w:val="0"/>
              <w:marBottom w:val="0"/>
              <w:divBdr>
                <w:top w:val="none" w:sz="0" w:space="0" w:color="auto"/>
                <w:left w:val="none" w:sz="0" w:space="0" w:color="auto"/>
                <w:bottom w:val="none" w:sz="0" w:space="0" w:color="auto"/>
                <w:right w:val="none" w:sz="0" w:space="0" w:color="auto"/>
              </w:divBdr>
              <w:divsChild>
                <w:div w:id="157608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91217">
      <w:bodyDiv w:val="1"/>
      <w:marLeft w:val="0"/>
      <w:marRight w:val="0"/>
      <w:marTop w:val="0"/>
      <w:marBottom w:val="0"/>
      <w:divBdr>
        <w:top w:val="none" w:sz="0" w:space="0" w:color="auto"/>
        <w:left w:val="none" w:sz="0" w:space="0" w:color="auto"/>
        <w:bottom w:val="none" w:sz="0" w:space="0" w:color="auto"/>
        <w:right w:val="none" w:sz="0" w:space="0" w:color="auto"/>
      </w:divBdr>
      <w:divsChild>
        <w:div w:id="2094354656">
          <w:marLeft w:val="0"/>
          <w:marRight w:val="0"/>
          <w:marTop w:val="0"/>
          <w:marBottom w:val="0"/>
          <w:divBdr>
            <w:top w:val="none" w:sz="0" w:space="0" w:color="auto"/>
            <w:left w:val="none" w:sz="0" w:space="0" w:color="auto"/>
            <w:bottom w:val="none" w:sz="0" w:space="0" w:color="auto"/>
            <w:right w:val="none" w:sz="0" w:space="0" w:color="auto"/>
          </w:divBdr>
          <w:divsChild>
            <w:div w:id="168586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24685">
      <w:bodyDiv w:val="1"/>
      <w:marLeft w:val="0"/>
      <w:marRight w:val="0"/>
      <w:marTop w:val="0"/>
      <w:marBottom w:val="0"/>
      <w:divBdr>
        <w:top w:val="none" w:sz="0" w:space="0" w:color="auto"/>
        <w:left w:val="none" w:sz="0" w:space="0" w:color="auto"/>
        <w:bottom w:val="none" w:sz="0" w:space="0" w:color="auto"/>
        <w:right w:val="none" w:sz="0" w:space="0" w:color="auto"/>
      </w:divBdr>
      <w:divsChild>
        <w:div w:id="2042896078">
          <w:marLeft w:val="0"/>
          <w:marRight w:val="0"/>
          <w:marTop w:val="100"/>
          <w:marBottom w:val="0"/>
          <w:divBdr>
            <w:top w:val="none" w:sz="0" w:space="0" w:color="auto"/>
            <w:left w:val="none" w:sz="0" w:space="0" w:color="auto"/>
            <w:bottom w:val="none" w:sz="0" w:space="0" w:color="auto"/>
            <w:right w:val="none" w:sz="0" w:space="0" w:color="auto"/>
          </w:divBdr>
          <w:divsChild>
            <w:div w:id="187380806">
              <w:marLeft w:val="0"/>
              <w:marRight w:val="0"/>
              <w:marTop w:val="60"/>
              <w:marBottom w:val="0"/>
              <w:divBdr>
                <w:top w:val="none" w:sz="0" w:space="0" w:color="auto"/>
                <w:left w:val="none" w:sz="0" w:space="0" w:color="auto"/>
                <w:bottom w:val="none" w:sz="0" w:space="0" w:color="auto"/>
                <w:right w:val="none" w:sz="0" w:space="0" w:color="auto"/>
              </w:divBdr>
            </w:div>
          </w:divsChild>
        </w:div>
        <w:div w:id="1488551206">
          <w:marLeft w:val="0"/>
          <w:marRight w:val="0"/>
          <w:marTop w:val="0"/>
          <w:marBottom w:val="0"/>
          <w:divBdr>
            <w:top w:val="none" w:sz="0" w:space="0" w:color="auto"/>
            <w:left w:val="none" w:sz="0" w:space="0" w:color="auto"/>
            <w:bottom w:val="none" w:sz="0" w:space="0" w:color="auto"/>
            <w:right w:val="none" w:sz="0" w:space="0" w:color="auto"/>
          </w:divBdr>
          <w:divsChild>
            <w:div w:id="1485007808">
              <w:marLeft w:val="0"/>
              <w:marRight w:val="0"/>
              <w:marTop w:val="0"/>
              <w:marBottom w:val="0"/>
              <w:divBdr>
                <w:top w:val="none" w:sz="0" w:space="0" w:color="auto"/>
                <w:left w:val="none" w:sz="0" w:space="0" w:color="auto"/>
                <w:bottom w:val="none" w:sz="0" w:space="0" w:color="auto"/>
                <w:right w:val="none" w:sz="0" w:space="0" w:color="auto"/>
              </w:divBdr>
              <w:divsChild>
                <w:div w:id="171503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5625333">
      <w:bodyDiv w:val="1"/>
      <w:marLeft w:val="0"/>
      <w:marRight w:val="0"/>
      <w:marTop w:val="0"/>
      <w:marBottom w:val="0"/>
      <w:divBdr>
        <w:top w:val="none" w:sz="0" w:space="0" w:color="auto"/>
        <w:left w:val="none" w:sz="0" w:space="0" w:color="auto"/>
        <w:bottom w:val="none" w:sz="0" w:space="0" w:color="auto"/>
        <w:right w:val="none" w:sz="0" w:space="0" w:color="auto"/>
      </w:divBdr>
      <w:divsChild>
        <w:div w:id="1772816110">
          <w:marLeft w:val="0"/>
          <w:marRight w:val="0"/>
          <w:marTop w:val="0"/>
          <w:marBottom w:val="0"/>
          <w:divBdr>
            <w:top w:val="none" w:sz="0" w:space="0" w:color="auto"/>
            <w:left w:val="none" w:sz="0" w:space="0" w:color="auto"/>
            <w:bottom w:val="none" w:sz="0" w:space="0" w:color="auto"/>
            <w:right w:val="none" w:sz="0" w:space="0" w:color="auto"/>
          </w:divBdr>
          <w:divsChild>
            <w:div w:id="56514606">
              <w:marLeft w:val="0"/>
              <w:marRight w:val="0"/>
              <w:marTop w:val="0"/>
              <w:marBottom w:val="0"/>
              <w:divBdr>
                <w:top w:val="none" w:sz="0" w:space="0" w:color="auto"/>
                <w:left w:val="none" w:sz="0" w:space="0" w:color="auto"/>
                <w:bottom w:val="none" w:sz="0" w:space="0" w:color="auto"/>
                <w:right w:val="none" w:sz="0" w:space="0" w:color="auto"/>
              </w:divBdr>
            </w:div>
            <w:div w:id="1916209324">
              <w:marLeft w:val="0"/>
              <w:marRight w:val="0"/>
              <w:marTop w:val="0"/>
              <w:marBottom w:val="0"/>
              <w:divBdr>
                <w:top w:val="none" w:sz="0" w:space="0" w:color="auto"/>
                <w:left w:val="none" w:sz="0" w:space="0" w:color="auto"/>
                <w:bottom w:val="none" w:sz="0" w:space="0" w:color="auto"/>
                <w:right w:val="none" w:sz="0" w:space="0" w:color="auto"/>
              </w:divBdr>
            </w:div>
            <w:div w:id="1245264167">
              <w:marLeft w:val="0"/>
              <w:marRight w:val="0"/>
              <w:marTop w:val="0"/>
              <w:marBottom w:val="0"/>
              <w:divBdr>
                <w:top w:val="none" w:sz="0" w:space="0" w:color="auto"/>
                <w:left w:val="none" w:sz="0" w:space="0" w:color="auto"/>
                <w:bottom w:val="none" w:sz="0" w:space="0" w:color="auto"/>
                <w:right w:val="none" w:sz="0" w:space="0" w:color="auto"/>
              </w:divBdr>
            </w:div>
            <w:div w:id="588152493">
              <w:marLeft w:val="0"/>
              <w:marRight w:val="0"/>
              <w:marTop w:val="0"/>
              <w:marBottom w:val="0"/>
              <w:divBdr>
                <w:top w:val="none" w:sz="0" w:space="0" w:color="auto"/>
                <w:left w:val="none" w:sz="0" w:space="0" w:color="auto"/>
                <w:bottom w:val="none" w:sz="0" w:space="0" w:color="auto"/>
                <w:right w:val="none" w:sz="0" w:space="0" w:color="auto"/>
              </w:divBdr>
            </w:div>
            <w:div w:id="1628388310">
              <w:marLeft w:val="0"/>
              <w:marRight w:val="0"/>
              <w:marTop w:val="0"/>
              <w:marBottom w:val="0"/>
              <w:divBdr>
                <w:top w:val="none" w:sz="0" w:space="0" w:color="auto"/>
                <w:left w:val="none" w:sz="0" w:space="0" w:color="auto"/>
                <w:bottom w:val="none" w:sz="0" w:space="0" w:color="auto"/>
                <w:right w:val="none" w:sz="0" w:space="0" w:color="auto"/>
              </w:divBdr>
            </w:div>
            <w:div w:id="287004940">
              <w:marLeft w:val="0"/>
              <w:marRight w:val="0"/>
              <w:marTop w:val="0"/>
              <w:marBottom w:val="0"/>
              <w:divBdr>
                <w:top w:val="none" w:sz="0" w:space="0" w:color="auto"/>
                <w:left w:val="none" w:sz="0" w:space="0" w:color="auto"/>
                <w:bottom w:val="none" w:sz="0" w:space="0" w:color="auto"/>
                <w:right w:val="none" w:sz="0" w:space="0" w:color="auto"/>
              </w:divBdr>
            </w:div>
            <w:div w:id="1385181872">
              <w:marLeft w:val="0"/>
              <w:marRight w:val="0"/>
              <w:marTop w:val="0"/>
              <w:marBottom w:val="0"/>
              <w:divBdr>
                <w:top w:val="none" w:sz="0" w:space="0" w:color="auto"/>
                <w:left w:val="none" w:sz="0" w:space="0" w:color="auto"/>
                <w:bottom w:val="none" w:sz="0" w:space="0" w:color="auto"/>
                <w:right w:val="none" w:sz="0" w:space="0" w:color="auto"/>
              </w:divBdr>
            </w:div>
            <w:div w:id="324162204">
              <w:marLeft w:val="0"/>
              <w:marRight w:val="0"/>
              <w:marTop w:val="0"/>
              <w:marBottom w:val="0"/>
              <w:divBdr>
                <w:top w:val="none" w:sz="0" w:space="0" w:color="auto"/>
                <w:left w:val="none" w:sz="0" w:space="0" w:color="auto"/>
                <w:bottom w:val="none" w:sz="0" w:space="0" w:color="auto"/>
                <w:right w:val="none" w:sz="0" w:space="0" w:color="auto"/>
              </w:divBdr>
            </w:div>
            <w:div w:id="1401444076">
              <w:marLeft w:val="0"/>
              <w:marRight w:val="0"/>
              <w:marTop w:val="0"/>
              <w:marBottom w:val="0"/>
              <w:divBdr>
                <w:top w:val="none" w:sz="0" w:space="0" w:color="auto"/>
                <w:left w:val="none" w:sz="0" w:space="0" w:color="auto"/>
                <w:bottom w:val="none" w:sz="0" w:space="0" w:color="auto"/>
                <w:right w:val="none" w:sz="0" w:space="0" w:color="auto"/>
              </w:divBdr>
            </w:div>
            <w:div w:id="937756384">
              <w:marLeft w:val="0"/>
              <w:marRight w:val="0"/>
              <w:marTop w:val="0"/>
              <w:marBottom w:val="0"/>
              <w:divBdr>
                <w:top w:val="none" w:sz="0" w:space="0" w:color="auto"/>
                <w:left w:val="none" w:sz="0" w:space="0" w:color="auto"/>
                <w:bottom w:val="none" w:sz="0" w:space="0" w:color="auto"/>
                <w:right w:val="none" w:sz="0" w:space="0" w:color="auto"/>
              </w:divBdr>
            </w:div>
            <w:div w:id="1441140405">
              <w:marLeft w:val="0"/>
              <w:marRight w:val="0"/>
              <w:marTop w:val="0"/>
              <w:marBottom w:val="0"/>
              <w:divBdr>
                <w:top w:val="none" w:sz="0" w:space="0" w:color="auto"/>
                <w:left w:val="none" w:sz="0" w:space="0" w:color="auto"/>
                <w:bottom w:val="none" w:sz="0" w:space="0" w:color="auto"/>
                <w:right w:val="none" w:sz="0" w:space="0" w:color="auto"/>
              </w:divBdr>
            </w:div>
            <w:div w:id="999818624">
              <w:marLeft w:val="0"/>
              <w:marRight w:val="0"/>
              <w:marTop w:val="0"/>
              <w:marBottom w:val="0"/>
              <w:divBdr>
                <w:top w:val="none" w:sz="0" w:space="0" w:color="auto"/>
                <w:left w:val="none" w:sz="0" w:space="0" w:color="auto"/>
                <w:bottom w:val="none" w:sz="0" w:space="0" w:color="auto"/>
                <w:right w:val="none" w:sz="0" w:space="0" w:color="auto"/>
              </w:divBdr>
            </w:div>
            <w:div w:id="311980918">
              <w:marLeft w:val="0"/>
              <w:marRight w:val="0"/>
              <w:marTop w:val="0"/>
              <w:marBottom w:val="0"/>
              <w:divBdr>
                <w:top w:val="none" w:sz="0" w:space="0" w:color="auto"/>
                <w:left w:val="none" w:sz="0" w:space="0" w:color="auto"/>
                <w:bottom w:val="none" w:sz="0" w:space="0" w:color="auto"/>
                <w:right w:val="none" w:sz="0" w:space="0" w:color="auto"/>
              </w:divBdr>
            </w:div>
            <w:div w:id="455490631">
              <w:marLeft w:val="0"/>
              <w:marRight w:val="0"/>
              <w:marTop w:val="0"/>
              <w:marBottom w:val="0"/>
              <w:divBdr>
                <w:top w:val="none" w:sz="0" w:space="0" w:color="auto"/>
                <w:left w:val="none" w:sz="0" w:space="0" w:color="auto"/>
                <w:bottom w:val="none" w:sz="0" w:space="0" w:color="auto"/>
                <w:right w:val="none" w:sz="0" w:space="0" w:color="auto"/>
              </w:divBdr>
            </w:div>
            <w:div w:id="2102484862">
              <w:marLeft w:val="0"/>
              <w:marRight w:val="0"/>
              <w:marTop w:val="0"/>
              <w:marBottom w:val="0"/>
              <w:divBdr>
                <w:top w:val="none" w:sz="0" w:space="0" w:color="auto"/>
                <w:left w:val="none" w:sz="0" w:space="0" w:color="auto"/>
                <w:bottom w:val="none" w:sz="0" w:space="0" w:color="auto"/>
                <w:right w:val="none" w:sz="0" w:space="0" w:color="auto"/>
              </w:divBdr>
            </w:div>
            <w:div w:id="2041129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theobjects.com/dragonfly/dfhelp/4-0/Content/05_Image%20Processing/Morphology%20Filters.htm%20%20(megtekintve" TargetMode="External"/><Relationship Id="rId26" Type="http://schemas.openxmlformats.org/officeDocument/2006/relationships/hyperlink" Target="https://nikatsanka.github.io/images/sobel-mask.png" TargetMode="External"/><Relationship Id="rId39" Type="http://schemas.openxmlformats.org/officeDocument/2006/relationships/hyperlink" Target="https://opencv24-python-tutorials.readthedocs.io/en/latest/_images/approx.jpg" TargetMode="External"/><Relationship Id="rId21" Type="http://schemas.openxmlformats.org/officeDocument/2006/relationships/image" Target="media/image9.png"/><Relationship Id="rId34" Type="http://schemas.openxmlformats.org/officeDocument/2006/relationships/hyperlink" Target="https://windows-cdn.softpedia.com/screenshots/Speedy-MIDI_1.pn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heobjects.com/dragonfly/dfhelp/4-0/Content/05_Image%20Processing/Morphology%20Filters.htm%20%20(megtekintve" TargetMode="External"/><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hyperlink" Target="https://encrypted-tbn0.gstatic.com/images?q=tbn:ANd9GcQ-yYe4UHpJptYlLS7WkIEI3xZmfP-nV3nTMw&amp;usqp=CAU" TargetMode="External"/><Relationship Id="rId37" Type="http://schemas.openxmlformats.org/officeDocument/2006/relationships/image" Target="media/image20.jpeg"/><Relationship Id="rId40" Type="http://schemas.openxmlformats.org/officeDocument/2006/relationships/image" Target="media/image22.jpe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www.theobjects.com/dragonfly/dfhelp/4-0/Content/05_Image%20Processing/Morphology%20Filters.htm%20%20(megtekintve"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www.researchgate.net/profile/Siti-Yasiran/publication/261459927/figure/fig1/AS:650032764170264@1531991296526/Two-commonly-used-discrete-approximations-to-the-Laplacian-filter.png" TargetMode="External"/><Relationship Id="rId35" Type="http://schemas.openxmlformats.org/officeDocument/2006/relationships/image" Target="media/image18.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image" Target="media/image33.jpeg"/><Relationship Id="rId3" Type="http://schemas.openxmlformats.org/officeDocument/2006/relationships/styles" Target="styles.xml"/><Relationship Id="rId12" Type="http://schemas.openxmlformats.org/officeDocument/2006/relationships/hyperlink" Target="http://www.theobjects.com/dragonfly/dfhelp/4-0/Content/05_Image%20Processing/Morphology%20Filters.htm" TargetMode="External"/><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1.jp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hyperlink" Target="https://www.researchgate.net/profile/Corey-Toler-Franklin/publication/220183814/figure/fig2/AS:393990282203145@1470946012049/Erosion-Detection-The-black-top-hat-transform-is-generated-by-applying-a-closing.png" TargetMode="External"/><Relationship Id="rId41" Type="http://schemas.openxmlformats.org/officeDocument/2006/relationships/image" Target="media/image23.jpe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hyperlink" Target="https://www.researchgate.net/profile/S-N-Kumar/publication/317754223/figure/fig3/AS:565335482351616@1511797890242/Masks-for-the-Prewitt-gradient-edge-detector-The-Laplacian-operator-is-based-on-second.png" TargetMode="External"/><Relationship Id="rId36" Type="http://schemas.openxmlformats.org/officeDocument/2006/relationships/image" Target="media/image19.jpe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3.jpeg"/><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szakdolgozat\GIVK-IN_szakdolgozat_sabl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75FEE-6909-4739-A877-8C287D76BF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GIVK-IN_szakdolgozat_sablon</Template>
  <TotalTime>10743</TotalTime>
  <Pages>72</Pages>
  <Words>14313</Words>
  <Characters>98761</Characters>
  <Application>Microsoft Office Word</Application>
  <DocSecurity>0</DocSecurity>
  <Lines>823</Lines>
  <Paragraphs>225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112849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Németh Valentin</dc:creator>
  <cp:keywords/>
  <dc:description/>
  <cp:lastModifiedBy>Valentin</cp:lastModifiedBy>
  <cp:revision>632</cp:revision>
  <cp:lastPrinted>1899-12-31T23:00:00Z</cp:lastPrinted>
  <dcterms:created xsi:type="dcterms:W3CDTF">2021-03-01T09:45:00Z</dcterms:created>
  <dcterms:modified xsi:type="dcterms:W3CDTF">2022-05-05T20:35:00Z</dcterms:modified>
</cp:coreProperties>
</file>